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505622" w:rsidR="00505622" w:rsidP="7FB468F6" w:rsidRDefault="00505622" w14:paraId="20730C89" w14:textId="6395FF04">
      <w:pPr>
        <w:pStyle w:val="Sinespaciado"/>
        <w:ind w:firstLine="708"/>
        <w:jc w:val="center"/>
        <w:rPr>
          <w:b w:val="1"/>
          <w:bCs w:val="1"/>
          <w:sz w:val="28"/>
          <w:szCs w:val="28"/>
        </w:rPr>
      </w:pPr>
      <w:r w:rsidRPr="3FF4764B" w:rsidR="07B9C776">
        <w:rPr>
          <w:b w:val="1"/>
          <w:bCs w:val="1"/>
          <w:sz w:val="28"/>
          <w:szCs w:val="28"/>
        </w:rPr>
        <w:t>E</w:t>
      </w:r>
      <w:r w:rsidRPr="3FF4764B" w:rsidR="00505622">
        <w:rPr>
          <w:b w:val="1"/>
          <w:bCs w:val="1"/>
          <w:sz w:val="28"/>
          <w:szCs w:val="28"/>
        </w:rPr>
        <w:t>Universidad ORT Uruguay</w:t>
      </w:r>
    </w:p>
    <w:p w:rsidRPr="00505622" w:rsidR="00505622" w:rsidP="00505622" w:rsidRDefault="00505622" w14:paraId="78B4ABFF" w14:textId="77777777">
      <w:pPr>
        <w:pStyle w:val="Sinespaciado"/>
        <w:jc w:val="center"/>
        <w:rPr>
          <w:b/>
          <w:sz w:val="28"/>
        </w:rPr>
      </w:pPr>
      <w:r w:rsidRPr="00505622">
        <w:rPr>
          <w:b/>
          <w:sz w:val="28"/>
        </w:rPr>
        <w:t>Facultad de Ingeniería</w:t>
      </w:r>
    </w:p>
    <w:p w:rsidR="00505622" w:rsidP="00505622" w:rsidRDefault="00505622" w14:paraId="463759BC" w14:textId="77777777">
      <w:pPr>
        <w:jc w:val="center"/>
      </w:pPr>
    </w:p>
    <w:p w:rsidR="00505622" w:rsidP="00505622" w:rsidRDefault="00505622" w14:paraId="547A6420" w14:textId="77777777">
      <w:pPr>
        <w:jc w:val="center"/>
      </w:pPr>
    </w:p>
    <w:p w:rsidR="00505622" w:rsidP="00505622" w:rsidRDefault="00505622" w14:paraId="76600FDD" w14:textId="77777777">
      <w:pPr>
        <w:jc w:val="center"/>
      </w:pPr>
    </w:p>
    <w:p w:rsidR="00505622" w:rsidP="00505622" w:rsidRDefault="00505622" w14:paraId="5E4D953B" w14:textId="77777777">
      <w:pPr>
        <w:jc w:val="center"/>
      </w:pPr>
    </w:p>
    <w:p w:rsidR="00505622" w:rsidP="00505622" w:rsidRDefault="00505622" w14:paraId="6162F3B0" w14:textId="77777777">
      <w:pPr>
        <w:jc w:val="center"/>
      </w:pPr>
    </w:p>
    <w:p w:rsidR="00505622" w:rsidP="00505622" w:rsidRDefault="00505622" w14:paraId="2C2B9F6C" w14:textId="77777777">
      <w:pPr>
        <w:jc w:val="center"/>
      </w:pPr>
    </w:p>
    <w:p w:rsidRPr="00505622" w:rsidR="00B20DF4" w:rsidP="5DD27F23" w:rsidRDefault="00B20DF4" w14:paraId="13C0FD18" w14:textId="2F232E09">
      <w:pPr>
        <w:jc w:val="center"/>
        <w:rPr>
          <w:b w:val="1"/>
          <w:bCs w:val="1"/>
          <w:sz w:val="40"/>
          <w:szCs w:val="40"/>
        </w:rPr>
      </w:pPr>
      <w:r w:rsidRPr="43ADACC6" w:rsidR="00B20DF4">
        <w:rPr>
          <w:b w:val="1"/>
          <w:bCs w:val="1"/>
          <w:sz w:val="40"/>
          <w:szCs w:val="40"/>
        </w:rPr>
        <w:t>Sistema de Gestión de Escalafón</w:t>
      </w:r>
      <w:r w:rsidRPr="43ADACC6" w:rsidR="447F2CDC">
        <w:rPr>
          <w:b w:val="1"/>
          <w:bCs w:val="1"/>
          <w:sz w:val="40"/>
          <w:szCs w:val="40"/>
        </w:rPr>
        <w:t xml:space="preserve"> y Registro Horario.</w:t>
      </w:r>
    </w:p>
    <w:p w:rsidRPr="00C6312A" w:rsidR="00505622" w:rsidP="00505622" w:rsidRDefault="00505622" w14:paraId="4807C167" w14:textId="77777777">
      <w:pPr>
        <w:jc w:val="center"/>
        <w:rPr>
          <w:szCs w:val="28"/>
        </w:rPr>
      </w:pPr>
      <w:r w:rsidRPr="00C6312A">
        <w:rPr>
          <w:szCs w:val="28"/>
        </w:rPr>
        <w:t xml:space="preserve">Entregado como requisito para la obtención del título </w:t>
      </w:r>
      <w:r w:rsidR="00D268F4">
        <w:rPr>
          <w:szCs w:val="28"/>
        </w:rPr>
        <w:t>de Analista Programador</w:t>
      </w:r>
    </w:p>
    <w:p w:rsidR="00505622" w:rsidP="00505622" w:rsidRDefault="00505622" w14:paraId="6C935A6A" w14:textId="77777777">
      <w:pPr>
        <w:jc w:val="center"/>
      </w:pPr>
    </w:p>
    <w:p w:rsidR="00505622" w:rsidP="00505622" w:rsidRDefault="00505622" w14:paraId="6C009814" w14:textId="77777777">
      <w:pPr>
        <w:jc w:val="center"/>
      </w:pPr>
    </w:p>
    <w:p w:rsidR="00505622" w:rsidP="00505622" w:rsidRDefault="00505622" w14:paraId="6DD735F8" w14:textId="77777777">
      <w:pPr>
        <w:jc w:val="center"/>
      </w:pPr>
    </w:p>
    <w:p w:rsidR="00505622" w:rsidP="00505622" w:rsidRDefault="00505622" w14:paraId="743E4AED" w14:textId="77777777">
      <w:pPr>
        <w:jc w:val="center"/>
      </w:pPr>
    </w:p>
    <w:p w:rsidR="00505622" w:rsidP="00505622" w:rsidRDefault="00505622" w14:paraId="14CD4C3A" w14:textId="77777777">
      <w:pPr>
        <w:jc w:val="center"/>
      </w:pPr>
    </w:p>
    <w:p w:rsidRPr="00505622" w:rsidR="00505622" w:rsidP="00505622" w:rsidRDefault="00B20DF4" w14:paraId="22F216BA" w14:textId="127BA543">
      <w:pPr>
        <w:jc w:val="center"/>
        <w:rPr>
          <w:b/>
        </w:rPr>
      </w:pPr>
      <w:r>
        <w:rPr>
          <w:b/>
        </w:rPr>
        <w:t>Alexis Franca - 245580</w:t>
      </w:r>
    </w:p>
    <w:p w:rsidRPr="00505622" w:rsidR="00505622" w:rsidP="00505622" w:rsidRDefault="00505622" w14:paraId="3C5EA640" w14:textId="69A19EDE">
      <w:pPr>
        <w:jc w:val="center"/>
        <w:rPr>
          <w:b/>
        </w:rPr>
      </w:pPr>
      <w:r w:rsidRPr="00505622">
        <w:rPr>
          <w:b/>
        </w:rPr>
        <w:t xml:space="preserve">Tutor: </w:t>
      </w:r>
      <w:r w:rsidR="00B20DF4">
        <w:rPr>
          <w:b/>
        </w:rPr>
        <w:t>Susana Abu</w:t>
      </w:r>
      <w:r w:rsidR="0005423B">
        <w:rPr>
          <w:b/>
        </w:rPr>
        <w:t>lafia</w:t>
      </w:r>
    </w:p>
    <w:p w:rsidR="00505622" w:rsidP="00505622" w:rsidRDefault="00505622" w14:paraId="161CC66F" w14:textId="77777777">
      <w:pPr>
        <w:jc w:val="center"/>
      </w:pPr>
    </w:p>
    <w:p w:rsidR="00505622" w:rsidP="00505622" w:rsidRDefault="00505622" w14:paraId="68F55A5A" w14:textId="77777777">
      <w:pPr>
        <w:jc w:val="center"/>
      </w:pPr>
    </w:p>
    <w:p w:rsidR="00505622" w:rsidP="00505622" w:rsidRDefault="0005423B" w14:paraId="27981A38" w14:textId="19996345">
      <w:pPr>
        <w:jc w:val="center"/>
        <w:rPr>
          <w:b/>
        </w:rPr>
      </w:pPr>
      <w:r>
        <w:rPr>
          <w:b/>
        </w:rPr>
        <w:t>2021</w:t>
      </w:r>
    </w:p>
    <w:p w:rsidR="00450F51" w:rsidP="009607B2" w:rsidRDefault="00505622" w14:paraId="1132A2EC" w14:textId="77777777">
      <w:pPr>
        <w:pStyle w:val="TituloNoIndice"/>
      </w:pPr>
      <w:r>
        <w:br w:type="page"/>
      </w:r>
      <w:bookmarkStart w:name="_Toc447205298" w:id="0"/>
      <w:r w:rsidR="00450F51">
        <w:lastRenderedPageBreak/>
        <w:t>Declaración de autoría</w:t>
      </w:r>
      <w:bookmarkEnd w:id="0"/>
    </w:p>
    <w:p w:rsidR="00505622" w:rsidP="00D268F4" w:rsidRDefault="00505622" w14:paraId="5EA103A3" w14:textId="77777777">
      <w:pPr>
        <w:spacing w:line="240" w:lineRule="auto"/>
      </w:pPr>
      <w:r>
        <w:t>Nosotros, [nombres de los autores], declaramos que el trabajo que se presenta en esa obra es de nuestra propia mano. Podemos asegurar que:</w:t>
      </w:r>
    </w:p>
    <w:p w:rsidR="00505622" w:rsidP="00D268F4" w:rsidRDefault="00505622" w14:paraId="62155E21" w14:textId="77777777">
      <w:pPr>
        <w:pStyle w:val="Prrafodelista"/>
        <w:numPr>
          <w:ilvl w:val="0"/>
          <w:numId w:val="1"/>
        </w:numPr>
        <w:spacing w:line="240" w:lineRule="auto"/>
        <w:ind w:left="357" w:hanging="357"/>
        <w:contextualSpacing w:val="0"/>
      </w:pPr>
      <w:r>
        <w:t>La obra fue producida en su totalidad mientras realizábamos [nombre de la actividad curricular que origina la obra];</w:t>
      </w:r>
    </w:p>
    <w:p w:rsidR="00505622" w:rsidP="00D268F4" w:rsidRDefault="00505622" w14:paraId="68C8F0A0" w14:textId="77777777">
      <w:pPr>
        <w:pStyle w:val="Prrafodelista"/>
        <w:numPr>
          <w:ilvl w:val="0"/>
          <w:numId w:val="1"/>
        </w:numPr>
        <w:spacing w:line="240" w:lineRule="auto"/>
        <w:ind w:left="357" w:hanging="357"/>
        <w:contextualSpacing w:val="0"/>
      </w:pPr>
      <w:r>
        <w:t>Cuando hemos consultado el trabajo publicado por otros, lo hemos atribuido con claridad;</w:t>
      </w:r>
    </w:p>
    <w:p w:rsidR="00505622" w:rsidP="00D268F4" w:rsidRDefault="00505622" w14:paraId="7FC425C1" w14:textId="77777777">
      <w:pPr>
        <w:pStyle w:val="Prrafodelista"/>
        <w:numPr>
          <w:ilvl w:val="0"/>
          <w:numId w:val="1"/>
        </w:numPr>
        <w:spacing w:line="240" w:lineRule="auto"/>
        <w:ind w:left="357" w:hanging="357"/>
        <w:contextualSpacing w:val="0"/>
      </w:pPr>
      <w:r>
        <w:t>Cuando hemos citado obras de otros, hemos indicado las fuentes. Con excepción de estas citas, la obra es enteramente nuestra;</w:t>
      </w:r>
    </w:p>
    <w:p w:rsidR="00505622" w:rsidP="00D268F4" w:rsidRDefault="00505622" w14:paraId="22E95214" w14:textId="77777777">
      <w:pPr>
        <w:pStyle w:val="Prrafodelista"/>
        <w:numPr>
          <w:ilvl w:val="0"/>
          <w:numId w:val="1"/>
        </w:numPr>
        <w:spacing w:line="240" w:lineRule="auto"/>
        <w:ind w:left="357" w:hanging="357"/>
        <w:contextualSpacing w:val="0"/>
      </w:pPr>
      <w:r>
        <w:t>En la obra, hemos acusado recibo de las ayudas recibidas;</w:t>
      </w:r>
    </w:p>
    <w:p w:rsidR="00505622" w:rsidP="00D268F4" w:rsidRDefault="00505622" w14:paraId="6BFE9192" w14:textId="77777777">
      <w:pPr>
        <w:pStyle w:val="Prrafodelista"/>
        <w:numPr>
          <w:ilvl w:val="0"/>
          <w:numId w:val="1"/>
        </w:numPr>
        <w:spacing w:line="240" w:lineRule="auto"/>
        <w:ind w:left="357" w:hanging="357"/>
        <w:contextualSpacing w:val="0"/>
      </w:pPr>
      <w:r>
        <w:t>Cuando la obra se basa en trabajo realizado conjuntamente con otros, hemos explicado claramente qué fue contribuido por otros, y qué fue contribuido por nosotros;</w:t>
      </w:r>
    </w:p>
    <w:p w:rsidR="00505622" w:rsidP="00D268F4" w:rsidRDefault="00505622" w14:paraId="202372BF" w14:textId="77777777">
      <w:pPr>
        <w:pStyle w:val="Prrafodelista"/>
        <w:numPr>
          <w:ilvl w:val="0"/>
          <w:numId w:val="1"/>
        </w:numPr>
        <w:spacing w:line="240" w:lineRule="auto"/>
        <w:ind w:left="357" w:hanging="357"/>
        <w:contextualSpacing w:val="0"/>
      </w:pPr>
      <w:r>
        <w:t>Ninguna parte de este trabajo ha sido publicada previamente a su entrega, excepto donde se han realizado las aclaraciones correspondientes.</w:t>
      </w:r>
    </w:p>
    <w:p w:rsidR="00D268F4" w:rsidP="00D268F4" w:rsidRDefault="00D268F4" w14:paraId="0AF5C1A9" w14:textId="77777777">
      <w:pPr>
        <w:spacing w:line="240" w:lineRule="auto"/>
      </w:pPr>
    </w:p>
    <w:tbl>
      <w:tblPr>
        <w:tblW w:w="8673" w:type="dxa"/>
        <w:jc w:val="center"/>
        <w:tblLook w:val="04A0" w:firstRow="1" w:lastRow="0" w:firstColumn="1" w:lastColumn="0" w:noHBand="0" w:noVBand="1"/>
      </w:tblPr>
      <w:tblGrid>
        <w:gridCol w:w="2891"/>
        <w:gridCol w:w="2891"/>
        <w:gridCol w:w="2891"/>
      </w:tblGrid>
      <w:tr w:rsidRPr="00277F4C" w:rsidR="0003056D" w:rsidTr="00277F4C" w14:paraId="2CCC199D" w14:textId="77777777">
        <w:trPr>
          <w:trHeight w:val="1587"/>
          <w:jc w:val="center"/>
        </w:trPr>
        <w:tc>
          <w:tcPr>
            <w:tcW w:w="2891" w:type="dxa"/>
            <w:vAlign w:val="center"/>
          </w:tcPr>
          <w:p w:rsidRPr="00277F4C" w:rsidR="0003056D" w:rsidP="00277F4C" w:rsidRDefault="0003056D" w14:paraId="111333AF" w14:textId="77777777">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rsidRPr="00277F4C" w:rsidR="0003056D" w:rsidP="00277F4C" w:rsidRDefault="0003056D" w14:paraId="28B27866" w14:textId="77777777">
            <w:pPr>
              <w:spacing w:after="0" w:line="240" w:lineRule="auto"/>
              <w:jc w:val="center"/>
              <w:rPr>
                <w:sz w:val="22"/>
              </w:rPr>
            </w:pPr>
            <w:r w:rsidRPr="00277F4C">
              <w:rPr>
                <w:sz w:val="22"/>
              </w:rPr>
              <w:t>insertadas gráficamente</w:t>
            </w:r>
          </w:p>
        </w:tc>
        <w:tc>
          <w:tcPr>
            <w:tcW w:w="2891" w:type="dxa"/>
            <w:vAlign w:val="center"/>
          </w:tcPr>
          <w:p w:rsidRPr="00277F4C" w:rsidR="0003056D" w:rsidP="00277F4C" w:rsidRDefault="0003056D" w14:paraId="61C1A0E4" w14:textId="77777777">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rsidRPr="00277F4C" w:rsidR="0003056D" w:rsidP="00277F4C" w:rsidRDefault="0003056D" w14:paraId="5C4641BD" w14:textId="77777777">
            <w:pPr>
              <w:spacing w:after="0" w:line="240" w:lineRule="auto"/>
              <w:jc w:val="center"/>
              <w:rPr>
                <w:sz w:val="22"/>
              </w:rPr>
            </w:pPr>
            <w:r w:rsidRPr="00277F4C">
              <w:rPr>
                <w:sz w:val="22"/>
              </w:rPr>
              <w:t>insertadas gráficamente</w:t>
            </w:r>
          </w:p>
        </w:tc>
        <w:tc>
          <w:tcPr>
            <w:tcW w:w="2891" w:type="dxa"/>
            <w:vAlign w:val="center"/>
          </w:tcPr>
          <w:p w:rsidRPr="00277F4C" w:rsidR="0003056D" w:rsidP="00277F4C" w:rsidRDefault="0003056D" w14:paraId="0E54D39E" w14:textId="77777777">
            <w:pPr>
              <w:spacing w:after="0" w:line="240" w:lineRule="auto"/>
              <w:jc w:val="center"/>
              <w:rPr>
                <w:sz w:val="22"/>
              </w:rPr>
            </w:pPr>
            <w:r w:rsidRPr="00277F4C">
              <w:rPr>
                <w:sz w:val="22"/>
              </w:rPr>
              <w:t xml:space="preserve">[Firma </w:t>
            </w:r>
            <w:proofErr w:type="gramStart"/>
            <w:r w:rsidRPr="00277F4C">
              <w:rPr>
                <w:sz w:val="22"/>
              </w:rPr>
              <w:t>de los autor</w:t>
            </w:r>
            <w:proofErr w:type="gramEnd"/>
            <w:r w:rsidRPr="00277F4C">
              <w:rPr>
                <w:sz w:val="22"/>
              </w:rPr>
              <w:t>]</w:t>
            </w:r>
          </w:p>
          <w:p w:rsidRPr="00277F4C" w:rsidR="0003056D" w:rsidP="00277F4C" w:rsidRDefault="0003056D" w14:paraId="674713B6" w14:textId="77777777">
            <w:pPr>
              <w:spacing w:after="0" w:line="240" w:lineRule="auto"/>
              <w:jc w:val="center"/>
              <w:rPr>
                <w:sz w:val="22"/>
              </w:rPr>
            </w:pPr>
            <w:r w:rsidRPr="00277F4C">
              <w:rPr>
                <w:sz w:val="22"/>
              </w:rPr>
              <w:t>insertadas gráficamente</w:t>
            </w:r>
          </w:p>
        </w:tc>
      </w:tr>
      <w:tr w:rsidRPr="00277F4C" w:rsidR="0003056D" w:rsidTr="00277F4C" w14:paraId="0D440A9A" w14:textId="77777777">
        <w:trPr>
          <w:trHeight w:val="454"/>
          <w:jc w:val="center"/>
        </w:trPr>
        <w:tc>
          <w:tcPr>
            <w:tcW w:w="2891" w:type="dxa"/>
            <w:vAlign w:val="center"/>
          </w:tcPr>
          <w:p w:rsidRPr="00277F4C" w:rsidR="0003056D" w:rsidP="00277F4C" w:rsidRDefault="0003056D" w14:paraId="2CFF767A" w14:textId="77777777">
            <w:pPr>
              <w:spacing w:after="0" w:line="240" w:lineRule="auto"/>
              <w:jc w:val="center"/>
              <w:rPr>
                <w:sz w:val="22"/>
              </w:rPr>
            </w:pPr>
            <w:r w:rsidRPr="00277F4C">
              <w:rPr>
                <w:sz w:val="22"/>
              </w:rPr>
              <w:t>[aclaración de firma]</w:t>
            </w:r>
          </w:p>
        </w:tc>
        <w:tc>
          <w:tcPr>
            <w:tcW w:w="2891" w:type="dxa"/>
            <w:vAlign w:val="center"/>
          </w:tcPr>
          <w:p w:rsidRPr="00277F4C" w:rsidR="0003056D" w:rsidP="00277F4C" w:rsidRDefault="0003056D" w14:paraId="5F70E303" w14:textId="77777777">
            <w:pPr>
              <w:spacing w:after="0" w:line="240" w:lineRule="auto"/>
              <w:jc w:val="center"/>
              <w:rPr>
                <w:sz w:val="22"/>
              </w:rPr>
            </w:pPr>
            <w:r w:rsidRPr="00277F4C">
              <w:rPr>
                <w:sz w:val="22"/>
              </w:rPr>
              <w:t>[aclaración de firma]</w:t>
            </w:r>
          </w:p>
        </w:tc>
        <w:tc>
          <w:tcPr>
            <w:tcW w:w="2891" w:type="dxa"/>
            <w:vAlign w:val="center"/>
          </w:tcPr>
          <w:p w:rsidRPr="00277F4C" w:rsidR="0003056D" w:rsidP="00277F4C" w:rsidRDefault="0003056D" w14:paraId="08C1C8E1" w14:textId="77777777">
            <w:pPr>
              <w:spacing w:after="0" w:line="240" w:lineRule="auto"/>
              <w:jc w:val="center"/>
              <w:rPr>
                <w:sz w:val="22"/>
              </w:rPr>
            </w:pPr>
            <w:r w:rsidRPr="00277F4C">
              <w:rPr>
                <w:sz w:val="22"/>
              </w:rPr>
              <w:t>[aclaración de firma]</w:t>
            </w:r>
          </w:p>
        </w:tc>
      </w:tr>
      <w:tr w:rsidRPr="00277F4C" w:rsidR="0003056D" w:rsidTr="00277F4C" w14:paraId="08C2602B" w14:textId="77777777">
        <w:trPr>
          <w:trHeight w:val="454"/>
          <w:jc w:val="center"/>
        </w:trPr>
        <w:tc>
          <w:tcPr>
            <w:tcW w:w="2891" w:type="dxa"/>
            <w:shd w:val="clear" w:color="auto" w:fill="auto"/>
            <w:vAlign w:val="center"/>
          </w:tcPr>
          <w:p w:rsidRPr="00277F4C" w:rsidR="0003056D" w:rsidP="00277F4C" w:rsidRDefault="0003056D" w14:paraId="06576587" w14:textId="77777777">
            <w:pPr>
              <w:spacing w:after="0" w:line="240" w:lineRule="auto"/>
              <w:jc w:val="center"/>
              <w:rPr>
                <w:sz w:val="22"/>
              </w:rPr>
            </w:pPr>
            <w:r w:rsidRPr="00277F4C">
              <w:rPr>
                <w:sz w:val="22"/>
              </w:rPr>
              <w:t>[Fecha</w:t>
            </w:r>
            <w:r w:rsidRPr="00277F4C" w:rsidR="000F1E36">
              <w:rPr>
                <w:sz w:val="22"/>
              </w:rPr>
              <w:t xml:space="preserve"> del día</w:t>
            </w:r>
            <w:r w:rsidRPr="00277F4C">
              <w:rPr>
                <w:sz w:val="22"/>
              </w:rPr>
              <w:t>]</w:t>
            </w:r>
          </w:p>
        </w:tc>
        <w:tc>
          <w:tcPr>
            <w:tcW w:w="2891" w:type="dxa"/>
            <w:shd w:val="clear" w:color="auto" w:fill="auto"/>
            <w:vAlign w:val="center"/>
          </w:tcPr>
          <w:p w:rsidRPr="00277F4C" w:rsidR="0003056D" w:rsidP="00277F4C" w:rsidRDefault="0003056D" w14:paraId="61DEACA1" w14:textId="77777777">
            <w:pPr>
              <w:spacing w:after="0" w:line="240" w:lineRule="auto"/>
              <w:jc w:val="center"/>
              <w:rPr>
                <w:sz w:val="22"/>
              </w:rPr>
            </w:pPr>
            <w:r w:rsidRPr="00277F4C">
              <w:rPr>
                <w:sz w:val="22"/>
              </w:rPr>
              <w:t>[Fecha</w:t>
            </w:r>
            <w:r w:rsidRPr="00277F4C" w:rsidR="000F1E36">
              <w:rPr>
                <w:sz w:val="22"/>
              </w:rPr>
              <w:t xml:space="preserve"> del día</w:t>
            </w:r>
            <w:r w:rsidRPr="00277F4C">
              <w:rPr>
                <w:sz w:val="22"/>
              </w:rPr>
              <w:t>]</w:t>
            </w:r>
          </w:p>
        </w:tc>
        <w:tc>
          <w:tcPr>
            <w:tcW w:w="2891" w:type="dxa"/>
            <w:shd w:val="clear" w:color="auto" w:fill="auto"/>
            <w:vAlign w:val="center"/>
          </w:tcPr>
          <w:p w:rsidRPr="00277F4C" w:rsidR="0003056D" w:rsidP="00277F4C" w:rsidRDefault="0003056D" w14:paraId="36918C5B" w14:textId="77777777">
            <w:pPr>
              <w:spacing w:after="0" w:line="240" w:lineRule="auto"/>
              <w:jc w:val="center"/>
              <w:rPr>
                <w:sz w:val="22"/>
              </w:rPr>
            </w:pPr>
            <w:r w:rsidRPr="00277F4C">
              <w:rPr>
                <w:sz w:val="22"/>
              </w:rPr>
              <w:t>[Fecha</w:t>
            </w:r>
            <w:r w:rsidRPr="00277F4C" w:rsidR="000F1E36">
              <w:rPr>
                <w:sz w:val="22"/>
              </w:rPr>
              <w:t xml:space="preserve"> del día</w:t>
            </w:r>
            <w:r w:rsidRPr="00277F4C">
              <w:rPr>
                <w:sz w:val="22"/>
              </w:rPr>
              <w:t>]</w:t>
            </w:r>
          </w:p>
        </w:tc>
      </w:tr>
    </w:tbl>
    <w:p w:rsidR="0003056D" w:rsidRDefault="0003056D" w14:paraId="23F014AF" w14:textId="77777777">
      <w:pPr>
        <w:spacing w:line="276" w:lineRule="auto"/>
        <w:rPr>
          <w:b/>
        </w:rPr>
      </w:pPr>
    </w:p>
    <w:p w:rsidR="00D268F4" w:rsidRDefault="00D268F4" w14:paraId="4C5646DB" w14:textId="77777777">
      <w:pPr>
        <w:spacing w:after="200" w:line="276" w:lineRule="auto"/>
        <w:jc w:val="left"/>
        <w:rPr>
          <w:b/>
        </w:rPr>
      </w:pPr>
      <w:r>
        <w:rPr>
          <w:b/>
        </w:rPr>
        <w:br w:type="page"/>
      </w:r>
    </w:p>
    <w:p w:rsidRPr="00A05B82" w:rsidR="00505622" w:rsidP="00D268F4" w:rsidRDefault="00505622" w14:paraId="24E90BC3" w14:textId="77777777">
      <w:pPr>
        <w:pStyle w:val="TituloNoIndice"/>
        <w:spacing w:line="240" w:lineRule="auto"/>
      </w:pPr>
      <w:bookmarkStart w:name="_Toc447205299" w:id="1"/>
      <w:r w:rsidRPr="00450F51">
        <w:t>Dedicatoria</w:t>
      </w:r>
      <w:bookmarkEnd w:id="1"/>
    </w:p>
    <w:p w:rsidRPr="00D268F4" w:rsidR="00505622" w:rsidP="00D268F4" w:rsidRDefault="00505622" w14:paraId="1B750744" w14:textId="77777777">
      <w:pPr>
        <w:spacing w:line="240" w:lineRule="auto"/>
        <w:rPr>
          <w:szCs w:val="24"/>
        </w:rPr>
      </w:pPr>
      <w:r w:rsidRPr="00D268F4">
        <w:rPr>
          <w:szCs w:val="24"/>
        </w:rPr>
        <w:br w:type="page"/>
      </w:r>
    </w:p>
    <w:p w:rsidRPr="00A05B82" w:rsidR="00505622" w:rsidP="00D268F4" w:rsidRDefault="00505622" w14:paraId="73A483DB" w14:textId="77777777">
      <w:pPr>
        <w:pStyle w:val="TituloNoIndice"/>
        <w:spacing w:line="240" w:lineRule="auto"/>
      </w:pPr>
      <w:bookmarkStart w:name="_Toc447205300" w:id="2"/>
      <w:r w:rsidRPr="00450F51">
        <w:t>Agradecimientos</w:t>
      </w:r>
      <w:bookmarkEnd w:id="2"/>
    </w:p>
    <w:p w:rsidR="00D268F4" w:rsidP="00D268F4" w:rsidRDefault="00D268F4" w14:paraId="096365B1" w14:textId="77777777">
      <w:pPr>
        <w:spacing w:line="240" w:lineRule="auto"/>
        <w:jc w:val="left"/>
        <w:rPr>
          <w:szCs w:val="24"/>
        </w:rPr>
      </w:pPr>
      <w:r>
        <w:rPr>
          <w:szCs w:val="24"/>
        </w:rPr>
        <w:br w:type="page"/>
      </w:r>
    </w:p>
    <w:p w:rsidRPr="00E811F2" w:rsidR="00E811F2" w:rsidP="00D268F4" w:rsidRDefault="00505622" w14:paraId="4540F7F7" w14:textId="77777777">
      <w:pPr>
        <w:pStyle w:val="TituloNoIndice"/>
        <w:spacing w:line="240" w:lineRule="auto"/>
      </w:pPr>
      <w:bookmarkStart w:name="_Toc447205301" w:id="3"/>
      <w:proofErr w:type="spellStart"/>
      <w:r w:rsidRPr="00450F51">
        <w:t>Abstract</w:t>
      </w:r>
      <w:bookmarkEnd w:id="3"/>
      <w:proofErr w:type="spellEnd"/>
    </w:p>
    <w:p w:rsidRPr="00D268F4" w:rsidR="00505622" w:rsidP="00D268F4" w:rsidRDefault="00505622" w14:paraId="68758F34" w14:textId="77777777">
      <w:pPr>
        <w:spacing w:line="240" w:lineRule="auto"/>
      </w:pPr>
      <w:r w:rsidRPr="00D268F4">
        <w:br w:type="page"/>
      </w:r>
    </w:p>
    <w:p w:rsidRPr="00A05B82" w:rsidR="00505622" w:rsidP="00D268F4" w:rsidRDefault="00505622" w14:paraId="01039AE1" w14:textId="77777777">
      <w:pPr>
        <w:pStyle w:val="TituloNoIndice"/>
        <w:spacing w:line="240" w:lineRule="auto"/>
      </w:pPr>
      <w:bookmarkStart w:name="_Toc447205302" w:id="4"/>
      <w:r w:rsidRPr="00450F51">
        <w:t>Palabras clave</w:t>
      </w:r>
      <w:bookmarkEnd w:id="4"/>
    </w:p>
    <w:p w:rsidRPr="006076CA" w:rsidR="00505622" w:rsidP="00D268F4" w:rsidRDefault="00505622" w14:paraId="02596D2E" w14:textId="77777777">
      <w:pPr>
        <w:spacing w:line="240" w:lineRule="auto"/>
      </w:pPr>
      <w:r w:rsidRPr="006076CA">
        <w:br w:type="page"/>
      </w:r>
    </w:p>
    <w:p w:rsidRPr="00A05B82" w:rsidR="00505622" w:rsidP="00D268F4" w:rsidRDefault="00D268F4" w14:paraId="3BBE1D1C" w14:textId="77777777">
      <w:pPr>
        <w:pStyle w:val="TituloNoIndice"/>
        <w:spacing w:line="240" w:lineRule="auto"/>
      </w:pPr>
      <w:bookmarkStart w:name="_Toc447205303" w:id="5"/>
      <w:r>
        <w:t>Í</w:t>
      </w:r>
      <w:r w:rsidRPr="00450F51" w:rsidR="00505622">
        <w:t>ndice</w:t>
      </w:r>
      <w:bookmarkEnd w:id="5"/>
    </w:p>
    <w:p w:rsidR="000F1E36" w:rsidRDefault="000F1E36" w14:paraId="076F7E46" w14:textId="77777777">
      <w:pPr>
        <w:pStyle w:val="TtulodeTDC"/>
      </w:pPr>
    </w:p>
    <w:p w:rsidR="0046418C" w:rsidRDefault="002C528C" w14:paraId="5B4BE60C" w14:textId="77777777">
      <w:pPr>
        <w:pStyle w:val="TDC1"/>
        <w:rPr>
          <w:rFonts w:ascii="Calibri" w:hAnsi="Calibri" w:eastAsia="Times New Roman"/>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history="1" w:anchor="_Toc54939673">
        <w:r w:rsidRPr="002B5C01" w:rsidR="0046418C">
          <w:rPr>
            <w:rStyle w:val="Hipervnculo"/>
            <w:noProof/>
          </w:rPr>
          <w:t>1.</w:t>
        </w:r>
        <w:r w:rsidR="0046418C">
          <w:rPr>
            <w:rFonts w:ascii="Calibri" w:hAnsi="Calibri" w:eastAsia="Times New Roman"/>
            <w:noProof/>
            <w:sz w:val="22"/>
            <w:lang w:eastAsia="es-UY"/>
          </w:rPr>
          <w:tab/>
        </w:r>
        <w:r w:rsidRPr="002B5C01" w:rsidR="0046418C">
          <w:rPr>
            <w:rStyle w:val="Hipervnculo"/>
            <w:noProof/>
          </w:rPr>
          <w:t>Introducción</w:t>
        </w:r>
        <w:r w:rsidR="0046418C">
          <w:rPr>
            <w:noProof/>
            <w:webHidden/>
          </w:rPr>
          <w:tab/>
        </w:r>
        <w:r w:rsidR="0046418C">
          <w:rPr>
            <w:noProof/>
            <w:webHidden/>
          </w:rPr>
          <w:fldChar w:fldCharType="begin"/>
        </w:r>
        <w:r w:rsidR="0046418C">
          <w:rPr>
            <w:noProof/>
            <w:webHidden/>
          </w:rPr>
          <w:instrText xml:space="preserve"> PAGEREF _Toc54939673 \h </w:instrText>
        </w:r>
        <w:r w:rsidR="0046418C">
          <w:rPr>
            <w:noProof/>
            <w:webHidden/>
          </w:rPr>
        </w:r>
        <w:r w:rsidR="0046418C">
          <w:rPr>
            <w:noProof/>
            <w:webHidden/>
          </w:rPr>
          <w:fldChar w:fldCharType="separate"/>
        </w:r>
        <w:r w:rsidR="0046418C">
          <w:rPr>
            <w:noProof/>
            <w:webHidden/>
          </w:rPr>
          <w:t>10</w:t>
        </w:r>
        <w:r w:rsidR="0046418C">
          <w:rPr>
            <w:noProof/>
            <w:webHidden/>
          </w:rPr>
          <w:fldChar w:fldCharType="end"/>
        </w:r>
      </w:hyperlink>
    </w:p>
    <w:p w:rsidR="0046418C" w:rsidRDefault="00942EF4" w14:paraId="09C5310E" w14:textId="77777777">
      <w:pPr>
        <w:pStyle w:val="TDC2"/>
        <w:tabs>
          <w:tab w:val="left" w:pos="880"/>
          <w:tab w:val="right" w:leader="dot" w:pos="8494"/>
        </w:tabs>
        <w:rPr>
          <w:rFonts w:ascii="Calibri" w:hAnsi="Calibri" w:eastAsia="Times New Roman"/>
          <w:noProof/>
          <w:sz w:val="22"/>
          <w:lang w:eastAsia="es-UY"/>
        </w:rPr>
      </w:pPr>
      <w:hyperlink w:history="1" w:anchor="_Toc54939674">
        <w:r w:rsidRPr="002B5C01" w:rsidR="0046418C">
          <w:rPr>
            <w:rStyle w:val="Hipervnculo"/>
            <w:noProof/>
          </w:rPr>
          <w:t>1.1.</w:t>
        </w:r>
        <w:r w:rsidR="0046418C">
          <w:rPr>
            <w:rFonts w:ascii="Calibri" w:hAnsi="Calibri" w:eastAsia="Times New Roman"/>
            <w:noProof/>
            <w:sz w:val="22"/>
            <w:lang w:eastAsia="es-UY"/>
          </w:rPr>
          <w:tab/>
        </w:r>
        <w:r w:rsidRPr="002B5C01" w:rsidR="0046418C">
          <w:rPr>
            <w:rStyle w:val="Hipervnculo"/>
            <w:noProof/>
          </w:rPr>
          <w:t>Subtitulo nivel 2</w:t>
        </w:r>
        <w:r w:rsidR="0046418C">
          <w:rPr>
            <w:noProof/>
            <w:webHidden/>
          </w:rPr>
          <w:tab/>
        </w:r>
        <w:r w:rsidR="0046418C">
          <w:rPr>
            <w:noProof/>
            <w:webHidden/>
          </w:rPr>
          <w:fldChar w:fldCharType="begin"/>
        </w:r>
        <w:r w:rsidR="0046418C">
          <w:rPr>
            <w:noProof/>
            <w:webHidden/>
          </w:rPr>
          <w:instrText xml:space="preserve"> PAGEREF _Toc54939674 \h </w:instrText>
        </w:r>
        <w:r w:rsidR="0046418C">
          <w:rPr>
            <w:noProof/>
            <w:webHidden/>
          </w:rPr>
        </w:r>
        <w:r w:rsidR="0046418C">
          <w:rPr>
            <w:noProof/>
            <w:webHidden/>
          </w:rPr>
          <w:fldChar w:fldCharType="separate"/>
        </w:r>
        <w:r w:rsidR="0046418C">
          <w:rPr>
            <w:noProof/>
            <w:webHidden/>
          </w:rPr>
          <w:t>10</w:t>
        </w:r>
        <w:r w:rsidR="0046418C">
          <w:rPr>
            <w:noProof/>
            <w:webHidden/>
          </w:rPr>
          <w:fldChar w:fldCharType="end"/>
        </w:r>
      </w:hyperlink>
    </w:p>
    <w:p w:rsidR="0046418C" w:rsidRDefault="00942EF4" w14:paraId="6CF79FA1" w14:textId="77777777">
      <w:pPr>
        <w:pStyle w:val="TDC3"/>
        <w:tabs>
          <w:tab w:val="left" w:pos="1320"/>
          <w:tab w:val="right" w:leader="dot" w:pos="8494"/>
        </w:tabs>
        <w:rPr>
          <w:rFonts w:ascii="Calibri" w:hAnsi="Calibri" w:eastAsia="Times New Roman"/>
          <w:noProof/>
          <w:sz w:val="22"/>
          <w:lang w:eastAsia="es-UY"/>
        </w:rPr>
      </w:pPr>
      <w:hyperlink w:history="1" w:anchor="_Toc54939675">
        <w:r w:rsidRPr="002B5C01" w:rsidR="0046418C">
          <w:rPr>
            <w:rStyle w:val="Hipervnculo"/>
            <w:noProof/>
          </w:rPr>
          <w:t>1.1.1.</w:t>
        </w:r>
        <w:r w:rsidR="0046418C">
          <w:rPr>
            <w:rFonts w:ascii="Calibri" w:hAnsi="Calibri" w:eastAsia="Times New Roman"/>
            <w:noProof/>
            <w:sz w:val="22"/>
            <w:lang w:eastAsia="es-UY"/>
          </w:rPr>
          <w:tab/>
        </w:r>
        <w:r w:rsidRPr="002B5C01" w:rsidR="0046418C">
          <w:rPr>
            <w:rStyle w:val="Hipervnculo"/>
            <w:noProof/>
          </w:rPr>
          <w:t>Subtitulo nivel 3</w:t>
        </w:r>
        <w:r w:rsidR="0046418C">
          <w:rPr>
            <w:noProof/>
            <w:webHidden/>
          </w:rPr>
          <w:tab/>
        </w:r>
        <w:r w:rsidR="0046418C">
          <w:rPr>
            <w:noProof/>
            <w:webHidden/>
          </w:rPr>
          <w:fldChar w:fldCharType="begin"/>
        </w:r>
        <w:r w:rsidR="0046418C">
          <w:rPr>
            <w:noProof/>
            <w:webHidden/>
          </w:rPr>
          <w:instrText xml:space="preserve"> PAGEREF _Toc54939675 \h </w:instrText>
        </w:r>
        <w:r w:rsidR="0046418C">
          <w:rPr>
            <w:noProof/>
            <w:webHidden/>
          </w:rPr>
        </w:r>
        <w:r w:rsidR="0046418C">
          <w:rPr>
            <w:noProof/>
            <w:webHidden/>
          </w:rPr>
          <w:fldChar w:fldCharType="separate"/>
        </w:r>
        <w:r w:rsidR="0046418C">
          <w:rPr>
            <w:noProof/>
            <w:webHidden/>
          </w:rPr>
          <w:t>11</w:t>
        </w:r>
        <w:r w:rsidR="0046418C">
          <w:rPr>
            <w:noProof/>
            <w:webHidden/>
          </w:rPr>
          <w:fldChar w:fldCharType="end"/>
        </w:r>
      </w:hyperlink>
    </w:p>
    <w:p w:rsidR="0046418C" w:rsidRDefault="00942EF4" w14:paraId="72B3D082" w14:textId="77777777">
      <w:pPr>
        <w:pStyle w:val="TDC1"/>
        <w:rPr>
          <w:rFonts w:ascii="Calibri" w:hAnsi="Calibri" w:eastAsia="Times New Roman"/>
          <w:noProof/>
          <w:sz w:val="22"/>
          <w:lang w:eastAsia="es-UY"/>
        </w:rPr>
      </w:pPr>
      <w:hyperlink w:history="1" w:anchor="_Toc54939676">
        <w:r w:rsidRPr="002B5C01" w:rsidR="0046418C">
          <w:rPr>
            <w:rStyle w:val="Hipervnculo"/>
            <w:noProof/>
          </w:rPr>
          <w:t>2.</w:t>
        </w:r>
        <w:r w:rsidR="0046418C">
          <w:rPr>
            <w:rFonts w:ascii="Calibri" w:hAnsi="Calibri" w:eastAsia="Times New Roman"/>
            <w:noProof/>
            <w:sz w:val="22"/>
            <w:lang w:eastAsia="es-UY"/>
          </w:rPr>
          <w:tab/>
        </w:r>
        <w:r w:rsidRPr="002B5C01" w:rsidR="0046418C">
          <w:rPr>
            <w:rStyle w:val="Hipervnculo"/>
            <w:noProof/>
          </w:rPr>
          <w:t>Cuerpo de la obra</w:t>
        </w:r>
        <w:r w:rsidR="0046418C">
          <w:rPr>
            <w:noProof/>
            <w:webHidden/>
          </w:rPr>
          <w:tab/>
        </w:r>
        <w:r w:rsidR="0046418C">
          <w:rPr>
            <w:noProof/>
            <w:webHidden/>
          </w:rPr>
          <w:fldChar w:fldCharType="begin"/>
        </w:r>
        <w:r w:rsidR="0046418C">
          <w:rPr>
            <w:noProof/>
            <w:webHidden/>
          </w:rPr>
          <w:instrText xml:space="preserve"> PAGEREF _Toc54939676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rsidR="0046418C" w:rsidRDefault="00942EF4" w14:paraId="7752F027" w14:textId="77777777">
      <w:pPr>
        <w:pStyle w:val="TDC2"/>
        <w:tabs>
          <w:tab w:val="left" w:pos="880"/>
          <w:tab w:val="right" w:leader="dot" w:pos="8494"/>
        </w:tabs>
        <w:rPr>
          <w:rFonts w:ascii="Calibri" w:hAnsi="Calibri" w:eastAsia="Times New Roman"/>
          <w:noProof/>
          <w:sz w:val="22"/>
          <w:lang w:eastAsia="es-UY"/>
        </w:rPr>
      </w:pPr>
      <w:hyperlink w:history="1" w:anchor="_Toc54939677">
        <w:r w:rsidRPr="002B5C01" w:rsidR="0046418C">
          <w:rPr>
            <w:rStyle w:val="Hipervnculo"/>
            <w:noProof/>
          </w:rPr>
          <w:t>1.2.</w:t>
        </w:r>
        <w:r w:rsidR="0046418C">
          <w:rPr>
            <w:rFonts w:ascii="Calibri" w:hAnsi="Calibri" w:eastAsia="Times New Roman"/>
            <w:noProof/>
            <w:sz w:val="22"/>
            <w:lang w:eastAsia="es-UY"/>
          </w:rPr>
          <w:tab/>
        </w:r>
        <w:r w:rsidRPr="002B5C01" w:rsidR="0046418C">
          <w:rPr>
            <w:rStyle w:val="Hipervnculo"/>
            <w:noProof/>
          </w:rPr>
          <w:t>Subtitulo nivel 2</w:t>
        </w:r>
        <w:r w:rsidR="0046418C">
          <w:rPr>
            <w:noProof/>
            <w:webHidden/>
          </w:rPr>
          <w:tab/>
        </w:r>
        <w:r w:rsidR="0046418C">
          <w:rPr>
            <w:noProof/>
            <w:webHidden/>
          </w:rPr>
          <w:fldChar w:fldCharType="begin"/>
        </w:r>
        <w:r w:rsidR="0046418C">
          <w:rPr>
            <w:noProof/>
            <w:webHidden/>
          </w:rPr>
          <w:instrText xml:space="preserve"> PAGEREF _Toc54939677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rsidR="0046418C" w:rsidRDefault="00942EF4" w14:paraId="43D3FBC8" w14:textId="77777777">
      <w:pPr>
        <w:pStyle w:val="TDC3"/>
        <w:tabs>
          <w:tab w:val="left" w:pos="1320"/>
          <w:tab w:val="right" w:leader="dot" w:pos="8494"/>
        </w:tabs>
        <w:rPr>
          <w:rFonts w:ascii="Calibri" w:hAnsi="Calibri" w:eastAsia="Times New Roman"/>
          <w:noProof/>
          <w:sz w:val="22"/>
          <w:lang w:eastAsia="es-UY"/>
        </w:rPr>
      </w:pPr>
      <w:hyperlink w:history="1" w:anchor="_Toc54939678">
        <w:r w:rsidRPr="002B5C01" w:rsidR="0046418C">
          <w:rPr>
            <w:rStyle w:val="Hipervnculo"/>
            <w:noProof/>
          </w:rPr>
          <w:t>1.2.1.</w:t>
        </w:r>
        <w:r w:rsidR="0046418C">
          <w:rPr>
            <w:rFonts w:ascii="Calibri" w:hAnsi="Calibri" w:eastAsia="Times New Roman"/>
            <w:noProof/>
            <w:sz w:val="22"/>
            <w:lang w:eastAsia="es-UY"/>
          </w:rPr>
          <w:tab/>
        </w:r>
        <w:r w:rsidRPr="002B5C01" w:rsidR="0046418C">
          <w:rPr>
            <w:rStyle w:val="Hipervnculo"/>
            <w:noProof/>
          </w:rPr>
          <w:t>Subtitulo nivel 3</w:t>
        </w:r>
        <w:r w:rsidR="0046418C">
          <w:rPr>
            <w:noProof/>
            <w:webHidden/>
          </w:rPr>
          <w:tab/>
        </w:r>
        <w:r w:rsidR="0046418C">
          <w:rPr>
            <w:noProof/>
            <w:webHidden/>
          </w:rPr>
          <w:fldChar w:fldCharType="begin"/>
        </w:r>
        <w:r w:rsidR="0046418C">
          <w:rPr>
            <w:noProof/>
            <w:webHidden/>
          </w:rPr>
          <w:instrText xml:space="preserve"> PAGEREF _Toc54939678 \h </w:instrText>
        </w:r>
        <w:r w:rsidR="0046418C">
          <w:rPr>
            <w:noProof/>
            <w:webHidden/>
          </w:rPr>
        </w:r>
        <w:r w:rsidR="0046418C">
          <w:rPr>
            <w:noProof/>
            <w:webHidden/>
          </w:rPr>
          <w:fldChar w:fldCharType="separate"/>
        </w:r>
        <w:r w:rsidR="0046418C">
          <w:rPr>
            <w:noProof/>
            <w:webHidden/>
          </w:rPr>
          <w:t>12</w:t>
        </w:r>
        <w:r w:rsidR="0046418C">
          <w:rPr>
            <w:noProof/>
            <w:webHidden/>
          </w:rPr>
          <w:fldChar w:fldCharType="end"/>
        </w:r>
      </w:hyperlink>
    </w:p>
    <w:p w:rsidR="0046418C" w:rsidRDefault="00942EF4" w14:paraId="366F0BFC" w14:textId="77777777">
      <w:pPr>
        <w:pStyle w:val="TDC1"/>
        <w:rPr>
          <w:rFonts w:ascii="Calibri" w:hAnsi="Calibri" w:eastAsia="Times New Roman"/>
          <w:noProof/>
          <w:sz w:val="22"/>
          <w:lang w:eastAsia="es-UY"/>
        </w:rPr>
      </w:pPr>
      <w:hyperlink w:history="1" w:anchor="_Toc54939679">
        <w:r w:rsidRPr="002B5C01" w:rsidR="0046418C">
          <w:rPr>
            <w:rStyle w:val="Hipervnculo"/>
            <w:noProof/>
          </w:rPr>
          <w:t>3.</w:t>
        </w:r>
        <w:r w:rsidR="0046418C">
          <w:rPr>
            <w:rFonts w:ascii="Calibri" w:hAnsi="Calibri" w:eastAsia="Times New Roman"/>
            <w:noProof/>
            <w:sz w:val="22"/>
            <w:lang w:eastAsia="es-UY"/>
          </w:rPr>
          <w:tab/>
        </w:r>
        <w:r w:rsidRPr="002B5C01" w:rsidR="0046418C">
          <w:rPr>
            <w:rStyle w:val="Hipervnculo"/>
            <w:noProof/>
          </w:rPr>
          <w:t>Conclusiones</w:t>
        </w:r>
        <w:r w:rsidR="0046418C">
          <w:rPr>
            <w:noProof/>
            <w:webHidden/>
          </w:rPr>
          <w:tab/>
        </w:r>
        <w:r w:rsidR="0046418C">
          <w:rPr>
            <w:noProof/>
            <w:webHidden/>
          </w:rPr>
          <w:fldChar w:fldCharType="begin"/>
        </w:r>
        <w:r w:rsidR="0046418C">
          <w:rPr>
            <w:noProof/>
            <w:webHidden/>
          </w:rPr>
          <w:instrText xml:space="preserve"> PAGEREF _Toc54939679 \h </w:instrText>
        </w:r>
        <w:r w:rsidR="0046418C">
          <w:rPr>
            <w:noProof/>
            <w:webHidden/>
          </w:rPr>
        </w:r>
        <w:r w:rsidR="0046418C">
          <w:rPr>
            <w:noProof/>
            <w:webHidden/>
          </w:rPr>
          <w:fldChar w:fldCharType="separate"/>
        </w:r>
        <w:r w:rsidR="0046418C">
          <w:rPr>
            <w:noProof/>
            <w:webHidden/>
          </w:rPr>
          <w:t>13</w:t>
        </w:r>
        <w:r w:rsidR="0046418C">
          <w:rPr>
            <w:noProof/>
            <w:webHidden/>
          </w:rPr>
          <w:fldChar w:fldCharType="end"/>
        </w:r>
      </w:hyperlink>
    </w:p>
    <w:p w:rsidR="0046418C" w:rsidRDefault="00942EF4" w14:paraId="5D2BA4B4" w14:textId="77777777">
      <w:pPr>
        <w:pStyle w:val="TDC1"/>
        <w:rPr>
          <w:rFonts w:ascii="Calibri" w:hAnsi="Calibri" w:eastAsia="Times New Roman"/>
          <w:noProof/>
          <w:sz w:val="22"/>
          <w:lang w:eastAsia="es-UY"/>
        </w:rPr>
      </w:pPr>
      <w:hyperlink w:history="1" w:anchor="_Toc54939680">
        <w:r w:rsidRPr="002B5C01" w:rsidR="0046418C">
          <w:rPr>
            <w:rStyle w:val="Hipervnculo"/>
            <w:noProof/>
          </w:rPr>
          <w:t>Bibliografía</w:t>
        </w:r>
        <w:r w:rsidR="0046418C">
          <w:rPr>
            <w:noProof/>
            <w:webHidden/>
          </w:rPr>
          <w:tab/>
        </w:r>
        <w:r w:rsidR="0046418C">
          <w:rPr>
            <w:noProof/>
            <w:webHidden/>
          </w:rPr>
          <w:fldChar w:fldCharType="begin"/>
        </w:r>
        <w:r w:rsidR="0046418C">
          <w:rPr>
            <w:noProof/>
            <w:webHidden/>
          </w:rPr>
          <w:instrText xml:space="preserve"> PAGEREF _Toc54939680 \h </w:instrText>
        </w:r>
        <w:r w:rsidR="0046418C">
          <w:rPr>
            <w:noProof/>
            <w:webHidden/>
          </w:rPr>
        </w:r>
        <w:r w:rsidR="0046418C">
          <w:rPr>
            <w:noProof/>
            <w:webHidden/>
          </w:rPr>
          <w:fldChar w:fldCharType="separate"/>
        </w:r>
        <w:r w:rsidR="0046418C">
          <w:rPr>
            <w:noProof/>
            <w:webHidden/>
          </w:rPr>
          <w:t>14</w:t>
        </w:r>
        <w:r w:rsidR="0046418C">
          <w:rPr>
            <w:noProof/>
            <w:webHidden/>
          </w:rPr>
          <w:fldChar w:fldCharType="end"/>
        </w:r>
      </w:hyperlink>
    </w:p>
    <w:p w:rsidR="0046418C" w:rsidRDefault="00942EF4" w14:paraId="6E5A6547" w14:textId="77777777">
      <w:pPr>
        <w:pStyle w:val="TDC1"/>
        <w:rPr>
          <w:rFonts w:ascii="Calibri" w:hAnsi="Calibri" w:eastAsia="Times New Roman"/>
          <w:noProof/>
          <w:sz w:val="22"/>
          <w:lang w:eastAsia="es-UY"/>
        </w:rPr>
      </w:pPr>
      <w:hyperlink w:history="1" w:anchor="_Toc54939681">
        <w:r w:rsidRPr="002B5C01" w:rsidR="0046418C">
          <w:rPr>
            <w:rStyle w:val="Hipervnculo"/>
            <w:noProof/>
            <w:lang w:val="en-US"/>
          </w:rPr>
          <w:t>ANEXO 1</w:t>
        </w:r>
        <w:r w:rsidR="0046418C">
          <w:rPr>
            <w:noProof/>
            <w:webHidden/>
          </w:rPr>
          <w:tab/>
        </w:r>
        <w:r w:rsidR="0046418C">
          <w:rPr>
            <w:noProof/>
            <w:webHidden/>
          </w:rPr>
          <w:fldChar w:fldCharType="begin"/>
        </w:r>
        <w:r w:rsidR="0046418C">
          <w:rPr>
            <w:noProof/>
            <w:webHidden/>
          </w:rPr>
          <w:instrText xml:space="preserve"> PAGEREF _Toc54939681 \h </w:instrText>
        </w:r>
        <w:r w:rsidR="0046418C">
          <w:rPr>
            <w:noProof/>
            <w:webHidden/>
          </w:rPr>
        </w:r>
        <w:r w:rsidR="0046418C">
          <w:rPr>
            <w:noProof/>
            <w:webHidden/>
          </w:rPr>
          <w:fldChar w:fldCharType="separate"/>
        </w:r>
        <w:r w:rsidR="0046418C">
          <w:rPr>
            <w:noProof/>
            <w:webHidden/>
          </w:rPr>
          <w:t>15</w:t>
        </w:r>
        <w:r w:rsidR="0046418C">
          <w:rPr>
            <w:noProof/>
            <w:webHidden/>
          </w:rPr>
          <w:fldChar w:fldCharType="end"/>
        </w:r>
      </w:hyperlink>
    </w:p>
    <w:p w:rsidR="0046418C" w:rsidRDefault="00942EF4" w14:paraId="1CEC5778" w14:textId="77777777">
      <w:pPr>
        <w:pStyle w:val="TDC1"/>
        <w:rPr>
          <w:rFonts w:ascii="Calibri" w:hAnsi="Calibri" w:eastAsia="Times New Roman"/>
          <w:noProof/>
          <w:sz w:val="22"/>
          <w:lang w:eastAsia="es-UY"/>
        </w:rPr>
      </w:pPr>
      <w:hyperlink w:history="1" w:anchor="_Toc54939682">
        <w:r w:rsidRPr="002B5C01" w:rsidR="0046418C">
          <w:rPr>
            <w:rStyle w:val="Hipervnculo"/>
            <w:noProof/>
            <w:lang w:val="en-US"/>
          </w:rPr>
          <w:t>ANEXO 2</w:t>
        </w:r>
        <w:r w:rsidR="0046418C">
          <w:rPr>
            <w:noProof/>
            <w:webHidden/>
          </w:rPr>
          <w:tab/>
        </w:r>
        <w:r w:rsidR="0046418C">
          <w:rPr>
            <w:noProof/>
            <w:webHidden/>
          </w:rPr>
          <w:fldChar w:fldCharType="begin"/>
        </w:r>
        <w:r w:rsidR="0046418C">
          <w:rPr>
            <w:noProof/>
            <w:webHidden/>
          </w:rPr>
          <w:instrText xml:space="preserve"> PAGEREF _Toc54939682 \h </w:instrText>
        </w:r>
        <w:r w:rsidR="0046418C">
          <w:rPr>
            <w:noProof/>
            <w:webHidden/>
          </w:rPr>
        </w:r>
        <w:r w:rsidR="0046418C">
          <w:rPr>
            <w:noProof/>
            <w:webHidden/>
          </w:rPr>
          <w:fldChar w:fldCharType="separate"/>
        </w:r>
        <w:r w:rsidR="0046418C">
          <w:rPr>
            <w:noProof/>
            <w:webHidden/>
          </w:rPr>
          <w:t>16</w:t>
        </w:r>
        <w:r w:rsidR="0046418C">
          <w:rPr>
            <w:noProof/>
            <w:webHidden/>
          </w:rPr>
          <w:fldChar w:fldCharType="end"/>
        </w:r>
      </w:hyperlink>
    </w:p>
    <w:p w:rsidR="000F1E36" w:rsidRDefault="002C528C" w14:paraId="31E4680B" w14:textId="77777777">
      <w:pPr>
        <w:rPr>
          <w:lang w:val="es-ES"/>
        </w:rPr>
      </w:pPr>
      <w:r>
        <w:rPr>
          <w:lang w:val="es-ES"/>
        </w:rPr>
        <w:fldChar w:fldCharType="end"/>
      </w:r>
    </w:p>
    <w:p w:rsidR="00505622" w:rsidRDefault="00505622" w14:paraId="2278327C" w14:textId="77777777">
      <w:pPr>
        <w:spacing w:line="276" w:lineRule="auto"/>
        <w:rPr>
          <w:b/>
        </w:rPr>
      </w:pPr>
      <w:r>
        <w:rPr>
          <w:b/>
        </w:rPr>
        <w:br w:type="page"/>
      </w:r>
    </w:p>
    <w:p w:rsidRPr="00A05B82" w:rsidR="00450F51" w:rsidP="00D268F4" w:rsidRDefault="00505622" w14:paraId="78357345" w14:textId="77777777">
      <w:pPr>
        <w:pStyle w:val="TituloNoIndice"/>
        <w:spacing w:line="240" w:lineRule="auto"/>
      </w:pPr>
      <w:bookmarkStart w:name="_Toc447205304" w:id="6"/>
      <w:r w:rsidRPr="00450F51">
        <w:t>Índice de tablas</w:t>
      </w:r>
      <w:bookmarkEnd w:id="6"/>
    </w:p>
    <w:p w:rsidRPr="00D268F4" w:rsidR="00450F51" w:rsidP="00D268F4" w:rsidRDefault="00450F51" w14:paraId="35940F0F" w14:textId="77777777">
      <w:pPr>
        <w:spacing w:line="240" w:lineRule="auto"/>
        <w:rPr>
          <w:sz w:val="32"/>
          <w:szCs w:val="32"/>
        </w:rPr>
      </w:pPr>
      <w:r w:rsidRPr="00D268F4">
        <w:rPr>
          <w:sz w:val="32"/>
          <w:szCs w:val="32"/>
        </w:rPr>
        <w:br w:type="page"/>
      </w:r>
    </w:p>
    <w:p w:rsidRPr="00450F51" w:rsidR="00505622" w:rsidP="009374A7" w:rsidRDefault="00505622" w14:paraId="0C1288FF" w14:textId="77777777">
      <w:pPr>
        <w:pStyle w:val="TituloNoIndice"/>
        <w:spacing w:line="240" w:lineRule="auto"/>
      </w:pPr>
      <w:r w:rsidRPr="00450F51">
        <w:t xml:space="preserve"> </w:t>
      </w:r>
      <w:bookmarkStart w:name="_Toc447205305" w:id="7"/>
      <w:r w:rsidRPr="00450F51">
        <w:t>Índice de ilustraciones</w:t>
      </w:r>
      <w:bookmarkEnd w:id="7"/>
    </w:p>
    <w:p w:rsidR="00C6312A" w:rsidRDefault="002C528C" w14:paraId="3E1E4A3F" w14:textId="77777777">
      <w:pPr>
        <w:pStyle w:val="Tabladeilustraciones"/>
        <w:tabs>
          <w:tab w:val="right" w:leader="dot" w:pos="8494"/>
        </w:tabs>
        <w:rPr>
          <w:rFonts w:ascii="Calibri" w:hAnsi="Calibri" w:eastAsia="Times New Roman"/>
          <w:noProof/>
          <w:sz w:val="22"/>
          <w:lang w:eastAsia="es-UY"/>
        </w:rPr>
      </w:pPr>
      <w:r>
        <w:rPr>
          <w:b/>
        </w:rPr>
        <w:fldChar w:fldCharType="begin"/>
      </w:r>
      <w:r w:rsidR="00C6312A">
        <w:rPr>
          <w:b/>
        </w:rPr>
        <w:instrText xml:space="preserve"> TOC \h \z \c "Ilustración" </w:instrText>
      </w:r>
      <w:r>
        <w:rPr>
          <w:b/>
        </w:rPr>
        <w:fldChar w:fldCharType="separate"/>
      </w:r>
      <w:hyperlink w:history="1" w:anchor="_Toc447567209">
        <w:r w:rsidRPr="007F7E35" w:rsidR="00C6312A">
          <w:rPr>
            <w:rStyle w:val="Hipervnculo"/>
            <w:noProof/>
          </w:rPr>
          <w:t>Ilustración 1 Espaciado para texto en formato "párrafo"</w:t>
        </w:r>
        <w:r w:rsidR="00C6312A">
          <w:rPr>
            <w:noProof/>
            <w:webHidden/>
          </w:rPr>
          <w:tab/>
        </w:r>
        <w:r>
          <w:rPr>
            <w:noProof/>
            <w:webHidden/>
          </w:rPr>
          <w:fldChar w:fldCharType="begin"/>
        </w:r>
        <w:r w:rsidR="00C6312A">
          <w:rPr>
            <w:noProof/>
            <w:webHidden/>
          </w:rPr>
          <w:instrText xml:space="preserve"> PAGEREF _Toc447567209 \h </w:instrText>
        </w:r>
        <w:r>
          <w:rPr>
            <w:noProof/>
            <w:webHidden/>
          </w:rPr>
        </w:r>
        <w:r>
          <w:rPr>
            <w:noProof/>
            <w:webHidden/>
          </w:rPr>
          <w:fldChar w:fldCharType="separate"/>
        </w:r>
        <w:r w:rsidR="0046418C">
          <w:rPr>
            <w:noProof/>
            <w:webHidden/>
          </w:rPr>
          <w:t>4</w:t>
        </w:r>
        <w:r>
          <w:rPr>
            <w:noProof/>
            <w:webHidden/>
          </w:rPr>
          <w:fldChar w:fldCharType="end"/>
        </w:r>
      </w:hyperlink>
    </w:p>
    <w:p w:rsidR="00C6312A" w:rsidRDefault="00942EF4" w14:paraId="2B1321CA" w14:textId="77777777">
      <w:pPr>
        <w:pStyle w:val="Tabladeilustraciones"/>
        <w:tabs>
          <w:tab w:val="right" w:leader="dot" w:pos="8494"/>
        </w:tabs>
        <w:rPr>
          <w:rFonts w:ascii="Calibri" w:hAnsi="Calibri" w:eastAsia="Times New Roman"/>
          <w:noProof/>
          <w:sz w:val="22"/>
          <w:lang w:eastAsia="es-UY"/>
        </w:rPr>
      </w:pPr>
      <w:hyperlink w:history="1" w:anchor="_Toc447567210">
        <w:r w:rsidRPr="007F7E35" w:rsidR="00C6312A">
          <w:rPr>
            <w:rStyle w:val="Hipervnculo"/>
            <w:noProof/>
          </w:rPr>
          <w:t>Ilustración 2 Espaciado para texto en formato "título"</w:t>
        </w:r>
        <w:r w:rsidR="00C6312A">
          <w:rPr>
            <w:noProof/>
            <w:webHidden/>
          </w:rPr>
          <w:tab/>
        </w:r>
        <w:r w:rsidR="002C528C">
          <w:rPr>
            <w:noProof/>
            <w:webHidden/>
          </w:rPr>
          <w:fldChar w:fldCharType="begin"/>
        </w:r>
        <w:r w:rsidR="00C6312A">
          <w:rPr>
            <w:noProof/>
            <w:webHidden/>
          </w:rPr>
          <w:instrText xml:space="preserve"> PAGEREF _Toc447567210 \h </w:instrText>
        </w:r>
        <w:r w:rsidR="002C528C">
          <w:rPr>
            <w:noProof/>
            <w:webHidden/>
          </w:rPr>
        </w:r>
        <w:r w:rsidR="002C528C">
          <w:rPr>
            <w:noProof/>
            <w:webHidden/>
          </w:rPr>
          <w:fldChar w:fldCharType="separate"/>
        </w:r>
        <w:r w:rsidR="0046418C">
          <w:rPr>
            <w:noProof/>
            <w:webHidden/>
          </w:rPr>
          <w:t>4</w:t>
        </w:r>
        <w:r w:rsidR="002C528C">
          <w:rPr>
            <w:noProof/>
            <w:webHidden/>
          </w:rPr>
          <w:fldChar w:fldCharType="end"/>
        </w:r>
      </w:hyperlink>
    </w:p>
    <w:p w:rsidR="00505622" w:rsidP="00E811F2" w:rsidRDefault="002C528C" w14:paraId="18040020" w14:textId="77777777">
      <w:r>
        <w:fldChar w:fldCharType="end"/>
      </w:r>
      <w:r w:rsidR="00505622">
        <w:br w:type="page"/>
      </w:r>
    </w:p>
    <w:p w:rsidRPr="00E811F2" w:rsidR="00E811F2" w:rsidP="009374A7" w:rsidRDefault="00505622" w14:paraId="6C8598E0" w14:textId="77777777">
      <w:pPr>
        <w:pStyle w:val="Titulo1Numerado"/>
        <w:spacing w:line="240" w:lineRule="auto"/>
      </w:pPr>
      <w:bookmarkStart w:name="_Toc447566477" w:id="8"/>
      <w:bookmarkStart w:name="_Toc54939673" w:id="9"/>
      <w:r w:rsidRPr="000F1E36">
        <w:t>Introducción</w:t>
      </w:r>
      <w:bookmarkEnd w:id="8"/>
      <w:bookmarkEnd w:id="9"/>
    </w:p>
    <w:p w:rsidRPr="003A6D72" w:rsidR="003A6D72" w:rsidP="003A6D72" w:rsidRDefault="003A6D72" w14:paraId="571E3E75" w14:textId="55B89381">
      <w:pPr>
        <w:pStyle w:val="ParrafoORT"/>
      </w:pPr>
      <w:r w:rsidRPr="003A6D72">
        <w:t xml:space="preserve">El proyecto consiste en la construcción de una solución informática que permita integrar las distintas áreas de la empresa, tales como psicología, capacitación, documentación, </w:t>
      </w:r>
      <w:proofErr w:type="gramStart"/>
      <w:r w:rsidRPr="003A6D72">
        <w:t>RRHH ,</w:t>
      </w:r>
      <w:proofErr w:type="gramEnd"/>
      <w:r w:rsidRPr="003A6D72">
        <w:t xml:space="preserve"> finanzas y organización operativa en una sola plataforma eficiente, organizativa, consistente y amigable.</w:t>
      </w:r>
    </w:p>
    <w:p w:rsidRPr="003A6D72" w:rsidR="003A6D72" w:rsidP="003A6D72" w:rsidRDefault="003A6D72" w14:paraId="3E4EFD19" w14:textId="77777777">
      <w:pPr>
        <w:pStyle w:val="ParrafoORT"/>
      </w:pPr>
      <w:r w:rsidRPr="003A6D72">
        <w:t xml:space="preserve">Lo que se pretende a grandes rasgos es migrar hacia este nuevo sistema dejando de utilizar diferentes herramientas que no están estandarizadas y además unificar procesos de trabajo que hagan </w:t>
      </w:r>
      <w:proofErr w:type="spellStart"/>
      <w:r w:rsidRPr="003A6D72">
        <w:t>mas</w:t>
      </w:r>
      <w:proofErr w:type="spellEnd"/>
      <w:r w:rsidRPr="003A6D72">
        <w:t xml:space="preserve"> ágil la labor diaria.</w:t>
      </w:r>
    </w:p>
    <w:p w:rsidRPr="003A6D72" w:rsidR="003A6D72" w:rsidP="003A6D72" w:rsidRDefault="003A6D72" w14:paraId="672A85AE" w14:textId="254F0603">
      <w:pPr>
        <w:pStyle w:val="ParrafoORT"/>
      </w:pPr>
      <w:r w:rsidR="003A6D72">
        <w:rPr/>
        <w:t>Considerando que el proyecto es muy amplio, se llega a la conclusión de</w:t>
      </w:r>
      <w:r w:rsidR="4C68E75B">
        <w:rPr/>
        <w:t xml:space="preserve"> </w:t>
      </w:r>
      <w:r w:rsidR="003A6D72">
        <w:rPr/>
        <w:t xml:space="preserve">limitarlo comenzando solo por el área </w:t>
      </w:r>
      <w:r w:rsidR="003A6D72">
        <w:rPr/>
        <w:t>operativa</w:t>
      </w:r>
      <w:r w:rsidR="7A253CEB">
        <w:rPr/>
        <w:t xml:space="preserve"> y reportes para el jefe de </w:t>
      </w:r>
      <w:proofErr w:type="gramStart"/>
      <w:r w:rsidR="7A253CEB">
        <w:rPr/>
        <w:t>RR.HH</w:t>
      </w:r>
      <w:proofErr w:type="gramEnd"/>
      <w:r w:rsidR="7A253CEB">
        <w:rPr/>
        <w:t xml:space="preserve"> y facturación</w:t>
      </w:r>
      <w:r w:rsidR="003A6D72">
        <w:rPr/>
        <w:t xml:space="preserve"> .</w:t>
      </w:r>
      <w:proofErr w:type="gramStart"/>
      <w:proofErr w:type="gramEnd"/>
    </w:p>
    <w:p w:rsidRPr="003A6D72" w:rsidR="003A6D72" w:rsidP="003A6D72" w:rsidRDefault="003A6D72" w14:paraId="65574DA2" w14:textId="77777777">
      <w:pPr>
        <w:pStyle w:val="ParrafoORT"/>
      </w:pPr>
      <w:r w:rsidRPr="003A6D72">
        <w:t xml:space="preserve">En la actualidad se utiliza un sistema que se </w:t>
      </w:r>
      <w:proofErr w:type="gramStart"/>
      <w:r w:rsidRPr="003A6D72">
        <w:t>ingresan  información</w:t>
      </w:r>
      <w:proofErr w:type="gramEnd"/>
      <w:r w:rsidRPr="003A6D72">
        <w:t xml:space="preserve"> de funcionarios y se registra la jornada laboral de cada funcionario, además, se utilizan muchos tipos de planillas adaptadas a cada sector según sus necesidades.</w:t>
      </w:r>
    </w:p>
    <w:p w:rsidRPr="003A6D72" w:rsidR="003A6D72" w:rsidP="003A6D72" w:rsidRDefault="003A6D72" w14:paraId="614A2F7E" w14:textId="77777777">
      <w:pPr>
        <w:pStyle w:val="ParrafoORT"/>
      </w:pPr>
      <w:r w:rsidRPr="003A6D72">
        <w:t>El proyecto según el alcance redactado consiste en realizar una plataforma en que</w:t>
      </w:r>
    </w:p>
    <w:p w:rsidRPr="003A6D72" w:rsidR="003A6D72" w:rsidP="003A6D72" w:rsidRDefault="003A6D72" w14:paraId="760CE756" w14:textId="77777777">
      <w:pPr>
        <w:pStyle w:val="ParrafoORT"/>
      </w:pPr>
      <w:r w:rsidRPr="003A6D72">
        <w:t xml:space="preserve">se organice la operativa de los distintos servicios de una manera </w:t>
      </w:r>
      <w:proofErr w:type="gramStart"/>
      <w:r w:rsidRPr="003A6D72">
        <w:t>eficiente ,</w:t>
      </w:r>
      <w:proofErr w:type="gramEnd"/>
      <w:r w:rsidRPr="003A6D72">
        <w:t xml:space="preserve"> con automatizaciones configuradas por los diferentes usuarios operativos pertinentes que permitan planificar por ellos ciertos procesos repetitivos e impactar la planificación directamente en la base de datos. Referido a lo último, hoy en </w:t>
      </w:r>
      <w:proofErr w:type="spellStart"/>
      <w:r w:rsidRPr="003A6D72">
        <w:t>dia</w:t>
      </w:r>
      <w:proofErr w:type="spellEnd"/>
      <w:r w:rsidRPr="003A6D72">
        <w:t xml:space="preserve"> se lleva a cabo dos pasos para la organización de los horarios de cada servicio y aparte el impacto de las horas en el sistema que constantemente se realiza un re trabajo y la plataforma lo que quiere principalmente es reflejar ambos pasos en un solo movimiento ahorrando esfuerzo y tiempo.</w:t>
      </w:r>
    </w:p>
    <w:p w:rsidR="003A6D72" w:rsidP="003A6D72" w:rsidRDefault="003A6D72" w14:paraId="6813C407" w14:textId="77777777">
      <w:pPr>
        <w:pStyle w:val="ParrafoORT"/>
      </w:pPr>
    </w:p>
    <w:p w:rsidR="003A6D72" w:rsidP="003A6D72" w:rsidRDefault="003A6D72" w14:paraId="59542F10" w14:textId="77777777">
      <w:pPr>
        <w:pStyle w:val="ParrafoORT"/>
      </w:pPr>
      <w:r>
        <w:t>Para el desarrollo se optará por desarrollar la plataforma en tales lenguajes y bla bla…………………………………</w:t>
      </w:r>
    </w:p>
    <w:p w:rsidR="003A6D72" w:rsidP="003A6D72" w:rsidRDefault="003A6D72" w14:paraId="5C46ADA1" w14:textId="0D9E4F95">
      <w:pPr>
        <w:spacing w:line="240" w:lineRule="auto"/>
      </w:pPr>
    </w:p>
    <w:p w:rsidR="009374A7" w:rsidRDefault="009374A7" w14:paraId="4AB8AFC7" w14:textId="0CE2D061">
      <w:pPr>
        <w:spacing w:after="200" w:line="276" w:lineRule="auto"/>
        <w:jc w:val="left"/>
      </w:pPr>
    </w:p>
    <w:p w:rsidRPr="00E811F2" w:rsidR="00E811F2" w:rsidP="00FE2F81" w:rsidRDefault="00B20DF4" w14:paraId="2A3C479A" w14:textId="3A4EE9A2">
      <w:pPr>
        <w:pStyle w:val="TituloORT"/>
      </w:pPr>
      <w:r>
        <w:t>A</w:t>
      </w:r>
      <w:r w:rsidR="00BB2482">
        <w:t>nteproyecto</w:t>
      </w:r>
    </w:p>
    <w:p w:rsidRPr="000F1E36" w:rsidR="00E3307C" w:rsidP="00F75BCF" w:rsidRDefault="00F75BCF" w14:paraId="2BA76F55" w14:textId="694CF823">
      <w:pPr>
        <w:pStyle w:val="SubNivelORT"/>
        <w:numPr>
          <w:ilvl w:val="1"/>
          <w:numId w:val="14"/>
        </w:numPr>
      </w:pPr>
      <w:r>
        <w:t>Presentación del cliente</w:t>
      </w:r>
    </w:p>
    <w:p w:rsidR="00F75BCF" w:rsidP="00F75BCF" w:rsidRDefault="00C7460D" w14:paraId="12D9CB81" w14:textId="77777777">
      <w:pPr>
        <w:pStyle w:val="ParrafoORT"/>
      </w:pPr>
      <w:r>
        <w:tab/>
      </w:r>
      <w:r w:rsidR="00F75BCF">
        <w:t xml:space="preserve"> </w:t>
      </w:r>
      <w:r w:rsidR="00F75BCF">
        <w:t xml:space="preserve">Vector Seguridad es una empresa fundada en el 2013 que brinda seguridad física privada con un comienzo de 200 empleados y hoy en </w:t>
      </w:r>
      <w:proofErr w:type="spellStart"/>
      <w:r w:rsidR="00F75BCF">
        <w:t>dia</w:t>
      </w:r>
      <w:proofErr w:type="spellEnd"/>
      <w:r w:rsidR="00F75BCF">
        <w:t xml:space="preserve"> cuentan con un plantel de </w:t>
      </w:r>
      <w:proofErr w:type="spellStart"/>
      <w:r w:rsidR="00F75BCF">
        <w:t>mas</w:t>
      </w:r>
      <w:proofErr w:type="spellEnd"/>
      <w:r w:rsidR="00F75BCF">
        <w:t xml:space="preserve"> de 1100 </w:t>
      </w:r>
      <w:proofErr w:type="gramStart"/>
      <w:r w:rsidR="00F75BCF">
        <w:t>funcionarios ,</w:t>
      </w:r>
      <w:proofErr w:type="gramEnd"/>
      <w:r w:rsidR="00F75BCF">
        <w:t xml:space="preserve"> una cartera de </w:t>
      </w:r>
      <w:proofErr w:type="spellStart"/>
      <w:r w:rsidR="00F75BCF">
        <w:t>mas</w:t>
      </w:r>
      <w:proofErr w:type="spellEnd"/>
      <w:r w:rsidR="00F75BCF">
        <w:t xml:space="preserve"> de 50 clientes y </w:t>
      </w:r>
      <w:proofErr w:type="spellStart"/>
      <w:r w:rsidR="00F75BCF">
        <w:t>mas</w:t>
      </w:r>
      <w:proofErr w:type="spellEnd"/>
      <w:r w:rsidR="00F75BCF">
        <w:t xml:space="preserve"> de 250 servicios cubiertos. Recientemente se encuentra certificada en ISO 9001.</w:t>
      </w:r>
    </w:p>
    <w:p w:rsidR="00F75BCF" w:rsidP="00F75BCF" w:rsidRDefault="00F75BCF" w14:paraId="4860D2BA" w14:textId="77777777">
      <w:pPr>
        <w:pStyle w:val="ParrafoORT"/>
      </w:pPr>
      <w:r>
        <w:lastRenderedPageBreak/>
        <w:t xml:space="preserve">La empresa </w:t>
      </w:r>
      <w:proofErr w:type="spellStart"/>
      <w:r>
        <w:t>esta</w:t>
      </w:r>
      <w:proofErr w:type="spellEnd"/>
      <w:r>
        <w:t xml:space="preserve"> integrada por 3 directores, un coordinador general, un asistente contable, un responsable financiero, un responsable de recursos </w:t>
      </w:r>
      <w:proofErr w:type="gramStart"/>
      <w:r>
        <w:t>humanos,  dos</w:t>
      </w:r>
      <w:proofErr w:type="gramEnd"/>
      <w:r>
        <w:t xml:space="preserve"> responsables de documentaciones legales, un responsable de terciarización, dos responsables de ropería, un psicólogo, un capacitor legal, tres jefes de operativa, tres  subjefes de operativa,  seis asistentes operativos, supervisores de servicios y guardias de seguridad. </w:t>
      </w:r>
    </w:p>
    <w:p w:rsidR="00F75BCF" w:rsidP="00F75BCF" w:rsidRDefault="00F75BCF" w14:paraId="4581129F" w14:textId="632AE35C">
      <w:pPr>
        <w:pStyle w:val="ParrafoORT"/>
      </w:pPr>
      <w:r w:rsidR="00F75BCF">
        <w:rPr/>
        <w:t xml:space="preserve">Específicamente en el área operativa, los subjefes realizan actividades de logística y organización de horarios y turnos para cada servicio contratado, manteniendo una alta comunicación entre supervisores, asistentes y </w:t>
      </w:r>
      <w:r w:rsidR="76EE0C77">
        <w:rPr/>
        <w:t>funcionarios,</w:t>
      </w:r>
      <w:r w:rsidR="00F75BCF">
        <w:rPr/>
        <w:t xml:space="preserve"> además de otorgar licencias, notificar certificaciones y bajas a distintas áreas de la empresa, entre otras tareas.</w:t>
      </w:r>
    </w:p>
    <w:p w:rsidR="00850FDB" w:rsidP="00A06661" w:rsidRDefault="00850FDB" w14:paraId="2901CBEF" w14:textId="1ACDE36D">
      <w:pPr>
        <w:pStyle w:val="SubNivelORT"/>
        <w:numPr>
          <w:ilvl w:val="1"/>
          <w:numId w:val="14"/>
        </w:numPr>
      </w:pPr>
      <w:r>
        <w:t>Presentación del problema.</w:t>
      </w:r>
    </w:p>
    <w:p w:rsidR="00850FDB" w:rsidP="00F42884" w:rsidRDefault="00850FDB" w14:paraId="2804DB4F" w14:textId="1C567B3A">
      <w:pPr>
        <w:pStyle w:val="ParrafoORT"/>
      </w:pPr>
      <w:r w:rsidR="00850FDB">
        <w:rPr/>
        <w:t xml:space="preserve">Diariamente </w:t>
      </w:r>
      <w:r w:rsidR="27B5DF72">
        <w:rPr/>
        <w:t>cada subjefe de operaciones debe</w:t>
      </w:r>
      <w:r w:rsidR="00850FDB">
        <w:rPr/>
        <w:t xml:space="preserve"> cargar a una hoja de </w:t>
      </w:r>
      <w:r w:rsidR="25A8FE8D">
        <w:rPr/>
        <w:t>cálculo</w:t>
      </w:r>
      <w:r w:rsidR="00850FDB">
        <w:rPr/>
        <w:t xml:space="preserve"> en la nube el escalafón del </w:t>
      </w:r>
      <w:proofErr w:type="spellStart"/>
      <w:r w:rsidR="00850FDB">
        <w:rPr/>
        <w:t>dia</w:t>
      </w:r>
      <w:proofErr w:type="spellEnd"/>
      <w:r w:rsidR="00850FDB">
        <w:rPr/>
        <w:t xml:space="preserve"> siguiente con los </w:t>
      </w:r>
      <w:r w:rsidR="227AD284">
        <w:rPr/>
        <w:t>horarios,</w:t>
      </w:r>
      <w:r w:rsidR="00850FDB">
        <w:rPr/>
        <w:t xml:space="preserve"> turnos y servicios a cubrir cada guardia, luego de tomados los </w:t>
      </w:r>
      <w:r w:rsidR="1B96C29E">
        <w:rPr/>
        <w:t>presentes,</w:t>
      </w:r>
      <w:r w:rsidR="00850FDB">
        <w:rPr/>
        <w:t xml:space="preserve"> se imprime esa planilla y luego se realiza la carga de horas manual al software que tienen actualmente en funcionamiento, creando de esta manera </w:t>
      </w:r>
      <w:r w:rsidR="31841A0B">
        <w:rPr/>
        <w:t>retrabajo</w:t>
      </w:r>
      <w:r w:rsidR="00850FDB">
        <w:rPr/>
        <w:t xml:space="preserve"> al registrar doble el horario de cada funcionario, perdiendo efectividad y tiempo.</w:t>
      </w:r>
    </w:p>
    <w:p w:rsidR="00850FDB" w:rsidP="00F42884" w:rsidRDefault="00850FDB" w14:paraId="5D5E23AA" w14:textId="453DC823">
      <w:pPr>
        <w:pStyle w:val="ParrafoORT"/>
      </w:pPr>
      <w:r w:rsidR="00850FDB">
        <w:rPr/>
        <w:t xml:space="preserve">Otro problema son los escasos controles que se tienen en cuanto a registrar los días de descanso, </w:t>
      </w:r>
      <w:r w:rsidR="11743A71">
        <w:rPr/>
        <w:t>licencias,</w:t>
      </w:r>
      <w:r w:rsidR="00850FDB">
        <w:rPr/>
        <w:t xml:space="preserve"> que debido a la alta demanda de organización muchas veces se pasa por alto y a la hora de pasar esa información al software de registro de horas no se tienen en cuenta o cuentan con escasa información.</w:t>
      </w:r>
    </w:p>
    <w:p w:rsidR="00850FDB" w:rsidP="00F42884" w:rsidRDefault="00850FDB" w14:paraId="7F8B12E9" w14:textId="77777777">
      <w:pPr>
        <w:pStyle w:val="ParrafoORT"/>
      </w:pPr>
      <w:r>
        <w:t xml:space="preserve">Otro problema que afecta ampliamente a retrasos en cuanto a la ejecución de avisos al guardia el horario que debe realizar al </w:t>
      </w:r>
      <w:proofErr w:type="spellStart"/>
      <w:r>
        <w:t>dia</w:t>
      </w:r>
      <w:proofErr w:type="spellEnd"/>
      <w:r>
        <w:t xml:space="preserve"> siguiente es la alta demanda de comunicación que se debe hacer manual uno a uno.</w:t>
      </w:r>
    </w:p>
    <w:p w:rsidR="00850FDB" w:rsidP="00F42884" w:rsidRDefault="00850FDB" w14:paraId="156172E7" w14:textId="3450E6EC">
      <w:pPr>
        <w:pStyle w:val="ParrafoORT"/>
      </w:pPr>
      <w:r w:rsidR="00850FDB">
        <w:rPr/>
        <w:t xml:space="preserve">Existe muchas tareas repetitivas que podrían automatizarse, dejando libre al subjefe </w:t>
      </w:r>
      <w:r w:rsidR="50ED9E20">
        <w:rPr/>
        <w:t>para tareas</w:t>
      </w:r>
      <w:r w:rsidR="00850FDB">
        <w:rPr/>
        <w:t xml:space="preserve"> particulares y </w:t>
      </w:r>
      <w:r w:rsidR="008E1B24">
        <w:rPr/>
        <w:t>más</w:t>
      </w:r>
      <w:r w:rsidR="00850FDB">
        <w:rPr/>
        <w:t xml:space="preserve"> complejas de solucionar.</w:t>
      </w:r>
    </w:p>
    <w:p w:rsidR="00850FDB" w:rsidP="00F95C9C" w:rsidRDefault="00F95C9C" w14:paraId="71D58965" w14:textId="189FC080">
      <w:pPr>
        <w:pStyle w:val="SubNivelORT"/>
        <w:numPr>
          <w:ilvl w:val="1"/>
          <w:numId w:val="14"/>
        </w:numPr>
      </w:pPr>
      <w:r>
        <w:t>Lista de necesidades</w:t>
      </w:r>
    </w:p>
    <w:p w:rsidR="00F95C9C" w:rsidP="00F95C9C" w:rsidRDefault="00F95C9C" w14:paraId="1DE3076A" w14:textId="2FAC47CA">
      <w:pPr>
        <w:pStyle w:val="ParrafoORT"/>
      </w:pPr>
      <w:r w:rsidR="00F95C9C">
        <w:rPr/>
        <w:t>Una vez terminada la instancia de relevamiento a través de técnicas como entrevistas grupales con los subjefes operativos, y observación directa de la forma de trabajo de cada integrante de la mesa operativa se recopilaron las siguientes necesidades:</w:t>
      </w:r>
    </w:p>
    <w:p w:rsidR="00F95C9C" w:rsidP="7ECF07B8" w:rsidRDefault="00F95C9C" w14:paraId="55819FDA" w14:textId="4190510F">
      <w:pPr>
        <w:pStyle w:val="ParrafoORT"/>
        <w:numPr>
          <w:ilvl w:val="0"/>
          <w:numId w:val="25"/>
        </w:numPr>
        <w:rPr>
          <w:rFonts w:ascii="Times New Roman" w:hAnsi="Times New Roman" w:eastAsia="Times New Roman" w:cs="Times New Roman"/>
          <w:noProof w:val="0"/>
          <w:sz w:val="24"/>
          <w:szCs w:val="24"/>
          <w:lang w:val="es-UY"/>
        </w:rPr>
      </w:pPr>
      <w:r w:rsidRPr="7ECF07B8" w:rsidR="4604D1ED">
        <w:rPr>
          <w:noProof w:val="0"/>
          <w:lang w:val="es-UY"/>
        </w:rPr>
        <w:t>Renovar el sistema actual actualizándolo a las nuevas tecnologías y técnicas de procesos de software.</w:t>
      </w:r>
    </w:p>
    <w:p w:rsidR="00F95C9C" w:rsidP="7ECF07B8" w:rsidRDefault="00F95C9C" w14:paraId="29A034C4" w14:textId="13B5F90D">
      <w:pPr>
        <w:pStyle w:val="ParrafoORT"/>
        <w:numPr>
          <w:ilvl w:val="0"/>
          <w:numId w:val="25"/>
        </w:numPr>
        <w:rPr>
          <w:rFonts w:ascii="Times New Roman" w:hAnsi="Times New Roman" w:eastAsia="Times New Roman" w:cs="Times New Roman"/>
          <w:sz w:val="24"/>
          <w:szCs w:val="24"/>
        </w:rPr>
      </w:pPr>
      <w:r w:rsidR="00F95C9C">
        <w:rPr/>
        <w:t>Eliminar la carga en planilla en la nube y luego en el software de horas actuales, sino que impactar directamente la carga de horas con el planeamiento del escalafón diario.</w:t>
      </w:r>
    </w:p>
    <w:p w:rsidR="00F95C9C" w:rsidP="00F95C9C" w:rsidRDefault="00F95C9C" w14:paraId="02151315" w14:textId="77777777">
      <w:pPr>
        <w:pStyle w:val="ParrafoORT"/>
        <w:numPr>
          <w:ilvl w:val="0"/>
          <w:numId w:val="22"/>
        </w:numPr>
      </w:pPr>
      <w:r>
        <w:t>Mejorar la velocidad de carga de trabajo en general a 1 segundo según el contrato de internet que actualmente se utiliza.</w:t>
      </w:r>
    </w:p>
    <w:p w:rsidR="00F95C9C" w:rsidP="00F95C9C" w:rsidRDefault="00F95C9C" w14:paraId="7D89B1DD" w14:textId="77777777">
      <w:pPr>
        <w:pStyle w:val="ParrafoORT"/>
        <w:numPr>
          <w:ilvl w:val="0"/>
          <w:numId w:val="22"/>
        </w:numPr>
      </w:pPr>
      <w:r>
        <w:t>Notificar masivamente a los guardias los horarios y servicios que deben cubrir.</w:t>
      </w:r>
    </w:p>
    <w:p w:rsidR="00F95C9C" w:rsidP="00F95C9C" w:rsidRDefault="00F95C9C" w14:paraId="2679760E" w14:textId="77777777">
      <w:pPr>
        <w:pStyle w:val="ParrafoORT"/>
        <w:numPr>
          <w:ilvl w:val="0"/>
          <w:numId w:val="22"/>
        </w:numPr>
      </w:pPr>
      <w:r>
        <w:lastRenderedPageBreak/>
        <w:t>Generar herramientas de control que mejoren el planeamiento y seguimiento del cumplimiento del horario que cubre en cada servicio un funcionario.</w:t>
      </w:r>
    </w:p>
    <w:p w:rsidR="00F95C9C" w:rsidP="00F95C9C" w:rsidRDefault="00F95C9C" w14:paraId="1CB2D0ED" w14:textId="77777777">
      <w:pPr>
        <w:pStyle w:val="ParrafoORT"/>
        <w:numPr>
          <w:ilvl w:val="0"/>
          <w:numId w:val="22"/>
        </w:numPr>
      </w:pPr>
      <w:r>
        <w:t>Registrar cambios a la jornada de cada funcionario según la realidad que se presente</w:t>
      </w:r>
    </w:p>
    <w:p w:rsidR="00F95C9C" w:rsidP="00F95C9C" w:rsidRDefault="00F95C9C" w14:paraId="10C7A4AA" w14:textId="77777777">
      <w:pPr>
        <w:pStyle w:val="ParrafoORT"/>
        <w:numPr>
          <w:ilvl w:val="0"/>
          <w:numId w:val="22"/>
        </w:numPr>
      </w:pPr>
      <w:r>
        <w:t>Generar reportes que permitan ver en forma global la planificación mensual, diario y mensual.</w:t>
      </w:r>
    </w:p>
    <w:p w:rsidR="00F95C9C" w:rsidP="00F95C9C" w:rsidRDefault="00F95C9C" w14:paraId="644C8FF4" w14:textId="32EAC292">
      <w:pPr>
        <w:pStyle w:val="ParrafoORT"/>
        <w:numPr>
          <w:ilvl w:val="0"/>
          <w:numId w:val="22"/>
        </w:numPr>
        <w:rPr/>
      </w:pPr>
      <w:r w:rsidR="00F95C9C">
        <w:rPr/>
        <w:t xml:space="preserve">Generar </w:t>
      </w:r>
      <w:r w:rsidR="0D05674B">
        <w:rPr/>
        <w:t>reportes necesarios</w:t>
      </w:r>
      <w:r w:rsidR="00F95C9C">
        <w:rPr/>
        <w:t xml:space="preserve"> para el control de horas.</w:t>
      </w:r>
    </w:p>
    <w:p w:rsidR="00F95C9C" w:rsidP="00F95C9C" w:rsidRDefault="00F95C9C" w14:paraId="683B783A" w14:textId="77777777">
      <w:pPr>
        <w:pStyle w:val="ParrafoORT"/>
        <w:numPr>
          <w:ilvl w:val="0"/>
          <w:numId w:val="22"/>
        </w:numPr>
      </w:pPr>
      <w:r>
        <w:t>Generar automatizaciones en cuanto a la carga de libres, libres trabajados, notificaciones de retorno de licencia, y otros.</w:t>
      </w:r>
    </w:p>
    <w:p w:rsidR="00F95C9C" w:rsidP="00F95C9C" w:rsidRDefault="00F95C9C" w14:paraId="4C803B30" w14:textId="77777777">
      <w:pPr>
        <w:pStyle w:val="ParrafoORT"/>
        <w:numPr>
          <w:ilvl w:val="0"/>
          <w:numId w:val="22"/>
        </w:numPr>
      </w:pPr>
      <w:r>
        <w:t>Centralizar la información y los procesos en una sola fuente.</w:t>
      </w:r>
    </w:p>
    <w:p w:rsidRPr="00C7460D" w:rsidR="00F95C9C" w:rsidP="00F95C9C" w:rsidRDefault="00F95C9C" w14:paraId="43A8BF46" w14:textId="51009168">
      <w:pPr>
        <w:pStyle w:val="SubNivelORT"/>
        <w:numPr>
          <w:numId w:val="0"/>
        </w:numPr>
        <w:ind w:left="788" w:hanging="431"/>
      </w:pPr>
      <w:r w:rsidR="428ACDA1">
        <w:rPr/>
        <w:t>2.3.1 Diagrama de procesos de trabajo</w:t>
      </w:r>
    </w:p>
    <w:p w:rsidR="3A61368A" w:rsidP="0C452087" w:rsidRDefault="3A61368A" w14:paraId="1F78A2EF" w14:textId="4909AEA7">
      <w:pPr>
        <w:pStyle w:val="SubNivelORT"/>
        <w:numPr>
          <w:numId w:val="0"/>
        </w:numPr>
        <w:ind w:left="286"/>
        <w:rPr>
          <w:color w:val="FF0000"/>
        </w:rPr>
      </w:pPr>
      <w:r w:rsidRPr="0C452087" w:rsidR="06B66EE1">
        <w:rPr>
          <w:color w:val="FF0000"/>
        </w:rPr>
        <w:t xml:space="preserve">Insertar </w:t>
      </w:r>
      <w:r w:rsidRPr="0C452087" w:rsidR="6B52EF7C">
        <w:rPr>
          <w:color w:val="FF0000"/>
        </w:rPr>
        <w:t>IMAGEN CON DIAGRAMAS</w:t>
      </w:r>
    </w:p>
    <w:p w:rsidR="003C23B4" w:rsidP="0020539F" w:rsidRDefault="0020539F" w14:paraId="1275AC9B" w14:textId="7736A0A7">
      <w:pPr>
        <w:pStyle w:val="SubNivelORT"/>
        <w:numPr>
          <w:ilvl w:val="1"/>
          <w:numId w:val="14"/>
        </w:numPr>
      </w:pPr>
      <w:r>
        <w:t>Objetivos.</w:t>
      </w:r>
    </w:p>
    <w:p w:rsidR="005340B9" w:rsidP="005340B9" w:rsidRDefault="005340B9" w14:paraId="49EEC6A4" w14:textId="3157DAE7">
      <w:pPr>
        <w:pStyle w:val="ParrafoORT"/>
      </w:pPr>
      <w:r>
        <w:t>Objetivo: Capacitar en el menor tiempo posible en el uso de las herramientas de programación elegidas.</w:t>
      </w:r>
    </w:p>
    <w:p w:rsidR="005340B9" w:rsidP="005340B9" w:rsidRDefault="005340B9" w14:paraId="13267995" w14:textId="296D2E97">
      <w:pPr>
        <w:pStyle w:val="ParrafoORT"/>
      </w:pPr>
      <w:r w:rsidR="005340B9">
        <w:rPr/>
        <w:t xml:space="preserve">Criterio de medición: Lograr exitosamente el </w:t>
      </w:r>
      <w:proofErr w:type="spellStart"/>
      <w:r w:rsidR="005340B9">
        <w:rPr/>
        <w:t>deploy</w:t>
      </w:r>
      <w:proofErr w:type="spellEnd"/>
      <w:r w:rsidR="005340B9">
        <w:rPr/>
        <w:t xml:space="preserve"> en </w:t>
      </w:r>
      <w:r w:rsidR="1E884DD7">
        <w:rPr/>
        <w:t xml:space="preserve">un host con servicios de terceros </w:t>
      </w:r>
      <w:r w:rsidR="005340B9">
        <w:rPr/>
        <w:t>con la interacción con la base de datos</w:t>
      </w:r>
      <w:r w:rsidR="3001DD2D">
        <w:rPr/>
        <w:t xml:space="preserve"> de dicho host</w:t>
      </w:r>
      <w:r w:rsidR="005340B9">
        <w:rPr/>
        <w:t>.</w:t>
      </w:r>
    </w:p>
    <w:p w:rsidR="001D05E4" w:rsidP="005340B9" w:rsidRDefault="001D05E4" w14:paraId="13EF318F" w14:textId="77777777">
      <w:pPr>
        <w:pStyle w:val="ParrafoORT"/>
      </w:pPr>
    </w:p>
    <w:p w:rsidR="005340B9" w:rsidP="005340B9" w:rsidRDefault="005340B9" w14:paraId="6337C38C" w14:textId="6C24041D">
      <w:pPr>
        <w:pStyle w:val="ParrafoORT"/>
      </w:pPr>
      <w:r w:rsidR="005340B9">
        <w:rPr/>
        <w:t xml:space="preserve">Objetivo: Lograr que la curva de capacitación para el uso de la plataforma sea lo </w:t>
      </w:r>
      <w:r w:rsidR="3E44D0F3">
        <w:rPr/>
        <w:t>más</w:t>
      </w:r>
      <w:r w:rsidR="005340B9">
        <w:rPr/>
        <w:t xml:space="preserve"> suave posible.</w:t>
      </w:r>
    </w:p>
    <w:p w:rsidR="005340B9" w:rsidP="005340B9" w:rsidRDefault="005340B9" w14:paraId="0ABFC2AB" w14:textId="7D53396F">
      <w:pPr>
        <w:pStyle w:val="ParrafoORT"/>
      </w:pPr>
      <w:r>
        <w:t xml:space="preserve">Criterio de medición: Lograr en un tiempo relativamente corto (1 a 2 semanas) un uso autónomo del sistema por los entes </w:t>
      </w:r>
      <w:r w:rsidR="00F21820">
        <w:t>competentes.</w:t>
      </w:r>
    </w:p>
    <w:p w:rsidR="001D05E4" w:rsidP="005340B9" w:rsidRDefault="001D05E4" w14:paraId="541600C3" w14:textId="77777777">
      <w:pPr>
        <w:pStyle w:val="ParrafoORT"/>
      </w:pPr>
    </w:p>
    <w:p w:rsidR="005340B9" w:rsidP="005340B9" w:rsidRDefault="005340B9" w14:paraId="69EEAF75" w14:textId="1FDF59E4">
      <w:pPr>
        <w:pStyle w:val="ParrafoORT"/>
      </w:pPr>
      <w:r>
        <w:t>Objetivo: Lograr que el uso del sistema en general pueda obtener los resultados esperados de cada proceso en el entorno al segundo tiempo de espera entre la petición y el proceso de la respuesta.</w:t>
      </w:r>
    </w:p>
    <w:p w:rsidR="005340B9" w:rsidP="005340B9" w:rsidRDefault="005340B9" w14:paraId="703DD51E" w14:textId="6B280E68">
      <w:pPr>
        <w:pStyle w:val="ParrafoORT"/>
      </w:pPr>
      <w:r>
        <w:t xml:space="preserve">Criterio de medición: Centrar las pruebas de estrés en los puntos críticos del uso de la plataforma que es en el desarrollo del escalafón, y los reportes esperados. </w:t>
      </w:r>
    </w:p>
    <w:p w:rsidR="001D05E4" w:rsidP="005340B9" w:rsidRDefault="001D05E4" w14:paraId="7ABD9640" w14:textId="77777777">
      <w:pPr>
        <w:pStyle w:val="ParrafoORT"/>
      </w:pPr>
    </w:p>
    <w:p w:rsidRPr="00CF1239" w:rsidR="005340B9" w:rsidP="005340B9" w:rsidRDefault="005340B9" w14:paraId="0F25C07C" w14:textId="77777777">
      <w:pPr>
        <w:pStyle w:val="ParrafoORT"/>
      </w:pPr>
      <w:r>
        <w:t>Objetivo: Lograr un diseño usable, flexible y eficiente.</w:t>
      </w:r>
    </w:p>
    <w:p w:rsidR="005340B9" w:rsidP="005340B9" w:rsidRDefault="005340B9" w14:paraId="36560DC5" w14:textId="77777777">
      <w:pPr>
        <w:pStyle w:val="ParrafoORT"/>
      </w:pPr>
      <w:r>
        <w:t xml:space="preserve">Criterio de medición: Adoptar técnicas y metodologías de diseño </w:t>
      </w:r>
    </w:p>
    <w:p w:rsidRPr="00BE42A4" w:rsidR="00C35D26" w:rsidP="00BE42A4" w:rsidRDefault="00BE42A4" w14:paraId="32271074" w14:textId="183EF2F4">
      <w:pPr>
        <w:pStyle w:val="SubNivelORT"/>
        <w:numPr>
          <w:ilvl w:val="1"/>
          <w:numId w:val="14"/>
        </w:numPr>
      </w:pPr>
      <w:r>
        <w:lastRenderedPageBreak/>
        <w:t xml:space="preserve"> </w:t>
      </w:r>
      <w:r w:rsidRPr="00BE42A4" w:rsidR="00140D46">
        <w:t>Actores involucrados.</w:t>
      </w:r>
    </w:p>
    <w:p w:rsidR="00D95BFA" w:rsidP="00D95BFA" w:rsidRDefault="00D95BFA" w14:paraId="5CF43971" w14:textId="77777777">
      <w:pPr>
        <w:pStyle w:val="ParrafoORT"/>
      </w:pPr>
      <w:r>
        <w:t>Resultante del proceso de relevamiento y del análisis de necesidades se obtienen los siguientes actores:</w:t>
      </w:r>
    </w:p>
    <w:p w:rsidR="00D95BFA" w:rsidP="00D95BFA" w:rsidRDefault="00D95BFA" w14:paraId="204C8F47" w14:textId="77777777">
      <w:pPr>
        <w:pStyle w:val="ParrafoORT"/>
      </w:pPr>
      <w:r>
        <w:t>Directorio:  conformado por tres socios, son los clientes para quien se desarrolla el sistema. Son los sponsors del proyecto</w:t>
      </w:r>
    </w:p>
    <w:p w:rsidR="00D95BFA" w:rsidP="00D95BFA" w:rsidRDefault="00D95BFA" w14:paraId="3421477F" w14:textId="13EECCC3">
      <w:pPr>
        <w:pStyle w:val="ParrafoORT"/>
      </w:pPr>
      <w:r w:rsidR="00D95BFA">
        <w:rPr/>
        <w:t xml:space="preserve">Subjefe de operativa: Es el responsable de la confección del escalafón diario de planificación de horarios en cada servicio. </w:t>
      </w:r>
      <w:r w:rsidR="6C58250D">
        <w:rPr/>
        <w:t>Además</w:t>
      </w:r>
      <w:r w:rsidR="00D95BFA">
        <w:rPr/>
        <w:t xml:space="preserve"> de coordinar que se cubra servicios cuando un funcionario toma licencia, es certificado </w:t>
      </w:r>
      <w:r w:rsidR="1D63D7C4">
        <w:rPr/>
        <w:t>médico</w:t>
      </w:r>
      <w:r w:rsidR="00D95BFA">
        <w:rPr/>
        <w:t>, es baja por egreso, entre otros. Responde directamente al jefe de operativa y subordina a supervisores y asistentes de mesa operativa.</w:t>
      </w:r>
    </w:p>
    <w:p w:rsidR="00D95BFA" w:rsidP="00D95BFA" w:rsidRDefault="00D95BFA" w14:paraId="7BC0AF85" w14:textId="77777777">
      <w:pPr>
        <w:pStyle w:val="ParrafoORT"/>
      </w:pPr>
      <w:r>
        <w:t>Asistentes de operativa: Responden a los subjefes operativos y realizan las llamadas correspondientes a la toma de puesto y validan que un funcionario este en su turno.</w:t>
      </w:r>
    </w:p>
    <w:p w:rsidR="00D95BFA" w:rsidP="00DB4167" w:rsidRDefault="00D95BFA" w14:paraId="55B0FF72" w14:textId="10E79BB0">
      <w:pPr>
        <w:pStyle w:val="ParrafoORT"/>
      </w:pPr>
      <w:r>
        <w:t xml:space="preserve">Supervisores: Responden al subjefe operativo. Son los encargados de recorrer los servicios asignados y controlar que las ordenes impartidas por jefes y subjefes operativos sean cumplidas. </w:t>
      </w:r>
    </w:p>
    <w:p w:rsidRPr="00D95BFA" w:rsidR="00D95BFA" w:rsidP="00D95BFA" w:rsidRDefault="00D95BFA" w14:paraId="02449362" w14:textId="342B6B98">
      <w:pPr>
        <w:pStyle w:val="ParrafoORT"/>
      </w:pPr>
      <w:r w:rsidR="00D95BFA">
        <w:rPr/>
        <w:t xml:space="preserve">Responsable de RRHH: </w:t>
      </w:r>
      <w:r w:rsidR="00DB4167">
        <w:rPr/>
        <w:t>A</w:t>
      </w:r>
      <w:r w:rsidR="00DB4167">
        <w:rPr/>
        <w:t>lta de funcionarios</w:t>
      </w:r>
      <w:r w:rsidR="00DB4167">
        <w:rPr/>
        <w:t xml:space="preserve">, </w:t>
      </w:r>
      <w:r w:rsidR="00D95BFA">
        <w:rPr/>
        <w:t>responsable del control de horas</w:t>
      </w:r>
      <w:r w:rsidR="00DB4167">
        <w:rPr/>
        <w:t xml:space="preserve"> </w:t>
      </w:r>
      <w:r w:rsidR="00D95BFA">
        <w:rPr/>
        <w:t>y realizar liquidación referidos a sueldos de funcionarios.</w:t>
      </w:r>
      <w:r w:rsidR="00D95BFA">
        <w:rPr/>
        <w:t xml:space="preserve"> </w:t>
      </w:r>
      <w:r w:rsidR="00D95BFA">
        <w:rPr/>
        <w:t>Responde al coordinador general.</w:t>
      </w:r>
    </w:p>
    <w:p w:rsidR="198BA97B" w:rsidP="03A4E6C3" w:rsidRDefault="198BA97B" w14:paraId="2C9974A3" w14:textId="6FEB644E">
      <w:pPr>
        <w:pStyle w:val="ParrafoORT"/>
        <w:rPr>
          <w:rFonts w:ascii="Times New Roman" w:hAnsi="Times New Roman" w:eastAsia="Calibri" w:cs="Times New Roman"/>
          <w:sz w:val="24"/>
          <w:szCs w:val="24"/>
        </w:rPr>
      </w:pPr>
      <w:r w:rsidRPr="03A4E6C3" w:rsidR="198BA97B">
        <w:rPr>
          <w:rFonts w:ascii="Times New Roman" w:hAnsi="Times New Roman" w:eastAsia="Calibri" w:cs="Times New Roman"/>
          <w:sz w:val="24"/>
          <w:szCs w:val="24"/>
        </w:rPr>
        <w:t xml:space="preserve">Responsable del área de finanzas: Realiza la facturación mensual y el control de horas. </w:t>
      </w:r>
      <w:r w:rsidRPr="03A4E6C3" w:rsidR="198BA97B">
        <w:rPr>
          <w:rFonts w:ascii="Times New Roman" w:hAnsi="Times New Roman" w:eastAsia="Calibri" w:cs="Times New Roman"/>
          <w:sz w:val="24"/>
          <w:szCs w:val="24"/>
        </w:rPr>
        <w:t>Responde</w:t>
      </w:r>
      <w:r w:rsidRPr="03A4E6C3" w:rsidR="198BA97B">
        <w:rPr>
          <w:rFonts w:ascii="Times New Roman" w:hAnsi="Times New Roman" w:eastAsia="Calibri" w:cs="Times New Roman"/>
          <w:sz w:val="24"/>
          <w:szCs w:val="24"/>
        </w:rPr>
        <w:t xml:space="preserve"> al coordinador general.</w:t>
      </w:r>
    </w:p>
    <w:p w:rsidRPr="00D95BFA" w:rsidR="00D95BFA" w:rsidP="00D95BFA" w:rsidRDefault="00D95BFA" w14:paraId="1BD6B759" w14:textId="460894AB">
      <w:pPr>
        <w:pStyle w:val="ParrafoORT"/>
      </w:pPr>
      <w:r w:rsidR="00D95BFA">
        <w:rPr/>
        <w:t xml:space="preserve">Coordinador general: es el responsable que todas las áreas trabajen coordinados, tiene conocimiento amplio del funcionamiento de la empresa. </w:t>
      </w:r>
      <w:r w:rsidR="45BAA075">
        <w:rPr/>
        <w:t xml:space="preserve">Encargado de la facturación entre otras tareas. </w:t>
      </w:r>
      <w:r w:rsidR="00D95BFA">
        <w:rPr/>
        <w:t>Responde directamente al directorio.</w:t>
      </w:r>
    </w:p>
    <w:p w:rsidRPr="00D95BFA" w:rsidR="00D95BFA" w:rsidP="00D95BFA" w:rsidRDefault="00D95BFA" w14:paraId="17449346" w14:textId="77777777">
      <w:pPr>
        <w:pStyle w:val="ParrafoORT"/>
      </w:pPr>
      <w:r w:rsidR="00D95BFA">
        <w:rPr/>
        <w:t>Guardias de seguridad: son los funcionarios que se encuentran cubriendo todos los puestos de cada servicio que la empresa ofrece. Responden a los supervisores según el sector.</w:t>
      </w:r>
    </w:p>
    <w:p w:rsidR="03A4E6C3" w:rsidP="03A4E6C3" w:rsidRDefault="03A4E6C3" w14:paraId="69F01109" w14:textId="05D1E281">
      <w:pPr>
        <w:pStyle w:val="ParrafoORT"/>
        <w:rPr>
          <w:rFonts w:ascii="Times New Roman" w:hAnsi="Times New Roman" w:eastAsia="Calibri" w:cs="Times New Roman"/>
          <w:sz w:val="24"/>
          <w:szCs w:val="24"/>
        </w:rPr>
      </w:pPr>
    </w:p>
    <w:p w:rsidR="00C35D26" w:rsidP="00C35D26" w:rsidRDefault="00C35D26" w14:paraId="18577A46" w14:textId="749E5030">
      <w:pPr>
        <w:spacing w:line="240" w:lineRule="auto"/>
      </w:pPr>
    </w:p>
    <w:p w:rsidRPr="009F5F09" w:rsidR="00C35D26" w:rsidP="009F5F09" w:rsidRDefault="009F5F09" w14:paraId="7877495B" w14:textId="0242E9EE">
      <w:pPr>
        <w:pStyle w:val="SubNivelORT"/>
        <w:numPr>
          <w:ilvl w:val="1"/>
          <w:numId w:val="14"/>
        </w:numPr>
        <w:rPr/>
      </w:pPr>
      <w:r w:rsidRPr="7ECF07B8" w:rsidR="6F014A81">
        <w:rPr>
          <w:rStyle w:val="SubNivelORTCar"/>
          <w:b w:val="1"/>
          <w:bCs w:val="1"/>
        </w:rPr>
        <w:t xml:space="preserve"> </w:t>
      </w:r>
      <w:r w:rsidRPr="7ECF07B8" w:rsidR="009F5F09">
        <w:rPr>
          <w:rStyle w:val="SubNivelORTCar"/>
          <w:b w:val="1"/>
          <w:bCs w:val="1"/>
        </w:rPr>
        <w:t>Lista de Requisitos (pila de producto).</w:t>
      </w:r>
    </w:p>
    <w:p w:rsidR="4BDC60A4" w:rsidP="7ECF07B8" w:rsidRDefault="4BDC60A4" w14:paraId="78709EC2" w14:textId="3A13E929">
      <w:pPr>
        <w:pStyle w:val="SubNivelORT"/>
        <w:numPr>
          <w:numId w:val="0"/>
        </w:numPr>
        <w:ind w:left="0"/>
        <w:rPr>
          <w:rStyle w:val="SubNivelORTCar"/>
          <w:rFonts w:ascii="Times New Roman" w:hAnsi="Times New Roman" w:eastAsia="Times New Roman" w:cs="Times New Roman"/>
          <w:b w:val="1"/>
          <w:bCs w:val="1"/>
          <w:sz w:val="28"/>
          <w:szCs w:val="28"/>
        </w:rPr>
      </w:pPr>
      <w:r w:rsidRPr="18FB2435" w:rsidR="4BDC60A4">
        <w:rPr>
          <w:rStyle w:val="SubNivelORTCar"/>
          <w:rFonts w:ascii="Times New Roman" w:hAnsi="Times New Roman" w:eastAsia="Times New Roman" w:cs="Times New Roman"/>
          <w:b w:val="1"/>
          <w:bCs w:val="1"/>
          <w:sz w:val="28"/>
          <w:szCs w:val="28"/>
        </w:rPr>
        <w:t xml:space="preserve">2.6.1. </w:t>
      </w:r>
      <w:r w:rsidRPr="18FB2435" w:rsidR="3D49E406">
        <w:rPr>
          <w:rStyle w:val="SubNivelORTCar"/>
          <w:rFonts w:ascii="Times New Roman" w:hAnsi="Times New Roman" w:eastAsia="Times New Roman" w:cs="Times New Roman"/>
          <w:b w:val="1"/>
          <w:bCs w:val="1"/>
          <w:sz w:val="28"/>
          <w:szCs w:val="28"/>
        </w:rPr>
        <w:t>Parámetros de relevancia de priorización</w:t>
      </w:r>
    </w:p>
    <w:p w:rsidR="16CA407C" w:rsidP="7ECF07B8" w:rsidRDefault="16CA407C" w14:paraId="7A7DE8E7" w14:textId="1C27D25E">
      <w:pPr>
        <w:pStyle w:val="ParrafoORT"/>
        <w:rPr>
          <w:rFonts w:ascii="Times New Roman" w:hAnsi="Times New Roman" w:eastAsia="Calibri" w:cs="Times New Roman"/>
          <w:sz w:val="24"/>
          <w:szCs w:val="24"/>
        </w:rPr>
      </w:pPr>
      <w:r w:rsidR="16CA407C">
        <w:rPr/>
        <w:t>Con el fin de evaluar la prioridad de cada requerimiento funcional se u</w:t>
      </w:r>
      <w:r w:rsidR="3AA3FC88">
        <w:rPr/>
        <w:t>tilizan las siguientes métricas.</w:t>
      </w:r>
    </w:p>
    <w:p w:rsidR="3AA3FC88" w:rsidP="7ECF07B8" w:rsidRDefault="3AA3FC88" w14:paraId="36F9737E" w14:textId="5F29D54E">
      <w:pPr>
        <w:pStyle w:val="ParrafoORT"/>
        <w:numPr>
          <w:ilvl w:val="0"/>
          <w:numId w:val="24"/>
        </w:numPr>
        <w:rPr>
          <w:rFonts w:ascii="Times New Roman" w:hAnsi="Times New Roman" w:eastAsia="Times New Roman" w:cs="Times New Roman"/>
          <w:sz w:val="24"/>
          <w:szCs w:val="24"/>
        </w:rPr>
      </w:pPr>
      <w:r w:rsidRPr="3A422F18" w:rsidR="48309675">
        <w:rPr>
          <w:rFonts w:ascii="Times New Roman" w:hAnsi="Times New Roman" w:eastAsia="Calibri" w:cs="Times New Roman"/>
          <w:sz w:val="24"/>
          <w:szCs w:val="24"/>
        </w:rPr>
        <w:t>Alta:</w:t>
      </w:r>
      <w:r w:rsidRPr="3A422F18" w:rsidR="3AA3FC88">
        <w:rPr>
          <w:rFonts w:ascii="Times New Roman" w:hAnsi="Times New Roman" w:eastAsia="Calibri" w:cs="Times New Roman"/>
          <w:sz w:val="24"/>
          <w:szCs w:val="24"/>
        </w:rPr>
        <w:t xml:space="preserve"> el requerimiento es estrictamente necesario para cumplir con las </w:t>
      </w:r>
      <w:r w:rsidRPr="3A422F18" w:rsidR="737F8C1C">
        <w:rPr>
          <w:rFonts w:ascii="Times New Roman" w:hAnsi="Times New Roman" w:eastAsia="Calibri" w:cs="Times New Roman"/>
          <w:sz w:val="24"/>
          <w:szCs w:val="24"/>
        </w:rPr>
        <w:t>expectativas</w:t>
      </w:r>
      <w:r w:rsidRPr="3A422F18" w:rsidR="3AA3FC88">
        <w:rPr>
          <w:rFonts w:ascii="Times New Roman" w:hAnsi="Times New Roman" w:eastAsia="Calibri" w:cs="Times New Roman"/>
          <w:sz w:val="24"/>
          <w:szCs w:val="24"/>
        </w:rPr>
        <w:t xml:space="preserve"> de funcionalidad del cliente</w:t>
      </w:r>
    </w:p>
    <w:p w:rsidR="3AA3FC88" w:rsidP="7ECF07B8" w:rsidRDefault="3AA3FC88" w14:paraId="18638A35" w14:textId="7E0569B5">
      <w:pPr>
        <w:pStyle w:val="ParrafoORT"/>
        <w:numPr>
          <w:ilvl w:val="0"/>
          <w:numId w:val="24"/>
        </w:numPr>
        <w:rPr>
          <w:rFonts w:ascii="Times New Roman" w:hAnsi="Times New Roman" w:eastAsia="Times New Roman" w:cs="Times New Roman"/>
          <w:sz w:val="24"/>
          <w:szCs w:val="24"/>
        </w:rPr>
      </w:pPr>
      <w:r w:rsidRPr="18FB2435" w:rsidR="3AA3FC88">
        <w:rPr>
          <w:rFonts w:ascii="Times New Roman" w:hAnsi="Times New Roman" w:eastAsia="Calibri" w:cs="Times New Roman"/>
          <w:sz w:val="24"/>
          <w:szCs w:val="24"/>
        </w:rPr>
        <w:t xml:space="preserve">Medio: en </w:t>
      </w:r>
      <w:r w:rsidRPr="18FB2435" w:rsidR="19D2DF3D">
        <w:rPr>
          <w:rFonts w:ascii="Times New Roman" w:hAnsi="Times New Roman" w:eastAsia="Calibri" w:cs="Times New Roman"/>
          <w:sz w:val="24"/>
          <w:szCs w:val="24"/>
        </w:rPr>
        <w:t>caso de</w:t>
      </w:r>
      <w:r w:rsidRPr="18FB2435" w:rsidR="3AA3FC88">
        <w:rPr>
          <w:rFonts w:ascii="Times New Roman" w:hAnsi="Times New Roman" w:eastAsia="Calibri" w:cs="Times New Roman"/>
          <w:sz w:val="24"/>
          <w:szCs w:val="24"/>
        </w:rPr>
        <w:t xml:space="preserve"> contingencias se pueden negociar la exclusión d</w:t>
      </w:r>
      <w:r w:rsidRPr="18FB2435" w:rsidR="47DFF1FA">
        <w:rPr>
          <w:rFonts w:ascii="Times New Roman" w:hAnsi="Times New Roman" w:eastAsia="Calibri" w:cs="Times New Roman"/>
          <w:sz w:val="24"/>
          <w:szCs w:val="24"/>
        </w:rPr>
        <w:t>el requerimiento del proyecto.</w:t>
      </w:r>
    </w:p>
    <w:p w:rsidR="47DFF1FA" w:rsidP="7ECF07B8" w:rsidRDefault="47DFF1FA" w14:paraId="023A9FD2" w14:textId="40E752E5">
      <w:pPr>
        <w:pStyle w:val="ParrafoORT"/>
        <w:numPr>
          <w:ilvl w:val="0"/>
          <w:numId w:val="24"/>
        </w:numPr>
        <w:rPr>
          <w:rFonts w:ascii="Times New Roman" w:hAnsi="Times New Roman" w:eastAsia="Times New Roman" w:cs="Times New Roman"/>
          <w:sz w:val="24"/>
          <w:szCs w:val="24"/>
        </w:rPr>
      </w:pPr>
      <w:r w:rsidRPr="0C452087" w:rsidR="47DFF1FA">
        <w:rPr>
          <w:rFonts w:ascii="Times New Roman" w:hAnsi="Times New Roman" w:eastAsia="Calibri" w:cs="Times New Roman"/>
          <w:sz w:val="24"/>
          <w:szCs w:val="24"/>
        </w:rPr>
        <w:t xml:space="preserve">Baja: el requerimiento se puede excluir del proyecto </w:t>
      </w:r>
    </w:p>
    <w:p w:rsidR="0C452087" w:rsidP="0C452087" w:rsidRDefault="0C452087" w14:paraId="2181A48A" w14:textId="41447B3E">
      <w:pPr>
        <w:pStyle w:val="ParrafoORT"/>
        <w:ind w:left="0"/>
        <w:rPr>
          <w:rFonts w:ascii="Times New Roman" w:hAnsi="Times New Roman" w:eastAsia="Calibri" w:cs="Times New Roman"/>
          <w:sz w:val="24"/>
          <w:szCs w:val="24"/>
        </w:rPr>
      </w:pPr>
    </w:p>
    <w:p w:rsidR="201F9658" w:rsidP="0C452087" w:rsidRDefault="201F9658" w14:paraId="6CA907B2" w14:textId="63EC402A">
      <w:pPr>
        <w:pStyle w:val="ParrafoORT"/>
        <w:ind w:left="0"/>
        <w:rPr>
          <w:rFonts w:ascii="Times New Roman" w:hAnsi="Times New Roman" w:eastAsia="Calibri" w:cs="Times New Roman"/>
          <w:sz w:val="24"/>
          <w:szCs w:val="24"/>
        </w:rPr>
      </w:pPr>
      <w:r w:rsidRPr="0C452087" w:rsidR="201F9658">
        <w:rPr>
          <w:rFonts w:ascii="Times New Roman" w:hAnsi="Times New Roman" w:eastAsia="Calibri" w:cs="Times New Roman"/>
          <w:sz w:val="24"/>
          <w:szCs w:val="24"/>
        </w:rPr>
        <w:t xml:space="preserve">El tipo de usuario “Administrador” hace referencia al coordinador general, se utiliza para </w:t>
      </w:r>
      <w:r w:rsidRPr="0C452087" w:rsidR="144673C9">
        <w:rPr>
          <w:rFonts w:ascii="Times New Roman" w:hAnsi="Times New Roman" w:eastAsia="Calibri" w:cs="Times New Roman"/>
          <w:sz w:val="24"/>
          <w:szCs w:val="24"/>
        </w:rPr>
        <w:t xml:space="preserve">denominar que tiene todos los privilegios sobre </w:t>
      </w:r>
      <w:r w:rsidRPr="0C452087" w:rsidR="3E715CC1">
        <w:rPr>
          <w:rFonts w:ascii="Times New Roman" w:hAnsi="Times New Roman" w:eastAsia="Calibri" w:cs="Times New Roman"/>
          <w:sz w:val="24"/>
          <w:szCs w:val="24"/>
        </w:rPr>
        <w:t>todo el sistema.</w:t>
      </w:r>
    </w:p>
    <w:p w:rsidR="63282C68" w:rsidP="0C452087" w:rsidRDefault="63282C68" w14:paraId="1C91ADCA" w14:textId="2BFF2B66">
      <w:pPr>
        <w:pStyle w:val="ParrafoORT"/>
        <w:ind w:left="0"/>
        <w:rPr>
          <w:rFonts w:ascii="Times New Roman" w:hAnsi="Times New Roman" w:eastAsia="Calibri" w:cs="Times New Roman"/>
          <w:sz w:val="24"/>
          <w:szCs w:val="24"/>
        </w:rPr>
      </w:pPr>
      <w:r w:rsidRPr="0C452087" w:rsidR="63282C68">
        <w:rPr>
          <w:rFonts w:ascii="Times New Roman" w:hAnsi="Times New Roman" w:eastAsia="Calibri" w:cs="Times New Roman"/>
          <w:sz w:val="24"/>
          <w:szCs w:val="24"/>
        </w:rPr>
        <w:t>Para sintetizar al tipo de usuario “Todos”, se enumeran los usuarios que componen la etiqueta mencionada:</w:t>
      </w:r>
    </w:p>
    <w:p w:rsidR="63282C68" w:rsidP="0C452087" w:rsidRDefault="63282C68" w14:paraId="2BB30042" w14:textId="394215B7">
      <w:pPr>
        <w:pStyle w:val="ParrafoORT"/>
        <w:numPr>
          <w:ilvl w:val="0"/>
          <w:numId w:val="26"/>
        </w:numPr>
        <w:rPr>
          <w:rFonts w:ascii="Times New Roman" w:hAnsi="Times New Roman" w:eastAsia="Times New Roman" w:cs="Times New Roman"/>
          <w:sz w:val="24"/>
          <w:szCs w:val="24"/>
        </w:rPr>
      </w:pPr>
      <w:r w:rsidRPr="0C452087" w:rsidR="63282C68">
        <w:rPr>
          <w:rFonts w:ascii="Times New Roman" w:hAnsi="Times New Roman" w:eastAsia="Calibri" w:cs="Times New Roman"/>
          <w:sz w:val="24"/>
          <w:szCs w:val="24"/>
        </w:rPr>
        <w:t xml:space="preserve">Jefe de </w:t>
      </w:r>
      <w:proofErr w:type="gramStart"/>
      <w:r w:rsidRPr="0C452087" w:rsidR="63282C68">
        <w:rPr>
          <w:rFonts w:ascii="Times New Roman" w:hAnsi="Times New Roman" w:eastAsia="Calibri" w:cs="Times New Roman"/>
          <w:sz w:val="24"/>
          <w:szCs w:val="24"/>
        </w:rPr>
        <w:t>RR.HH</w:t>
      </w:r>
      <w:proofErr w:type="gramEnd"/>
    </w:p>
    <w:p w:rsidR="63282C68" w:rsidP="0C452087" w:rsidRDefault="63282C68" w14:paraId="534A80B9" w14:textId="4E89A9B0">
      <w:pPr>
        <w:pStyle w:val="ParrafoORT"/>
        <w:numPr>
          <w:ilvl w:val="0"/>
          <w:numId w:val="26"/>
        </w:numPr>
        <w:rPr>
          <w:rFonts w:ascii="Times New Roman" w:hAnsi="Times New Roman" w:eastAsia="Times New Roman" w:cs="Times New Roman"/>
          <w:sz w:val="24"/>
          <w:szCs w:val="24"/>
        </w:rPr>
      </w:pPr>
      <w:r w:rsidRPr="0C452087" w:rsidR="63282C68">
        <w:rPr>
          <w:rFonts w:ascii="Times New Roman" w:hAnsi="Times New Roman" w:eastAsia="Calibri" w:cs="Times New Roman"/>
          <w:sz w:val="24"/>
          <w:szCs w:val="24"/>
        </w:rPr>
        <w:t>Administrador</w:t>
      </w:r>
    </w:p>
    <w:p w:rsidR="63282C68" w:rsidP="0C452087" w:rsidRDefault="63282C68" w14:paraId="4B997A70" w14:textId="0270576F">
      <w:pPr>
        <w:pStyle w:val="ParrafoORT"/>
        <w:numPr>
          <w:ilvl w:val="0"/>
          <w:numId w:val="26"/>
        </w:numPr>
        <w:rPr>
          <w:rFonts w:ascii="Times New Roman" w:hAnsi="Times New Roman" w:eastAsia="Times New Roman" w:cs="Times New Roman"/>
          <w:sz w:val="24"/>
          <w:szCs w:val="24"/>
        </w:rPr>
      </w:pPr>
      <w:r w:rsidRPr="0C452087" w:rsidR="63282C68">
        <w:rPr>
          <w:rFonts w:ascii="Times New Roman" w:hAnsi="Times New Roman" w:eastAsia="Calibri" w:cs="Times New Roman"/>
          <w:sz w:val="24"/>
          <w:szCs w:val="24"/>
        </w:rPr>
        <w:t>Subjefe de operativa</w:t>
      </w:r>
    </w:p>
    <w:p w:rsidR="63282C68" w:rsidP="0C452087" w:rsidRDefault="63282C68" w14:paraId="1B6E2BE1" w14:textId="314C40A0">
      <w:pPr>
        <w:pStyle w:val="ParrafoORT"/>
        <w:numPr>
          <w:ilvl w:val="0"/>
          <w:numId w:val="26"/>
        </w:numPr>
        <w:rPr>
          <w:rFonts w:ascii="Times New Roman" w:hAnsi="Times New Roman" w:eastAsia="Times New Roman" w:cs="Times New Roman"/>
          <w:sz w:val="24"/>
          <w:szCs w:val="24"/>
        </w:rPr>
      </w:pPr>
      <w:r w:rsidRPr="03A4E6C3" w:rsidR="63282C68">
        <w:rPr>
          <w:rFonts w:ascii="Times New Roman" w:hAnsi="Times New Roman" w:eastAsia="Calibri" w:cs="Times New Roman"/>
          <w:sz w:val="24"/>
          <w:szCs w:val="24"/>
        </w:rPr>
        <w:t>Asistente de operativa</w:t>
      </w:r>
    </w:p>
    <w:p w:rsidR="456876BE" w:rsidP="03A4E6C3" w:rsidRDefault="456876BE" w14:paraId="1D5A0650" w14:textId="52F98BE6">
      <w:pPr>
        <w:pStyle w:val="ParrafoORT"/>
        <w:numPr>
          <w:ilvl w:val="0"/>
          <w:numId w:val="26"/>
        </w:numPr>
        <w:rPr>
          <w:sz w:val="24"/>
          <w:szCs w:val="24"/>
        </w:rPr>
      </w:pPr>
      <w:r w:rsidRPr="03A4E6C3" w:rsidR="456876BE">
        <w:rPr>
          <w:rFonts w:ascii="Times New Roman" w:hAnsi="Times New Roman" w:eastAsia="Calibri" w:cs="Times New Roman"/>
          <w:sz w:val="24"/>
          <w:szCs w:val="24"/>
        </w:rPr>
        <w:t>Finanzas</w:t>
      </w:r>
    </w:p>
    <w:p w:rsidR="0C452087" w:rsidP="0C452087" w:rsidRDefault="0C452087" w14:paraId="7BE95872" w14:textId="3F55EC3F">
      <w:pPr>
        <w:pStyle w:val="ParrafoORT"/>
        <w:ind w:left="0"/>
        <w:rPr>
          <w:rFonts w:ascii="Times New Roman" w:hAnsi="Times New Roman" w:eastAsia="Calibri" w:cs="Times New Roman"/>
          <w:sz w:val="24"/>
          <w:szCs w:val="24"/>
        </w:rPr>
      </w:pPr>
    </w:p>
    <w:p w:rsidR="1A9F17A5" w:rsidP="7ECF07B8" w:rsidRDefault="1A9F17A5" w14:paraId="7ADFC7A8" w14:textId="3CA97E5F">
      <w:pPr>
        <w:pStyle w:val="TituloORT"/>
        <w:numPr>
          <w:numId w:val="0"/>
        </w:numPr>
        <w:ind w:left="0"/>
        <w:rPr>
          <w:rFonts w:ascii="Times New Roman" w:hAnsi="Times New Roman" w:eastAsia="Times New Roman" w:cs="Times New Roman"/>
          <w:b w:val="1"/>
          <w:bCs w:val="1"/>
          <w:sz w:val="32"/>
          <w:szCs w:val="32"/>
        </w:rPr>
      </w:pPr>
      <w:r w:rsidR="1A9F17A5">
        <w:rPr/>
        <w:t>2.6.2. Requerimientos funcionales.</w:t>
      </w:r>
    </w:p>
    <w:tbl>
      <w:tblPr>
        <w:tblStyle w:val="Tablaconcuadrcula"/>
        <w:tblW w:w="0" w:type="auto"/>
        <w:tblLook w:val="06A0" w:firstRow="1" w:lastRow="0" w:firstColumn="1" w:lastColumn="0" w:noHBand="1" w:noVBand="1"/>
      </w:tblPr>
      <w:tblGrid>
        <w:gridCol w:w="2055"/>
        <w:gridCol w:w="6435"/>
      </w:tblGrid>
      <w:tr w:rsidR="18FB2435" w:rsidTr="07458CB5" w14:paraId="748E97C6">
        <w:tc>
          <w:tcPr>
            <w:tcW w:w="2055" w:type="dxa"/>
            <w:tcMar/>
          </w:tcPr>
          <w:p w:rsidR="18FB2435" w:rsidP="18FB2435" w:rsidRDefault="18FB2435" w14:paraId="29EE78BB" w14:textId="09EDAFF6">
            <w:pPr>
              <w:pStyle w:val="ParrafoORT"/>
              <w:rPr>
                <w:rFonts w:ascii="Times New Roman" w:hAnsi="Times New Roman" w:eastAsia="Calibri" w:cs="Times New Roman"/>
                <w:sz w:val="24"/>
                <w:szCs w:val="24"/>
              </w:rPr>
            </w:pPr>
            <w:r w:rsidR="18FB2435">
              <w:rPr/>
              <w:t>ID</w:t>
            </w:r>
          </w:p>
        </w:tc>
        <w:tc>
          <w:tcPr>
            <w:tcW w:w="6435" w:type="dxa"/>
            <w:tcMar/>
          </w:tcPr>
          <w:p w:rsidR="18FB2435" w:rsidP="18FB2435" w:rsidRDefault="18FB2435" w14:paraId="5CEC1402" w14:textId="68B04CB3">
            <w:pPr>
              <w:pStyle w:val="ParrafoORT"/>
              <w:rPr>
                <w:rFonts w:ascii="Times New Roman" w:hAnsi="Times New Roman" w:eastAsia="Calibri" w:cs="Times New Roman"/>
                <w:sz w:val="24"/>
                <w:szCs w:val="24"/>
              </w:rPr>
            </w:pPr>
            <w:r w:rsidR="18FB2435">
              <w:rPr/>
              <w:t>RF01</w:t>
            </w:r>
          </w:p>
        </w:tc>
      </w:tr>
      <w:tr w:rsidR="18FB2435" w:rsidTr="07458CB5" w14:paraId="75282CA3">
        <w:tc>
          <w:tcPr>
            <w:tcW w:w="2055" w:type="dxa"/>
            <w:tcMar/>
          </w:tcPr>
          <w:p w:rsidR="18FB2435" w:rsidP="18FB2435" w:rsidRDefault="18FB2435" w14:paraId="1CE9CAF2" w14:textId="4F490FEC">
            <w:pPr>
              <w:pStyle w:val="ParrafoORT"/>
              <w:rPr>
                <w:rFonts w:ascii="Times New Roman" w:hAnsi="Times New Roman" w:eastAsia="Calibri" w:cs="Times New Roman"/>
                <w:sz w:val="24"/>
                <w:szCs w:val="24"/>
              </w:rPr>
            </w:pPr>
            <w:r w:rsidR="18FB2435">
              <w:rPr/>
              <w:t>Usuario</w:t>
            </w:r>
          </w:p>
        </w:tc>
        <w:tc>
          <w:tcPr>
            <w:tcW w:w="6435" w:type="dxa"/>
            <w:tcMar/>
          </w:tcPr>
          <w:p w:rsidR="66E48975" w:rsidP="18FB2435" w:rsidRDefault="66E48975" w14:paraId="2AA07FCC" w14:textId="74A16660">
            <w:pPr>
              <w:pStyle w:val="ParrafoORT"/>
            </w:pPr>
            <w:r w:rsidR="66E48975">
              <w:rPr/>
              <w:t>Administrador</w:t>
            </w:r>
          </w:p>
        </w:tc>
      </w:tr>
      <w:tr w:rsidR="18FB2435" w:rsidTr="07458CB5" w14:paraId="701AC704">
        <w:tc>
          <w:tcPr>
            <w:tcW w:w="2055" w:type="dxa"/>
            <w:tcMar/>
          </w:tcPr>
          <w:p w:rsidR="18FB2435" w:rsidP="18FB2435" w:rsidRDefault="18FB2435" w14:paraId="5B1FD8E8" w14:textId="465DCF92">
            <w:pPr>
              <w:pStyle w:val="ParrafoORT"/>
              <w:rPr>
                <w:rFonts w:ascii="Times New Roman" w:hAnsi="Times New Roman" w:eastAsia="Calibri" w:cs="Times New Roman"/>
                <w:sz w:val="24"/>
                <w:szCs w:val="24"/>
              </w:rPr>
            </w:pPr>
            <w:r w:rsidR="18FB2435">
              <w:rPr/>
              <w:t>Título</w:t>
            </w:r>
          </w:p>
        </w:tc>
        <w:tc>
          <w:tcPr>
            <w:tcW w:w="6435" w:type="dxa"/>
            <w:tcMar/>
          </w:tcPr>
          <w:p w:rsidR="3F55047F" w:rsidP="18FB2435" w:rsidRDefault="3F55047F" w14:paraId="061E2A02" w14:textId="27F99DCD">
            <w:pPr>
              <w:pStyle w:val="ParrafoORT"/>
            </w:pPr>
            <w:r w:rsidR="3F55047F">
              <w:rPr/>
              <w:t>Registro de usuario del sistema</w:t>
            </w:r>
          </w:p>
        </w:tc>
      </w:tr>
      <w:tr w:rsidR="18FB2435" w:rsidTr="07458CB5" w14:paraId="105A508A">
        <w:tc>
          <w:tcPr>
            <w:tcW w:w="2055" w:type="dxa"/>
            <w:tcMar/>
          </w:tcPr>
          <w:p w:rsidR="18FB2435" w:rsidP="18FB2435" w:rsidRDefault="18FB2435" w14:paraId="21D1004A" w14:textId="777286FF">
            <w:pPr>
              <w:pStyle w:val="ParrafoORT"/>
              <w:rPr>
                <w:rFonts w:ascii="Times New Roman" w:hAnsi="Times New Roman" w:eastAsia="Calibri" w:cs="Times New Roman"/>
                <w:sz w:val="24"/>
                <w:szCs w:val="24"/>
              </w:rPr>
            </w:pPr>
            <w:r w:rsidR="18FB2435">
              <w:rPr/>
              <w:t>Descripción</w:t>
            </w:r>
          </w:p>
        </w:tc>
        <w:tc>
          <w:tcPr>
            <w:tcW w:w="6435" w:type="dxa"/>
            <w:tcMar/>
          </w:tcPr>
          <w:p w:rsidR="18FB2435" w:rsidP="18FB2435" w:rsidRDefault="18FB2435" w14:paraId="6A4703B5" w14:textId="6907E655">
            <w:pPr>
              <w:pStyle w:val="ParrafoORT"/>
            </w:pPr>
            <w:r w:rsidR="18FB2435">
              <w:rPr/>
              <w:t xml:space="preserve">El sistema debe permitir </w:t>
            </w:r>
            <w:r w:rsidR="22E17224">
              <w:rPr/>
              <w:t xml:space="preserve">el ingreso un </w:t>
            </w:r>
            <w:r w:rsidR="0799473B">
              <w:rPr/>
              <w:t xml:space="preserve">nuevo </w:t>
            </w:r>
            <w:r w:rsidR="22E17224">
              <w:rPr/>
              <w:t>usuario según un rol especificado por el administrador.</w:t>
            </w:r>
          </w:p>
        </w:tc>
      </w:tr>
      <w:tr w:rsidR="18FB2435" w:rsidTr="07458CB5" w14:paraId="31080FF6">
        <w:tc>
          <w:tcPr>
            <w:tcW w:w="2055" w:type="dxa"/>
            <w:tcMar/>
          </w:tcPr>
          <w:p w:rsidR="22E17224" w:rsidP="18FB2435" w:rsidRDefault="22E17224" w14:paraId="37967BAF" w14:textId="7A677FBC">
            <w:pPr>
              <w:pStyle w:val="ParrafoORT"/>
              <w:rPr>
                <w:rFonts w:ascii="Times New Roman" w:hAnsi="Times New Roman" w:eastAsia="Calibri" w:cs="Times New Roman"/>
                <w:sz w:val="24"/>
                <w:szCs w:val="24"/>
              </w:rPr>
            </w:pPr>
            <w:r w:rsidRPr="18FB2435" w:rsidR="22E17224">
              <w:rPr>
                <w:rFonts w:ascii="Times New Roman" w:hAnsi="Times New Roman" w:eastAsia="Calibri" w:cs="Times New Roman"/>
                <w:sz w:val="24"/>
                <w:szCs w:val="24"/>
              </w:rPr>
              <w:t>Validación y reglas de negocio</w:t>
            </w:r>
          </w:p>
        </w:tc>
        <w:tc>
          <w:tcPr>
            <w:tcW w:w="6435" w:type="dxa"/>
            <w:tcMar/>
          </w:tcPr>
          <w:p w:rsidR="6EF7FE88" w:rsidP="18FB2435" w:rsidRDefault="6EF7FE88" w14:paraId="2A35C8DD" w14:textId="778D5A8D">
            <w:pPr>
              <w:pStyle w:val="ParrafoORT"/>
              <w:rPr>
                <w:rFonts w:ascii="Times New Roman" w:hAnsi="Times New Roman" w:eastAsia="Calibri" w:cs="Times New Roman"/>
                <w:sz w:val="24"/>
                <w:szCs w:val="24"/>
              </w:rPr>
            </w:pPr>
            <w:r w:rsidRPr="18FB2435" w:rsidR="6EF7FE88">
              <w:rPr>
                <w:rFonts w:ascii="Times New Roman" w:hAnsi="Times New Roman" w:eastAsia="Calibri" w:cs="Times New Roman"/>
                <w:sz w:val="24"/>
                <w:szCs w:val="24"/>
              </w:rPr>
              <w:t>Se requiere:</w:t>
            </w:r>
          </w:p>
          <w:p w:rsidR="6EF7FE88" w:rsidP="18FB2435" w:rsidRDefault="6EF7FE88" w14:paraId="6B02F177" w14:textId="25AFC403">
            <w:pPr>
              <w:pStyle w:val="ParrafoORT"/>
              <w:rPr>
                <w:rFonts w:ascii="Times New Roman" w:hAnsi="Times New Roman" w:eastAsia="Calibri" w:cs="Times New Roman"/>
                <w:sz w:val="24"/>
                <w:szCs w:val="24"/>
              </w:rPr>
            </w:pPr>
            <w:r w:rsidRPr="50F857A5" w:rsidR="6EF7FE88">
              <w:rPr>
                <w:rStyle w:val="Enfasis:ORTChar"/>
              </w:rPr>
              <w:t xml:space="preserve">Nombre de usuario: </w:t>
            </w:r>
            <w:r w:rsidRPr="50F857A5" w:rsidR="14583AE9">
              <w:rPr>
                <w:rFonts w:ascii="Times New Roman" w:hAnsi="Times New Roman" w:eastAsia="Calibri" w:cs="Times New Roman"/>
                <w:sz w:val="24"/>
                <w:szCs w:val="24"/>
              </w:rPr>
              <w:t>mínimo</w:t>
            </w:r>
            <w:r w:rsidRPr="50F857A5" w:rsidR="14583AE9">
              <w:rPr>
                <w:rFonts w:ascii="Times New Roman" w:hAnsi="Times New Roman" w:eastAsia="Calibri" w:cs="Times New Roman"/>
                <w:sz w:val="24"/>
                <w:szCs w:val="24"/>
              </w:rPr>
              <w:t xml:space="preserve"> 5 caracteres y </w:t>
            </w:r>
            <w:r w:rsidRPr="50F857A5" w:rsidR="6EF7FE88">
              <w:rPr>
                <w:rFonts w:ascii="Times New Roman" w:hAnsi="Times New Roman" w:eastAsia="Calibri" w:cs="Times New Roman"/>
                <w:sz w:val="24"/>
                <w:szCs w:val="24"/>
              </w:rPr>
              <w:t xml:space="preserve">no </w:t>
            </w:r>
            <w:r w:rsidRPr="50F857A5" w:rsidR="033E58B6">
              <w:rPr>
                <w:rFonts w:ascii="Times New Roman" w:hAnsi="Times New Roman" w:eastAsia="Calibri" w:cs="Times New Roman"/>
                <w:sz w:val="24"/>
                <w:szCs w:val="24"/>
              </w:rPr>
              <w:t>más</w:t>
            </w:r>
            <w:r w:rsidRPr="50F857A5" w:rsidR="6EF7FE88">
              <w:rPr>
                <w:rFonts w:ascii="Times New Roman" w:hAnsi="Times New Roman" w:eastAsia="Calibri" w:cs="Times New Roman"/>
                <w:sz w:val="24"/>
                <w:szCs w:val="24"/>
              </w:rPr>
              <w:t xml:space="preserve"> de 20 caracteres con formato alfabético.</w:t>
            </w:r>
          </w:p>
          <w:p w:rsidR="6EF7FE88" w:rsidP="18FB2435" w:rsidRDefault="6EF7FE88" w14:paraId="0904A342" w14:textId="0E9FBEFF">
            <w:pPr>
              <w:pStyle w:val="ParrafoORT"/>
              <w:rPr>
                <w:rFonts w:ascii="Times New Roman" w:hAnsi="Times New Roman" w:eastAsia="Calibri" w:cs="Times New Roman"/>
                <w:sz w:val="24"/>
                <w:szCs w:val="24"/>
              </w:rPr>
            </w:pPr>
            <w:r w:rsidRPr="50F857A5" w:rsidR="0DA7E20E">
              <w:rPr>
                <w:rStyle w:val="Enfasis:ORTChar"/>
              </w:rPr>
              <w:t xml:space="preserve">Contraseña </w:t>
            </w:r>
            <w:r w:rsidRPr="50F857A5" w:rsidR="6EF7FE88">
              <w:rPr>
                <w:rStyle w:val="Enfasis:ORTChar"/>
              </w:rPr>
              <w:t xml:space="preserve">inicial: </w:t>
            </w:r>
            <w:r w:rsidRPr="50F857A5" w:rsidR="6EF7FE88">
              <w:rPr>
                <w:rFonts w:ascii="Times New Roman" w:hAnsi="Times New Roman" w:eastAsia="Calibri" w:cs="Times New Roman"/>
                <w:sz w:val="24"/>
                <w:szCs w:val="24"/>
              </w:rPr>
              <w:t>el sistema genera un</w:t>
            </w:r>
            <w:r w:rsidRPr="50F857A5" w:rsidR="733DE093">
              <w:rPr>
                <w:rFonts w:ascii="Times New Roman" w:hAnsi="Times New Roman" w:eastAsia="Calibri" w:cs="Times New Roman"/>
                <w:sz w:val="24"/>
                <w:szCs w:val="24"/>
              </w:rPr>
              <w:t xml:space="preserve">a contraseña </w:t>
            </w:r>
            <w:r w:rsidRPr="50F857A5" w:rsidR="6EF7FE88">
              <w:rPr>
                <w:rFonts w:ascii="Times New Roman" w:hAnsi="Times New Roman" w:eastAsia="Calibri" w:cs="Times New Roman"/>
                <w:sz w:val="24"/>
                <w:szCs w:val="24"/>
              </w:rPr>
              <w:t>de 5 caracteres con el siguiente formato “</w:t>
            </w:r>
            <w:proofErr w:type="spellStart"/>
            <w:r w:rsidRPr="50F857A5" w:rsidR="6EF7FE88">
              <w:rPr>
                <w:rFonts w:ascii="Times New Roman" w:hAnsi="Times New Roman" w:eastAsia="Calibri" w:cs="Times New Roman"/>
                <w:sz w:val="24"/>
                <w:szCs w:val="24"/>
              </w:rPr>
              <w:t>Wdddd</w:t>
            </w:r>
            <w:proofErr w:type="spellEnd"/>
            <w:r w:rsidRPr="50F857A5" w:rsidR="6EF7FE88">
              <w:rPr>
                <w:rFonts w:ascii="Times New Roman" w:hAnsi="Times New Roman" w:eastAsia="Calibri" w:cs="Times New Roman"/>
                <w:sz w:val="24"/>
                <w:szCs w:val="24"/>
              </w:rPr>
              <w:t>” (W</w:t>
            </w:r>
            <w:r w:rsidRPr="50F857A5" w:rsidR="0AC575E0">
              <w:rPr>
                <w:rFonts w:ascii="Times New Roman" w:hAnsi="Times New Roman" w:eastAsia="Calibri" w:cs="Times New Roman"/>
                <w:sz w:val="24"/>
                <w:szCs w:val="24"/>
              </w:rPr>
              <w:t xml:space="preserve">: letra, d: digito numérico), que por defecto será </w:t>
            </w:r>
            <w:r w:rsidRPr="50F857A5" w:rsidR="6A17E878">
              <w:rPr>
                <w:rFonts w:ascii="Times New Roman" w:hAnsi="Times New Roman" w:eastAsia="Calibri" w:cs="Times New Roman"/>
                <w:sz w:val="24"/>
                <w:szCs w:val="24"/>
              </w:rPr>
              <w:t>“s1234”.</w:t>
            </w:r>
            <w:r w:rsidRPr="50F857A5" w:rsidR="6DC8493F">
              <w:rPr>
                <w:rFonts w:ascii="Times New Roman" w:hAnsi="Times New Roman" w:eastAsia="Calibri" w:cs="Times New Roman"/>
                <w:sz w:val="24"/>
                <w:szCs w:val="24"/>
              </w:rPr>
              <w:t xml:space="preserve"> </w:t>
            </w:r>
          </w:p>
          <w:p w:rsidR="783D5B09" w:rsidP="18FB2435" w:rsidRDefault="783D5B09" w14:paraId="6A98F89D" w14:textId="1841297D">
            <w:pPr>
              <w:pStyle w:val="ParrafoORT"/>
              <w:rPr>
                <w:rFonts w:ascii="Times New Roman" w:hAnsi="Times New Roman" w:eastAsia="Calibri" w:cs="Times New Roman"/>
                <w:sz w:val="24"/>
                <w:szCs w:val="24"/>
              </w:rPr>
            </w:pPr>
            <w:r w:rsidRPr="50F857A5" w:rsidR="783D5B09">
              <w:rPr>
                <w:rStyle w:val="Enfasis:ORTChar"/>
              </w:rPr>
              <w:t xml:space="preserve">Rol: </w:t>
            </w:r>
            <w:r w:rsidRPr="50F857A5" w:rsidR="783D5B09">
              <w:rPr>
                <w:rFonts w:ascii="Times New Roman" w:hAnsi="Times New Roman" w:eastAsia="Calibri" w:cs="Times New Roman"/>
                <w:sz w:val="24"/>
                <w:szCs w:val="24"/>
              </w:rPr>
              <w:t>el usuario tendrá unos de los siguientes roles con sus permisos correspondientes:</w:t>
            </w:r>
          </w:p>
          <w:p w:rsidR="6DC8493F" w:rsidP="18FB2435" w:rsidRDefault="6DC8493F" w14:paraId="17C80BA4" w14:textId="4E7F88BF">
            <w:pPr>
              <w:pStyle w:val="ParrafoORT"/>
              <w:rPr>
                <w:rFonts w:ascii="Times New Roman" w:hAnsi="Times New Roman" w:eastAsia="Calibri" w:cs="Times New Roman"/>
                <w:sz w:val="24"/>
                <w:szCs w:val="24"/>
              </w:rPr>
            </w:pPr>
            <w:r w:rsidRPr="50F857A5" w:rsidR="6DC8493F">
              <w:rPr>
                <w:rFonts w:ascii="Times New Roman" w:hAnsi="Times New Roman" w:eastAsia="Calibri" w:cs="Times New Roman"/>
                <w:sz w:val="24"/>
                <w:szCs w:val="24"/>
              </w:rPr>
              <w:t xml:space="preserve">El administrador no podrá ver </w:t>
            </w:r>
            <w:r w:rsidRPr="50F857A5" w:rsidR="297131DF">
              <w:rPr>
                <w:rFonts w:ascii="Times New Roman" w:hAnsi="Times New Roman" w:eastAsia="Calibri" w:cs="Times New Roman"/>
                <w:sz w:val="24"/>
                <w:szCs w:val="24"/>
              </w:rPr>
              <w:t xml:space="preserve">la contraseña </w:t>
            </w:r>
            <w:r w:rsidRPr="50F857A5" w:rsidR="6DC8493F">
              <w:rPr>
                <w:rFonts w:ascii="Times New Roman" w:hAnsi="Times New Roman" w:eastAsia="Calibri" w:cs="Times New Roman"/>
                <w:sz w:val="24"/>
                <w:szCs w:val="24"/>
              </w:rPr>
              <w:t xml:space="preserve">una vez </w:t>
            </w:r>
            <w:r w:rsidRPr="50F857A5" w:rsidR="6F56FF71">
              <w:rPr>
                <w:rFonts w:ascii="Times New Roman" w:hAnsi="Times New Roman" w:eastAsia="Calibri" w:cs="Times New Roman"/>
                <w:sz w:val="24"/>
                <w:szCs w:val="24"/>
              </w:rPr>
              <w:t>creado,</w:t>
            </w:r>
            <w:r w:rsidRPr="50F857A5" w:rsidR="6DC8493F">
              <w:rPr>
                <w:rFonts w:ascii="Times New Roman" w:hAnsi="Times New Roman" w:eastAsia="Calibri" w:cs="Times New Roman"/>
                <w:sz w:val="24"/>
                <w:szCs w:val="24"/>
              </w:rPr>
              <w:t xml:space="preserve"> pero si reiniciar</w:t>
            </w:r>
            <w:r w:rsidRPr="50F857A5" w:rsidR="01E8BB54">
              <w:rPr>
                <w:rFonts w:ascii="Times New Roman" w:hAnsi="Times New Roman" w:eastAsia="Calibri" w:cs="Times New Roman"/>
                <w:sz w:val="24"/>
                <w:szCs w:val="24"/>
              </w:rPr>
              <w:t xml:space="preserve">la </w:t>
            </w:r>
            <w:r w:rsidRPr="50F857A5" w:rsidR="6DC8493F">
              <w:rPr>
                <w:rFonts w:ascii="Times New Roman" w:hAnsi="Times New Roman" w:eastAsia="Calibri" w:cs="Times New Roman"/>
                <w:sz w:val="24"/>
                <w:szCs w:val="24"/>
              </w:rPr>
              <w:t>con el mismo valor de default</w:t>
            </w:r>
            <w:r w:rsidRPr="50F857A5" w:rsidR="64AB7D3E">
              <w:rPr>
                <w:rFonts w:ascii="Times New Roman" w:hAnsi="Times New Roman" w:eastAsia="Calibri" w:cs="Times New Roman"/>
                <w:sz w:val="24"/>
                <w:szCs w:val="24"/>
              </w:rPr>
              <w:t xml:space="preserve"> </w:t>
            </w:r>
            <w:r w:rsidRPr="50F857A5" w:rsidR="7AF09EEA">
              <w:rPr>
                <w:rFonts w:ascii="Times New Roman" w:hAnsi="Times New Roman" w:eastAsia="Calibri" w:cs="Times New Roman"/>
                <w:sz w:val="24"/>
                <w:szCs w:val="24"/>
              </w:rPr>
              <w:t>según</w:t>
            </w:r>
            <w:r w:rsidRPr="50F857A5" w:rsidR="64AB7D3E">
              <w:rPr>
                <w:rFonts w:ascii="Times New Roman" w:hAnsi="Times New Roman" w:eastAsia="Calibri" w:cs="Times New Roman"/>
                <w:sz w:val="24"/>
                <w:szCs w:val="24"/>
              </w:rPr>
              <w:t xml:space="preserve">  RF02</w:t>
            </w:r>
          </w:p>
          <w:p w:rsidR="02A2D509" w:rsidP="18FB2435" w:rsidRDefault="02A2D509" w14:paraId="4A06FB75" w14:textId="68A4CC4C">
            <w:pPr>
              <w:pStyle w:val="ParrafoORT"/>
              <w:rPr>
                <w:rFonts w:ascii="Times New Roman" w:hAnsi="Times New Roman" w:eastAsia="Calibri" w:cs="Times New Roman"/>
                <w:sz w:val="24"/>
                <w:szCs w:val="24"/>
              </w:rPr>
            </w:pPr>
            <w:r w:rsidRPr="50F857A5" w:rsidR="02A2D509">
              <w:rPr>
                <w:rFonts w:ascii="Times New Roman" w:hAnsi="Times New Roman" w:eastAsia="Calibri" w:cs="Times New Roman"/>
                <w:sz w:val="24"/>
                <w:szCs w:val="24"/>
              </w:rPr>
              <w:t>Los roles por el momento son:</w:t>
            </w:r>
          </w:p>
          <w:p w:rsidR="3134AF3F" w:rsidP="50F857A5" w:rsidRDefault="3134AF3F" w14:paraId="44D85AF8" w14:textId="62E340C4">
            <w:pPr>
              <w:pStyle w:val="ParrafoORT"/>
              <w:rPr>
                <w:rFonts w:ascii="Times New Roman" w:hAnsi="Times New Roman" w:eastAsia="Calibri" w:cs="Times New Roman"/>
                <w:sz w:val="24"/>
                <w:szCs w:val="24"/>
              </w:rPr>
            </w:pPr>
            <w:r w:rsidRPr="50F857A5" w:rsidR="3134AF3F">
              <w:rPr>
                <w:rFonts w:ascii="Times New Roman" w:hAnsi="Times New Roman" w:eastAsia="Calibri" w:cs="Times New Roman"/>
                <w:sz w:val="24"/>
                <w:szCs w:val="24"/>
              </w:rPr>
              <w:t>ADMINISTRADOR: tiene acceso y control total de todas las funciones y configuraciones del sistema</w:t>
            </w:r>
          </w:p>
          <w:p w:rsidR="02A2D509" w:rsidP="18FB2435" w:rsidRDefault="02A2D509" w14:paraId="62E216D1" w14:textId="7D7B3EF5">
            <w:pPr>
              <w:pStyle w:val="ParrafoORT"/>
              <w:rPr>
                <w:rFonts w:ascii="Times New Roman" w:hAnsi="Times New Roman" w:eastAsia="Calibri" w:cs="Times New Roman"/>
                <w:sz w:val="24"/>
                <w:szCs w:val="24"/>
              </w:rPr>
            </w:pPr>
            <w:r w:rsidRPr="50F857A5" w:rsidR="02A2D509">
              <w:rPr>
                <w:rFonts w:ascii="Times New Roman" w:hAnsi="Times New Roman" w:eastAsia="Calibri" w:cs="Times New Roman"/>
                <w:sz w:val="24"/>
                <w:szCs w:val="24"/>
              </w:rPr>
              <w:t xml:space="preserve">FINANZAS: tiene acceso a los reportes de horas e historial de cada funcionario. No puede modificar </w:t>
            </w:r>
            <w:r w:rsidRPr="50F857A5" w:rsidR="4C4CC73F">
              <w:rPr>
                <w:rFonts w:ascii="Times New Roman" w:hAnsi="Times New Roman" w:eastAsia="Calibri" w:cs="Times New Roman"/>
                <w:sz w:val="24"/>
                <w:szCs w:val="24"/>
              </w:rPr>
              <w:t>ningún</w:t>
            </w:r>
            <w:r w:rsidRPr="50F857A5" w:rsidR="02A2D509">
              <w:rPr>
                <w:rFonts w:ascii="Times New Roman" w:hAnsi="Times New Roman" w:eastAsia="Calibri" w:cs="Times New Roman"/>
                <w:sz w:val="24"/>
                <w:szCs w:val="24"/>
              </w:rPr>
              <w:t xml:space="preserve"> </w:t>
            </w:r>
            <w:r w:rsidRPr="50F857A5" w:rsidR="7843A288">
              <w:rPr>
                <w:rFonts w:ascii="Times New Roman" w:hAnsi="Times New Roman" w:eastAsia="Calibri" w:cs="Times New Roman"/>
                <w:sz w:val="24"/>
                <w:szCs w:val="24"/>
              </w:rPr>
              <w:t>dato,</w:t>
            </w:r>
            <w:r w:rsidRPr="50F857A5" w:rsidR="02A2D509">
              <w:rPr>
                <w:rFonts w:ascii="Times New Roman" w:hAnsi="Times New Roman" w:eastAsia="Calibri" w:cs="Times New Roman"/>
                <w:sz w:val="24"/>
                <w:szCs w:val="24"/>
              </w:rPr>
              <w:t xml:space="preserve"> solo obtenerlo en reportes especificados en RF siguientes.</w:t>
            </w:r>
          </w:p>
          <w:p w:rsidR="02A2D509" w:rsidP="18FB2435" w:rsidRDefault="02A2D509" w14:paraId="138CB0BC" w14:textId="2D59D4A2">
            <w:pPr>
              <w:pStyle w:val="ParrafoORT"/>
              <w:rPr>
                <w:rFonts w:ascii="Times New Roman" w:hAnsi="Times New Roman" w:eastAsia="Calibri" w:cs="Times New Roman"/>
                <w:sz w:val="24"/>
                <w:szCs w:val="24"/>
              </w:rPr>
            </w:pPr>
            <w:r w:rsidRPr="50F857A5" w:rsidR="02A2D509">
              <w:rPr>
                <w:rFonts w:ascii="Times New Roman" w:hAnsi="Times New Roman" w:eastAsia="Calibri" w:cs="Times New Roman"/>
                <w:sz w:val="24"/>
                <w:szCs w:val="24"/>
              </w:rPr>
              <w:t xml:space="preserve">RRHH: tiene acceso al ingreso de funcionarios nuevos al sistema según </w:t>
            </w:r>
            <w:proofErr w:type="gramStart"/>
            <w:r w:rsidRPr="50F857A5" w:rsidR="02A2D509">
              <w:rPr>
                <w:rFonts w:ascii="Times New Roman" w:hAnsi="Times New Roman" w:eastAsia="Calibri" w:cs="Times New Roman"/>
                <w:sz w:val="24"/>
                <w:szCs w:val="24"/>
              </w:rPr>
              <w:t>RF ,</w:t>
            </w:r>
            <w:proofErr w:type="gramEnd"/>
            <w:r w:rsidRPr="50F857A5" w:rsidR="02A2D509">
              <w:rPr>
                <w:rFonts w:ascii="Times New Roman" w:hAnsi="Times New Roman" w:eastAsia="Calibri" w:cs="Times New Roman"/>
                <w:sz w:val="24"/>
                <w:szCs w:val="24"/>
              </w:rPr>
              <w:t xml:space="preserve"> y </w:t>
            </w:r>
            <w:r w:rsidRPr="50F857A5" w:rsidR="49C8A4DA">
              <w:rPr>
                <w:rFonts w:ascii="Times New Roman" w:hAnsi="Times New Roman" w:eastAsia="Calibri" w:cs="Times New Roman"/>
                <w:sz w:val="24"/>
                <w:szCs w:val="24"/>
              </w:rPr>
              <w:t>además</w:t>
            </w:r>
            <w:r w:rsidRPr="50F857A5" w:rsidR="02A2D509">
              <w:rPr>
                <w:rFonts w:ascii="Times New Roman" w:hAnsi="Times New Roman" w:eastAsia="Calibri" w:cs="Times New Roman"/>
                <w:sz w:val="24"/>
                <w:szCs w:val="24"/>
              </w:rPr>
              <w:t xml:space="preserve"> puede actua</w:t>
            </w:r>
            <w:r w:rsidRPr="50F857A5" w:rsidR="3349BDDD">
              <w:rPr>
                <w:rFonts w:ascii="Times New Roman" w:hAnsi="Times New Roman" w:eastAsia="Calibri" w:cs="Times New Roman"/>
                <w:sz w:val="24"/>
                <w:szCs w:val="24"/>
              </w:rPr>
              <w:t>lizar sus datos.</w:t>
            </w:r>
          </w:p>
          <w:p w:rsidR="77D10750" w:rsidP="18FB2435" w:rsidRDefault="77D10750" w14:paraId="40269920" w14:textId="6B1794F1">
            <w:pPr>
              <w:pStyle w:val="ParrafoORT"/>
              <w:rPr>
                <w:rFonts w:ascii="Times New Roman" w:hAnsi="Times New Roman" w:eastAsia="Calibri" w:cs="Times New Roman"/>
                <w:sz w:val="24"/>
                <w:szCs w:val="24"/>
              </w:rPr>
            </w:pPr>
            <w:r w:rsidRPr="18FB2435" w:rsidR="77D10750">
              <w:rPr>
                <w:rFonts w:ascii="Times New Roman" w:hAnsi="Times New Roman" w:eastAsia="Calibri" w:cs="Times New Roman"/>
                <w:sz w:val="24"/>
                <w:szCs w:val="24"/>
              </w:rPr>
              <w:t xml:space="preserve">SUBJEFEOPERATVO: este rol es el único que accede a la planificación del escalafón, puede editar datos relevantes del </w:t>
            </w:r>
            <w:r w:rsidRPr="18FB2435" w:rsidR="33B61196">
              <w:rPr>
                <w:rFonts w:ascii="Times New Roman" w:hAnsi="Times New Roman" w:eastAsia="Calibri" w:cs="Times New Roman"/>
                <w:sz w:val="24"/>
                <w:szCs w:val="24"/>
              </w:rPr>
              <w:t>funcion</w:t>
            </w:r>
            <w:r w:rsidRPr="18FB2435" w:rsidR="77D10750">
              <w:rPr>
                <w:rFonts w:ascii="Times New Roman" w:hAnsi="Times New Roman" w:eastAsia="Calibri" w:cs="Times New Roman"/>
                <w:sz w:val="24"/>
                <w:szCs w:val="24"/>
              </w:rPr>
              <w:t xml:space="preserve">ario como la dirección y el </w:t>
            </w:r>
            <w:r w:rsidRPr="18FB2435" w:rsidR="55EF552E">
              <w:rPr>
                <w:rFonts w:ascii="Times New Roman" w:hAnsi="Times New Roman" w:eastAsia="Calibri" w:cs="Times New Roman"/>
                <w:sz w:val="24"/>
                <w:szCs w:val="24"/>
              </w:rPr>
              <w:t>teléfono</w:t>
            </w:r>
            <w:r w:rsidRPr="18FB2435" w:rsidR="77D10750">
              <w:rPr>
                <w:rFonts w:ascii="Times New Roman" w:hAnsi="Times New Roman" w:eastAsia="Calibri" w:cs="Times New Roman"/>
                <w:sz w:val="24"/>
                <w:szCs w:val="24"/>
              </w:rPr>
              <w:t xml:space="preserve"> de contacto</w:t>
            </w:r>
            <w:r w:rsidRPr="18FB2435" w:rsidR="5D8A104D">
              <w:rPr>
                <w:rFonts w:ascii="Times New Roman" w:hAnsi="Times New Roman" w:eastAsia="Calibri" w:cs="Times New Roman"/>
                <w:sz w:val="24"/>
                <w:szCs w:val="24"/>
              </w:rPr>
              <w:t>.</w:t>
            </w:r>
          </w:p>
          <w:p w:rsidR="5D8A104D" w:rsidP="18FB2435" w:rsidRDefault="5D8A104D" w14:paraId="14159E1C" w14:textId="651D28D5">
            <w:pPr>
              <w:pStyle w:val="ParrafoORT"/>
              <w:rPr>
                <w:rFonts w:ascii="Times New Roman" w:hAnsi="Times New Roman" w:eastAsia="Calibri" w:cs="Times New Roman"/>
                <w:sz w:val="24"/>
                <w:szCs w:val="24"/>
              </w:rPr>
            </w:pPr>
            <w:r w:rsidRPr="18FB2435" w:rsidR="5D8A104D">
              <w:rPr>
                <w:rFonts w:ascii="Times New Roman" w:hAnsi="Times New Roman" w:eastAsia="Calibri" w:cs="Times New Roman"/>
                <w:sz w:val="24"/>
                <w:szCs w:val="24"/>
              </w:rPr>
              <w:t xml:space="preserve">ASISTENTEOPERATIVO: es el rol que accede únicamente a una copia de la planificación </w:t>
            </w:r>
            <w:r w:rsidRPr="18FB2435" w:rsidR="1C2EF57F">
              <w:rPr>
                <w:rFonts w:ascii="Times New Roman" w:hAnsi="Times New Roman" w:eastAsia="Calibri" w:cs="Times New Roman"/>
                <w:sz w:val="24"/>
                <w:szCs w:val="24"/>
              </w:rPr>
              <w:t xml:space="preserve">la cual será modificada según las eventualidades del </w:t>
            </w:r>
            <w:proofErr w:type="spellStart"/>
            <w:r w:rsidRPr="18FB2435" w:rsidR="1C2EF57F">
              <w:rPr>
                <w:rFonts w:ascii="Times New Roman" w:hAnsi="Times New Roman" w:eastAsia="Calibri" w:cs="Times New Roman"/>
                <w:sz w:val="24"/>
                <w:szCs w:val="24"/>
              </w:rPr>
              <w:t>dia</w:t>
            </w:r>
            <w:proofErr w:type="spellEnd"/>
            <w:r w:rsidRPr="18FB2435" w:rsidR="1C2EF57F">
              <w:rPr>
                <w:rFonts w:ascii="Times New Roman" w:hAnsi="Times New Roman" w:eastAsia="Calibri" w:cs="Times New Roman"/>
                <w:sz w:val="24"/>
                <w:szCs w:val="24"/>
              </w:rPr>
              <w:t xml:space="preserve"> planificado</w:t>
            </w:r>
            <w:r w:rsidRPr="18FB2435" w:rsidR="124578F2">
              <w:rPr>
                <w:rFonts w:ascii="Times New Roman" w:hAnsi="Times New Roman" w:eastAsia="Calibri" w:cs="Times New Roman"/>
                <w:sz w:val="24"/>
                <w:szCs w:val="24"/>
              </w:rPr>
              <w:t xml:space="preserve">. Este rol no </w:t>
            </w:r>
            <w:proofErr w:type="spellStart"/>
            <w:r w:rsidRPr="18FB2435" w:rsidR="124578F2">
              <w:rPr>
                <w:rFonts w:ascii="Times New Roman" w:hAnsi="Times New Roman" w:eastAsia="Calibri" w:cs="Times New Roman"/>
                <w:sz w:val="24"/>
                <w:szCs w:val="24"/>
              </w:rPr>
              <w:t>podra</w:t>
            </w:r>
            <w:proofErr w:type="spellEnd"/>
            <w:r w:rsidRPr="18FB2435" w:rsidR="124578F2">
              <w:rPr>
                <w:rFonts w:ascii="Times New Roman" w:hAnsi="Times New Roman" w:eastAsia="Calibri" w:cs="Times New Roman"/>
                <w:sz w:val="24"/>
                <w:szCs w:val="24"/>
              </w:rPr>
              <w:t xml:space="preserve"> editar datos de </w:t>
            </w:r>
            <w:r w:rsidRPr="18FB2435" w:rsidR="733C601C">
              <w:rPr>
                <w:rFonts w:ascii="Times New Roman" w:hAnsi="Times New Roman" w:eastAsia="Calibri" w:cs="Times New Roman"/>
                <w:sz w:val="24"/>
                <w:szCs w:val="24"/>
              </w:rPr>
              <w:t>funcionarios,</w:t>
            </w:r>
            <w:r w:rsidRPr="18FB2435" w:rsidR="124578F2">
              <w:rPr>
                <w:rFonts w:ascii="Times New Roman" w:hAnsi="Times New Roman" w:eastAsia="Calibri" w:cs="Times New Roman"/>
                <w:sz w:val="24"/>
                <w:szCs w:val="24"/>
              </w:rPr>
              <w:t xml:space="preserve"> sino que </w:t>
            </w:r>
            <w:r w:rsidRPr="18FB2435" w:rsidR="094235D5">
              <w:rPr>
                <w:rFonts w:ascii="Times New Roman" w:hAnsi="Times New Roman" w:eastAsia="Calibri" w:cs="Times New Roman"/>
                <w:sz w:val="24"/>
                <w:szCs w:val="24"/>
              </w:rPr>
              <w:t xml:space="preserve">solo </w:t>
            </w:r>
            <w:proofErr w:type="spellStart"/>
            <w:r w:rsidRPr="18FB2435" w:rsidR="094235D5">
              <w:rPr>
                <w:rFonts w:ascii="Times New Roman" w:hAnsi="Times New Roman" w:eastAsia="Calibri" w:cs="Times New Roman"/>
                <w:sz w:val="24"/>
                <w:szCs w:val="24"/>
              </w:rPr>
              <w:t>podra</w:t>
            </w:r>
            <w:proofErr w:type="spellEnd"/>
            <w:r w:rsidRPr="18FB2435" w:rsidR="094235D5">
              <w:rPr>
                <w:rFonts w:ascii="Times New Roman" w:hAnsi="Times New Roman" w:eastAsia="Calibri" w:cs="Times New Roman"/>
                <w:sz w:val="24"/>
                <w:szCs w:val="24"/>
              </w:rPr>
              <w:t xml:space="preserve"> visualizarlos.</w:t>
            </w:r>
          </w:p>
        </w:tc>
      </w:tr>
      <w:tr w:rsidR="18FB2435" w:rsidTr="07458CB5" w14:paraId="42BF122B">
        <w:tc>
          <w:tcPr>
            <w:tcW w:w="2055" w:type="dxa"/>
            <w:tcMar/>
          </w:tcPr>
          <w:p w:rsidR="18FB2435" w:rsidP="18FB2435" w:rsidRDefault="18FB2435" w14:paraId="1D649878" w14:textId="014F3989">
            <w:pPr>
              <w:pStyle w:val="ParrafoORT"/>
              <w:rPr>
                <w:rFonts w:ascii="Times New Roman" w:hAnsi="Times New Roman" w:eastAsia="Calibri" w:cs="Times New Roman"/>
                <w:sz w:val="24"/>
                <w:szCs w:val="24"/>
              </w:rPr>
            </w:pPr>
            <w:r w:rsidR="18FB2435">
              <w:rPr/>
              <w:t>Prioridad</w:t>
            </w:r>
          </w:p>
        </w:tc>
        <w:tc>
          <w:tcPr>
            <w:tcW w:w="6435" w:type="dxa"/>
            <w:tcMar/>
          </w:tcPr>
          <w:p w:rsidR="18FB2435" w:rsidP="07458CB5" w:rsidRDefault="18FB2435" w14:paraId="0BC1BFCE" w14:textId="7BB83642">
            <w:pPr>
              <w:pStyle w:val="ParrafoORT"/>
            </w:pPr>
            <w:r w:rsidR="61A53ABF">
              <w:rPr/>
              <w:t>Media</w:t>
            </w:r>
          </w:p>
        </w:tc>
      </w:tr>
    </w:tbl>
    <w:p w:rsidR="18FB2435" w:rsidP="18FB2435" w:rsidRDefault="18FB2435" w14:paraId="37F87D0B" w14:textId="00304416">
      <w:pPr>
        <w:pStyle w:val="TituloORT"/>
        <w:numPr>
          <w:numId w:val="0"/>
        </w:numPr>
        <w:ind w:left="0"/>
        <w:rPr>
          <w:rFonts w:ascii="Times New Roman" w:hAnsi="Times New Roman" w:eastAsia="Times New Roman" w:cs="Times New Roman"/>
          <w:b w:val="1"/>
          <w:bCs w:val="1"/>
          <w:sz w:val="32"/>
          <w:szCs w:val="32"/>
        </w:rPr>
      </w:pPr>
    </w:p>
    <w:tbl>
      <w:tblPr>
        <w:tblStyle w:val="Tablaconcuadrcula"/>
        <w:tblW w:w="0" w:type="auto"/>
        <w:tblLook w:val="06A0" w:firstRow="1" w:lastRow="0" w:firstColumn="1" w:lastColumn="0" w:noHBand="1" w:noVBand="1"/>
      </w:tblPr>
      <w:tblGrid>
        <w:gridCol w:w="2055"/>
        <w:gridCol w:w="6435"/>
      </w:tblGrid>
      <w:tr w:rsidR="18FB2435" w:rsidTr="267E3235" w14:paraId="2E0F66AB">
        <w:tc>
          <w:tcPr>
            <w:tcW w:w="2055" w:type="dxa"/>
            <w:tcMar/>
          </w:tcPr>
          <w:p w:rsidR="18FB2435" w:rsidP="18FB2435" w:rsidRDefault="18FB2435" w14:paraId="0794882D" w14:textId="09EDAFF6">
            <w:pPr>
              <w:pStyle w:val="ParrafoORT"/>
              <w:rPr>
                <w:rFonts w:ascii="Times New Roman" w:hAnsi="Times New Roman" w:eastAsia="Calibri" w:cs="Times New Roman"/>
                <w:sz w:val="24"/>
                <w:szCs w:val="24"/>
              </w:rPr>
            </w:pPr>
            <w:r w:rsidR="18FB2435">
              <w:rPr/>
              <w:t>ID</w:t>
            </w:r>
          </w:p>
        </w:tc>
        <w:tc>
          <w:tcPr>
            <w:tcW w:w="6435" w:type="dxa"/>
            <w:tcMar/>
          </w:tcPr>
          <w:p w:rsidR="18FB2435" w:rsidP="18FB2435" w:rsidRDefault="18FB2435" w14:paraId="32F5DB34" w14:textId="2986A593">
            <w:pPr>
              <w:pStyle w:val="ParrafoORT"/>
              <w:rPr>
                <w:rFonts w:ascii="Times New Roman" w:hAnsi="Times New Roman" w:eastAsia="Calibri" w:cs="Times New Roman"/>
                <w:sz w:val="24"/>
                <w:szCs w:val="24"/>
              </w:rPr>
            </w:pPr>
            <w:r w:rsidR="18FB2435">
              <w:rPr/>
              <w:t>RF0</w:t>
            </w:r>
            <w:r w:rsidR="51AD6960">
              <w:rPr/>
              <w:t>2</w:t>
            </w:r>
          </w:p>
        </w:tc>
      </w:tr>
      <w:tr w:rsidR="18FB2435" w:rsidTr="267E3235" w14:paraId="2FE39DA4">
        <w:tc>
          <w:tcPr>
            <w:tcW w:w="2055" w:type="dxa"/>
            <w:tcMar/>
          </w:tcPr>
          <w:p w:rsidR="18FB2435" w:rsidP="18FB2435" w:rsidRDefault="18FB2435" w14:paraId="3B50EDE3" w14:textId="4F490FEC">
            <w:pPr>
              <w:pStyle w:val="ParrafoORT"/>
              <w:rPr>
                <w:rFonts w:ascii="Times New Roman" w:hAnsi="Times New Roman" w:eastAsia="Calibri" w:cs="Times New Roman"/>
                <w:sz w:val="24"/>
                <w:szCs w:val="24"/>
              </w:rPr>
            </w:pPr>
            <w:r w:rsidR="18FB2435">
              <w:rPr/>
              <w:t>Usuario</w:t>
            </w:r>
          </w:p>
        </w:tc>
        <w:tc>
          <w:tcPr>
            <w:tcW w:w="6435" w:type="dxa"/>
            <w:tcMar/>
          </w:tcPr>
          <w:p w:rsidR="18FB2435" w:rsidP="18FB2435" w:rsidRDefault="18FB2435" w14:paraId="41826374" w14:textId="74A16660">
            <w:pPr>
              <w:pStyle w:val="ParrafoORT"/>
            </w:pPr>
            <w:r w:rsidR="18FB2435">
              <w:rPr/>
              <w:t>Administrador</w:t>
            </w:r>
          </w:p>
        </w:tc>
      </w:tr>
      <w:tr w:rsidR="18FB2435" w:rsidTr="267E3235" w14:paraId="546EBD2D">
        <w:tc>
          <w:tcPr>
            <w:tcW w:w="2055" w:type="dxa"/>
            <w:tcMar/>
          </w:tcPr>
          <w:p w:rsidR="18FB2435" w:rsidP="18FB2435" w:rsidRDefault="18FB2435" w14:paraId="21EAF04A" w14:textId="465DCF92">
            <w:pPr>
              <w:pStyle w:val="ParrafoORT"/>
              <w:rPr>
                <w:rFonts w:ascii="Times New Roman" w:hAnsi="Times New Roman" w:eastAsia="Calibri" w:cs="Times New Roman"/>
                <w:sz w:val="24"/>
                <w:szCs w:val="24"/>
              </w:rPr>
            </w:pPr>
            <w:r w:rsidR="18FB2435">
              <w:rPr/>
              <w:t>Título</w:t>
            </w:r>
          </w:p>
        </w:tc>
        <w:tc>
          <w:tcPr>
            <w:tcW w:w="6435" w:type="dxa"/>
            <w:tcMar/>
          </w:tcPr>
          <w:p w:rsidR="775B0E48" w:rsidP="18FB2435" w:rsidRDefault="775B0E48" w14:paraId="77F1A5BE" w14:textId="0E2249A9">
            <w:pPr>
              <w:pStyle w:val="ParrafoORT"/>
            </w:pPr>
            <w:r w:rsidR="60EF319F">
              <w:rPr/>
              <w:t xml:space="preserve">Recuperar </w:t>
            </w:r>
            <w:r w:rsidR="587BCA23">
              <w:rPr/>
              <w:t xml:space="preserve">contraseña </w:t>
            </w:r>
            <w:r w:rsidR="60EF319F">
              <w:rPr/>
              <w:t>de usuario</w:t>
            </w:r>
          </w:p>
        </w:tc>
      </w:tr>
      <w:tr w:rsidR="18FB2435" w:rsidTr="267E3235" w14:paraId="51594E41">
        <w:tc>
          <w:tcPr>
            <w:tcW w:w="2055" w:type="dxa"/>
            <w:tcMar/>
          </w:tcPr>
          <w:p w:rsidR="18FB2435" w:rsidP="18FB2435" w:rsidRDefault="18FB2435" w14:paraId="07BFAB9D" w14:textId="777286FF">
            <w:pPr>
              <w:pStyle w:val="ParrafoORT"/>
              <w:rPr>
                <w:rFonts w:ascii="Times New Roman" w:hAnsi="Times New Roman" w:eastAsia="Calibri" w:cs="Times New Roman"/>
                <w:sz w:val="24"/>
                <w:szCs w:val="24"/>
              </w:rPr>
            </w:pPr>
            <w:r w:rsidR="18FB2435">
              <w:rPr/>
              <w:t>Descripción</w:t>
            </w:r>
          </w:p>
        </w:tc>
        <w:tc>
          <w:tcPr>
            <w:tcW w:w="6435" w:type="dxa"/>
            <w:tcMar/>
          </w:tcPr>
          <w:p w:rsidR="18FB2435" w:rsidP="18FB2435" w:rsidRDefault="18FB2435" w14:paraId="630023B8" w14:textId="06B1B529">
            <w:pPr>
              <w:pStyle w:val="ParrafoORT"/>
            </w:pPr>
            <w:r w:rsidR="18FB2435">
              <w:rPr/>
              <w:t xml:space="preserve">El sistema debe permitir </w:t>
            </w:r>
            <w:r w:rsidR="7AC89A87">
              <w:rPr/>
              <w:t xml:space="preserve">la recuperación de </w:t>
            </w:r>
            <w:r w:rsidR="18FB2435">
              <w:rPr/>
              <w:t>un usuario</w:t>
            </w:r>
          </w:p>
        </w:tc>
      </w:tr>
      <w:tr w:rsidR="18FB2435" w:rsidTr="267E3235" w14:paraId="098D66AA">
        <w:tc>
          <w:tcPr>
            <w:tcW w:w="2055" w:type="dxa"/>
            <w:tcMar/>
          </w:tcPr>
          <w:p w:rsidR="18FB2435" w:rsidP="18FB2435" w:rsidRDefault="18FB2435" w14:paraId="124EC6F3" w14:textId="7A677FBC">
            <w:pPr>
              <w:pStyle w:val="ParrafoORT"/>
              <w:rPr>
                <w:rFonts w:ascii="Times New Roman" w:hAnsi="Times New Roman" w:eastAsia="Calibri" w:cs="Times New Roman"/>
                <w:sz w:val="24"/>
                <w:szCs w:val="24"/>
              </w:rPr>
            </w:pPr>
            <w:r w:rsidRPr="18FB2435" w:rsidR="18FB2435">
              <w:rPr>
                <w:rFonts w:ascii="Times New Roman" w:hAnsi="Times New Roman" w:eastAsia="Calibri" w:cs="Times New Roman"/>
                <w:sz w:val="24"/>
                <w:szCs w:val="24"/>
              </w:rPr>
              <w:t>Validación y reglas de negocio</w:t>
            </w:r>
          </w:p>
        </w:tc>
        <w:tc>
          <w:tcPr>
            <w:tcW w:w="6435" w:type="dxa"/>
            <w:tcMar/>
          </w:tcPr>
          <w:p w:rsidR="18FB2435" w:rsidP="18FB2435" w:rsidRDefault="18FB2435" w14:paraId="524DFA2E" w14:textId="778D5A8D">
            <w:pPr>
              <w:pStyle w:val="ParrafoORT"/>
              <w:rPr>
                <w:rFonts w:ascii="Times New Roman" w:hAnsi="Times New Roman" w:eastAsia="Calibri" w:cs="Times New Roman"/>
                <w:sz w:val="24"/>
                <w:szCs w:val="24"/>
              </w:rPr>
            </w:pPr>
            <w:r w:rsidRPr="18FB2435" w:rsidR="18FB2435">
              <w:rPr>
                <w:rFonts w:ascii="Times New Roman" w:hAnsi="Times New Roman" w:eastAsia="Calibri" w:cs="Times New Roman"/>
                <w:sz w:val="24"/>
                <w:szCs w:val="24"/>
              </w:rPr>
              <w:t>Se requiere:</w:t>
            </w:r>
          </w:p>
          <w:p w:rsidR="50B5B327" w:rsidP="18FB2435" w:rsidRDefault="50B5B327" w14:paraId="46F96ED6" w14:textId="5E0BEBA3">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324FD127">
              <w:rPr>
                <w:rFonts w:ascii="Times New Roman" w:hAnsi="Times New Roman" w:eastAsia="Calibri" w:cs="Times New Roman"/>
                <w:sz w:val="24"/>
                <w:szCs w:val="24"/>
              </w:rPr>
              <w:t xml:space="preserve">El usuario que se quiere recuperar </w:t>
            </w:r>
            <w:r w:rsidRPr="50F857A5" w:rsidR="64660C69">
              <w:rPr>
                <w:rFonts w:ascii="Times New Roman" w:hAnsi="Times New Roman" w:eastAsia="Calibri" w:cs="Times New Roman"/>
                <w:sz w:val="24"/>
                <w:szCs w:val="24"/>
              </w:rPr>
              <w:t>la contraseña</w:t>
            </w:r>
            <w:r w:rsidR="5819D75B">
              <w:rPr/>
              <w:t xml:space="preserve"> </w:t>
            </w:r>
            <w:r w:rsidRPr="50F857A5" w:rsidR="324FD127">
              <w:rPr>
                <w:rFonts w:ascii="Times New Roman" w:hAnsi="Times New Roman" w:eastAsia="Calibri" w:cs="Times New Roman"/>
                <w:sz w:val="24"/>
                <w:szCs w:val="24"/>
              </w:rPr>
              <w:t>debe estar registrado en el sistema</w:t>
            </w:r>
          </w:p>
          <w:p w:rsidR="1D77F815" w:rsidP="18FB2435" w:rsidRDefault="1D77F815" w14:paraId="46325514" w14:textId="7A390D7E">
            <w:pPr>
              <w:pStyle w:val="ParrafoORT"/>
              <w:rPr>
                <w:rFonts w:ascii="Times New Roman" w:hAnsi="Times New Roman" w:eastAsia="Calibri" w:cs="Times New Roman"/>
                <w:sz w:val="24"/>
                <w:szCs w:val="24"/>
              </w:rPr>
            </w:pPr>
            <w:r w:rsidR="26E24AAA">
              <w:rPr/>
              <w:t xml:space="preserve">La contraseña </w:t>
            </w:r>
            <w:r w:rsidRPr="267E3235" w:rsidR="468589CA">
              <w:rPr>
                <w:rFonts w:ascii="Times New Roman" w:hAnsi="Times New Roman" w:eastAsia="Calibri" w:cs="Times New Roman"/>
                <w:sz w:val="24"/>
                <w:szCs w:val="24"/>
              </w:rPr>
              <w:t>volverá</w:t>
            </w:r>
            <w:r w:rsidRPr="267E3235" w:rsidR="36D57F5D">
              <w:rPr>
                <w:rFonts w:ascii="Times New Roman" w:hAnsi="Times New Roman" w:eastAsia="Calibri" w:cs="Times New Roman"/>
                <w:sz w:val="24"/>
                <w:szCs w:val="24"/>
              </w:rPr>
              <w:t xml:space="preserve"> a tener el valor por default según RF01</w:t>
            </w:r>
            <w:r w:rsidRPr="267E3235" w:rsidR="54E689A3">
              <w:rPr>
                <w:rFonts w:ascii="Times New Roman" w:hAnsi="Times New Roman" w:eastAsia="Calibri" w:cs="Times New Roman"/>
                <w:sz w:val="24"/>
                <w:szCs w:val="24"/>
              </w:rPr>
              <w:t>, y una vez el usuario inicia sesión deberá volver a cambiar la contraseña.</w:t>
            </w:r>
          </w:p>
        </w:tc>
      </w:tr>
      <w:tr w:rsidR="18FB2435" w:rsidTr="267E3235" w14:paraId="08AAE604">
        <w:tc>
          <w:tcPr>
            <w:tcW w:w="2055" w:type="dxa"/>
            <w:tcMar/>
          </w:tcPr>
          <w:p w:rsidR="18FB2435" w:rsidP="18FB2435" w:rsidRDefault="18FB2435" w14:paraId="6608458C" w14:textId="014F3989">
            <w:pPr>
              <w:pStyle w:val="ParrafoORT"/>
              <w:rPr>
                <w:rFonts w:ascii="Times New Roman" w:hAnsi="Times New Roman" w:eastAsia="Calibri" w:cs="Times New Roman"/>
                <w:sz w:val="24"/>
                <w:szCs w:val="24"/>
              </w:rPr>
            </w:pPr>
            <w:r w:rsidR="18FB2435">
              <w:rPr/>
              <w:t>Prioridad</w:t>
            </w:r>
          </w:p>
        </w:tc>
        <w:tc>
          <w:tcPr>
            <w:tcW w:w="6435" w:type="dxa"/>
            <w:tcMar/>
          </w:tcPr>
          <w:p w:rsidR="18FB2435" w:rsidP="18FB2435" w:rsidRDefault="18FB2435" w14:paraId="3580362A" w14:textId="0D25D275">
            <w:pPr>
              <w:pStyle w:val="ParrafoORT"/>
              <w:rPr>
                <w:rFonts w:ascii="Times New Roman" w:hAnsi="Times New Roman" w:eastAsia="Calibri" w:cs="Times New Roman"/>
                <w:sz w:val="24"/>
                <w:szCs w:val="24"/>
              </w:rPr>
            </w:pPr>
            <w:r w:rsidR="18FB2435">
              <w:rPr/>
              <w:t>Alta</w:t>
            </w:r>
          </w:p>
        </w:tc>
      </w:tr>
    </w:tbl>
    <w:p w:rsidR="18FB2435" w:rsidP="18FB2435" w:rsidRDefault="18FB2435" w14:paraId="72C2A41F" w14:textId="04AF2800">
      <w:pPr>
        <w:pStyle w:val="TituloORT"/>
        <w:numPr>
          <w:numId w:val="0"/>
        </w:numPr>
        <w:ind w:left="0"/>
        <w:rPr>
          <w:rFonts w:ascii="Times New Roman" w:hAnsi="Times New Roman" w:eastAsia="Times New Roman" w:cs="Times New Roman"/>
          <w:b w:val="1"/>
          <w:bCs w:val="1"/>
          <w:sz w:val="32"/>
          <w:szCs w:val="32"/>
        </w:rPr>
      </w:pPr>
    </w:p>
    <w:tbl>
      <w:tblPr>
        <w:tblStyle w:val="Tablaconcuadrcula"/>
        <w:tblW w:w="0" w:type="auto"/>
        <w:tblLook w:val="06A0" w:firstRow="1" w:lastRow="0" w:firstColumn="1" w:lastColumn="0" w:noHBand="1" w:noVBand="1"/>
      </w:tblPr>
      <w:tblGrid>
        <w:gridCol w:w="2055"/>
        <w:gridCol w:w="6435"/>
      </w:tblGrid>
      <w:tr w:rsidR="50F857A5" w:rsidTr="50F857A5" w14:paraId="2C4F20DD">
        <w:tc>
          <w:tcPr>
            <w:tcW w:w="2055" w:type="dxa"/>
            <w:tcMar/>
          </w:tcPr>
          <w:p w:rsidR="50F857A5" w:rsidP="50F857A5" w:rsidRDefault="50F857A5" w14:paraId="14C6F221" w14:textId="09EDAFF6">
            <w:pPr>
              <w:pStyle w:val="ParrafoORT"/>
              <w:rPr>
                <w:rFonts w:ascii="Times New Roman" w:hAnsi="Times New Roman" w:eastAsia="Calibri" w:cs="Times New Roman"/>
                <w:sz w:val="24"/>
                <w:szCs w:val="24"/>
              </w:rPr>
            </w:pPr>
            <w:r w:rsidR="50F857A5">
              <w:rPr/>
              <w:t>ID</w:t>
            </w:r>
          </w:p>
        </w:tc>
        <w:tc>
          <w:tcPr>
            <w:tcW w:w="6435" w:type="dxa"/>
            <w:tcMar/>
          </w:tcPr>
          <w:p w:rsidR="50F857A5" w:rsidP="50F857A5" w:rsidRDefault="50F857A5" w14:paraId="311734FC" w14:textId="0618FF15">
            <w:pPr>
              <w:pStyle w:val="ParrafoORT"/>
            </w:pPr>
            <w:r w:rsidR="50F857A5">
              <w:rPr/>
              <w:t>RF0</w:t>
            </w:r>
            <w:r w:rsidR="738C91CA">
              <w:rPr/>
              <w:t>3</w:t>
            </w:r>
          </w:p>
        </w:tc>
      </w:tr>
      <w:tr w:rsidR="50F857A5" w:rsidTr="50F857A5" w14:paraId="0B60BD14">
        <w:tc>
          <w:tcPr>
            <w:tcW w:w="2055" w:type="dxa"/>
            <w:tcMar/>
          </w:tcPr>
          <w:p w:rsidR="50F857A5" w:rsidP="50F857A5" w:rsidRDefault="50F857A5" w14:paraId="62802A22" w14:textId="4F490FEC">
            <w:pPr>
              <w:pStyle w:val="ParrafoORT"/>
              <w:rPr>
                <w:rFonts w:ascii="Times New Roman" w:hAnsi="Times New Roman" w:eastAsia="Calibri" w:cs="Times New Roman"/>
                <w:sz w:val="24"/>
                <w:szCs w:val="24"/>
              </w:rPr>
            </w:pPr>
            <w:r w:rsidR="50F857A5">
              <w:rPr/>
              <w:t>Usuario</w:t>
            </w:r>
          </w:p>
        </w:tc>
        <w:tc>
          <w:tcPr>
            <w:tcW w:w="6435" w:type="dxa"/>
            <w:tcMar/>
          </w:tcPr>
          <w:p w:rsidR="50F857A5" w:rsidP="50F857A5" w:rsidRDefault="50F857A5" w14:paraId="38AA83D5" w14:textId="74A16660">
            <w:pPr>
              <w:pStyle w:val="ParrafoORT"/>
            </w:pPr>
            <w:r w:rsidR="50F857A5">
              <w:rPr/>
              <w:t>Administrador</w:t>
            </w:r>
          </w:p>
        </w:tc>
      </w:tr>
      <w:tr w:rsidR="50F857A5" w:rsidTr="50F857A5" w14:paraId="1734EA24">
        <w:tc>
          <w:tcPr>
            <w:tcW w:w="2055" w:type="dxa"/>
            <w:tcMar/>
          </w:tcPr>
          <w:p w:rsidR="50F857A5" w:rsidP="50F857A5" w:rsidRDefault="50F857A5" w14:paraId="7AA59954" w14:textId="465DCF92">
            <w:pPr>
              <w:pStyle w:val="ParrafoORT"/>
              <w:rPr>
                <w:rFonts w:ascii="Times New Roman" w:hAnsi="Times New Roman" w:eastAsia="Calibri" w:cs="Times New Roman"/>
                <w:sz w:val="24"/>
                <w:szCs w:val="24"/>
              </w:rPr>
            </w:pPr>
            <w:r w:rsidR="50F857A5">
              <w:rPr/>
              <w:t>Título</w:t>
            </w:r>
          </w:p>
        </w:tc>
        <w:tc>
          <w:tcPr>
            <w:tcW w:w="6435" w:type="dxa"/>
            <w:tcMar/>
          </w:tcPr>
          <w:p w:rsidR="149F1AEB" w:rsidP="50F857A5" w:rsidRDefault="149F1AEB" w14:paraId="2BE2C6CC" w14:textId="3FC50FE6">
            <w:pPr>
              <w:pStyle w:val="ParrafoORT"/>
            </w:pPr>
            <w:r w:rsidR="149F1AEB">
              <w:rPr/>
              <w:t xml:space="preserve">Baja de </w:t>
            </w:r>
            <w:r w:rsidR="50F857A5">
              <w:rPr/>
              <w:t>usuario</w:t>
            </w:r>
          </w:p>
        </w:tc>
      </w:tr>
      <w:tr w:rsidR="50F857A5" w:rsidTr="50F857A5" w14:paraId="004EE92E">
        <w:tc>
          <w:tcPr>
            <w:tcW w:w="2055" w:type="dxa"/>
            <w:tcMar/>
          </w:tcPr>
          <w:p w:rsidR="50F857A5" w:rsidP="50F857A5" w:rsidRDefault="50F857A5" w14:paraId="161C7A2B" w14:textId="777286FF">
            <w:pPr>
              <w:pStyle w:val="ParrafoORT"/>
              <w:rPr>
                <w:rFonts w:ascii="Times New Roman" w:hAnsi="Times New Roman" w:eastAsia="Calibri" w:cs="Times New Roman"/>
                <w:sz w:val="24"/>
                <w:szCs w:val="24"/>
              </w:rPr>
            </w:pPr>
            <w:r w:rsidR="50F857A5">
              <w:rPr/>
              <w:t>Descripción</w:t>
            </w:r>
          </w:p>
        </w:tc>
        <w:tc>
          <w:tcPr>
            <w:tcW w:w="6435" w:type="dxa"/>
            <w:tcMar/>
          </w:tcPr>
          <w:p w:rsidR="50F857A5" w:rsidP="50F857A5" w:rsidRDefault="50F857A5" w14:paraId="78A13977" w14:textId="57E84376">
            <w:pPr>
              <w:pStyle w:val="ParrafoORT"/>
            </w:pPr>
            <w:r w:rsidR="50F857A5">
              <w:rPr/>
              <w:t xml:space="preserve">El sistema debe permitir la </w:t>
            </w:r>
            <w:r w:rsidR="43817314">
              <w:rPr/>
              <w:t>baja de un usuario en el sistema</w:t>
            </w:r>
          </w:p>
        </w:tc>
      </w:tr>
      <w:tr w:rsidR="50F857A5" w:rsidTr="50F857A5" w14:paraId="4557A5EF">
        <w:tc>
          <w:tcPr>
            <w:tcW w:w="2055" w:type="dxa"/>
            <w:tcMar/>
          </w:tcPr>
          <w:p w:rsidR="50F857A5" w:rsidP="50F857A5" w:rsidRDefault="50F857A5" w14:paraId="456F98A9" w14:textId="7A677FBC">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Validación y reglas de negocio</w:t>
            </w:r>
          </w:p>
        </w:tc>
        <w:tc>
          <w:tcPr>
            <w:tcW w:w="6435" w:type="dxa"/>
            <w:tcMar/>
          </w:tcPr>
          <w:p w:rsidR="50F857A5" w:rsidP="50F857A5" w:rsidRDefault="50F857A5" w14:paraId="53D44E7D" w14:textId="778D5A8D">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Se requiere:</w:t>
            </w:r>
          </w:p>
          <w:p w:rsidR="50F857A5" w:rsidP="50F857A5" w:rsidRDefault="50F857A5" w14:paraId="4089F333" w14:textId="25861BB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 xml:space="preserve">El usuario que se quiere </w:t>
            </w:r>
            <w:r w:rsidRPr="50F857A5" w:rsidR="73F18D83">
              <w:rPr>
                <w:rFonts w:ascii="Times New Roman" w:hAnsi="Times New Roman" w:eastAsia="Calibri" w:cs="Times New Roman"/>
                <w:sz w:val="24"/>
                <w:szCs w:val="24"/>
              </w:rPr>
              <w:t>dar de baja</w:t>
            </w:r>
            <w:r w:rsidRPr="50F857A5" w:rsidR="50F857A5">
              <w:rPr>
                <w:rFonts w:ascii="Times New Roman" w:hAnsi="Times New Roman" w:eastAsia="Calibri" w:cs="Times New Roman"/>
                <w:sz w:val="24"/>
                <w:szCs w:val="24"/>
              </w:rPr>
              <w:t xml:space="preserve"> debe estar registrado en el sistem</w:t>
            </w:r>
            <w:r w:rsidRPr="50F857A5" w:rsidR="0604540C">
              <w:rPr>
                <w:rFonts w:ascii="Times New Roman" w:hAnsi="Times New Roman" w:eastAsia="Calibri" w:cs="Times New Roman"/>
                <w:sz w:val="24"/>
                <w:szCs w:val="24"/>
              </w:rPr>
              <w:t>a.</w:t>
            </w:r>
          </w:p>
          <w:p w:rsidR="0604540C" w:rsidP="50F857A5" w:rsidRDefault="0604540C" w14:paraId="3F86541D" w14:textId="73974850">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0604540C">
              <w:rPr>
                <w:rFonts w:ascii="Times New Roman" w:hAnsi="Times New Roman" w:eastAsia="Calibri" w:cs="Times New Roman"/>
                <w:sz w:val="24"/>
                <w:szCs w:val="24"/>
              </w:rPr>
              <w:t>Se elimina su persistencia, tanto como nombre de usuario, contraseña y rol.</w:t>
            </w:r>
          </w:p>
        </w:tc>
      </w:tr>
      <w:tr w:rsidR="50F857A5" w:rsidTr="50F857A5" w14:paraId="1FE65E07">
        <w:tc>
          <w:tcPr>
            <w:tcW w:w="2055" w:type="dxa"/>
            <w:tcMar/>
          </w:tcPr>
          <w:p w:rsidR="50F857A5" w:rsidP="50F857A5" w:rsidRDefault="50F857A5" w14:paraId="010FBEC7" w14:textId="014F3989">
            <w:pPr>
              <w:pStyle w:val="ParrafoORT"/>
              <w:rPr>
                <w:rFonts w:ascii="Times New Roman" w:hAnsi="Times New Roman" w:eastAsia="Calibri" w:cs="Times New Roman"/>
                <w:sz w:val="24"/>
                <w:szCs w:val="24"/>
              </w:rPr>
            </w:pPr>
            <w:r w:rsidR="50F857A5">
              <w:rPr/>
              <w:t>Prioridad</w:t>
            </w:r>
          </w:p>
        </w:tc>
        <w:tc>
          <w:tcPr>
            <w:tcW w:w="6435" w:type="dxa"/>
            <w:tcMar/>
          </w:tcPr>
          <w:p w:rsidR="50F857A5" w:rsidP="50F857A5" w:rsidRDefault="50F857A5" w14:paraId="6973C888" w14:textId="0D25D275">
            <w:pPr>
              <w:pStyle w:val="ParrafoORT"/>
              <w:rPr>
                <w:rFonts w:ascii="Times New Roman" w:hAnsi="Times New Roman" w:eastAsia="Calibri" w:cs="Times New Roman"/>
                <w:sz w:val="24"/>
                <w:szCs w:val="24"/>
              </w:rPr>
            </w:pPr>
            <w:r w:rsidR="50F857A5">
              <w:rPr/>
              <w:t>Alta</w:t>
            </w:r>
          </w:p>
        </w:tc>
      </w:tr>
    </w:tbl>
    <w:p w:rsidR="50F857A5" w:rsidP="50F857A5" w:rsidRDefault="50F857A5" w14:paraId="79D15611" w14:textId="2B9FC1AF">
      <w:pPr>
        <w:pStyle w:val="TituloORT"/>
        <w:numPr>
          <w:numId w:val="0"/>
        </w:numPr>
        <w:ind w:left="0"/>
        <w:rPr>
          <w:rFonts w:ascii="Times New Roman" w:hAnsi="Times New Roman" w:eastAsia="Times New Roman" w:cs="Times New Roman"/>
          <w:b w:val="1"/>
          <w:bCs w:val="1"/>
          <w:sz w:val="32"/>
          <w:szCs w:val="32"/>
        </w:rPr>
      </w:pPr>
    </w:p>
    <w:tbl>
      <w:tblPr>
        <w:tblStyle w:val="Tablaconcuadrcula"/>
        <w:tblW w:w="0" w:type="auto"/>
        <w:tblLayout w:type="fixed"/>
        <w:tblLook w:val="06A0" w:firstRow="1" w:lastRow="0" w:firstColumn="1" w:lastColumn="0" w:noHBand="1" w:noVBand="1"/>
      </w:tblPr>
      <w:tblGrid>
        <w:gridCol w:w="2055"/>
        <w:gridCol w:w="6435"/>
      </w:tblGrid>
      <w:tr w:rsidR="7ECF07B8" w:rsidTr="50F857A5" w14:paraId="1169A327">
        <w:tc>
          <w:tcPr>
            <w:tcW w:w="2055" w:type="dxa"/>
            <w:tcMar/>
          </w:tcPr>
          <w:p w:rsidR="7ECF07B8" w:rsidP="7ECF07B8" w:rsidRDefault="7ECF07B8" w14:paraId="5251BD46" w14:textId="0F1DD7BB">
            <w:pPr>
              <w:pStyle w:val="ParrafoORT"/>
              <w:rPr>
                <w:rFonts w:ascii="Times New Roman" w:hAnsi="Times New Roman" w:eastAsia="Calibri" w:cs="Times New Roman"/>
                <w:sz w:val="24"/>
                <w:szCs w:val="24"/>
              </w:rPr>
            </w:pPr>
            <w:r w:rsidR="7ECF07B8">
              <w:rPr/>
              <w:t xml:space="preserve"> ID</w:t>
            </w:r>
          </w:p>
        </w:tc>
        <w:tc>
          <w:tcPr>
            <w:tcW w:w="6435" w:type="dxa"/>
            <w:tcMar/>
          </w:tcPr>
          <w:p w:rsidR="7ECF07B8" w:rsidP="50F857A5" w:rsidRDefault="7ECF07B8" w14:paraId="388DD064" w14:textId="60381C85">
            <w:pPr>
              <w:pStyle w:val="ParrafoORT"/>
            </w:pPr>
            <w:r w:rsidR="220C74CF">
              <w:rPr/>
              <w:t>RF0</w:t>
            </w:r>
            <w:r w:rsidR="4EAF1069">
              <w:rPr/>
              <w:t>4</w:t>
            </w:r>
          </w:p>
        </w:tc>
      </w:tr>
      <w:tr w:rsidR="7ECF07B8" w:rsidTr="50F857A5" w14:paraId="5A451B5A">
        <w:tc>
          <w:tcPr>
            <w:tcW w:w="2055" w:type="dxa"/>
            <w:tcMar/>
          </w:tcPr>
          <w:p w:rsidR="7ECF07B8" w:rsidP="7ECF07B8" w:rsidRDefault="7ECF07B8" w14:paraId="6C8623CD" w14:textId="4F490FEC">
            <w:pPr>
              <w:pStyle w:val="ParrafoORT"/>
              <w:rPr>
                <w:rFonts w:ascii="Times New Roman" w:hAnsi="Times New Roman" w:eastAsia="Calibri" w:cs="Times New Roman"/>
                <w:sz w:val="24"/>
                <w:szCs w:val="24"/>
              </w:rPr>
            </w:pPr>
            <w:r w:rsidR="7ECF07B8">
              <w:rPr/>
              <w:t>Usuario</w:t>
            </w:r>
          </w:p>
        </w:tc>
        <w:tc>
          <w:tcPr>
            <w:tcW w:w="6435" w:type="dxa"/>
            <w:tcMar/>
          </w:tcPr>
          <w:p w:rsidR="7ECF07B8" w:rsidP="7ECF07B8" w:rsidRDefault="7ECF07B8" w14:paraId="51FC1DAC" w14:textId="6FDD35AA">
            <w:pPr>
              <w:pStyle w:val="ParrafoORT"/>
              <w:rPr>
                <w:rFonts w:ascii="Times New Roman" w:hAnsi="Times New Roman" w:eastAsia="Calibri" w:cs="Times New Roman"/>
                <w:sz w:val="24"/>
                <w:szCs w:val="24"/>
              </w:rPr>
            </w:pPr>
            <w:r w:rsidR="7ECF07B8">
              <w:rPr/>
              <w:t>Todos</w:t>
            </w:r>
          </w:p>
        </w:tc>
      </w:tr>
      <w:tr w:rsidR="7ECF07B8" w:rsidTr="50F857A5" w14:paraId="19D97BBB">
        <w:tc>
          <w:tcPr>
            <w:tcW w:w="2055" w:type="dxa"/>
            <w:tcMar/>
          </w:tcPr>
          <w:p w:rsidR="7ECF07B8" w:rsidP="7ECF07B8" w:rsidRDefault="7ECF07B8" w14:paraId="7B302F4C" w14:textId="465DCF92">
            <w:pPr>
              <w:pStyle w:val="ParrafoORT"/>
              <w:rPr>
                <w:rFonts w:ascii="Times New Roman" w:hAnsi="Times New Roman" w:eastAsia="Calibri" w:cs="Times New Roman"/>
                <w:sz w:val="24"/>
                <w:szCs w:val="24"/>
              </w:rPr>
            </w:pPr>
            <w:r w:rsidR="778CBF29">
              <w:rPr/>
              <w:t>Título</w:t>
            </w:r>
          </w:p>
        </w:tc>
        <w:tc>
          <w:tcPr>
            <w:tcW w:w="6435" w:type="dxa"/>
            <w:tcMar/>
          </w:tcPr>
          <w:p w:rsidR="7ECF07B8" w:rsidP="7ECF07B8" w:rsidRDefault="7ECF07B8" w14:paraId="1078A554" w14:textId="7A0F4D34">
            <w:pPr>
              <w:pStyle w:val="ParrafoORT"/>
              <w:rPr>
                <w:rFonts w:ascii="Times New Roman" w:hAnsi="Times New Roman" w:eastAsia="Calibri" w:cs="Times New Roman"/>
                <w:sz w:val="24"/>
                <w:szCs w:val="24"/>
              </w:rPr>
            </w:pPr>
            <w:proofErr w:type="spellStart"/>
            <w:r w:rsidR="7ECF07B8">
              <w:rPr/>
              <w:t>Login</w:t>
            </w:r>
            <w:proofErr w:type="spellEnd"/>
          </w:p>
        </w:tc>
      </w:tr>
      <w:tr w:rsidR="7ECF07B8" w:rsidTr="50F857A5" w14:paraId="6F1E89BC">
        <w:tc>
          <w:tcPr>
            <w:tcW w:w="2055" w:type="dxa"/>
            <w:tcMar/>
          </w:tcPr>
          <w:p w:rsidR="7ECF07B8" w:rsidP="7ECF07B8" w:rsidRDefault="7ECF07B8" w14:paraId="73747B5B"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7ECF07B8" w:rsidRDefault="7ECF07B8" w14:paraId="667D51DA" w14:textId="6ACB499E">
            <w:pPr>
              <w:pStyle w:val="ParrafoORT"/>
              <w:rPr>
                <w:rFonts w:ascii="Times New Roman" w:hAnsi="Times New Roman" w:eastAsia="Calibri" w:cs="Times New Roman"/>
                <w:sz w:val="24"/>
                <w:szCs w:val="24"/>
              </w:rPr>
            </w:pPr>
            <w:r w:rsidR="7FB6905E">
              <w:rPr/>
              <w:t xml:space="preserve">El sistema </w:t>
            </w:r>
            <w:r w:rsidR="6B51FD9D">
              <w:rPr/>
              <w:t xml:space="preserve">debe permitir </w:t>
            </w:r>
            <w:r w:rsidR="7FB6905E">
              <w:rPr/>
              <w:t>loguearse</w:t>
            </w:r>
            <w:r w:rsidR="7FB6905E">
              <w:rPr/>
              <w:t xml:space="preserve"> según el rol especificado por el administrador.</w:t>
            </w:r>
          </w:p>
        </w:tc>
      </w:tr>
      <w:tr w:rsidR="50F857A5" w:rsidTr="50F857A5" w14:paraId="70E1BE84">
        <w:tc>
          <w:tcPr>
            <w:tcW w:w="2055" w:type="dxa"/>
            <w:tcMar/>
          </w:tcPr>
          <w:p w:rsidR="283C59A0" w:rsidP="50F857A5" w:rsidRDefault="283C59A0" w14:paraId="4E56063F" w14:textId="7A677FBC">
            <w:pPr>
              <w:pStyle w:val="ParrafoORT"/>
              <w:rPr>
                <w:rFonts w:ascii="Times New Roman" w:hAnsi="Times New Roman" w:eastAsia="Calibri" w:cs="Times New Roman"/>
                <w:sz w:val="24"/>
                <w:szCs w:val="24"/>
              </w:rPr>
            </w:pPr>
            <w:r w:rsidRPr="50F857A5" w:rsidR="283C59A0">
              <w:rPr>
                <w:rFonts w:ascii="Times New Roman" w:hAnsi="Times New Roman" w:eastAsia="Calibri" w:cs="Times New Roman"/>
                <w:sz w:val="24"/>
                <w:szCs w:val="24"/>
              </w:rPr>
              <w:t>Validación y reglas de negocio</w:t>
            </w:r>
          </w:p>
          <w:p w:rsidR="50F857A5" w:rsidP="50F857A5" w:rsidRDefault="50F857A5" w14:paraId="7D941AAA" w14:textId="6B49A40B">
            <w:pPr>
              <w:pStyle w:val="ParrafoORT"/>
              <w:rPr>
                <w:rFonts w:ascii="Times New Roman" w:hAnsi="Times New Roman" w:eastAsia="Calibri" w:cs="Times New Roman"/>
                <w:sz w:val="24"/>
                <w:szCs w:val="24"/>
              </w:rPr>
            </w:pPr>
          </w:p>
        </w:tc>
        <w:tc>
          <w:tcPr>
            <w:tcW w:w="6435" w:type="dxa"/>
            <w:tcMar/>
          </w:tcPr>
          <w:p w:rsidR="676DAD39" w:rsidP="50F857A5" w:rsidRDefault="676DAD39" w14:paraId="75C1A35D" w14:textId="313AE711">
            <w:pPr>
              <w:pStyle w:val="ParrafoORT"/>
              <w:rPr>
                <w:rFonts w:ascii="Times New Roman" w:hAnsi="Times New Roman" w:eastAsia="Calibri" w:cs="Times New Roman"/>
                <w:sz w:val="24"/>
                <w:szCs w:val="24"/>
              </w:rPr>
            </w:pPr>
            <w:r w:rsidRPr="50F857A5" w:rsidR="676DAD39">
              <w:rPr>
                <w:rFonts w:ascii="Times New Roman" w:hAnsi="Times New Roman" w:eastAsia="Calibri" w:cs="Times New Roman"/>
                <w:sz w:val="24"/>
                <w:szCs w:val="24"/>
              </w:rPr>
              <w:t>Se requiere:</w:t>
            </w:r>
          </w:p>
          <w:p w:rsidR="08B87898" w:rsidP="50F857A5" w:rsidRDefault="08B87898" w14:paraId="4FE6F8EC" w14:textId="1DF9C78C">
            <w:pPr>
              <w:pStyle w:val="ParrafoORT"/>
              <w:rPr>
                <w:rFonts w:ascii="Times New Roman" w:hAnsi="Times New Roman" w:eastAsia="Calibri" w:cs="Times New Roman"/>
                <w:sz w:val="24"/>
                <w:szCs w:val="24"/>
              </w:rPr>
            </w:pPr>
            <w:r w:rsidRPr="50F857A5" w:rsidR="08B87898">
              <w:rPr>
                <w:rFonts w:ascii="Times New Roman" w:hAnsi="Times New Roman" w:eastAsia="Calibri" w:cs="Times New Roman"/>
                <w:sz w:val="24"/>
                <w:szCs w:val="24"/>
              </w:rPr>
              <w:t>Estar previamente creado el usuario por el Administrador</w:t>
            </w:r>
          </w:p>
          <w:p w:rsidR="676DAD39" w:rsidP="50F857A5" w:rsidRDefault="676DAD39" w14:paraId="1B918237" w14:textId="3C86B4CE">
            <w:pPr>
              <w:pStyle w:val="ParrafoORT"/>
              <w:rPr>
                <w:rFonts w:ascii="Times New Roman" w:hAnsi="Times New Roman" w:eastAsia="Calibri" w:cs="Times New Roman"/>
                <w:sz w:val="24"/>
                <w:szCs w:val="24"/>
              </w:rPr>
            </w:pPr>
            <w:r w:rsidRPr="50F857A5" w:rsidR="676DAD39">
              <w:rPr>
                <w:rFonts w:ascii="Times New Roman" w:hAnsi="Times New Roman" w:eastAsia="Calibri" w:cs="Times New Roman"/>
                <w:sz w:val="24"/>
                <w:szCs w:val="24"/>
              </w:rPr>
              <w:t xml:space="preserve">El ingreso de un nombre de usuario y </w:t>
            </w:r>
            <w:r w:rsidR="5EFC5849">
              <w:rPr/>
              <w:t xml:space="preserve">contraseña </w:t>
            </w:r>
            <w:r w:rsidRPr="50F857A5" w:rsidR="676DAD39">
              <w:rPr>
                <w:rFonts w:ascii="Times New Roman" w:hAnsi="Times New Roman" w:eastAsia="Calibri" w:cs="Times New Roman"/>
                <w:sz w:val="24"/>
                <w:szCs w:val="24"/>
              </w:rPr>
              <w:t>según RF01</w:t>
            </w:r>
          </w:p>
          <w:p w:rsidR="15912F91" w:rsidP="50F857A5" w:rsidRDefault="15912F91" w14:paraId="4DD97E58" w14:textId="2A2A0BAF">
            <w:pPr>
              <w:pStyle w:val="ParrafoORT"/>
              <w:rPr>
                <w:rFonts w:ascii="Times New Roman" w:hAnsi="Times New Roman" w:eastAsia="Calibri" w:cs="Times New Roman"/>
                <w:sz w:val="24"/>
                <w:szCs w:val="24"/>
              </w:rPr>
            </w:pPr>
            <w:r w:rsidRPr="50F857A5" w:rsidR="15912F91">
              <w:rPr>
                <w:rFonts w:ascii="Times New Roman" w:hAnsi="Times New Roman" w:eastAsia="Calibri" w:cs="Times New Roman"/>
                <w:sz w:val="24"/>
                <w:szCs w:val="24"/>
              </w:rPr>
              <w:t>La primera vez que se accede al sistema se deberá cambiar por única vez la misma.</w:t>
            </w:r>
          </w:p>
          <w:p w:rsidR="15912F91" w:rsidP="50F857A5" w:rsidRDefault="15912F91" w14:paraId="2F46A292" w14:textId="6EBA6801">
            <w:pPr>
              <w:pStyle w:val="ParrafoORT"/>
              <w:rPr>
                <w:rFonts w:ascii="Times New Roman" w:hAnsi="Times New Roman" w:eastAsia="Calibri" w:cs="Times New Roman"/>
                <w:sz w:val="24"/>
                <w:szCs w:val="24"/>
              </w:rPr>
            </w:pPr>
            <w:r w:rsidRPr="50F857A5" w:rsidR="15912F91">
              <w:rPr>
                <w:rFonts w:ascii="Times New Roman" w:hAnsi="Times New Roman" w:eastAsia="Calibri" w:cs="Times New Roman"/>
                <w:sz w:val="24"/>
                <w:szCs w:val="24"/>
              </w:rPr>
              <w:t>La contraseña requerirá como mínimo 5 caracteres y no más de 15 caracteres alfanuméricos.</w:t>
            </w:r>
          </w:p>
          <w:p w:rsidR="15912F91" w:rsidP="50F857A5" w:rsidRDefault="15912F91" w14:paraId="7901D7F3" w14:textId="4CB7070C">
            <w:pPr>
              <w:pStyle w:val="ParrafoORT"/>
              <w:rPr>
                <w:rFonts w:ascii="Times New Roman" w:hAnsi="Times New Roman" w:eastAsia="Calibri" w:cs="Times New Roman"/>
                <w:sz w:val="24"/>
                <w:szCs w:val="24"/>
              </w:rPr>
            </w:pPr>
            <w:r w:rsidRPr="50F857A5" w:rsidR="15912F91">
              <w:rPr>
                <w:rFonts w:ascii="Times New Roman" w:hAnsi="Times New Roman" w:eastAsia="Calibri" w:cs="Times New Roman"/>
                <w:sz w:val="24"/>
                <w:szCs w:val="24"/>
              </w:rPr>
              <w:t>La correcta autentificación dará ingreso a las funcionalidades del sistema según el rol especificado por el administrador al momento de su registro. Dicho rol debe estar sujeto a los procesos de trabajo que tiene asignado el usuario.</w:t>
            </w:r>
          </w:p>
        </w:tc>
      </w:tr>
      <w:tr w:rsidR="7ECF07B8" w:rsidTr="50F857A5" w14:paraId="498EE1E9">
        <w:tc>
          <w:tcPr>
            <w:tcW w:w="2055" w:type="dxa"/>
            <w:tcMar/>
          </w:tcPr>
          <w:p w:rsidR="7ECF07B8" w:rsidP="7ECF07B8" w:rsidRDefault="7ECF07B8" w14:paraId="59899FA5"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07C63804" w14:textId="0D25D275">
            <w:pPr>
              <w:pStyle w:val="ParrafoORT"/>
              <w:rPr>
                <w:rFonts w:ascii="Times New Roman" w:hAnsi="Times New Roman" w:eastAsia="Calibri" w:cs="Times New Roman"/>
                <w:sz w:val="24"/>
                <w:szCs w:val="24"/>
              </w:rPr>
            </w:pPr>
            <w:r w:rsidR="7ECF07B8">
              <w:rPr/>
              <w:t>Alta</w:t>
            </w:r>
          </w:p>
        </w:tc>
      </w:tr>
    </w:tbl>
    <w:p w:rsidR="7ECF07B8" w:rsidP="50F857A5" w:rsidRDefault="7ECF07B8" w14:paraId="6B247B31" w14:textId="057A30AE">
      <w:pPr>
        <w:pStyle w:val="SubNivelORT"/>
        <w:numPr>
          <w:numId w:val="0"/>
        </w:numPr>
        <w:ind w:left="357"/>
      </w:pPr>
    </w:p>
    <w:tbl>
      <w:tblPr>
        <w:tblStyle w:val="Tablaconcuadrcula"/>
        <w:tblW w:w="0" w:type="auto"/>
        <w:tblLook w:val="06A0" w:firstRow="1" w:lastRow="0" w:firstColumn="1" w:lastColumn="0" w:noHBand="1" w:noVBand="1"/>
      </w:tblPr>
      <w:tblGrid>
        <w:gridCol w:w="2055"/>
        <w:gridCol w:w="6435"/>
      </w:tblGrid>
      <w:tr w:rsidR="50F857A5" w:rsidTr="267E3235" w14:paraId="2C78BC3D">
        <w:tc>
          <w:tcPr>
            <w:tcW w:w="2055" w:type="dxa"/>
            <w:tcMar/>
          </w:tcPr>
          <w:p w:rsidR="50F857A5" w:rsidP="50F857A5" w:rsidRDefault="50F857A5" w14:paraId="6DE32B34" w14:textId="53B7A3D3">
            <w:pPr>
              <w:pStyle w:val="ParrafoORT"/>
              <w:rPr>
                <w:rFonts w:ascii="Times New Roman" w:hAnsi="Times New Roman" w:eastAsia="Calibri" w:cs="Times New Roman"/>
                <w:sz w:val="24"/>
                <w:szCs w:val="24"/>
              </w:rPr>
            </w:pPr>
            <w:r w:rsidR="50F857A5">
              <w:rPr/>
              <w:t>ID</w:t>
            </w:r>
          </w:p>
        </w:tc>
        <w:tc>
          <w:tcPr>
            <w:tcW w:w="6435" w:type="dxa"/>
            <w:tcMar/>
          </w:tcPr>
          <w:p w:rsidR="50F857A5" w:rsidP="50F857A5" w:rsidRDefault="50F857A5" w14:paraId="3E033B27" w14:textId="47FAD273">
            <w:pPr>
              <w:pStyle w:val="ParrafoORT"/>
            </w:pPr>
            <w:r w:rsidR="50F857A5">
              <w:rPr/>
              <w:t>RF0</w:t>
            </w:r>
            <w:r w:rsidR="786E4634">
              <w:rPr/>
              <w:t>5</w:t>
            </w:r>
          </w:p>
        </w:tc>
      </w:tr>
      <w:tr w:rsidR="50F857A5" w:rsidTr="267E3235" w14:paraId="4700EAC3">
        <w:tc>
          <w:tcPr>
            <w:tcW w:w="2055" w:type="dxa"/>
            <w:tcMar/>
          </w:tcPr>
          <w:p w:rsidR="50F857A5" w:rsidP="50F857A5" w:rsidRDefault="50F857A5" w14:paraId="46E3CC23" w14:textId="4F490FEC">
            <w:pPr>
              <w:pStyle w:val="ParrafoORT"/>
              <w:rPr>
                <w:rFonts w:ascii="Times New Roman" w:hAnsi="Times New Roman" w:eastAsia="Calibri" w:cs="Times New Roman"/>
                <w:sz w:val="24"/>
                <w:szCs w:val="24"/>
              </w:rPr>
            </w:pPr>
            <w:r w:rsidR="50F857A5">
              <w:rPr/>
              <w:t>Usuario</w:t>
            </w:r>
          </w:p>
        </w:tc>
        <w:tc>
          <w:tcPr>
            <w:tcW w:w="6435" w:type="dxa"/>
            <w:tcMar/>
          </w:tcPr>
          <w:p w:rsidR="50F857A5" w:rsidP="50F857A5" w:rsidRDefault="50F857A5" w14:paraId="44D3F4A1" w14:textId="76905286">
            <w:pPr>
              <w:pStyle w:val="ParrafoORT"/>
            </w:pPr>
            <w:r w:rsidR="50F857A5">
              <w:rPr/>
              <w:t>Jefe de RR.HH</w:t>
            </w:r>
            <w:r w:rsidR="50F857A5">
              <w:rPr/>
              <w:t>. Administrador</w:t>
            </w:r>
          </w:p>
        </w:tc>
      </w:tr>
      <w:tr w:rsidR="50F857A5" w:rsidTr="267E3235" w14:paraId="47BB5D02">
        <w:tc>
          <w:tcPr>
            <w:tcW w:w="2055" w:type="dxa"/>
            <w:tcMar/>
          </w:tcPr>
          <w:p w:rsidR="50F857A5" w:rsidP="50F857A5" w:rsidRDefault="50F857A5" w14:paraId="04A61267" w14:textId="272541F2">
            <w:pPr>
              <w:pStyle w:val="ParrafoORT"/>
              <w:rPr>
                <w:rFonts w:ascii="Times New Roman" w:hAnsi="Times New Roman" w:eastAsia="Calibri" w:cs="Times New Roman"/>
                <w:sz w:val="24"/>
                <w:szCs w:val="24"/>
              </w:rPr>
            </w:pPr>
            <w:r w:rsidR="50F857A5">
              <w:rPr/>
              <w:t>Título</w:t>
            </w:r>
          </w:p>
        </w:tc>
        <w:tc>
          <w:tcPr>
            <w:tcW w:w="6435" w:type="dxa"/>
            <w:tcMar/>
          </w:tcPr>
          <w:p w:rsidR="50F857A5" w:rsidP="50F857A5" w:rsidRDefault="50F857A5" w14:paraId="7DD15D53" w14:textId="06360CE0">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50F857A5">
              <w:rPr/>
              <w:t xml:space="preserve">Registro de </w:t>
            </w:r>
            <w:r w:rsidR="4FEE3BEB">
              <w:rPr/>
              <w:t>mesa operativa</w:t>
            </w:r>
          </w:p>
        </w:tc>
      </w:tr>
      <w:tr w:rsidR="50F857A5" w:rsidTr="267E3235" w14:paraId="70B92A00">
        <w:tc>
          <w:tcPr>
            <w:tcW w:w="2055" w:type="dxa"/>
            <w:tcMar/>
          </w:tcPr>
          <w:p w:rsidR="50F857A5" w:rsidP="50F857A5" w:rsidRDefault="50F857A5" w14:paraId="63B32C4D" w14:textId="777286FF">
            <w:pPr>
              <w:pStyle w:val="ParrafoORT"/>
              <w:rPr>
                <w:rFonts w:ascii="Times New Roman" w:hAnsi="Times New Roman" w:eastAsia="Calibri" w:cs="Times New Roman"/>
                <w:sz w:val="24"/>
                <w:szCs w:val="24"/>
              </w:rPr>
            </w:pPr>
            <w:r w:rsidR="50F857A5">
              <w:rPr/>
              <w:t>Descripción</w:t>
            </w:r>
          </w:p>
        </w:tc>
        <w:tc>
          <w:tcPr>
            <w:tcW w:w="6435" w:type="dxa"/>
            <w:tcMar/>
          </w:tcPr>
          <w:p w:rsidR="50F857A5" w:rsidP="50F857A5" w:rsidRDefault="50F857A5" w14:paraId="7EF2649F" w14:textId="598995D0">
            <w:pPr>
              <w:pStyle w:val="ParrafoORT"/>
            </w:pPr>
            <w:r w:rsidR="50F857A5">
              <w:rPr/>
              <w:t>El sistema debe permitir el registro de un</w:t>
            </w:r>
            <w:r w:rsidR="1B4FD6E2">
              <w:rPr/>
              <w:t>a nueva mesa operativa.</w:t>
            </w:r>
          </w:p>
        </w:tc>
      </w:tr>
      <w:tr w:rsidR="50F857A5" w:rsidTr="267E3235" w14:paraId="63D1153C">
        <w:tc>
          <w:tcPr>
            <w:tcW w:w="2055" w:type="dxa"/>
            <w:tcMar/>
          </w:tcPr>
          <w:p w:rsidR="50F857A5" w:rsidP="50F857A5" w:rsidRDefault="50F857A5" w14:paraId="760C6CF9" w14:textId="7A677FBC">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Validación y reglas de negocio</w:t>
            </w:r>
          </w:p>
          <w:p w:rsidR="50F857A5" w:rsidP="50F857A5" w:rsidRDefault="50F857A5" w14:paraId="74B4C7CF" w14:textId="3A5ED035">
            <w:pPr>
              <w:pStyle w:val="ParrafoORT"/>
              <w:rPr>
                <w:rFonts w:ascii="Times New Roman" w:hAnsi="Times New Roman" w:eastAsia="Calibri" w:cs="Times New Roman"/>
                <w:sz w:val="24"/>
                <w:szCs w:val="24"/>
              </w:rPr>
            </w:pPr>
          </w:p>
        </w:tc>
        <w:tc>
          <w:tcPr>
            <w:tcW w:w="6435" w:type="dxa"/>
            <w:tcMar/>
          </w:tcPr>
          <w:p w:rsidR="50F857A5" w:rsidP="50F857A5" w:rsidRDefault="50F857A5" w14:paraId="1736B333" w14:textId="7B78D417">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Se requiere:</w:t>
            </w:r>
          </w:p>
          <w:p w:rsidR="50F857A5" w:rsidP="50F857A5" w:rsidRDefault="50F857A5" w14:paraId="10715907" w14:textId="7055F4E1">
            <w:pPr>
              <w:pStyle w:val="ParrafoORT"/>
              <w:rPr>
                <w:rFonts w:ascii="Times New Roman" w:hAnsi="Times New Roman" w:eastAsia="Calibri" w:cs="Times New Roman"/>
                <w:sz w:val="24"/>
                <w:szCs w:val="24"/>
              </w:rPr>
            </w:pPr>
            <w:r w:rsidRPr="50F857A5" w:rsidR="50F857A5">
              <w:rPr>
                <w:rFonts w:ascii="Times New Roman" w:hAnsi="Times New Roman" w:eastAsia="Calibri" w:cs="Times New Roman"/>
                <w:sz w:val="24"/>
                <w:szCs w:val="24"/>
              </w:rPr>
              <w:t xml:space="preserve">Id: el ingreso es </w:t>
            </w:r>
            <w:r w:rsidRPr="50F857A5" w:rsidR="50F857A5">
              <w:rPr>
                <w:rFonts w:ascii="Times New Roman" w:hAnsi="Times New Roman" w:eastAsia="Calibri" w:cs="Times New Roman"/>
                <w:sz w:val="24"/>
                <w:szCs w:val="24"/>
              </w:rPr>
              <w:t>auto numerado</w:t>
            </w:r>
          </w:p>
          <w:p w:rsidR="082C8AB9" w:rsidP="50F857A5" w:rsidRDefault="082C8AB9" w14:paraId="025F8BF1" w14:textId="1C3084D2">
            <w:pPr>
              <w:pStyle w:val="ParrafoORT"/>
              <w:rPr>
                <w:rStyle w:val="Enfasis:ORTChar"/>
              </w:rPr>
            </w:pPr>
            <w:r w:rsidRPr="267E3235" w:rsidR="082C8AB9">
              <w:rPr>
                <w:rStyle w:val="Enfasis:ORTChar"/>
              </w:rPr>
              <w:t>Nombre</w:t>
            </w:r>
            <w:r w:rsidRPr="267E3235" w:rsidR="50F857A5">
              <w:rPr>
                <w:rStyle w:val="Enfasis:ORTChar"/>
              </w:rPr>
              <w:t xml:space="preserve">: </w:t>
            </w:r>
            <w:r w:rsidRPr="267E3235" w:rsidR="493E8A4E">
              <w:rPr>
                <w:rStyle w:val="ParrafoORTCar"/>
              </w:rPr>
              <w:t>mínimo</w:t>
            </w:r>
            <w:r w:rsidRPr="267E3235" w:rsidR="4BF4BFEB">
              <w:rPr>
                <w:rStyle w:val="ParrafoORTCar"/>
              </w:rPr>
              <w:t xml:space="preserve"> 5 </w:t>
            </w:r>
            <w:r w:rsidRPr="267E3235" w:rsidR="32400641">
              <w:rPr>
                <w:rStyle w:val="ParrafoORTCar"/>
              </w:rPr>
              <w:t>caracteres,</w:t>
            </w:r>
            <w:r w:rsidRPr="267E3235" w:rsidR="4BF4BFEB">
              <w:rPr>
                <w:rStyle w:val="ParrafoORTCar"/>
              </w:rPr>
              <w:t xml:space="preserve"> </w:t>
            </w:r>
            <w:r w:rsidRPr="267E3235" w:rsidR="69804F50">
              <w:rPr>
                <w:rStyle w:val="ParrafoORTCar"/>
              </w:rPr>
              <w:t>máximo</w:t>
            </w:r>
            <w:r w:rsidRPr="267E3235" w:rsidR="4BF4BFEB">
              <w:rPr>
                <w:rStyle w:val="ParrafoORTCar"/>
              </w:rPr>
              <w:t xml:space="preserve"> 50 caracteres</w:t>
            </w:r>
          </w:p>
          <w:p w:rsidR="267F7108" w:rsidP="267E3235" w:rsidRDefault="267F7108" w14:paraId="78F1D7AA" w14:textId="0BE82E2F">
            <w:pPr>
              <w:pStyle w:val="ParrafoORT"/>
              <w:rPr>
                <w:rFonts w:ascii="Times New Roman" w:hAnsi="Times New Roman" w:eastAsia="Calibri" w:cs="Times New Roman"/>
                <w:sz w:val="24"/>
                <w:szCs w:val="24"/>
              </w:rPr>
            </w:pPr>
            <w:r w:rsidRPr="267E3235" w:rsidR="267F7108">
              <w:rPr>
                <w:rStyle w:val="Enfasis:ORTChar"/>
              </w:rPr>
              <w:t>Descripción</w:t>
            </w:r>
            <w:r w:rsidRPr="267E3235" w:rsidR="50F857A5">
              <w:rPr>
                <w:rStyle w:val="Enfasis:ORTChar"/>
              </w:rPr>
              <w:t>:</w:t>
            </w:r>
            <w:r w:rsidRPr="267E3235" w:rsidR="50F857A5">
              <w:rPr>
                <w:rFonts w:ascii="Times New Roman" w:hAnsi="Times New Roman" w:eastAsia="Calibri" w:cs="Times New Roman"/>
                <w:sz w:val="24"/>
                <w:szCs w:val="24"/>
              </w:rPr>
              <w:t xml:space="preserve"> </w:t>
            </w:r>
            <w:r w:rsidRPr="267E3235" w:rsidR="0A70A875">
              <w:rPr>
                <w:rFonts w:ascii="Times New Roman" w:hAnsi="Times New Roman" w:eastAsia="Calibri" w:cs="Times New Roman"/>
                <w:sz w:val="24"/>
                <w:szCs w:val="24"/>
              </w:rPr>
              <w:t xml:space="preserve">contiene </w:t>
            </w:r>
            <w:r w:rsidRPr="267E3235" w:rsidR="08B140AB">
              <w:rPr>
                <w:rFonts w:ascii="Times New Roman" w:hAnsi="Times New Roman" w:eastAsia="Calibri" w:cs="Times New Roman"/>
                <w:sz w:val="24"/>
                <w:szCs w:val="24"/>
              </w:rPr>
              <w:t>información</w:t>
            </w:r>
            <w:r w:rsidRPr="267E3235" w:rsidR="0A70A875">
              <w:rPr>
                <w:rFonts w:ascii="Times New Roman" w:hAnsi="Times New Roman" w:eastAsia="Calibri" w:cs="Times New Roman"/>
                <w:sz w:val="24"/>
                <w:szCs w:val="24"/>
              </w:rPr>
              <w:t xml:space="preserve"> referente a quien es el </w:t>
            </w:r>
            <w:r w:rsidRPr="267E3235" w:rsidR="5E9C6755">
              <w:rPr>
                <w:rFonts w:ascii="Times New Roman" w:hAnsi="Times New Roman" w:eastAsia="Calibri" w:cs="Times New Roman"/>
                <w:sz w:val="24"/>
                <w:szCs w:val="24"/>
              </w:rPr>
              <w:t>jefe</w:t>
            </w:r>
            <w:r w:rsidRPr="267E3235" w:rsidR="0A70A875">
              <w:rPr>
                <w:rFonts w:ascii="Times New Roman" w:hAnsi="Times New Roman" w:eastAsia="Calibri" w:cs="Times New Roman"/>
                <w:sz w:val="24"/>
                <w:szCs w:val="24"/>
              </w:rPr>
              <w:t xml:space="preserve"> operativo</w:t>
            </w:r>
          </w:p>
          <w:p w:rsidR="267F7108" w:rsidP="50F857A5" w:rsidRDefault="267F7108" w14:paraId="14EA4652" w14:textId="3D7B8FA0">
            <w:pPr>
              <w:pStyle w:val="ParrafoORT"/>
              <w:rPr>
                <w:rFonts w:ascii="Times New Roman" w:hAnsi="Times New Roman" w:eastAsia="Calibri" w:cs="Times New Roman"/>
                <w:sz w:val="24"/>
                <w:szCs w:val="24"/>
              </w:rPr>
            </w:pPr>
            <w:r w:rsidRPr="267E3235" w:rsidR="202D4C7B">
              <w:rPr>
                <w:rFonts w:ascii="Times New Roman" w:hAnsi="Times New Roman" w:eastAsia="Calibri" w:cs="Times New Roman"/>
                <w:sz w:val="24"/>
                <w:szCs w:val="24"/>
              </w:rPr>
              <w:t>Cada mesa operativa planifica un conjunto de servicios.</w:t>
            </w:r>
          </w:p>
        </w:tc>
      </w:tr>
      <w:tr w:rsidR="50F857A5" w:rsidTr="267E3235" w14:paraId="16C8C721">
        <w:tc>
          <w:tcPr>
            <w:tcW w:w="2055" w:type="dxa"/>
            <w:tcMar/>
          </w:tcPr>
          <w:p w:rsidR="50F857A5" w:rsidP="50F857A5" w:rsidRDefault="50F857A5" w14:paraId="02BD831A" w14:textId="014F3989">
            <w:pPr>
              <w:pStyle w:val="ParrafoORT"/>
              <w:rPr>
                <w:rFonts w:ascii="Times New Roman" w:hAnsi="Times New Roman" w:eastAsia="Calibri" w:cs="Times New Roman"/>
                <w:sz w:val="24"/>
                <w:szCs w:val="24"/>
              </w:rPr>
            </w:pPr>
            <w:r w:rsidR="50F857A5">
              <w:rPr/>
              <w:t>Prioridad</w:t>
            </w:r>
          </w:p>
        </w:tc>
        <w:tc>
          <w:tcPr>
            <w:tcW w:w="6435" w:type="dxa"/>
            <w:tcMar/>
          </w:tcPr>
          <w:p w:rsidR="50F857A5" w:rsidP="50F857A5" w:rsidRDefault="50F857A5" w14:paraId="4BEB908E" w14:textId="0D25D275">
            <w:pPr>
              <w:pStyle w:val="ParrafoORT"/>
              <w:rPr>
                <w:rFonts w:ascii="Times New Roman" w:hAnsi="Times New Roman" w:eastAsia="Calibri" w:cs="Times New Roman"/>
                <w:sz w:val="24"/>
                <w:szCs w:val="24"/>
              </w:rPr>
            </w:pPr>
            <w:r w:rsidR="50F857A5">
              <w:rPr/>
              <w:t>Alta</w:t>
            </w:r>
          </w:p>
        </w:tc>
      </w:tr>
    </w:tbl>
    <w:p w:rsidR="50F857A5" w:rsidP="50F857A5" w:rsidRDefault="50F857A5" w14:paraId="07AF5D7A" w14:textId="5A0743AC">
      <w:pPr>
        <w:pStyle w:val="SubNivelORT"/>
        <w:numPr>
          <w:numId w:val="0"/>
        </w:numPr>
        <w:ind w:left="357"/>
      </w:pPr>
    </w:p>
    <w:tbl>
      <w:tblPr>
        <w:tblStyle w:val="Tablaconcuadrcula"/>
        <w:tblW w:w="0" w:type="auto"/>
        <w:tblLayout w:type="fixed"/>
        <w:tblLook w:val="06A0" w:firstRow="1" w:lastRow="0" w:firstColumn="1" w:lastColumn="0" w:noHBand="1" w:noVBand="1"/>
      </w:tblPr>
      <w:tblGrid>
        <w:gridCol w:w="2055"/>
        <w:gridCol w:w="6435"/>
      </w:tblGrid>
      <w:tr w:rsidR="7ECF07B8" w:rsidTr="07458CB5" w14:paraId="0EEF0401">
        <w:tc>
          <w:tcPr>
            <w:tcW w:w="2055" w:type="dxa"/>
            <w:tcMar/>
          </w:tcPr>
          <w:p w:rsidR="7ECF07B8" w:rsidP="7ECF07B8" w:rsidRDefault="7ECF07B8" w14:paraId="4DCC6F87"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50F857A5" w:rsidRDefault="7ECF07B8" w14:paraId="1A28FE37" w14:textId="6521936B">
            <w:pPr>
              <w:pStyle w:val="ParrafoORT"/>
            </w:pPr>
            <w:r w:rsidR="220C74CF">
              <w:rPr/>
              <w:t>RF0</w:t>
            </w:r>
            <w:r w:rsidR="644B3AF0">
              <w:rPr/>
              <w:t>6</w:t>
            </w:r>
          </w:p>
        </w:tc>
      </w:tr>
      <w:tr w:rsidR="7ECF07B8" w:rsidTr="07458CB5" w14:paraId="6F367907">
        <w:tc>
          <w:tcPr>
            <w:tcW w:w="2055" w:type="dxa"/>
            <w:tcMar/>
          </w:tcPr>
          <w:p w:rsidR="7ECF07B8" w:rsidP="7ECF07B8" w:rsidRDefault="7ECF07B8" w14:paraId="66F2816D" w14:textId="4F490FEC">
            <w:pPr>
              <w:pStyle w:val="ParrafoORT"/>
              <w:rPr>
                <w:rFonts w:ascii="Times New Roman" w:hAnsi="Times New Roman" w:eastAsia="Calibri" w:cs="Times New Roman"/>
                <w:sz w:val="24"/>
                <w:szCs w:val="24"/>
              </w:rPr>
            </w:pPr>
            <w:r w:rsidR="7ECF07B8">
              <w:rPr/>
              <w:t>Usuario</w:t>
            </w:r>
          </w:p>
        </w:tc>
        <w:tc>
          <w:tcPr>
            <w:tcW w:w="6435" w:type="dxa"/>
            <w:tcMar/>
          </w:tcPr>
          <w:p w:rsidR="7EBBEAFA" w:rsidP="7ECF07B8" w:rsidRDefault="7EBBEAFA" w14:paraId="2EF065CA" w14:textId="76905286">
            <w:pPr>
              <w:pStyle w:val="ParrafoORT"/>
            </w:pPr>
            <w:r w:rsidR="3813DB3E">
              <w:rPr/>
              <w:t>Jefe de RR.HH</w:t>
            </w:r>
            <w:r w:rsidR="7E4E8D12">
              <w:rPr/>
              <w:t>. Administrador</w:t>
            </w:r>
          </w:p>
        </w:tc>
      </w:tr>
      <w:tr w:rsidR="7ECF07B8" w:rsidTr="07458CB5" w14:paraId="739EFFF7">
        <w:tc>
          <w:tcPr>
            <w:tcW w:w="2055" w:type="dxa"/>
            <w:tcMar/>
          </w:tcPr>
          <w:p w:rsidR="7ECF07B8" w:rsidP="7ECF07B8" w:rsidRDefault="7ECF07B8" w14:paraId="1E633622" w14:textId="272541F2">
            <w:pPr>
              <w:pStyle w:val="ParrafoORT"/>
              <w:rPr>
                <w:rFonts w:ascii="Times New Roman" w:hAnsi="Times New Roman" w:eastAsia="Calibri" w:cs="Times New Roman"/>
                <w:sz w:val="24"/>
                <w:szCs w:val="24"/>
              </w:rPr>
            </w:pPr>
            <w:r w:rsidR="155D6553">
              <w:rPr/>
              <w:t>Título</w:t>
            </w:r>
          </w:p>
        </w:tc>
        <w:tc>
          <w:tcPr>
            <w:tcW w:w="6435" w:type="dxa"/>
            <w:tcMar/>
          </w:tcPr>
          <w:p w:rsidR="031A62D9" w:rsidP="7ECF07B8" w:rsidRDefault="031A62D9" w14:paraId="18B84151" w14:textId="161EF0CE">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031A62D9">
              <w:rPr/>
              <w:t>Registro de funcionario</w:t>
            </w:r>
          </w:p>
        </w:tc>
      </w:tr>
      <w:tr w:rsidR="7ECF07B8" w:rsidTr="07458CB5" w14:paraId="2663A94A">
        <w:tc>
          <w:tcPr>
            <w:tcW w:w="2055" w:type="dxa"/>
            <w:tcMar/>
          </w:tcPr>
          <w:p w:rsidR="7ECF07B8" w:rsidP="7ECF07B8" w:rsidRDefault="7ECF07B8" w14:paraId="32780CD6"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7ECF07B8" w:rsidRDefault="7ECF07B8" w14:paraId="6E09D23A" w14:textId="738B6106">
            <w:pPr>
              <w:pStyle w:val="ParrafoORT"/>
            </w:pPr>
            <w:r w:rsidR="7FB6905E">
              <w:rPr/>
              <w:t xml:space="preserve">El sistema </w:t>
            </w:r>
            <w:r w:rsidR="248E4FDB">
              <w:rPr/>
              <w:t xml:space="preserve">debe permitir </w:t>
            </w:r>
            <w:r w:rsidR="37F4A81F">
              <w:rPr/>
              <w:t>el registro de un nuevo ingreso de funcionario a la empresa</w:t>
            </w:r>
          </w:p>
        </w:tc>
      </w:tr>
      <w:tr w:rsidR="50F857A5" w:rsidTr="07458CB5" w14:paraId="1E97D551">
        <w:tc>
          <w:tcPr>
            <w:tcW w:w="2055" w:type="dxa"/>
            <w:tcMar/>
          </w:tcPr>
          <w:p w:rsidR="17664DD7" w:rsidP="50F857A5" w:rsidRDefault="17664DD7" w14:paraId="1E88FCE4" w14:textId="7A677FBC">
            <w:pPr>
              <w:pStyle w:val="ParrafoORT"/>
              <w:rPr>
                <w:rFonts w:ascii="Times New Roman" w:hAnsi="Times New Roman" w:eastAsia="Calibri" w:cs="Times New Roman"/>
                <w:sz w:val="24"/>
                <w:szCs w:val="24"/>
              </w:rPr>
            </w:pPr>
            <w:r w:rsidRPr="50F857A5" w:rsidR="17664DD7">
              <w:rPr>
                <w:rFonts w:ascii="Times New Roman" w:hAnsi="Times New Roman" w:eastAsia="Calibri" w:cs="Times New Roman"/>
                <w:sz w:val="24"/>
                <w:szCs w:val="24"/>
              </w:rPr>
              <w:t>Validación y reglas de negocio</w:t>
            </w:r>
          </w:p>
          <w:p w:rsidR="50F857A5" w:rsidP="50F857A5" w:rsidRDefault="50F857A5" w14:paraId="556AA0C0" w14:textId="3A5ED035">
            <w:pPr>
              <w:pStyle w:val="ParrafoORT"/>
              <w:rPr>
                <w:rFonts w:ascii="Times New Roman" w:hAnsi="Times New Roman" w:eastAsia="Calibri" w:cs="Times New Roman"/>
                <w:sz w:val="24"/>
                <w:szCs w:val="24"/>
              </w:rPr>
            </w:pPr>
          </w:p>
        </w:tc>
        <w:tc>
          <w:tcPr>
            <w:tcW w:w="6435" w:type="dxa"/>
            <w:tcMar/>
          </w:tcPr>
          <w:p w:rsidR="17664DD7" w:rsidP="50F857A5" w:rsidRDefault="17664DD7" w14:paraId="2A99D051" w14:textId="7B78D417">
            <w:pPr>
              <w:pStyle w:val="ParrafoORT"/>
              <w:rPr>
                <w:rFonts w:ascii="Times New Roman" w:hAnsi="Times New Roman" w:eastAsia="Calibri" w:cs="Times New Roman"/>
                <w:sz w:val="24"/>
                <w:szCs w:val="24"/>
              </w:rPr>
            </w:pPr>
            <w:r w:rsidRPr="50F857A5" w:rsidR="17664DD7">
              <w:rPr>
                <w:rFonts w:ascii="Times New Roman" w:hAnsi="Times New Roman" w:eastAsia="Calibri" w:cs="Times New Roman"/>
                <w:sz w:val="24"/>
                <w:szCs w:val="24"/>
              </w:rPr>
              <w:t>Se requiere:</w:t>
            </w:r>
          </w:p>
          <w:p w:rsidR="17664DD7" w:rsidP="50F857A5" w:rsidRDefault="17664DD7" w14:paraId="28C19A75" w14:textId="7055F4E1">
            <w:pPr>
              <w:pStyle w:val="ParrafoORT"/>
              <w:rPr>
                <w:rFonts w:ascii="Times New Roman" w:hAnsi="Times New Roman" w:eastAsia="Calibri" w:cs="Times New Roman"/>
                <w:sz w:val="24"/>
                <w:szCs w:val="24"/>
              </w:rPr>
            </w:pPr>
            <w:r w:rsidRPr="50F857A5" w:rsidR="17664DD7">
              <w:rPr>
                <w:rFonts w:ascii="Times New Roman" w:hAnsi="Times New Roman" w:eastAsia="Calibri" w:cs="Times New Roman"/>
                <w:sz w:val="24"/>
                <w:szCs w:val="24"/>
              </w:rPr>
              <w:t xml:space="preserve">Id: el ingreso es </w:t>
            </w:r>
            <w:r w:rsidRPr="50F857A5" w:rsidR="6D9BF46E">
              <w:rPr>
                <w:rFonts w:ascii="Times New Roman" w:hAnsi="Times New Roman" w:eastAsia="Calibri" w:cs="Times New Roman"/>
                <w:sz w:val="24"/>
                <w:szCs w:val="24"/>
              </w:rPr>
              <w:t>auto numerado</w:t>
            </w:r>
          </w:p>
          <w:p w:rsidR="17664DD7" w:rsidP="50F857A5" w:rsidRDefault="17664DD7" w14:paraId="0D3136A3" w14:textId="01878621">
            <w:pPr>
              <w:pStyle w:val="ParrafoORT"/>
              <w:rPr>
                <w:rFonts w:ascii="Times New Roman" w:hAnsi="Times New Roman" w:eastAsia="Calibri" w:cs="Times New Roman"/>
                <w:sz w:val="24"/>
                <w:szCs w:val="24"/>
              </w:rPr>
            </w:pPr>
            <w:r w:rsidRPr="2D1453AB" w:rsidR="286189CD">
              <w:rPr>
                <w:rStyle w:val="Enfasis:ORTChar"/>
              </w:rPr>
              <w:t xml:space="preserve">Numero de funcionario: </w:t>
            </w:r>
            <w:r w:rsidRPr="2D1453AB" w:rsidR="286189CD">
              <w:rPr>
                <w:rFonts w:ascii="Times New Roman" w:hAnsi="Times New Roman" w:eastAsia="Calibri" w:cs="Times New Roman"/>
                <w:sz w:val="24"/>
                <w:szCs w:val="24"/>
              </w:rPr>
              <w:t xml:space="preserve">el ingreso es auto numerado contando uno en uno desde el </w:t>
            </w:r>
            <w:r w:rsidRPr="2D1453AB" w:rsidR="000ABFB4">
              <w:rPr>
                <w:rFonts w:ascii="Times New Roman" w:hAnsi="Times New Roman" w:eastAsia="Calibri" w:cs="Times New Roman"/>
                <w:sz w:val="24"/>
                <w:szCs w:val="24"/>
              </w:rPr>
              <w:t>último</w:t>
            </w:r>
            <w:r w:rsidRPr="2D1453AB" w:rsidR="286189CD">
              <w:rPr>
                <w:rFonts w:ascii="Times New Roman" w:hAnsi="Times New Roman" w:eastAsia="Calibri" w:cs="Times New Roman"/>
                <w:sz w:val="24"/>
                <w:szCs w:val="24"/>
              </w:rPr>
              <w:t xml:space="preserve"> </w:t>
            </w:r>
            <w:r w:rsidRPr="2D1453AB" w:rsidR="352DB719">
              <w:rPr>
                <w:rFonts w:ascii="Times New Roman" w:hAnsi="Times New Roman" w:eastAsia="Calibri" w:cs="Times New Roman"/>
                <w:sz w:val="24"/>
                <w:szCs w:val="24"/>
              </w:rPr>
              <w:t>número</w:t>
            </w:r>
            <w:r w:rsidRPr="2D1453AB" w:rsidR="286189CD">
              <w:rPr>
                <w:rFonts w:ascii="Times New Roman" w:hAnsi="Times New Roman" w:eastAsia="Calibri" w:cs="Times New Roman"/>
                <w:sz w:val="24"/>
                <w:szCs w:val="24"/>
              </w:rPr>
              <w:t xml:space="preserve"> de funcionario ingresado, Tarea que hace el sistema.</w:t>
            </w:r>
            <w:r w:rsidRPr="2D1453AB" w:rsidR="3B116553">
              <w:rPr>
                <w:rFonts w:ascii="Times New Roman" w:hAnsi="Times New Roman" w:eastAsia="Calibri" w:cs="Times New Roman"/>
                <w:sz w:val="24"/>
                <w:szCs w:val="24"/>
              </w:rPr>
              <w:t xml:space="preserve"> Es un numero entero único</w:t>
            </w:r>
          </w:p>
          <w:p w:rsidR="17664DD7" w:rsidP="50F857A5" w:rsidRDefault="17664DD7" w14:paraId="47DFD88F" w14:textId="7D459559">
            <w:pPr>
              <w:pStyle w:val="ParrafoORT"/>
              <w:rPr>
                <w:rFonts w:ascii="Times New Roman" w:hAnsi="Times New Roman" w:eastAsia="Calibri" w:cs="Times New Roman"/>
                <w:sz w:val="24"/>
                <w:szCs w:val="24"/>
              </w:rPr>
            </w:pPr>
            <w:r w:rsidRPr="2D1453AB" w:rsidR="286189CD">
              <w:rPr>
                <w:rFonts w:ascii="Times New Roman" w:hAnsi="Times New Roman" w:eastAsia="Calibri" w:cs="Times New Roman"/>
                <w:sz w:val="24"/>
                <w:szCs w:val="24"/>
              </w:rPr>
              <w:t xml:space="preserve">Debe soportar la carga de los funcionarios ya registrados </w:t>
            </w:r>
            <w:r w:rsidRPr="2D1453AB" w:rsidR="0FDAF3EA">
              <w:rPr>
                <w:rFonts w:ascii="Times New Roman" w:hAnsi="Times New Roman" w:eastAsia="Calibri" w:cs="Times New Roman"/>
                <w:sz w:val="24"/>
                <w:szCs w:val="24"/>
              </w:rPr>
              <w:t>d</w:t>
            </w:r>
            <w:r w:rsidRPr="2D1453AB" w:rsidR="286189CD">
              <w:rPr>
                <w:rFonts w:ascii="Times New Roman" w:hAnsi="Times New Roman" w:eastAsia="Calibri" w:cs="Times New Roman"/>
                <w:sz w:val="24"/>
                <w:szCs w:val="24"/>
              </w:rPr>
              <w:t>el sistema actual, es decir su importación.</w:t>
            </w:r>
          </w:p>
          <w:p w:rsidR="44D2CEEC" w:rsidP="50F857A5" w:rsidRDefault="44D2CEEC" w14:paraId="7A6DE40E" w14:textId="1493BD50">
            <w:pPr>
              <w:pStyle w:val="ParrafoORT"/>
              <w:rPr>
                <w:rFonts w:ascii="Times New Roman" w:hAnsi="Times New Roman" w:eastAsia="Calibri" w:cs="Times New Roman"/>
                <w:sz w:val="24"/>
                <w:szCs w:val="24"/>
              </w:rPr>
            </w:pPr>
            <w:r w:rsidRPr="2D1453AB" w:rsidR="23469B47">
              <w:rPr>
                <w:rStyle w:val="Enfasis:ORTChar"/>
              </w:rPr>
              <w:t xml:space="preserve">Cedula: </w:t>
            </w:r>
            <w:r w:rsidRPr="2D1453AB" w:rsidR="5456DDF4">
              <w:rPr>
                <w:rFonts w:ascii="Times New Roman" w:hAnsi="Times New Roman" w:eastAsia="Calibri" w:cs="Times New Roman"/>
                <w:sz w:val="24"/>
                <w:szCs w:val="24"/>
              </w:rPr>
              <w:t>Texto de h</w:t>
            </w:r>
            <w:r w:rsidRPr="2D1453AB" w:rsidR="23469B47">
              <w:rPr>
                <w:rFonts w:ascii="Times New Roman" w:hAnsi="Times New Roman" w:eastAsia="Calibri" w:cs="Times New Roman"/>
                <w:sz w:val="24"/>
                <w:szCs w:val="24"/>
              </w:rPr>
              <w:t xml:space="preserve">asta 8 </w:t>
            </w:r>
            <w:r w:rsidRPr="2D1453AB" w:rsidR="6A153E49">
              <w:rPr>
                <w:rFonts w:ascii="Times New Roman" w:hAnsi="Times New Roman" w:eastAsia="Calibri" w:cs="Times New Roman"/>
                <w:sz w:val="24"/>
                <w:szCs w:val="24"/>
              </w:rPr>
              <w:t>dígitos</w:t>
            </w:r>
            <w:r w:rsidRPr="2D1453AB" w:rsidR="23469B47">
              <w:rPr>
                <w:rFonts w:ascii="Times New Roman" w:hAnsi="Times New Roman" w:eastAsia="Calibri" w:cs="Times New Roman"/>
                <w:sz w:val="24"/>
                <w:szCs w:val="24"/>
              </w:rPr>
              <w:t xml:space="preserve"> numéricos sin puntos ni guiones. Debe tener una validaci</w:t>
            </w:r>
            <w:r w:rsidRPr="2D1453AB" w:rsidR="1926142F">
              <w:rPr>
                <w:rFonts w:ascii="Times New Roman" w:hAnsi="Times New Roman" w:eastAsia="Calibri" w:cs="Times New Roman"/>
                <w:sz w:val="24"/>
                <w:szCs w:val="24"/>
              </w:rPr>
              <w:t>ón de ultimo digito verificador</w:t>
            </w:r>
            <w:r w:rsidRPr="2D1453AB" w:rsidR="31B37194">
              <w:rPr>
                <w:rFonts w:ascii="Times New Roman" w:hAnsi="Times New Roman" w:eastAsia="Calibri" w:cs="Times New Roman"/>
                <w:sz w:val="24"/>
                <w:szCs w:val="24"/>
              </w:rPr>
              <w:t>.</w:t>
            </w:r>
          </w:p>
          <w:p w:rsidR="1E42DD43" w:rsidP="50F857A5" w:rsidRDefault="1E42DD43" w14:paraId="3FBA74C8" w14:textId="7A3B2842">
            <w:pPr>
              <w:pStyle w:val="ParrafoORT"/>
              <w:rPr>
                <w:rFonts w:ascii="Times New Roman" w:hAnsi="Times New Roman" w:eastAsia="Calibri" w:cs="Times New Roman"/>
                <w:sz w:val="24"/>
                <w:szCs w:val="24"/>
              </w:rPr>
            </w:pPr>
            <w:r w:rsidRPr="50F857A5" w:rsidR="1E42DD43">
              <w:rPr>
                <w:rStyle w:val="Enfasis:ORTChar"/>
              </w:rPr>
              <w:t xml:space="preserve">Nombres: </w:t>
            </w:r>
            <w:r w:rsidRPr="50F857A5" w:rsidR="1E42DD43">
              <w:rPr>
                <w:rFonts w:ascii="Times New Roman" w:hAnsi="Times New Roman" w:eastAsia="Calibri" w:cs="Times New Roman"/>
                <w:sz w:val="24"/>
                <w:szCs w:val="24"/>
              </w:rPr>
              <w:t>primer nombre obligatorio y segundo nombre</w:t>
            </w:r>
            <w:r w:rsidRPr="50F857A5" w:rsidR="421C994F">
              <w:rPr>
                <w:rFonts w:ascii="Times New Roman" w:hAnsi="Times New Roman" w:eastAsia="Calibri" w:cs="Times New Roman"/>
                <w:sz w:val="24"/>
                <w:szCs w:val="24"/>
              </w:rPr>
              <w:t xml:space="preserve"> no requerido por si no tiene segundo nombre</w:t>
            </w:r>
            <w:r w:rsidRPr="50F857A5" w:rsidR="1E42DD43">
              <w:rPr>
                <w:rFonts w:ascii="Times New Roman" w:hAnsi="Times New Roman" w:eastAsia="Calibri" w:cs="Times New Roman"/>
                <w:sz w:val="24"/>
                <w:szCs w:val="24"/>
              </w:rPr>
              <w:t xml:space="preserve">. </w:t>
            </w:r>
            <w:r w:rsidRPr="50F857A5" w:rsidR="07DC66C4">
              <w:rPr>
                <w:rFonts w:ascii="Times New Roman" w:hAnsi="Times New Roman" w:eastAsia="Calibri" w:cs="Times New Roman"/>
                <w:sz w:val="24"/>
                <w:szCs w:val="24"/>
              </w:rPr>
              <w:t>Mínimo</w:t>
            </w:r>
            <w:r w:rsidRPr="50F857A5" w:rsidR="1E42DD43">
              <w:rPr>
                <w:rFonts w:ascii="Times New Roman" w:hAnsi="Times New Roman" w:eastAsia="Calibri" w:cs="Times New Roman"/>
                <w:sz w:val="24"/>
                <w:szCs w:val="24"/>
              </w:rPr>
              <w:t xml:space="preserve"> Caracteres </w:t>
            </w:r>
            <w:proofErr w:type="gramStart"/>
            <w:r w:rsidRPr="50F857A5" w:rsidR="1E42DD43">
              <w:rPr>
                <w:rFonts w:ascii="Times New Roman" w:hAnsi="Times New Roman" w:eastAsia="Calibri" w:cs="Times New Roman"/>
                <w:sz w:val="24"/>
                <w:szCs w:val="24"/>
              </w:rPr>
              <w:t>3 ,</w:t>
            </w:r>
            <w:proofErr w:type="gramEnd"/>
            <w:r w:rsidRPr="50F857A5" w:rsidR="1E42DD43">
              <w:rPr>
                <w:rFonts w:ascii="Times New Roman" w:hAnsi="Times New Roman" w:eastAsia="Calibri" w:cs="Times New Roman"/>
                <w:sz w:val="24"/>
                <w:szCs w:val="24"/>
              </w:rPr>
              <w:t xml:space="preserve"> </w:t>
            </w:r>
            <w:r w:rsidRPr="50F857A5" w:rsidR="2890FCE7">
              <w:rPr>
                <w:rFonts w:ascii="Times New Roman" w:hAnsi="Times New Roman" w:eastAsia="Calibri" w:cs="Times New Roman"/>
                <w:sz w:val="24"/>
                <w:szCs w:val="24"/>
              </w:rPr>
              <w:t>máximo</w:t>
            </w:r>
            <w:r w:rsidRPr="50F857A5" w:rsidR="1E42DD43">
              <w:rPr>
                <w:rFonts w:ascii="Times New Roman" w:hAnsi="Times New Roman" w:eastAsia="Calibri" w:cs="Times New Roman"/>
                <w:sz w:val="24"/>
                <w:szCs w:val="24"/>
              </w:rPr>
              <w:t xml:space="preserve"> 50 caracteres.</w:t>
            </w:r>
          </w:p>
          <w:p w:rsidR="1E42DD43" w:rsidP="50F857A5" w:rsidRDefault="1E42DD43" w14:paraId="39ED937A" w14:textId="47768CE5">
            <w:pPr>
              <w:pStyle w:val="ParrafoORT"/>
              <w:rPr>
                <w:rFonts w:ascii="Times New Roman" w:hAnsi="Times New Roman" w:eastAsia="Calibri" w:cs="Times New Roman"/>
                <w:sz w:val="24"/>
                <w:szCs w:val="24"/>
              </w:rPr>
            </w:pPr>
            <w:r w:rsidRPr="50F857A5" w:rsidR="1E42DD43">
              <w:rPr>
                <w:rStyle w:val="Enfasis:ORTChar"/>
              </w:rPr>
              <w:t xml:space="preserve">Apellidos: </w:t>
            </w:r>
            <w:r w:rsidRPr="50F857A5" w:rsidR="1E42DD43">
              <w:rPr>
                <w:rFonts w:ascii="Times New Roman" w:hAnsi="Times New Roman" w:eastAsia="Calibri" w:cs="Times New Roman"/>
                <w:sz w:val="24"/>
                <w:szCs w:val="24"/>
              </w:rPr>
              <w:t xml:space="preserve">primer apellido </w:t>
            </w:r>
            <w:r w:rsidRPr="50F857A5" w:rsidR="1CA06B24">
              <w:rPr>
                <w:rFonts w:ascii="Times New Roman" w:hAnsi="Times New Roman" w:eastAsia="Calibri" w:cs="Times New Roman"/>
                <w:sz w:val="24"/>
                <w:szCs w:val="24"/>
              </w:rPr>
              <w:t xml:space="preserve">obligatorio </w:t>
            </w:r>
            <w:r w:rsidRPr="50F857A5" w:rsidR="1E42DD43">
              <w:rPr>
                <w:rFonts w:ascii="Times New Roman" w:hAnsi="Times New Roman" w:eastAsia="Calibri" w:cs="Times New Roman"/>
                <w:sz w:val="24"/>
                <w:szCs w:val="24"/>
              </w:rPr>
              <w:t>y segundo nombre</w:t>
            </w:r>
            <w:r w:rsidRPr="50F857A5" w:rsidR="216F0BE8">
              <w:rPr>
                <w:rFonts w:ascii="Times New Roman" w:hAnsi="Times New Roman" w:eastAsia="Calibri" w:cs="Times New Roman"/>
                <w:sz w:val="24"/>
                <w:szCs w:val="24"/>
              </w:rPr>
              <w:t xml:space="preserve"> no requerido por </w:t>
            </w:r>
            <w:r w:rsidRPr="50F857A5" w:rsidR="2C033048">
              <w:rPr>
                <w:rFonts w:ascii="Times New Roman" w:hAnsi="Times New Roman" w:eastAsia="Calibri" w:cs="Times New Roman"/>
                <w:sz w:val="24"/>
                <w:szCs w:val="24"/>
              </w:rPr>
              <w:t>si no</w:t>
            </w:r>
            <w:r w:rsidRPr="50F857A5" w:rsidR="216F0BE8">
              <w:rPr>
                <w:rFonts w:ascii="Times New Roman" w:hAnsi="Times New Roman" w:eastAsia="Calibri" w:cs="Times New Roman"/>
                <w:sz w:val="24"/>
                <w:szCs w:val="24"/>
              </w:rPr>
              <w:t xml:space="preserve"> tiene segundo apellido</w:t>
            </w:r>
            <w:r w:rsidRPr="50F857A5" w:rsidR="1E42DD43">
              <w:rPr>
                <w:rFonts w:ascii="Times New Roman" w:hAnsi="Times New Roman" w:eastAsia="Calibri" w:cs="Times New Roman"/>
                <w:sz w:val="24"/>
                <w:szCs w:val="24"/>
              </w:rPr>
              <w:t xml:space="preserve">. </w:t>
            </w:r>
            <w:r w:rsidRPr="50F857A5" w:rsidR="024D6B22">
              <w:rPr>
                <w:rFonts w:ascii="Times New Roman" w:hAnsi="Times New Roman" w:eastAsia="Calibri" w:cs="Times New Roman"/>
                <w:sz w:val="24"/>
                <w:szCs w:val="24"/>
              </w:rPr>
              <w:t>Mínimo</w:t>
            </w:r>
            <w:r w:rsidRPr="50F857A5" w:rsidR="1E42DD43">
              <w:rPr>
                <w:rFonts w:ascii="Times New Roman" w:hAnsi="Times New Roman" w:eastAsia="Calibri" w:cs="Times New Roman"/>
                <w:sz w:val="24"/>
                <w:szCs w:val="24"/>
              </w:rPr>
              <w:t xml:space="preserve"> Caracteres </w:t>
            </w:r>
            <w:proofErr w:type="gramStart"/>
            <w:r w:rsidRPr="50F857A5" w:rsidR="1E42DD43">
              <w:rPr>
                <w:rFonts w:ascii="Times New Roman" w:hAnsi="Times New Roman" w:eastAsia="Calibri" w:cs="Times New Roman"/>
                <w:sz w:val="24"/>
                <w:szCs w:val="24"/>
              </w:rPr>
              <w:t>3 ,</w:t>
            </w:r>
            <w:proofErr w:type="gramEnd"/>
            <w:r w:rsidRPr="50F857A5" w:rsidR="1E42DD43">
              <w:rPr>
                <w:rFonts w:ascii="Times New Roman" w:hAnsi="Times New Roman" w:eastAsia="Calibri" w:cs="Times New Roman"/>
                <w:sz w:val="24"/>
                <w:szCs w:val="24"/>
              </w:rPr>
              <w:t xml:space="preserve"> </w:t>
            </w:r>
            <w:r w:rsidRPr="50F857A5" w:rsidR="3FAE13F6">
              <w:rPr>
                <w:rFonts w:ascii="Times New Roman" w:hAnsi="Times New Roman" w:eastAsia="Calibri" w:cs="Times New Roman"/>
                <w:sz w:val="24"/>
                <w:szCs w:val="24"/>
              </w:rPr>
              <w:t>máximo</w:t>
            </w:r>
            <w:r w:rsidRPr="50F857A5" w:rsidR="1E42DD43">
              <w:rPr>
                <w:rFonts w:ascii="Times New Roman" w:hAnsi="Times New Roman" w:eastAsia="Calibri" w:cs="Times New Roman"/>
                <w:sz w:val="24"/>
                <w:szCs w:val="24"/>
              </w:rPr>
              <w:t xml:space="preserve"> 50 caracteres.</w:t>
            </w:r>
          </w:p>
          <w:p w:rsidR="6F517A33" w:rsidP="50F857A5" w:rsidRDefault="6F517A33" w14:paraId="764917D6" w14:textId="26071A72">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50F857A5" w:rsidR="6F517A33">
              <w:rPr>
                <w:rStyle w:val="Enfasis:ORTChar"/>
              </w:rPr>
              <w:t xml:space="preserve">Teléfono: </w:t>
            </w:r>
            <w:r w:rsidRPr="50F857A5" w:rsidR="6F517A33">
              <w:rPr>
                <w:rFonts w:ascii="Times New Roman" w:hAnsi="Times New Roman" w:eastAsia="Calibri" w:cs="Times New Roman"/>
                <w:sz w:val="24"/>
                <w:szCs w:val="24"/>
              </w:rPr>
              <w:t xml:space="preserve">solo dígitos numéricos. Dato obligatorio </w:t>
            </w:r>
            <w:r w:rsidRPr="50F857A5" w:rsidR="1EFA8C7B">
              <w:rPr>
                <w:rFonts w:ascii="Times New Roman" w:hAnsi="Times New Roman" w:eastAsia="Calibri" w:cs="Times New Roman"/>
                <w:sz w:val="24"/>
                <w:szCs w:val="24"/>
              </w:rPr>
              <w:t>máximo</w:t>
            </w:r>
            <w:r w:rsidRPr="50F857A5" w:rsidR="1EFA8C7B">
              <w:rPr>
                <w:rFonts w:ascii="Times New Roman" w:hAnsi="Times New Roman" w:eastAsia="Calibri" w:cs="Times New Roman"/>
                <w:sz w:val="24"/>
                <w:szCs w:val="24"/>
              </w:rPr>
              <w:t xml:space="preserve"> 10 </w:t>
            </w:r>
            <w:r w:rsidRPr="50F857A5" w:rsidR="1EFA8C7B">
              <w:rPr>
                <w:rFonts w:ascii="Times New Roman" w:hAnsi="Times New Roman" w:eastAsia="Calibri" w:cs="Times New Roman"/>
                <w:sz w:val="24"/>
                <w:szCs w:val="24"/>
              </w:rPr>
              <w:t>dígitos</w:t>
            </w:r>
            <w:r w:rsidRPr="50F857A5" w:rsidR="1EFA8C7B">
              <w:rPr>
                <w:rFonts w:ascii="Times New Roman" w:hAnsi="Times New Roman" w:eastAsia="Calibri" w:cs="Times New Roman"/>
                <w:sz w:val="24"/>
                <w:szCs w:val="24"/>
              </w:rPr>
              <w:t>.</w:t>
            </w:r>
          </w:p>
          <w:p w:rsidR="1EFA8C7B" w:rsidP="50F857A5" w:rsidRDefault="1EFA8C7B" w14:paraId="30E0B822" w14:textId="51293DED">
            <w:pPr>
              <w:pStyle w:val="ParrafoORT"/>
              <w:rPr>
                <w:rFonts w:ascii="Times New Roman" w:hAnsi="Times New Roman" w:eastAsia="Calibri" w:cs="Times New Roman"/>
                <w:sz w:val="24"/>
                <w:szCs w:val="24"/>
              </w:rPr>
            </w:pPr>
            <w:r w:rsidRPr="50F857A5" w:rsidR="1EFA8C7B">
              <w:rPr>
                <w:rStyle w:val="Enfasis:ORTChar"/>
              </w:rPr>
              <w:t xml:space="preserve">Celular: </w:t>
            </w:r>
            <w:r w:rsidRPr="50F857A5" w:rsidR="1EFA8C7B">
              <w:rPr>
                <w:rFonts w:ascii="Times New Roman" w:hAnsi="Times New Roman" w:eastAsia="Calibri" w:cs="Times New Roman"/>
                <w:sz w:val="24"/>
                <w:szCs w:val="24"/>
              </w:rPr>
              <w:t xml:space="preserve">solo dígitos numéricos. Dato obligatorio de 9 caracteres </w:t>
            </w:r>
            <w:r w:rsidRPr="50F857A5" w:rsidR="1EFA8C7B">
              <w:rPr>
                <w:rFonts w:ascii="Times New Roman" w:hAnsi="Times New Roman" w:eastAsia="Calibri" w:cs="Times New Roman"/>
                <w:sz w:val="24"/>
                <w:szCs w:val="24"/>
              </w:rPr>
              <w:t>numéricos</w:t>
            </w:r>
            <w:r w:rsidRPr="50F857A5" w:rsidR="1EFA8C7B">
              <w:rPr>
                <w:rFonts w:ascii="Times New Roman" w:hAnsi="Times New Roman" w:eastAsia="Calibri" w:cs="Times New Roman"/>
                <w:sz w:val="24"/>
                <w:szCs w:val="24"/>
              </w:rPr>
              <w:t>.</w:t>
            </w:r>
          </w:p>
          <w:p w:rsidR="6F517A33" w:rsidP="50F857A5" w:rsidRDefault="6F517A33" w14:paraId="680203E8" w14:textId="595EF31A">
            <w:pPr>
              <w:pStyle w:val="ParrafoORT"/>
              <w:rPr>
                <w:rFonts w:ascii="Times New Roman" w:hAnsi="Times New Roman" w:eastAsia="Calibri" w:cs="Times New Roman"/>
                <w:sz w:val="24"/>
                <w:szCs w:val="24"/>
              </w:rPr>
            </w:pPr>
            <w:r w:rsidRPr="50F857A5" w:rsidR="6F517A33">
              <w:rPr>
                <w:rStyle w:val="Enfasis:ORTChar"/>
              </w:rPr>
              <w:t xml:space="preserve">Email: </w:t>
            </w:r>
            <w:r w:rsidRPr="50F857A5" w:rsidR="6F517A33">
              <w:rPr>
                <w:rFonts w:ascii="Times New Roman" w:hAnsi="Times New Roman" w:eastAsia="Calibri" w:cs="Times New Roman"/>
                <w:sz w:val="24"/>
                <w:szCs w:val="24"/>
              </w:rPr>
              <w:t xml:space="preserve">debe validar formato de email </w:t>
            </w:r>
            <w:r w:rsidRPr="50F857A5" w:rsidR="14A2632E">
              <w:rPr>
                <w:rFonts w:ascii="Times New Roman" w:hAnsi="Times New Roman" w:eastAsia="Calibri" w:cs="Times New Roman"/>
                <w:sz w:val="24"/>
                <w:szCs w:val="24"/>
              </w:rPr>
              <w:t>básico, tres</w:t>
            </w:r>
            <w:r w:rsidRPr="50F857A5" w:rsidR="5836B1D5">
              <w:rPr>
                <w:rFonts w:ascii="Times New Roman" w:hAnsi="Times New Roman" w:eastAsia="Calibri" w:cs="Times New Roman"/>
                <w:sz w:val="24"/>
                <w:szCs w:val="24"/>
              </w:rPr>
              <w:t xml:space="preserve"> </w:t>
            </w:r>
            <w:r w:rsidRPr="50F857A5" w:rsidR="02CC6B73">
              <w:rPr>
                <w:rFonts w:ascii="Times New Roman" w:hAnsi="Times New Roman" w:eastAsia="Calibri" w:cs="Times New Roman"/>
                <w:sz w:val="24"/>
                <w:szCs w:val="24"/>
              </w:rPr>
              <w:t>caracteres mínimos</w:t>
            </w:r>
            <w:r w:rsidRPr="50F857A5" w:rsidR="5836B1D5">
              <w:rPr>
                <w:rFonts w:ascii="Times New Roman" w:hAnsi="Times New Roman" w:eastAsia="Calibri" w:cs="Times New Roman"/>
                <w:sz w:val="24"/>
                <w:szCs w:val="24"/>
              </w:rPr>
              <w:t xml:space="preserve"> al comienzo y antes de </w:t>
            </w:r>
            <w:r w:rsidRPr="50F857A5" w:rsidR="33C0DFCA">
              <w:rPr>
                <w:rFonts w:ascii="Times New Roman" w:hAnsi="Times New Roman" w:eastAsia="Calibri" w:cs="Times New Roman"/>
                <w:sz w:val="24"/>
                <w:szCs w:val="24"/>
              </w:rPr>
              <w:t>un “</w:t>
            </w:r>
            <w:r w:rsidRPr="50F857A5" w:rsidR="5836B1D5">
              <w:rPr>
                <w:rFonts w:ascii="Times New Roman" w:hAnsi="Times New Roman" w:eastAsia="Calibri" w:cs="Times New Roman"/>
                <w:sz w:val="24"/>
                <w:szCs w:val="24"/>
              </w:rPr>
              <w:t>@” y luego el nombre de domini</w:t>
            </w:r>
            <w:r w:rsidRPr="50F857A5" w:rsidR="5E9D4839">
              <w:rPr>
                <w:rFonts w:ascii="Times New Roman" w:hAnsi="Times New Roman" w:eastAsia="Calibri" w:cs="Times New Roman"/>
                <w:sz w:val="24"/>
                <w:szCs w:val="24"/>
              </w:rPr>
              <w:t>o.</w:t>
            </w:r>
          </w:p>
          <w:p w:rsidR="65F6555B" w:rsidP="50F857A5" w:rsidRDefault="65F6555B" w14:paraId="7C9EBEFA" w14:textId="63A70215">
            <w:pPr>
              <w:pStyle w:val="ParrafoORT"/>
              <w:rPr>
                <w:rFonts w:ascii="Times New Roman" w:hAnsi="Times New Roman" w:eastAsia="Calibri" w:cs="Times New Roman"/>
                <w:sz w:val="24"/>
                <w:szCs w:val="24"/>
              </w:rPr>
            </w:pPr>
            <w:r w:rsidRPr="50F857A5" w:rsidR="65F6555B">
              <w:rPr>
                <w:rStyle w:val="Enfasis:ORTChar"/>
              </w:rPr>
              <w:t xml:space="preserve">Fecha de ingreso: </w:t>
            </w:r>
            <w:r w:rsidRPr="50F857A5" w:rsidR="6013F119">
              <w:rPr>
                <w:rFonts w:ascii="Times New Roman" w:hAnsi="Times New Roman" w:eastAsia="Calibri" w:cs="Times New Roman"/>
                <w:sz w:val="24"/>
                <w:szCs w:val="24"/>
              </w:rPr>
              <w:t>formato “</w:t>
            </w:r>
            <w:proofErr w:type="spellStart"/>
            <w:r w:rsidRPr="50F857A5" w:rsidR="6013F119">
              <w:rPr>
                <w:rFonts w:ascii="Times New Roman" w:hAnsi="Times New Roman" w:eastAsia="Calibri" w:cs="Times New Roman"/>
                <w:sz w:val="24"/>
                <w:szCs w:val="24"/>
              </w:rPr>
              <w:t>dd</w:t>
            </w:r>
            <w:proofErr w:type="spellEnd"/>
            <w:r w:rsidRPr="50F857A5" w:rsidR="6013F119">
              <w:rPr>
                <w:rFonts w:ascii="Times New Roman" w:hAnsi="Times New Roman" w:eastAsia="Calibri" w:cs="Times New Roman"/>
                <w:sz w:val="24"/>
                <w:szCs w:val="24"/>
              </w:rPr>
              <w:t>/MM/</w:t>
            </w:r>
            <w:proofErr w:type="spellStart"/>
            <w:r w:rsidRPr="50F857A5" w:rsidR="6013F119">
              <w:rPr>
                <w:rFonts w:ascii="Times New Roman" w:hAnsi="Times New Roman" w:eastAsia="Calibri" w:cs="Times New Roman"/>
                <w:sz w:val="24"/>
                <w:szCs w:val="24"/>
              </w:rPr>
              <w:t>aaaa</w:t>
            </w:r>
            <w:proofErr w:type="spellEnd"/>
            <w:r w:rsidRPr="50F857A5" w:rsidR="6013F119">
              <w:rPr>
                <w:rFonts w:ascii="Times New Roman" w:hAnsi="Times New Roman" w:eastAsia="Calibri" w:cs="Times New Roman"/>
                <w:sz w:val="24"/>
                <w:szCs w:val="24"/>
              </w:rPr>
              <w:t>”. No puede ser posterior a la fecha de ingreso al sistema.</w:t>
            </w:r>
            <w:r w:rsidRPr="50F857A5" w:rsidR="1D422D6B">
              <w:rPr>
                <w:rFonts w:ascii="Times New Roman" w:hAnsi="Times New Roman" w:eastAsia="Calibri" w:cs="Times New Roman"/>
                <w:sz w:val="24"/>
                <w:szCs w:val="24"/>
              </w:rPr>
              <w:t xml:space="preserve"> Representa la fecha en que el funcionario es dado de alta en la </w:t>
            </w:r>
            <w:r w:rsidRPr="50F857A5" w:rsidR="1D422D6B">
              <w:rPr>
                <w:rFonts w:ascii="Times New Roman" w:hAnsi="Times New Roman" w:eastAsia="Calibri" w:cs="Times New Roman"/>
                <w:sz w:val="24"/>
                <w:szCs w:val="24"/>
              </w:rPr>
              <w:t>nómina</w:t>
            </w:r>
            <w:r w:rsidRPr="50F857A5" w:rsidR="1D422D6B">
              <w:rPr>
                <w:rFonts w:ascii="Times New Roman" w:hAnsi="Times New Roman" w:eastAsia="Calibri" w:cs="Times New Roman"/>
                <w:sz w:val="24"/>
                <w:szCs w:val="24"/>
              </w:rPr>
              <w:t xml:space="preserve"> de la empresa.</w:t>
            </w:r>
          </w:p>
          <w:p w:rsidR="6013F119" w:rsidP="50F857A5" w:rsidRDefault="6013F119" w14:paraId="77639B4B" w14:textId="1885E1B0">
            <w:pPr>
              <w:pStyle w:val="ParrafoORT"/>
              <w:rPr>
                <w:rFonts w:ascii="Times New Roman" w:hAnsi="Times New Roman" w:eastAsia="Calibri" w:cs="Times New Roman"/>
                <w:sz w:val="24"/>
                <w:szCs w:val="24"/>
              </w:rPr>
            </w:pPr>
            <w:r w:rsidRPr="07458CB5" w:rsidR="35520E21">
              <w:rPr>
                <w:rStyle w:val="Enfasis:ORTChar"/>
              </w:rPr>
              <w:t xml:space="preserve">Tipo de contrato: </w:t>
            </w:r>
            <w:r w:rsidRPr="07458CB5" w:rsidR="4357A293">
              <w:rPr>
                <w:rFonts w:ascii="Times New Roman" w:hAnsi="Times New Roman" w:eastAsia="Calibri" w:cs="Times New Roman"/>
                <w:sz w:val="24"/>
                <w:szCs w:val="24"/>
              </w:rPr>
              <w:t>según RF4</w:t>
            </w:r>
            <w:r w:rsidRPr="07458CB5" w:rsidR="003FEDF9">
              <w:rPr>
                <w:rFonts w:ascii="Times New Roman" w:hAnsi="Times New Roman" w:eastAsia="Calibri" w:cs="Times New Roman"/>
                <w:sz w:val="24"/>
                <w:szCs w:val="24"/>
              </w:rPr>
              <w:t>2</w:t>
            </w:r>
          </w:p>
          <w:p w:rsidR="17CE91D3" w:rsidP="50F857A5" w:rsidRDefault="17CE91D3" w14:paraId="70A4D972" w14:textId="4248B2B2">
            <w:pPr>
              <w:pStyle w:val="ParrafoORT"/>
              <w:rPr>
                <w:rFonts w:ascii="Times New Roman" w:hAnsi="Times New Roman" w:eastAsia="Calibri" w:cs="Times New Roman"/>
                <w:sz w:val="24"/>
                <w:szCs w:val="24"/>
              </w:rPr>
            </w:pPr>
            <w:r w:rsidRPr="382AFC59" w:rsidR="17CE91D3">
              <w:rPr>
                <w:rFonts w:ascii="Times New Roman" w:hAnsi="Times New Roman" w:eastAsia="Calibri" w:cs="Times New Roman"/>
                <w:sz w:val="24"/>
                <w:szCs w:val="24"/>
              </w:rPr>
              <w:t xml:space="preserve">Un nuevo </w:t>
            </w:r>
            <w:r w:rsidRPr="382AFC59" w:rsidR="329661D7">
              <w:rPr>
                <w:rFonts w:ascii="Times New Roman" w:hAnsi="Times New Roman" w:eastAsia="Calibri" w:cs="Times New Roman"/>
                <w:sz w:val="24"/>
                <w:szCs w:val="24"/>
              </w:rPr>
              <w:t>funcionario</w:t>
            </w:r>
            <w:r w:rsidRPr="382AFC59" w:rsidR="17CE91D3">
              <w:rPr>
                <w:rFonts w:ascii="Times New Roman" w:hAnsi="Times New Roman" w:eastAsia="Calibri" w:cs="Times New Roman"/>
                <w:sz w:val="24"/>
                <w:szCs w:val="24"/>
              </w:rPr>
              <w:t xml:space="preserve"> solo puede tener un solo tipo de contrato</w:t>
            </w:r>
          </w:p>
          <w:p w:rsidR="0F38C9CF" w:rsidP="50F857A5" w:rsidRDefault="0F38C9CF" w14:paraId="342DA0E5" w14:textId="30031480">
            <w:pPr>
              <w:pStyle w:val="ParrafoORT"/>
              <w:rPr>
                <w:rFonts w:ascii="Times New Roman" w:hAnsi="Times New Roman" w:eastAsia="Calibri" w:cs="Times New Roman"/>
                <w:sz w:val="24"/>
                <w:szCs w:val="24"/>
              </w:rPr>
            </w:pPr>
            <w:r w:rsidRPr="50F857A5" w:rsidR="0F38C9CF">
              <w:rPr>
                <w:rStyle w:val="Enfasis:ORTChar"/>
              </w:rPr>
              <w:t>Fecha de vencimiento de carné de salud:</w:t>
            </w:r>
            <w:r w:rsidRPr="50F857A5" w:rsidR="0F38C9CF">
              <w:rPr>
                <w:rFonts w:ascii="Times New Roman" w:hAnsi="Times New Roman" w:eastAsia="Calibri" w:cs="Times New Roman"/>
                <w:sz w:val="24"/>
                <w:szCs w:val="24"/>
              </w:rPr>
              <w:t xml:space="preserve"> </w:t>
            </w:r>
            <w:r w:rsidRPr="50F857A5" w:rsidR="3103E955">
              <w:rPr>
                <w:rFonts w:ascii="Times New Roman" w:hAnsi="Times New Roman" w:eastAsia="Calibri" w:cs="Times New Roman"/>
                <w:sz w:val="24"/>
                <w:szCs w:val="24"/>
              </w:rPr>
              <w:t>debe ser posterior a la fecha de ingreso. Un funcionario no puede ingresar sin el carné de salud vigente.</w:t>
            </w:r>
          </w:p>
          <w:p w:rsidR="3103E955" w:rsidP="50F857A5" w:rsidRDefault="3103E955" w14:paraId="6FFF7D12" w14:textId="59FD741E">
            <w:pPr>
              <w:pStyle w:val="ParrafoORT"/>
              <w:rPr>
                <w:rFonts w:ascii="Times New Roman" w:hAnsi="Times New Roman" w:eastAsia="Calibri" w:cs="Times New Roman"/>
                <w:sz w:val="24"/>
                <w:szCs w:val="24"/>
              </w:rPr>
            </w:pPr>
            <w:r w:rsidRPr="50F857A5" w:rsidR="3103E955">
              <w:rPr>
                <w:rStyle w:val="Enfasis:ORTChar"/>
              </w:rPr>
              <w:t xml:space="preserve">Fecha emisión ACJ: </w:t>
            </w:r>
            <w:r w:rsidRPr="50F857A5" w:rsidR="3103E955">
              <w:rPr>
                <w:rFonts w:ascii="Times New Roman" w:hAnsi="Times New Roman" w:eastAsia="Calibri" w:cs="Times New Roman"/>
                <w:sz w:val="24"/>
                <w:szCs w:val="24"/>
              </w:rPr>
              <w:t>formato “</w:t>
            </w:r>
            <w:proofErr w:type="spellStart"/>
            <w:r w:rsidRPr="50F857A5" w:rsidR="3103E955">
              <w:rPr>
                <w:rFonts w:ascii="Times New Roman" w:hAnsi="Times New Roman" w:eastAsia="Calibri" w:cs="Times New Roman"/>
                <w:sz w:val="24"/>
                <w:szCs w:val="24"/>
              </w:rPr>
              <w:t>dd</w:t>
            </w:r>
            <w:proofErr w:type="spellEnd"/>
            <w:r w:rsidRPr="50F857A5" w:rsidR="3103E955">
              <w:rPr>
                <w:rFonts w:ascii="Times New Roman" w:hAnsi="Times New Roman" w:eastAsia="Calibri" w:cs="Times New Roman"/>
                <w:sz w:val="24"/>
                <w:szCs w:val="24"/>
              </w:rPr>
              <w:t>/MM/</w:t>
            </w:r>
            <w:proofErr w:type="spellStart"/>
            <w:r w:rsidRPr="50F857A5" w:rsidR="3103E955">
              <w:rPr>
                <w:rFonts w:ascii="Times New Roman" w:hAnsi="Times New Roman" w:eastAsia="Calibri" w:cs="Times New Roman"/>
                <w:sz w:val="24"/>
                <w:szCs w:val="24"/>
              </w:rPr>
              <w:t>aaaa</w:t>
            </w:r>
            <w:proofErr w:type="spellEnd"/>
            <w:r w:rsidRPr="50F857A5" w:rsidR="3103E955">
              <w:rPr>
                <w:rFonts w:ascii="Times New Roman" w:hAnsi="Times New Roman" w:eastAsia="Calibri" w:cs="Times New Roman"/>
                <w:sz w:val="24"/>
                <w:szCs w:val="24"/>
              </w:rPr>
              <w:t>”. Debe ser anterior a la fecha de ingreso.</w:t>
            </w:r>
            <w:r w:rsidRPr="50F857A5" w:rsidR="70179730">
              <w:rPr>
                <w:rFonts w:ascii="Times New Roman" w:hAnsi="Times New Roman" w:eastAsia="Calibri" w:cs="Times New Roman"/>
                <w:sz w:val="24"/>
                <w:szCs w:val="24"/>
              </w:rPr>
              <w:t xml:space="preserve"> No es obligatorio al momento de ingreso</w:t>
            </w:r>
          </w:p>
          <w:p w:rsidR="70179730" w:rsidP="50F857A5" w:rsidRDefault="70179730" w14:paraId="5C4CDA3E" w14:textId="4EFC8778">
            <w:pPr>
              <w:pStyle w:val="ParrafoORT"/>
              <w:rPr>
                <w:rFonts w:ascii="Times New Roman" w:hAnsi="Times New Roman" w:eastAsia="Calibri" w:cs="Times New Roman"/>
                <w:sz w:val="24"/>
                <w:szCs w:val="24"/>
              </w:rPr>
            </w:pPr>
            <w:r w:rsidRPr="50F857A5" w:rsidR="70179730">
              <w:rPr>
                <w:rStyle w:val="Enfasis:ORTChar"/>
              </w:rPr>
              <w:t>Sueldo nominal:</w:t>
            </w:r>
            <w:r w:rsidRPr="50F857A5" w:rsidR="70179730">
              <w:rPr>
                <w:rFonts w:ascii="Times New Roman" w:hAnsi="Times New Roman" w:eastAsia="Calibri" w:cs="Times New Roman"/>
                <w:sz w:val="24"/>
                <w:szCs w:val="24"/>
              </w:rPr>
              <w:t xml:space="preserve"> numérico con dos decimales. Es obligatorio</w:t>
            </w:r>
          </w:p>
          <w:p w:rsidR="70179730" w:rsidP="50F857A5" w:rsidRDefault="70179730" w14:paraId="2E6C0661" w14:textId="1DC2AFF7">
            <w:pPr>
              <w:pStyle w:val="ParrafoORT"/>
              <w:rPr>
                <w:rFonts w:ascii="Times New Roman" w:hAnsi="Times New Roman" w:eastAsia="Calibri" w:cs="Times New Roman"/>
                <w:sz w:val="24"/>
                <w:szCs w:val="24"/>
              </w:rPr>
            </w:pPr>
            <w:r w:rsidRPr="50F857A5" w:rsidR="70179730">
              <w:rPr>
                <w:rStyle w:val="Enfasis:ORTChar"/>
              </w:rPr>
              <w:t xml:space="preserve">Responde a: </w:t>
            </w:r>
            <w:r w:rsidRPr="50F857A5" w:rsidR="70179730">
              <w:rPr>
                <w:rFonts w:ascii="Times New Roman" w:hAnsi="Times New Roman" w:eastAsia="Calibri" w:cs="Times New Roman"/>
                <w:sz w:val="24"/>
                <w:szCs w:val="24"/>
              </w:rPr>
              <w:t xml:space="preserve">dato obligatorio que indica a que </w:t>
            </w:r>
            <w:r w:rsidRPr="50F857A5" w:rsidR="5B2AD210">
              <w:rPr>
                <w:rFonts w:ascii="Times New Roman" w:hAnsi="Times New Roman" w:eastAsia="Calibri" w:cs="Times New Roman"/>
                <w:sz w:val="24"/>
                <w:szCs w:val="24"/>
              </w:rPr>
              <w:t>mesa operativa responde según RF05</w:t>
            </w:r>
          </w:p>
          <w:p w:rsidR="2205DE43" w:rsidP="50F857A5" w:rsidRDefault="2205DE43" w14:paraId="04EE6A96" w14:textId="78796096">
            <w:pPr>
              <w:pStyle w:val="ParrafoORT"/>
              <w:rPr>
                <w:rFonts w:ascii="Times New Roman" w:hAnsi="Times New Roman" w:eastAsia="Calibri" w:cs="Times New Roman"/>
                <w:sz w:val="24"/>
                <w:szCs w:val="24"/>
              </w:rPr>
            </w:pPr>
            <w:r w:rsidRPr="382AFC59" w:rsidR="2205DE43">
              <w:rPr>
                <w:rStyle w:val="Enfasis:ORTChar"/>
              </w:rPr>
              <w:t xml:space="preserve">Observaciones generales: </w:t>
            </w:r>
            <w:r w:rsidRPr="382AFC59" w:rsidR="2205DE43">
              <w:rPr>
                <w:rFonts w:ascii="Times New Roman" w:hAnsi="Times New Roman" w:eastAsia="Calibri" w:cs="Times New Roman"/>
                <w:sz w:val="24"/>
                <w:szCs w:val="24"/>
              </w:rPr>
              <w:t>máximo</w:t>
            </w:r>
            <w:r w:rsidRPr="382AFC59" w:rsidR="2205DE43">
              <w:rPr>
                <w:rFonts w:ascii="Times New Roman" w:hAnsi="Times New Roman" w:eastAsia="Calibri" w:cs="Times New Roman"/>
                <w:sz w:val="24"/>
                <w:szCs w:val="24"/>
              </w:rPr>
              <w:t xml:space="preserve"> 300 caracteres. No es un dato obligatorio.</w:t>
            </w:r>
          </w:p>
          <w:p w:rsidR="50F857A5" w:rsidP="382AFC59" w:rsidRDefault="50F857A5" w14:paraId="7B2FA226" w14:textId="2E077921">
            <w:pPr>
              <w:pStyle w:val="ParrafoORT"/>
            </w:pPr>
            <w:r w:rsidRPr="091DF241" w:rsidR="6164A662">
              <w:rPr>
                <w:rStyle w:val="Enfasis:ORTChar"/>
              </w:rPr>
              <w:t>Estado:</w:t>
            </w:r>
            <w:r w:rsidR="6164A662">
              <w:rPr/>
              <w:t xml:space="preserve"> el estado es predefinido como “ACTIVO”. </w:t>
            </w:r>
            <w:r w:rsidR="40A8DFE1">
              <w:rPr/>
              <w:t>Cuando el funcionario se da de baja por egreso se computa como “</w:t>
            </w:r>
            <w:r w:rsidR="6704280C">
              <w:rPr/>
              <w:t>BAJA</w:t>
            </w:r>
            <w:r w:rsidR="27FA1F80">
              <w:rPr/>
              <w:t>_PARA_LIQUIDACION</w:t>
            </w:r>
            <w:r w:rsidR="40A8DFE1">
              <w:rPr/>
              <w:t>”.</w:t>
            </w:r>
          </w:p>
          <w:p w:rsidR="50F857A5" w:rsidP="382AFC59" w:rsidRDefault="50F857A5" w14:paraId="6908BAC3" w14:textId="6DBE9B53">
            <w:pPr>
              <w:pStyle w:val="ParrafoORT"/>
              <w:rPr>
                <w:rFonts w:ascii="Times New Roman" w:hAnsi="Times New Roman" w:eastAsia="Calibri" w:cs="Times New Roman"/>
                <w:sz w:val="24"/>
                <w:szCs w:val="24"/>
              </w:rPr>
            </w:pPr>
            <w:r w:rsidRPr="2D009859" w:rsidR="4C8311DD">
              <w:rPr>
                <w:rFonts w:ascii="Times New Roman" w:hAnsi="Times New Roman" w:eastAsia="Calibri" w:cs="Times New Roman"/>
                <w:sz w:val="24"/>
                <w:szCs w:val="24"/>
              </w:rPr>
              <w:t>C</w:t>
            </w:r>
            <w:r w:rsidRPr="2D009859" w:rsidR="7F4694B4">
              <w:rPr>
                <w:rFonts w:ascii="Times New Roman" w:hAnsi="Times New Roman" w:eastAsia="Calibri" w:cs="Times New Roman"/>
                <w:sz w:val="24"/>
                <w:szCs w:val="24"/>
              </w:rPr>
              <w:t xml:space="preserve">uando un funcionario es dado de baja y posterior </w:t>
            </w:r>
            <w:r w:rsidRPr="2D009859" w:rsidR="379A4CFA">
              <w:rPr>
                <w:rFonts w:ascii="Times New Roman" w:hAnsi="Times New Roman" w:eastAsia="Calibri" w:cs="Times New Roman"/>
                <w:sz w:val="24"/>
                <w:szCs w:val="24"/>
              </w:rPr>
              <w:t xml:space="preserve">a su liquidación final </w:t>
            </w:r>
            <w:r w:rsidRPr="2D009859" w:rsidR="0CA14900">
              <w:rPr>
                <w:rFonts w:ascii="Times New Roman" w:hAnsi="Times New Roman" w:eastAsia="Calibri" w:cs="Times New Roman"/>
                <w:sz w:val="24"/>
                <w:szCs w:val="24"/>
              </w:rPr>
              <w:t xml:space="preserve">por egreso, se </w:t>
            </w:r>
            <w:r w:rsidRPr="2D009859" w:rsidR="76F01727">
              <w:rPr>
                <w:rFonts w:ascii="Times New Roman" w:hAnsi="Times New Roman" w:eastAsia="Calibri" w:cs="Times New Roman"/>
                <w:sz w:val="24"/>
                <w:szCs w:val="24"/>
              </w:rPr>
              <w:t xml:space="preserve">cierra definitivo su implicancia con la empresa se </w:t>
            </w:r>
            <w:r w:rsidRPr="2D009859" w:rsidR="0CA14900">
              <w:rPr>
                <w:rFonts w:ascii="Times New Roman" w:hAnsi="Times New Roman" w:eastAsia="Calibri" w:cs="Times New Roman"/>
                <w:sz w:val="24"/>
                <w:szCs w:val="24"/>
              </w:rPr>
              <w:t>definirá como “</w:t>
            </w:r>
            <w:r w:rsidRPr="2D009859" w:rsidR="63C1E194">
              <w:rPr>
                <w:rFonts w:ascii="Times New Roman" w:hAnsi="Times New Roman" w:eastAsia="Calibri" w:cs="Times New Roman"/>
                <w:sz w:val="24"/>
                <w:szCs w:val="24"/>
              </w:rPr>
              <w:t>BAJA_DEFINITIVA</w:t>
            </w:r>
            <w:r w:rsidRPr="2D009859" w:rsidR="0CA14900">
              <w:rPr>
                <w:rFonts w:ascii="Times New Roman" w:hAnsi="Times New Roman" w:eastAsia="Calibri" w:cs="Times New Roman"/>
                <w:sz w:val="24"/>
                <w:szCs w:val="24"/>
              </w:rPr>
              <w:t xml:space="preserve">” </w:t>
            </w:r>
            <w:r w:rsidRPr="2D009859" w:rsidR="70AF6A5E">
              <w:rPr>
                <w:rFonts w:ascii="Times New Roman" w:hAnsi="Times New Roman" w:eastAsia="Calibri" w:cs="Times New Roman"/>
                <w:sz w:val="24"/>
                <w:szCs w:val="24"/>
              </w:rPr>
              <w:t xml:space="preserve">y </w:t>
            </w:r>
            <w:r w:rsidRPr="2D009859" w:rsidR="0CA14900">
              <w:rPr>
                <w:rFonts w:ascii="Times New Roman" w:hAnsi="Times New Roman" w:eastAsia="Calibri" w:cs="Times New Roman"/>
                <w:sz w:val="24"/>
                <w:szCs w:val="24"/>
              </w:rPr>
              <w:t>ya no contabiliza</w:t>
            </w:r>
            <w:r w:rsidRPr="2D009859" w:rsidR="67E9BF77">
              <w:rPr>
                <w:rFonts w:ascii="Times New Roman" w:hAnsi="Times New Roman" w:eastAsia="Calibri" w:cs="Times New Roman"/>
                <w:sz w:val="24"/>
                <w:szCs w:val="24"/>
              </w:rPr>
              <w:t>rá</w:t>
            </w:r>
            <w:r w:rsidRPr="2D009859" w:rsidR="0CA14900">
              <w:rPr>
                <w:rFonts w:ascii="Times New Roman" w:hAnsi="Times New Roman" w:eastAsia="Calibri" w:cs="Times New Roman"/>
                <w:sz w:val="24"/>
                <w:szCs w:val="24"/>
              </w:rPr>
              <w:t xml:space="preserve"> para futuros pagos de sueldos y haberes.</w:t>
            </w:r>
          </w:p>
          <w:p w:rsidR="2D009859" w:rsidP="2D009859" w:rsidRDefault="2D009859" w14:paraId="76292850" w14:textId="597E2958">
            <w:pPr>
              <w:pStyle w:val="ParrafoORT"/>
              <w:rPr>
                <w:rFonts w:ascii="Times New Roman" w:hAnsi="Times New Roman" w:eastAsia="Calibri" w:cs="Times New Roman"/>
                <w:sz w:val="24"/>
                <w:szCs w:val="24"/>
              </w:rPr>
            </w:pPr>
            <w:r w:rsidRPr="2D1453AB" w:rsidR="2472C289">
              <w:rPr>
                <w:rStyle w:val="Enfasis:ORTChar"/>
              </w:rPr>
              <w:t>Habilitado para porte de armas:</w:t>
            </w:r>
            <w:r w:rsidRPr="2D1453AB" w:rsidR="2472C289">
              <w:rPr>
                <w:rFonts w:ascii="Times New Roman" w:hAnsi="Times New Roman" w:eastAsia="Calibri" w:cs="Times New Roman"/>
                <w:sz w:val="24"/>
                <w:szCs w:val="24"/>
              </w:rPr>
              <w:t xml:space="preserve"> true o false. True define que </w:t>
            </w:r>
            <w:proofErr w:type="gramStart"/>
            <w:r w:rsidRPr="2D1453AB" w:rsidR="2472C289">
              <w:rPr>
                <w:rFonts w:ascii="Times New Roman" w:hAnsi="Times New Roman" w:eastAsia="Calibri" w:cs="Times New Roman"/>
                <w:sz w:val="24"/>
                <w:szCs w:val="24"/>
              </w:rPr>
              <w:t>esta</w:t>
            </w:r>
            <w:proofErr w:type="gramEnd"/>
            <w:r w:rsidRPr="2D1453AB" w:rsidR="2472C289">
              <w:rPr>
                <w:rFonts w:ascii="Times New Roman" w:hAnsi="Times New Roman" w:eastAsia="Calibri" w:cs="Times New Roman"/>
                <w:sz w:val="24"/>
                <w:szCs w:val="24"/>
              </w:rPr>
              <w:t xml:space="preserve"> habilitado para el porte de armas.</w:t>
            </w:r>
          </w:p>
          <w:p w:rsidR="50F857A5" w:rsidP="382AFC59" w:rsidRDefault="50F857A5" w14:paraId="539C1669" w14:textId="63DC02ED">
            <w:pPr>
              <w:pStyle w:val="ParrafoORT"/>
              <w:rPr>
                <w:rFonts w:ascii="Times New Roman" w:hAnsi="Times New Roman" w:eastAsia="Calibri" w:cs="Times New Roman"/>
                <w:sz w:val="24"/>
                <w:szCs w:val="24"/>
              </w:rPr>
            </w:pPr>
            <w:r w:rsidRPr="2D009859" w:rsidR="454C3B74">
              <w:rPr>
                <w:rFonts w:ascii="Times New Roman" w:hAnsi="Times New Roman" w:eastAsia="Calibri" w:cs="Times New Roman"/>
                <w:sz w:val="24"/>
                <w:szCs w:val="24"/>
              </w:rPr>
              <w:t>Una vez el funciona</w:t>
            </w:r>
            <w:r w:rsidRPr="2D009859" w:rsidR="454C3B74">
              <w:rPr>
                <w:rFonts w:ascii="Times New Roman" w:hAnsi="Times New Roman" w:eastAsia="Calibri" w:cs="Times New Roman"/>
                <w:sz w:val="24"/>
                <w:szCs w:val="24"/>
              </w:rPr>
              <w:t>rio es registrado. Queda disponible para la planificación operativa.</w:t>
            </w:r>
          </w:p>
        </w:tc>
      </w:tr>
      <w:tr w:rsidR="7ECF07B8" w:rsidTr="07458CB5" w14:paraId="399E2825">
        <w:tc>
          <w:tcPr>
            <w:tcW w:w="2055" w:type="dxa"/>
            <w:tcMar/>
          </w:tcPr>
          <w:p w:rsidR="7ECF07B8" w:rsidP="7ECF07B8" w:rsidRDefault="7ECF07B8" w14:paraId="5AE9813C"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18FF8939" w14:textId="0D25D275">
            <w:pPr>
              <w:pStyle w:val="ParrafoORT"/>
              <w:rPr>
                <w:rFonts w:ascii="Times New Roman" w:hAnsi="Times New Roman" w:eastAsia="Calibri" w:cs="Times New Roman"/>
                <w:sz w:val="24"/>
                <w:szCs w:val="24"/>
              </w:rPr>
            </w:pPr>
            <w:r w:rsidR="7ECF07B8">
              <w:rPr/>
              <w:t>Alta</w:t>
            </w:r>
          </w:p>
        </w:tc>
      </w:tr>
    </w:tbl>
    <w:p w:rsidR="7ECF07B8" w:rsidP="7ECF07B8" w:rsidRDefault="7ECF07B8" w14:paraId="1367EB91" w14:textId="6EE46EEC">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ayout w:type="fixed"/>
        <w:tblLook w:val="06A0" w:firstRow="1" w:lastRow="0" w:firstColumn="1" w:lastColumn="0" w:noHBand="1" w:noVBand="1"/>
      </w:tblPr>
      <w:tblGrid>
        <w:gridCol w:w="2055"/>
        <w:gridCol w:w="6435"/>
      </w:tblGrid>
      <w:tr w:rsidR="7ECF07B8" w:rsidTr="382AFC59" w14:paraId="214DF483">
        <w:tc>
          <w:tcPr>
            <w:tcW w:w="2055" w:type="dxa"/>
            <w:tcMar/>
          </w:tcPr>
          <w:p w:rsidR="7ECF07B8" w:rsidP="7ECF07B8" w:rsidRDefault="7ECF07B8" w14:paraId="35D87863"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50F857A5" w:rsidRDefault="7ECF07B8" w14:paraId="54EA425F" w14:textId="56BF4C91">
            <w:pPr>
              <w:pStyle w:val="ParrafoORT"/>
            </w:pPr>
            <w:r w:rsidR="220C74CF">
              <w:rPr/>
              <w:t>RF0</w:t>
            </w:r>
            <w:r w:rsidR="67534FBE">
              <w:rPr/>
              <w:t>7</w:t>
            </w:r>
          </w:p>
        </w:tc>
      </w:tr>
      <w:tr w:rsidR="7ECF07B8" w:rsidTr="382AFC59" w14:paraId="09D3419D">
        <w:tc>
          <w:tcPr>
            <w:tcW w:w="2055" w:type="dxa"/>
            <w:tcMar/>
          </w:tcPr>
          <w:p w:rsidR="7ECF07B8" w:rsidP="7ECF07B8" w:rsidRDefault="7ECF07B8" w14:paraId="3E66F2E0" w14:textId="4F490FEC">
            <w:pPr>
              <w:pStyle w:val="ParrafoORT"/>
              <w:rPr>
                <w:rFonts w:ascii="Times New Roman" w:hAnsi="Times New Roman" w:eastAsia="Calibri" w:cs="Times New Roman"/>
                <w:sz w:val="24"/>
                <w:szCs w:val="24"/>
              </w:rPr>
            </w:pPr>
            <w:r w:rsidR="7ECF07B8">
              <w:rPr/>
              <w:t>Usuario</w:t>
            </w:r>
          </w:p>
        </w:tc>
        <w:tc>
          <w:tcPr>
            <w:tcW w:w="6435" w:type="dxa"/>
            <w:tcMar/>
          </w:tcPr>
          <w:p w:rsidR="32CFB4E0" w:rsidP="7ECF07B8" w:rsidRDefault="32CFB4E0" w14:paraId="7D174138" w14:textId="259CE827">
            <w:pPr>
              <w:pStyle w:val="ParrafoORT"/>
            </w:pPr>
            <w:r w:rsidR="4BFA527D">
              <w:rPr/>
              <w:t xml:space="preserve">Jefe de </w:t>
            </w:r>
            <w:r w:rsidR="4BFA527D">
              <w:rPr/>
              <w:t>RR.HH</w:t>
            </w:r>
            <w:r w:rsidR="7074CCE4">
              <w:rPr/>
              <w:t>. A</w:t>
            </w:r>
            <w:r w:rsidR="1294E740">
              <w:rPr/>
              <w:t>d</w:t>
            </w:r>
            <w:r w:rsidR="7074CCE4">
              <w:rPr/>
              <w:t>ministrador</w:t>
            </w:r>
          </w:p>
        </w:tc>
      </w:tr>
      <w:tr w:rsidR="7ECF07B8" w:rsidTr="382AFC59" w14:paraId="5FE63483">
        <w:tc>
          <w:tcPr>
            <w:tcW w:w="2055" w:type="dxa"/>
            <w:tcMar/>
          </w:tcPr>
          <w:p w:rsidR="7ECF07B8" w:rsidP="7ECF07B8" w:rsidRDefault="7ECF07B8" w14:paraId="1161D257" w14:textId="1450EBFD">
            <w:pPr>
              <w:pStyle w:val="ParrafoORT"/>
              <w:rPr>
                <w:rFonts w:ascii="Times New Roman" w:hAnsi="Times New Roman" w:eastAsia="Calibri" w:cs="Times New Roman"/>
                <w:sz w:val="24"/>
                <w:szCs w:val="24"/>
              </w:rPr>
            </w:pPr>
            <w:r w:rsidR="0BE8959B">
              <w:rPr/>
              <w:t>Título</w:t>
            </w:r>
          </w:p>
        </w:tc>
        <w:tc>
          <w:tcPr>
            <w:tcW w:w="6435" w:type="dxa"/>
            <w:tcMar/>
          </w:tcPr>
          <w:p w:rsidR="0E622999" w:rsidP="7ECF07B8" w:rsidRDefault="0E622999" w14:paraId="350CCA96" w14:textId="28252FEC">
            <w:pPr>
              <w:pStyle w:val="ParrafoORT"/>
            </w:pPr>
            <w:r w:rsidR="0E622999">
              <w:rPr/>
              <w:t>Modificación datos funcionario</w:t>
            </w:r>
          </w:p>
        </w:tc>
      </w:tr>
      <w:tr w:rsidR="7ECF07B8" w:rsidTr="382AFC59" w14:paraId="1BBC61B0">
        <w:tc>
          <w:tcPr>
            <w:tcW w:w="2055" w:type="dxa"/>
            <w:tcMar/>
          </w:tcPr>
          <w:p w:rsidR="7ECF07B8" w:rsidP="7ECF07B8" w:rsidRDefault="7ECF07B8" w14:paraId="780809B0"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7ECF07B8" w:rsidRDefault="7ECF07B8" w14:paraId="6DB5A12F" w14:textId="65AF6C55">
            <w:pPr>
              <w:pStyle w:val="ParrafoORT"/>
            </w:pPr>
            <w:r w:rsidR="7FB6905E">
              <w:rPr/>
              <w:t xml:space="preserve">El sistema </w:t>
            </w:r>
            <w:r w:rsidR="6FD98090">
              <w:rPr/>
              <w:t xml:space="preserve">debe permitir </w:t>
            </w:r>
            <w:r w:rsidR="043150B7">
              <w:rPr/>
              <w:t xml:space="preserve">la </w:t>
            </w:r>
            <w:r w:rsidR="409A163D">
              <w:rPr/>
              <w:t>actualización</w:t>
            </w:r>
            <w:r w:rsidR="043150B7">
              <w:rPr/>
              <w:t xml:space="preserve"> de datos de funcionarios</w:t>
            </w:r>
          </w:p>
        </w:tc>
      </w:tr>
      <w:tr w:rsidR="50F857A5" w:rsidTr="382AFC59" w14:paraId="22ED7B46">
        <w:tc>
          <w:tcPr>
            <w:tcW w:w="2055" w:type="dxa"/>
            <w:tcMar/>
          </w:tcPr>
          <w:p w:rsidR="50F857A5" w:rsidP="50F857A5" w:rsidRDefault="50F857A5" w14:paraId="5AC28B2F" w14:textId="1CEF69B2">
            <w:pPr>
              <w:pStyle w:val="ParrafoORT"/>
              <w:rPr>
                <w:rFonts w:ascii="Times New Roman" w:hAnsi="Times New Roman" w:eastAsia="Calibri" w:cs="Times New Roman"/>
                <w:sz w:val="24"/>
                <w:szCs w:val="24"/>
              </w:rPr>
            </w:pPr>
            <w:r w:rsidRPr="382AFC59" w:rsidR="3771AA0B">
              <w:rPr>
                <w:rFonts w:ascii="Times New Roman" w:hAnsi="Times New Roman" w:eastAsia="Calibri" w:cs="Times New Roman"/>
                <w:sz w:val="24"/>
                <w:szCs w:val="24"/>
              </w:rPr>
              <w:t>Validación y reglas de negocio</w:t>
            </w:r>
          </w:p>
        </w:tc>
        <w:tc>
          <w:tcPr>
            <w:tcW w:w="6435" w:type="dxa"/>
            <w:tcMar/>
          </w:tcPr>
          <w:p w:rsidR="50F857A5" w:rsidP="50F857A5" w:rsidRDefault="50F857A5" w14:paraId="5F0F3DC5" w14:textId="6D971012">
            <w:pPr>
              <w:pStyle w:val="ParrafoORT"/>
              <w:rPr>
                <w:rFonts w:ascii="Times New Roman" w:hAnsi="Times New Roman" w:eastAsia="Calibri" w:cs="Times New Roman"/>
                <w:sz w:val="24"/>
                <w:szCs w:val="24"/>
              </w:rPr>
            </w:pPr>
            <w:r w:rsidRPr="382AFC59" w:rsidR="1789AD2A">
              <w:rPr>
                <w:rFonts w:ascii="Times New Roman" w:hAnsi="Times New Roman" w:eastAsia="Calibri" w:cs="Times New Roman"/>
                <w:sz w:val="24"/>
                <w:szCs w:val="24"/>
              </w:rPr>
              <w:t xml:space="preserve">Todos los datos del </w:t>
            </w:r>
            <w:r w:rsidRPr="382AFC59" w:rsidR="1789AD2A">
              <w:rPr>
                <w:rFonts w:ascii="Times New Roman" w:hAnsi="Times New Roman" w:eastAsia="Calibri" w:cs="Times New Roman"/>
                <w:sz w:val="24"/>
                <w:szCs w:val="24"/>
              </w:rPr>
              <w:t>funcionario</w:t>
            </w:r>
            <w:r w:rsidRPr="382AFC59" w:rsidR="1789AD2A">
              <w:rPr>
                <w:rFonts w:ascii="Times New Roman" w:hAnsi="Times New Roman" w:eastAsia="Calibri" w:cs="Times New Roman"/>
                <w:sz w:val="24"/>
                <w:szCs w:val="24"/>
              </w:rPr>
              <w:t xml:space="preserve"> menos el </w:t>
            </w:r>
            <w:r w:rsidRPr="382AFC59" w:rsidR="1789AD2A">
              <w:rPr>
                <w:rFonts w:ascii="Times New Roman" w:hAnsi="Times New Roman" w:eastAsia="Calibri" w:cs="Times New Roman"/>
                <w:sz w:val="24"/>
                <w:szCs w:val="24"/>
              </w:rPr>
              <w:t>número</w:t>
            </w:r>
            <w:r w:rsidRPr="382AFC59" w:rsidR="1789AD2A">
              <w:rPr>
                <w:rFonts w:ascii="Times New Roman" w:hAnsi="Times New Roman" w:eastAsia="Calibri" w:cs="Times New Roman"/>
                <w:sz w:val="24"/>
                <w:szCs w:val="24"/>
              </w:rPr>
              <w:t xml:space="preserve"> de funcionario son actualizables.</w:t>
            </w:r>
          </w:p>
        </w:tc>
      </w:tr>
      <w:tr w:rsidR="7ECF07B8" w:rsidTr="382AFC59" w14:paraId="0CAB5025">
        <w:tc>
          <w:tcPr>
            <w:tcW w:w="2055" w:type="dxa"/>
            <w:tcMar/>
          </w:tcPr>
          <w:p w:rsidR="7ECF07B8" w:rsidP="7ECF07B8" w:rsidRDefault="7ECF07B8" w14:paraId="72B2F460"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4D41A99C" w14:textId="0D25D275">
            <w:pPr>
              <w:pStyle w:val="ParrafoORT"/>
              <w:rPr>
                <w:rFonts w:ascii="Times New Roman" w:hAnsi="Times New Roman" w:eastAsia="Calibri" w:cs="Times New Roman"/>
                <w:sz w:val="24"/>
                <w:szCs w:val="24"/>
              </w:rPr>
            </w:pPr>
            <w:r w:rsidR="7ECF07B8">
              <w:rPr/>
              <w:t>Alta</w:t>
            </w:r>
          </w:p>
        </w:tc>
      </w:tr>
    </w:tbl>
    <w:p w:rsidR="7ECF07B8" w:rsidP="7ECF07B8" w:rsidRDefault="7ECF07B8" w14:paraId="6F36BA4B" w14:textId="1D1B0A66">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69B82E14" w:rsidTr="2A0FDD25" w14:paraId="6984C30E">
        <w:tc>
          <w:tcPr>
            <w:tcW w:w="2055" w:type="dxa"/>
            <w:tcMar/>
          </w:tcPr>
          <w:p w:rsidR="69B82E14" w:rsidP="69B82E14" w:rsidRDefault="69B82E14" w14:paraId="33DACA4B" w14:textId="53B7A3D3">
            <w:pPr>
              <w:pStyle w:val="ParrafoORT"/>
              <w:rPr>
                <w:rFonts w:ascii="Times New Roman" w:hAnsi="Times New Roman" w:eastAsia="Calibri" w:cs="Times New Roman"/>
                <w:sz w:val="24"/>
                <w:szCs w:val="24"/>
              </w:rPr>
            </w:pPr>
            <w:r w:rsidR="69B82E14">
              <w:rPr/>
              <w:t>ID</w:t>
            </w:r>
          </w:p>
        </w:tc>
        <w:tc>
          <w:tcPr>
            <w:tcW w:w="6435" w:type="dxa"/>
            <w:tcMar/>
          </w:tcPr>
          <w:p w:rsidR="69B82E14" w:rsidP="69B82E14" w:rsidRDefault="69B82E14" w14:paraId="285F5429" w14:textId="0A12DCF7">
            <w:pPr>
              <w:pStyle w:val="ParrafoORT"/>
            </w:pPr>
            <w:r w:rsidR="69B82E14">
              <w:rPr/>
              <w:t>RF</w:t>
            </w:r>
            <w:r w:rsidR="69B82E14">
              <w:rPr/>
              <w:t>0</w:t>
            </w:r>
            <w:r w:rsidR="69B82E14">
              <w:rPr/>
              <w:t>8</w:t>
            </w:r>
          </w:p>
        </w:tc>
      </w:tr>
      <w:tr w:rsidR="69B82E14" w:rsidTr="2A0FDD25" w14:paraId="1E0604B8">
        <w:tc>
          <w:tcPr>
            <w:tcW w:w="2055" w:type="dxa"/>
            <w:tcMar/>
          </w:tcPr>
          <w:p w:rsidR="69B82E14" w:rsidP="69B82E14" w:rsidRDefault="69B82E14" w14:paraId="41A8296C" w14:textId="4F490FEC">
            <w:pPr>
              <w:pStyle w:val="ParrafoORT"/>
              <w:rPr>
                <w:rFonts w:ascii="Times New Roman" w:hAnsi="Times New Roman" w:eastAsia="Calibri" w:cs="Times New Roman"/>
                <w:sz w:val="24"/>
                <w:szCs w:val="24"/>
              </w:rPr>
            </w:pPr>
            <w:r w:rsidR="69B82E14">
              <w:rPr/>
              <w:t>Usuario</w:t>
            </w:r>
          </w:p>
        </w:tc>
        <w:tc>
          <w:tcPr>
            <w:tcW w:w="6435" w:type="dxa"/>
            <w:tcMar/>
          </w:tcPr>
          <w:p w:rsidR="69B82E14" w:rsidP="69B82E14" w:rsidRDefault="69B82E14" w14:paraId="0B0983A4" w14:textId="10730126">
            <w:pPr>
              <w:pStyle w:val="ParrafoORT"/>
            </w:pPr>
            <w:r w:rsidR="69B82E14">
              <w:rPr/>
              <w:t>Todos</w:t>
            </w:r>
          </w:p>
        </w:tc>
      </w:tr>
      <w:tr w:rsidR="69B82E14" w:rsidTr="2A0FDD25" w14:paraId="3CEDB45A">
        <w:tc>
          <w:tcPr>
            <w:tcW w:w="2055" w:type="dxa"/>
            <w:tcMar/>
          </w:tcPr>
          <w:p w:rsidR="69B82E14" w:rsidP="69B82E14" w:rsidRDefault="69B82E14" w14:paraId="4AD1CCA1" w14:textId="1BD68853">
            <w:pPr>
              <w:pStyle w:val="ParrafoORT"/>
              <w:rPr>
                <w:rFonts w:ascii="Times New Roman" w:hAnsi="Times New Roman" w:eastAsia="Calibri" w:cs="Times New Roman"/>
                <w:sz w:val="24"/>
                <w:szCs w:val="24"/>
              </w:rPr>
            </w:pPr>
            <w:r w:rsidR="69B82E14">
              <w:rPr/>
              <w:t>Título</w:t>
            </w:r>
          </w:p>
        </w:tc>
        <w:tc>
          <w:tcPr>
            <w:tcW w:w="6435" w:type="dxa"/>
            <w:tcMar/>
          </w:tcPr>
          <w:p w:rsidR="69B82E14" w:rsidP="69B82E14" w:rsidRDefault="69B82E14" w14:paraId="2AA39C31" w14:textId="3E941DAA">
            <w:pPr>
              <w:pStyle w:val="ParrafoORT"/>
            </w:pPr>
            <w:r w:rsidR="69B82E14">
              <w:rPr/>
              <w:t>Búsqueda</w:t>
            </w:r>
            <w:r w:rsidR="69B82E14">
              <w:rPr/>
              <w:t xml:space="preserve"> de funcionarios</w:t>
            </w:r>
          </w:p>
        </w:tc>
      </w:tr>
      <w:tr w:rsidR="69B82E14" w:rsidTr="2A0FDD25" w14:paraId="49F7E65D">
        <w:tc>
          <w:tcPr>
            <w:tcW w:w="2055" w:type="dxa"/>
            <w:tcMar/>
          </w:tcPr>
          <w:p w:rsidR="69B82E14" w:rsidP="69B82E14" w:rsidRDefault="69B82E14" w14:paraId="03BADEC1" w14:textId="777286FF">
            <w:pPr>
              <w:pStyle w:val="ParrafoORT"/>
              <w:rPr>
                <w:rFonts w:ascii="Times New Roman" w:hAnsi="Times New Roman" w:eastAsia="Calibri" w:cs="Times New Roman"/>
                <w:sz w:val="24"/>
                <w:szCs w:val="24"/>
              </w:rPr>
            </w:pPr>
            <w:r w:rsidR="69B82E14">
              <w:rPr/>
              <w:t>Descripción</w:t>
            </w:r>
          </w:p>
        </w:tc>
        <w:tc>
          <w:tcPr>
            <w:tcW w:w="6435" w:type="dxa"/>
            <w:tcMar/>
          </w:tcPr>
          <w:p w:rsidR="69B82E14" w:rsidP="69B82E14" w:rsidRDefault="69B82E14" w14:paraId="05155B34" w14:textId="219564C0">
            <w:pPr>
              <w:pStyle w:val="ParrafoORT"/>
              <w:rPr>
                <w:rFonts w:ascii="Times New Roman" w:hAnsi="Times New Roman" w:eastAsia="Calibri" w:cs="Times New Roman"/>
                <w:sz w:val="24"/>
                <w:szCs w:val="24"/>
              </w:rPr>
            </w:pPr>
            <w:r w:rsidR="69B82E14">
              <w:rPr/>
              <w:t>El sistema debe permitir</w:t>
            </w:r>
            <w:r w:rsidR="69B82E14">
              <w:rPr/>
              <w:t xml:space="preserve"> la </w:t>
            </w:r>
            <w:r w:rsidR="69B82E14">
              <w:rPr/>
              <w:t>búsqueda</w:t>
            </w:r>
            <w:r w:rsidR="69B82E14">
              <w:rPr/>
              <w:t xml:space="preserve"> de los datos de un funcionario</w:t>
            </w:r>
          </w:p>
        </w:tc>
      </w:tr>
      <w:tr w:rsidR="69B82E14" w:rsidTr="2A0FDD25" w14:paraId="2878F9CB">
        <w:tc>
          <w:tcPr>
            <w:tcW w:w="2055" w:type="dxa"/>
            <w:tcMar/>
          </w:tcPr>
          <w:p w:rsidR="69B82E14" w:rsidP="69B82E14" w:rsidRDefault="69B82E14" w14:paraId="2E0C207C" w14:textId="6A08778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Validación y reglas de negocio</w:t>
            </w:r>
          </w:p>
        </w:tc>
        <w:tc>
          <w:tcPr>
            <w:tcW w:w="6435" w:type="dxa"/>
            <w:tcMar/>
          </w:tcPr>
          <w:p w:rsidR="69B82E14" w:rsidP="69B82E14" w:rsidRDefault="69B82E14" w14:paraId="30791CE1" w14:textId="1D746CF9">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Se considerará los siguientes filtros:</w:t>
            </w:r>
          </w:p>
          <w:p w:rsidR="69B82E14" w:rsidP="69B82E14" w:rsidRDefault="69B82E14" w14:paraId="5DB6DDE1" w14:textId="03B96CE6">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 xml:space="preserve">El sistema debe ser </w:t>
            </w:r>
            <w:r w:rsidRPr="69B82E14" w:rsidR="69B82E14">
              <w:rPr>
                <w:rFonts w:ascii="Times New Roman" w:hAnsi="Times New Roman" w:eastAsia="Calibri" w:cs="Times New Roman"/>
                <w:sz w:val="24"/>
                <w:szCs w:val="24"/>
              </w:rPr>
              <w:t>capaz</w:t>
            </w:r>
            <w:r w:rsidRPr="69B82E14" w:rsidR="69B82E14">
              <w:rPr>
                <w:rFonts w:ascii="Times New Roman" w:hAnsi="Times New Roman" w:eastAsia="Calibri" w:cs="Times New Roman"/>
                <w:sz w:val="24"/>
                <w:szCs w:val="24"/>
              </w:rPr>
              <w:t xml:space="preserve"> de detectar </w:t>
            </w:r>
            <w:r w:rsidRPr="69B82E14" w:rsidR="69B82E14">
              <w:rPr>
                <w:rFonts w:ascii="Times New Roman" w:hAnsi="Times New Roman" w:eastAsia="Calibri" w:cs="Times New Roman"/>
                <w:sz w:val="24"/>
                <w:szCs w:val="24"/>
              </w:rPr>
              <w:t>que,</w:t>
            </w:r>
            <w:r w:rsidRPr="69B82E14" w:rsidR="69B82E14">
              <w:rPr>
                <w:rFonts w:ascii="Times New Roman" w:hAnsi="Times New Roman" w:eastAsia="Calibri" w:cs="Times New Roman"/>
                <w:sz w:val="24"/>
                <w:szCs w:val="24"/>
              </w:rPr>
              <w:t xml:space="preserve"> si el usuario ingresa </w:t>
            </w:r>
            <w:r w:rsidRPr="69B82E14" w:rsidR="69B82E14">
              <w:rPr>
                <w:rFonts w:ascii="Times New Roman" w:hAnsi="Times New Roman" w:eastAsia="Calibri" w:cs="Times New Roman"/>
                <w:sz w:val="24"/>
                <w:szCs w:val="24"/>
              </w:rPr>
              <w:t xml:space="preserve">solamente </w:t>
            </w:r>
            <w:r w:rsidRPr="69B82E14" w:rsidR="69B82E14">
              <w:rPr>
                <w:rFonts w:ascii="Times New Roman" w:hAnsi="Times New Roman" w:eastAsia="Calibri" w:cs="Times New Roman"/>
                <w:sz w:val="24"/>
                <w:szCs w:val="24"/>
              </w:rPr>
              <w:t xml:space="preserve">un dato </w:t>
            </w:r>
            <w:r w:rsidRPr="69B82E14" w:rsidR="69B82E14">
              <w:rPr>
                <w:rFonts w:ascii="Times New Roman" w:hAnsi="Times New Roman" w:eastAsia="Calibri" w:cs="Times New Roman"/>
                <w:sz w:val="24"/>
                <w:szCs w:val="24"/>
              </w:rPr>
              <w:t>numérico,</w:t>
            </w:r>
            <w:r w:rsidRPr="69B82E14" w:rsidR="69B82E14">
              <w:rPr>
                <w:rFonts w:ascii="Times New Roman" w:hAnsi="Times New Roman" w:eastAsia="Calibri" w:cs="Times New Roman"/>
                <w:sz w:val="24"/>
                <w:szCs w:val="24"/>
              </w:rPr>
              <w:t xml:space="preserve"> se filtra como primera coincidencia el </w:t>
            </w:r>
            <w:r w:rsidRPr="69B82E14" w:rsidR="69B82E14">
              <w:rPr>
                <w:rFonts w:ascii="Times New Roman" w:hAnsi="Times New Roman" w:eastAsia="Calibri" w:cs="Times New Roman"/>
                <w:sz w:val="24"/>
                <w:szCs w:val="24"/>
              </w:rPr>
              <w:t>número</w:t>
            </w:r>
            <w:r w:rsidRPr="69B82E14" w:rsidR="69B82E14">
              <w:rPr>
                <w:rFonts w:ascii="Times New Roman" w:hAnsi="Times New Roman" w:eastAsia="Calibri" w:cs="Times New Roman"/>
                <w:sz w:val="24"/>
                <w:szCs w:val="24"/>
              </w:rPr>
              <w:t xml:space="preserve"> de funcionario. Si no hay coincidencias, se</w:t>
            </w:r>
            <w:r w:rsidRPr="69B82E14" w:rsidR="69B82E14">
              <w:rPr>
                <w:rFonts w:ascii="Times New Roman" w:hAnsi="Times New Roman" w:eastAsia="Calibri" w:cs="Times New Roman"/>
                <w:sz w:val="24"/>
                <w:szCs w:val="24"/>
              </w:rPr>
              <w:t xml:space="preserve"> filtra por </w:t>
            </w:r>
            <w:r w:rsidRPr="69B82E14" w:rsidR="69B82E14">
              <w:rPr>
                <w:rFonts w:ascii="Times New Roman" w:hAnsi="Times New Roman" w:eastAsia="Calibri" w:cs="Times New Roman"/>
                <w:sz w:val="24"/>
                <w:szCs w:val="24"/>
              </w:rPr>
              <w:t>número</w:t>
            </w:r>
            <w:r w:rsidRPr="69B82E14" w:rsidR="69B82E14">
              <w:rPr>
                <w:rFonts w:ascii="Times New Roman" w:hAnsi="Times New Roman" w:eastAsia="Calibri" w:cs="Times New Roman"/>
                <w:sz w:val="24"/>
                <w:szCs w:val="24"/>
              </w:rPr>
              <w:t xml:space="preserve"> de cedula. Si en ambos casos no hay coincidencia notificar que no puedo ser encontrado.</w:t>
            </w:r>
          </w:p>
          <w:p w:rsidR="69B82E14" w:rsidP="69B82E14" w:rsidRDefault="69B82E14" w14:paraId="35C4AC04" w14:textId="0D208AB5">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El sistema debe ser capaz de detectar que</w:t>
            </w:r>
            <w:r w:rsidRPr="69B82E14" w:rsidR="69B82E14">
              <w:rPr>
                <w:rFonts w:ascii="Times New Roman" w:hAnsi="Times New Roman" w:eastAsia="Calibri" w:cs="Times New Roman"/>
                <w:sz w:val="24"/>
                <w:szCs w:val="24"/>
              </w:rPr>
              <w:t>,</w:t>
            </w:r>
            <w:r w:rsidRPr="69B82E14" w:rsidR="69B82E14">
              <w:rPr>
                <w:rFonts w:ascii="Times New Roman" w:hAnsi="Times New Roman" w:eastAsia="Calibri" w:cs="Times New Roman"/>
                <w:sz w:val="24"/>
                <w:szCs w:val="24"/>
              </w:rPr>
              <w:t xml:space="preserve"> si el </w:t>
            </w:r>
            <w:r w:rsidRPr="69B82E14" w:rsidR="69B82E14">
              <w:rPr>
                <w:rFonts w:ascii="Times New Roman" w:hAnsi="Times New Roman" w:eastAsia="Calibri" w:cs="Times New Roman"/>
                <w:sz w:val="24"/>
                <w:szCs w:val="24"/>
              </w:rPr>
              <w:t>usuario</w:t>
            </w:r>
            <w:r w:rsidRPr="69B82E14" w:rsidR="69B82E14">
              <w:rPr>
                <w:rFonts w:ascii="Times New Roman" w:hAnsi="Times New Roman" w:eastAsia="Calibri" w:cs="Times New Roman"/>
                <w:sz w:val="24"/>
                <w:szCs w:val="24"/>
              </w:rPr>
              <w:t xml:space="preserve"> ingresa un dato </w:t>
            </w:r>
            <w:r w:rsidRPr="69B82E14" w:rsidR="69B82E14">
              <w:rPr>
                <w:rFonts w:ascii="Times New Roman" w:hAnsi="Times New Roman" w:eastAsia="Calibri" w:cs="Times New Roman"/>
                <w:sz w:val="24"/>
                <w:szCs w:val="24"/>
              </w:rPr>
              <w:t>alfanumérico</w:t>
            </w:r>
            <w:r w:rsidRPr="69B82E14" w:rsidR="69B82E14">
              <w:rPr>
                <w:rFonts w:ascii="Times New Roman" w:hAnsi="Times New Roman" w:eastAsia="Calibri" w:cs="Times New Roman"/>
                <w:sz w:val="24"/>
                <w:szCs w:val="24"/>
              </w:rPr>
              <w:t xml:space="preserve"> debe filtrar coincidencias tanto en el nombre de un funcionario como el apellido</w:t>
            </w:r>
            <w:r w:rsidRPr="69B82E14" w:rsidR="69B82E14">
              <w:rPr>
                <w:rFonts w:ascii="Times New Roman" w:hAnsi="Times New Roman" w:eastAsia="Calibri" w:cs="Times New Roman"/>
                <w:sz w:val="24"/>
                <w:szCs w:val="24"/>
              </w:rPr>
              <w:t>.</w:t>
            </w:r>
          </w:p>
          <w:p w:rsidR="69B82E14" w:rsidP="69B82E14" w:rsidRDefault="69B82E14" w14:paraId="2105E472" w14:textId="47E7EE3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También</w:t>
            </w:r>
            <w:r w:rsidRPr="69B82E14" w:rsidR="69B82E14">
              <w:rPr>
                <w:rFonts w:ascii="Times New Roman" w:hAnsi="Times New Roman" w:eastAsia="Calibri" w:cs="Times New Roman"/>
                <w:sz w:val="24"/>
                <w:szCs w:val="24"/>
              </w:rPr>
              <w:t xml:space="preserve"> se puede aplicar añadiendo a lo anterior, un filtro para la </w:t>
            </w:r>
            <w:r w:rsidRPr="69B82E14" w:rsidR="69B82E14">
              <w:rPr>
                <w:rFonts w:ascii="Times New Roman" w:hAnsi="Times New Roman" w:eastAsia="Calibri" w:cs="Times New Roman"/>
                <w:sz w:val="24"/>
                <w:szCs w:val="24"/>
              </w:rPr>
              <w:t>búsqueda</w:t>
            </w:r>
            <w:r w:rsidRPr="69B82E14" w:rsidR="69B82E14">
              <w:rPr>
                <w:rFonts w:ascii="Times New Roman" w:hAnsi="Times New Roman" w:eastAsia="Calibri" w:cs="Times New Roman"/>
                <w:sz w:val="24"/>
                <w:szCs w:val="24"/>
              </w:rPr>
              <w:t xml:space="preserve"> de funcionarios </w:t>
            </w:r>
            <w:r w:rsidRPr="69B82E14" w:rsidR="69B82E14">
              <w:rPr>
                <w:rFonts w:ascii="Times New Roman" w:hAnsi="Times New Roman" w:eastAsia="Calibri" w:cs="Times New Roman"/>
                <w:sz w:val="24"/>
                <w:szCs w:val="24"/>
              </w:rPr>
              <w:t xml:space="preserve">“activos” y “no activos” en la </w:t>
            </w:r>
            <w:r w:rsidRPr="69B82E14" w:rsidR="69B82E14">
              <w:rPr>
                <w:rFonts w:ascii="Times New Roman" w:hAnsi="Times New Roman" w:eastAsia="Calibri" w:cs="Times New Roman"/>
                <w:sz w:val="24"/>
                <w:szCs w:val="24"/>
              </w:rPr>
              <w:t>empresa.</w:t>
            </w:r>
            <w:r w:rsidRPr="69B82E14" w:rsidR="69B82E14">
              <w:rPr>
                <w:rFonts w:ascii="Times New Roman" w:hAnsi="Times New Roman" w:eastAsia="Calibri" w:cs="Times New Roman"/>
                <w:sz w:val="24"/>
                <w:szCs w:val="24"/>
              </w:rPr>
              <w:t xml:space="preserve"> Por defecto se filtra por funcionarios “activos”.</w:t>
            </w:r>
          </w:p>
          <w:p w:rsidR="69B82E14" w:rsidP="69B82E14" w:rsidRDefault="69B82E14" w14:paraId="027A1D7C" w14:textId="53BC6840">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El filtro es una lista de funcionarios con los siguientes datos:</w:t>
            </w:r>
          </w:p>
          <w:p w:rsidR="69B82E14" w:rsidP="2A0FDD25" w:rsidRDefault="69B82E14" w14:paraId="4713F7E7" w14:textId="07759526">
            <w:pPr>
              <w:pStyle w:val="ParrafoORT"/>
              <w:numPr>
                <w:ilvl w:val="0"/>
                <w:numId w:val="29"/>
              </w:numPr>
              <w:rPr>
                <w:rFonts w:ascii="Times New Roman" w:hAnsi="Times New Roman" w:eastAsia="Times New Roman" w:cs="Times New Roman"/>
                <w:sz w:val="24"/>
                <w:szCs w:val="24"/>
              </w:rPr>
            </w:pPr>
            <w:r w:rsidRPr="2A0FDD25" w:rsidR="69B82E14">
              <w:rPr>
                <w:rFonts w:ascii="Times New Roman" w:hAnsi="Times New Roman" w:eastAsia="Calibri" w:cs="Times New Roman"/>
                <w:sz w:val="24"/>
                <w:szCs w:val="24"/>
              </w:rPr>
              <w:t>Nro</w:t>
            </w:r>
            <w:r w:rsidRPr="2A0FDD25" w:rsidR="69B82E14">
              <w:rPr>
                <w:rFonts w:ascii="Times New Roman" w:hAnsi="Times New Roman" w:eastAsia="Calibri" w:cs="Times New Roman"/>
                <w:sz w:val="24"/>
                <w:szCs w:val="24"/>
              </w:rPr>
              <w:t xml:space="preserve"> de funcionario</w:t>
            </w:r>
          </w:p>
          <w:p w:rsidR="69B82E14" w:rsidP="2A0FDD25" w:rsidRDefault="69B82E14" w14:paraId="6A3439BA" w14:textId="1F53B7D0">
            <w:pPr>
              <w:pStyle w:val="ParrafoORT"/>
              <w:numPr>
                <w:ilvl w:val="0"/>
                <w:numId w:val="29"/>
              </w:numPr>
              <w:rPr>
                <w:rFonts w:ascii="Times New Roman" w:hAnsi="Times New Roman" w:eastAsia="Times New Roman" w:cs="Times New Roman"/>
                <w:sz w:val="24"/>
                <w:szCs w:val="24"/>
              </w:rPr>
            </w:pPr>
            <w:r w:rsidRPr="2A0FDD25" w:rsidR="69B82E14">
              <w:rPr>
                <w:rFonts w:ascii="Times New Roman" w:hAnsi="Times New Roman" w:eastAsia="Calibri" w:cs="Times New Roman"/>
                <w:sz w:val="24"/>
                <w:szCs w:val="24"/>
              </w:rPr>
              <w:t>Cedula</w:t>
            </w:r>
          </w:p>
          <w:p w:rsidR="69B82E14" w:rsidP="2A0FDD25" w:rsidRDefault="69B82E14" w14:paraId="18B1DF52" w14:textId="7FE9E612">
            <w:pPr>
              <w:pStyle w:val="ParrafoORT"/>
              <w:numPr>
                <w:ilvl w:val="0"/>
                <w:numId w:val="29"/>
              </w:numPr>
              <w:rPr>
                <w:rFonts w:ascii="Times New Roman" w:hAnsi="Times New Roman" w:eastAsia="Times New Roman" w:cs="Times New Roman"/>
                <w:sz w:val="24"/>
                <w:szCs w:val="24"/>
              </w:rPr>
            </w:pPr>
            <w:r w:rsidRPr="2A0FDD25" w:rsidR="69B82E14">
              <w:rPr>
                <w:rFonts w:ascii="Times New Roman" w:hAnsi="Times New Roman" w:eastAsia="Calibri" w:cs="Times New Roman"/>
                <w:sz w:val="24"/>
                <w:szCs w:val="24"/>
              </w:rPr>
              <w:t>Apellido y Nombre, separados por coma</w:t>
            </w:r>
          </w:p>
          <w:p w:rsidR="69B82E14" w:rsidP="69B82E14" w:rsidRDefault="69B82E14" w14:paraId="24B4DF76" w14:textId="5E02F65A">
            <w:pPr>
              <w:pStyle w:val="ParrafoORT"/>
              <w:rPr>
                <w:rFonts w:ascii="Times New Roman" w:hAnsi="Times New Roman" w:eastAsia="Calibri" w:cs="Times New Roman"/>
                <w:sz w:val="24"/>
                <w:szCs w:val="24"/>
              </w:rPr>
            </w:pPr>
          </w:p>
        </w:tc>
      </w:tr>
      <w:tr w:rsidR="69B82E14" w:rsidTr="2A0FDD25" w14:paraId="29D6ACFD">
        <w:tc>
          <w:tcPr>
            <w:tcW w:w="2055" w:type="dxa"/>
            <w:tcMar/>
          </w:tcPr>
          <w:p w:rsidR="69B82E14" w:rsidP="69B82E14" w:rsidRDefault="69B82E14" w14:paraId="24187CB5" w14:textId="014F3989">
            <w:pPr>
              <w:pStyle w:val="ParrafoORT"/>
              <w:rPr>
                <w:rFonts w:ascii="Times New Roman" w:hAnsi="Times New Roman" w:eastAsia="Calibri" w:cs="Times New Roman"/>
                <w:sz w:val="24"/>
                <w:szCs w:val="24"/>
              </w:rPr>
            </w:pPr>
            <w:r w:rsidR="69B82E14">
              <w:rPr/>
              <w:t>Prioridad</w:t>
            </w:r>
          </w:p>
        </w:tc>
        <w:tc>
          <w:tcPr>
            <w:tcW w:w="6435" w:type="dxa"/>
            <w:tcMar/>
          </w:tcPr>
          <w:p w:rsidR="69B82E14" w:rsidP="69B82E14" w:rsidRDefault="69B82E14" w14:paraId="7138E679" w14:textId="0D25D275">
            <w:pPr>
              <w:pStyle w:val="ParrafoORT"/>
              <w:rPr>
                <w:rFonts w:ascii="Times New Roman" w:hAnsi="Times New Roman" w:eastAsia="Calibri" w:cs="Times New Roman"/>
                <w:sz w:val="24"/>
                <w:szCs w:val="24"/>
              </w:rPr>
            </w:pPr>
            <w:r w:rsidR="69B82E14">
              <w:rPr/>
              <w:t>Alta</w:t>
            </w:r>
          </w:p>
        </w:tc>
      </w:tr>
    </w:tbl>
    <w:p w:rsidR="69B82E14" w:rsidP="69B82E14" w:rsidRDefault="69B82E14" w14:paraId="52C9F4F0" w14:textId="1234D023">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69B82E14" w:rsidTr="61B939F5" w14:paraId="3017CC33">
        <w:tc>
          <w:tcPr>
            <w:tcW w:w="2055" w:type="dxa"/>
            <w:tcMar/>
          </w:tcPr>
          <w:p w:rsidR="69B82E14" w:rsidP="61B939F5" w:rsidRDefault="69B82E14" w14:paraId="45DEF08E" w14:textId="53B7A3D3">
            <w:pPr>
              <w:pStyle w:val="ParrafoORT"/>
              <w:rPr>
                <w:rFonts w:ascii="Times New Roman" w:hAnsi="Times New Roman" w:eastAsia="Calibri" w:cs="Times New Roman"/>
                <w:sz w:val="24"/>
                <w:szCs w:val="24"/>
              </w:rPr>
            </w:pPr>
            <w:r w:rsidR="69B82E14">
              <w:rPr/>
              <w:t>ID</w:t>
            </w:r>
          </w:p>
        </w:tc>
        <w:tc>
          <w:tcPr>
            <w:tcW w:w="6435" w:type="dxa"/>
            <w:tcMar/>
          </w:tcPr>
          <w:p w:rsidR="69B82E14" w:rsidP="61B939F5" w:rsidRDefault="69B82E14" w14:paraId="488DB1A2" w14:textId="47E37E9C">
            <w:pPr>
              <w:pStyle w:val="ParrafoORT"/>
            </w:pPr>
            <w:r w:rsidR="69B82E14">
              <w:rPr/>
              <w:t>RF</w:t>
            </w:r>
            <w:r w:rsidR="69B82E14">
              <w:rPr/>
              <w:t>0</w:t>
            </w:r>
            <w:r w:rsidR="69B82E14">
              <w:rPr/>
              <w:t>9</w:t>
            </w:r>
          </w:p>
        </w:tc>
      </w:tr>
      <w:tr w:rsidR="69B82E14" w:rsidTr="61B939F5" w14:paraId="457E4420">
        <w:tc>
          <w:tcPr>
            <w:tcW w:w="2055" w:type="dxa"/>
            <w:tcMar/>
          </w:tcPr>
          <w:p w:rsidR="69B82E14" w:rsidP="69B82E14" w:rsidRDefault="69B82E14" w14:paraId="114CC971" w14:textId="4F490FEC">
            <w:pPr>
              <w:pStyle w:val="ParrafoORT"/>
              <w:rPr>
                <w:rFonts w:ascii="Times New Roman" w:hAnsi="Times New Roman" w:eastAsia="Calibri" w:cs="Times New Roman"/>
                <w:sz w:val="24"/>
                <w:szCs w:val="24"/>
              </w:rPr>
            </w:pPr>
            <w:r w:rsidR="69B82E14">
              <w:rPr/>
              <w:t>Usuario</w:t>
            </w:r>
          </w:p>
        </w:tc>
        <w:tc>
          <w:tcPr>
            <w:tcW w:w="6435" w:type="dxa"/>
            <w:tcMar/>
          </w:tcPr>
          <w:p w:rsidR="064EE1C4" w:rsidP="69B82E14" w:rsidRDefault="064EE1C4" w14:paraId="2DA659FA" w14:textId="3007398D">
            <w:pPr>
              <w:pStyle w:val="ParrafoORT"/>
            </w:pPr>
            <w:r w:rsidR="064EE1C4">
              <w:rPr/>
              <w:t xml:space="preserve">Administrador. Jefe </w:t>
            </w:r>
            <w:proofErr w:type="gramStart"/>
            <w:r w:rsidR="064EE1C4">
              <w:rPr/>
              <w:t>RR.HH</w:t>
            </w:r>
            <w:proofErr w:type="gramEnd"/>
          </w:p>
        </w:tc>
      </w:tr>
      <w:tr w:rsidR="69B82E14" w:rsidTr="61B939F5" w14:paraId="193D82E4">
        <w:tc>
          <w:tcPr>
            <w:tcW w:w="2055" w:type="dxa"/>
            <w:tcMar/>
          </w:tcPr>
          <w:p w:rsidR="69B82E14" w:rsidP="69B82E14" w:rsidRDefault="69B82E14" w14:paraId="0B652527" w14:textId="1BD68853">
            <w:pPr>
              <w:pStyle w:val="ParrafoORT"/>
              <w:rPr>
                <w:rFonts w:ascii="Times New Roman" w:hAnsi="Times New Roman" w:eastAsia="Calibri" w:cs="Times New Roman"/>
                <w:sz w:val="24"/>
                <w:szCs w:val="24"/>
              </w:rPr>
            </w:pPr>
            <w:r w:rsidR="69B82E14">
              <w:rPr/>
              <w:t>Título</w:t>
            </w:r>
          </w:p>
        </w:tc>
        <w:tc>
          <w:tcPr>
            <w:tcW w:w="6435" w:type="dxa"/>
            <w:tcMar/>
          </w:tcPr>
          <w:p w:rsidR="69B82E14" w:rsidP="69B82E14" w:rsidRDefault="69B82E14" w14:paraId="479BB59C" w14:textId="59802953">
            <w:pPr>
              <w:pStyle w:val="ParrafoORT"/>
            </w:pPr>
            <w:r w:rsidR="69B82E14">
              <w:rPr/>
              <w:t xml:space="preserve">Registro </w:t>
            </w:r>
            <w:r w:rsidR="14B783E5">
              <w:rPr/>
              <w:t>de cómputo</w:t>
            </w:r>
            <w:r w:rsidR="14B783E5">
              <w:rPr/>
              <w:t xml:space="preserve"> para la </w:t>
            </w:r>
            <w:r w:rsidR="14B783E5">
              <w:rPr/>
              <w:t>jornada</w:t>
            </w:r>
            <w:r w:rsidR="14B783E5">
              <w:rPr/>
              <w:t xml:space="preserve"> laboral o faltas</w:t>
            </w:r>
          </w:p>
        </w:tc>
      </w:tr>
      <w:tr w:rsidR="69B82E14" w:rsidTr="61B939F5" w14:paraId="12CD54BF">
        <w:tc>
          <w:tcPr>
            <w:tcW w:w="2055" w:type="dxa"/>
            <w:tcMar/>
          </w:tcPr>
          <w:p w:rsidR="69B82E14" w:rsidP="69B82E14" w:rsidRDefault="69B82E14" w14:paraId="0A9D1F50" w14:textId="777286FF">
            <w:pPr>
              <w:pStyle w:val="ParrafoORT"/>
              <w:rPr>
                <w:rFonts w:ascii="Times New Roman" w:hAnsi="Times New Roman" w:eastAsia="Calibri" w:cs="Times New Roman"/>
                <w:sz w:val="24"/>
                <w:szCs w:val="24"/>
              </w:rPr>
            </w:pPr>
            <w:r w:rsidR="69B82E14">
              <w:rPr/>
              <w:t>Descripción</w:t>
            </w:r>
          </w:p>
        </w:tc>
        <w:tc>
          <w:tcPr>
            <w:tcW w:w="6435" w:type="dxa"/>
            <w:tcMar/>
          </w:tcPr>
          <w:p w:rsidR="69B82E14" w:rsidP="69B82E14" w:rsidRDefault="69B82E14" w14:paraId="04EDF0BD" w14:textId="49904EFA">
            <w:pPr>
              <w:pStyle w:val="ParrafoORT"/>
            </w:pPr>
            <w:r w:rsidR="69B82E14">
              <w:rPr/>
              <w:t xml:space="preserve">El sistema debe permitir la inserción de </w:t>
            </w:r>
            <w:r w:rsidR="322AA98D">
              <w:rPr/>
              <w:t>tipos de cómputos para la determinación del jornal o no de una guardia de seguridad</w:t>
            </w:r>
          </w:p>
        </w:tc>
      </w:tr>
      <w:tr w:rsidR="69B82E14" w:rsidTr="61B939F5" w14:paraId="69720E61">
        <w:tc>
          <w:tcPr>
            <w:tcW w:w="2055" w:type="dxa"/>
            <w:tcMar/>
          </w:tcPr>
          <w:p w:rsidR="69B82E14" w:rsidP="69B82E14" w:rsidRDefault="69B82E14" w14:paraId="0056DA54" w14:textId="6A08778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Validación y reglas de negocio</w:t>
            </w:r>
          </w:p>
        </w:tc>
        <w:tc>
          <w:tcPr>
            <w:tcW w:w="6435" w:type="dxa"/>
            <w:tcMar/>
          </w:tcPr>
          <w:p w:rsidR="69B82E14" w:rsidP="69B82E14" w:rsidRDefault="69B82E14" w14:paraId="3FB26681" w14:textId="56E26CCF">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Se requiere:</w:t>
            </w:r>
          </w:p>
          <w:p w:rsidR="70CF8EBE" w:rsidP="69B82E14" w:rsidRDefault="70CF8EBE" w14:paraId="31576A4A" w14:textId="1D392748">
            <w:pPr>
              <w:pStyle w:val="ParrafoORT"/>
              <w:rPr>
                <w:rFonts w:ascii="Times New Roman" w:hAnsi="Times New Roman" w:eastAsia="Calibri" w:cs="Times New Roman"/>
                <w:sz w:val="24"/>
                <w:szCs w:val="24"/>
              </w:rPr>
            </w:pPr>
            <w:r w:rsidRPr="202386D6" w:rsidR="73BA5FA1">
              <w:rPr>
                <w:rStyle w:val="Enfasis:ORTChar"/>
              </w:rPr>
              <w:t xml:space="preserve">Nombre descriptivo: </w:t>
            </w:r>
            <w:r w:rsidRPr="202386D6" w:rsidR="73BA5FA1">
              <w:rPr>
                <w:rFonts w:ascii="Times New Roman" w:hAnsi="Times New Roman" w:eastAsia="Calibri" w:cs="Times New Roman"/>
                <w:sz w:val="24"/>
                <w:szCs w:val="24"/>
              </w:rPr>
              <w:t>Nombre del cómputo</w:t>
            </w:r>
            <w:r w:rsidRPr="202386D6" w:rsidR="618D5C0E">
              <w:rPr>
                <w:rFonts w:ascii="Times New Roman" w:hAnsi="Times New Roman" w:eastAsia="Calibri" w:cs="Times New Roman"/>
                <w:sz w:val="24"/>
                <w:szCs w:val="24"/>
              </w:rPr>
              <w:t xml:space="preserve">. </w:t>
            </w:r>
            <w:r w:rsidRPr="202386D6" w:rsidR="46494239">
              <w:rPr>
                <w:rFonts w:ascii="Times New Roman" w:hAnsi="Times New Roman" w:eastAsia="Calibri" w:cs="Times New Roman"/>
                <w:sz w:val="24"/>
                <w:szCs w:val="24"/>
              </w:rPr>
              <w:t>Mínimo</w:t>
            </w:r>
            <w:r w:rsidRPr="202386D6" w:rsidR="73BA5FA1">
              <w:rPr>
                <w:rFonts w:ascii="Times New Roman" w:hAnsi="Times New Roman" w:eastAsia="Calibri" w:cs="Times New Roman"/>
                <w:sz w:val="24"/>
                <w:szCs w:val="24"/>
              </w:rPr>
              <w:t xml:space="preserve"> 3 caracteres </w:t>
            </w:r>
            <w:r w:rsidRPr="202386D6" w:rsidR="2388A599">
              <w:rPr>
                <w:rFonts w:ascii="Times New Roman" w:hAnsi="Times New Roman" w:eastAsia="Calibri" w:cs="Times New Roman"/>
                <w:sz w:val="24"/>
                <w:szCs w:val="24"/>
              </w:rPr>
              <w:t>alfanuméricos</w:t>
            </w:r>
            <w:r w:rsidRPr="202386D6" w:rsidR="73BA5FA1">
              <w:rPr>
                <w:rFonts w:ascii="Times New Roman" w:hAnsi="Times New Roman" w:eastAsia="Calibri" w:cs="Times New Roman"/>
                <w:sz w:val="24"/>
                <w:szCs w:val="24"/>
              </w:rPr>
              <w:t xml:space="preserve"> y </w:t>
            </w:r>
            <w:r w:rsidRPr="202386D6" w:rsidR="29FF3238">
              <w:rPr>
                <w:rFonts w:ascii="Times New Roman" w:hAnsi="Times New Roman" w:eastAsia="Calibri" w:cs="Times New Roman"/>
                <w:sz w:val="24"/>
                <w:szCs w:val="24"/>
              </w:rPr>
              <w:t>máximo</w:t>
            </w:r>
            <w:r w:rsidRPr="202386D6" w:rsidR="73BA5FA1">
              <w:rPr>
                <w:rFonts w:ascii="Times New Roman" w:hAnsi="Times New Roman" w:eastAsia="Calibri" w:cs="Times New Roman"/>
                <w:sz w:val="24"/>
                <w:szCs w:val="24"/>
              </w:rPr>
              <w:t xml:space="preserve"> </w:t>
            </w:r>
            <w:r w:rsidRPr="202386D6" w:rsidR="44F0A628">
              <w:rPr>
                <w:rFonts w:ascii="Times New Roman" w:hAnsi="Times New Roman" w:eastAsia="Calibri" w:cs="Times New Roman"/>
                <w:sz w:val="24"/>
                <w:szCs w:val="24"/>
              </w:rPr>
              <w:t>30.</w:t>
            </w:r>
          </w:p>
          <w:p w:rsidR="69B82E14" w:rsidP="091DF241" w:rsidRDefault="69B82E14" w14:paraId="1A94B2DF" w14:textId="0B330432">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02386D6" w:rsidR="18BCB8A0">
              <w:rPr>
                <w:rStyle w:val="Enfasis:ORTChar"/>
              </w:rPr>
              <w:t>Falta:</w:t>
            </w:r>
            <w:r w:rsidRPr="202386D6" w:rsidR="18BCB8A0">
              <w:rPr>
                <w:rFonts w:ascii="Times New Roman" w:hAnsi="Times New Roman" w:eastAsia="Calibri" w:cs="Times New Roman"/>
                <w:sz w:val="24"/>
                <w:szCs w:val="24"/>
              </w:rPr>
              <w:t xml:space="preserve"> valores true o false. Respecto al sueldo Base</w:t>
            </w:r>
            <w:r w:rsidRPr="202386D6" w:rsidR="32FF55EF">
              <w:rPr>
                <w:rFonts w:ascii="Times New Roman" w:hAnsi="Times New Roman" w:eastAsia="Calibri" w:cs="Times New Roman"/>
                <w:sz w:val="24"/>
                <w:szCs w:val="24"/>
              </w:rPr>
              <w:t>. True computa falta.</w:t>
            </w:r>
          </w:p>
          <w:p w:rsidR="4316FFC6" w:rsidP="202386D6" w:rsidRDefault="4316FFC6" w14:paraId="0CBDAB1F" w14:textId="0946008E">
            <w:pPr>
              <w:pStyle w:val="ParrafoORT"/>
              <w:rPr>
                <w:rFonts w:ascii="Times New Roman" w:hAnsi="Times New Roman" w:eastAsia="Calibri" w:cs="Times New Roman"/>
                <w:sz w:val="24"/>
                <w:szCs w:val="24"/>
              </w:rPr>
            </w:pPr>
            <w:r w:rsidRPr="61B939F5" w:rsidR="72444220">
              <w:rPr>
                <w:rFonts w:ascii="Times New Roman" w:hAnsi="Times New Roman" w:eastAsia="Calibri" w:cs="Times New Roman"/>
                <w:sz w:val="24"/>
                <w:szCs w:val="24"/>
              </w:rPr>
              <w:t xml:space="preserve">Se </w:t>
            </w:r>
            <w:r w:rsidRPr="61B939F5" w:rsidR="72444220">
              <w:rPr>
                <w:rFonts w:ascii="Times New Roman" w:hAnsi="Times New Roman" w:eastAsia="Calibri" w:cs="Times New Roman"/>
                <w:sz w:val="24"/>
                <w:szCs w:val="24"/>
              </w:rPr>
              <w:t>pre</w:t>
            </w:r>
            <w:r w:rsidRPr="61B939F5" w:rsidR="52CB41FC">
              <w:rPr>
                <w:rFonts w:ascii="Times New Roman" w:hAnsi="Times New Roman" w:eastAsia="Calibri" w:cs="Times New Roman"/>
                <w:sz w:val="24"/>
                <w:szCs w:val="24"/>
              </w:rPr>
              <w:t>carga</w:t>
            </w:r>
            <w:r w:rsidRPr="61B939F5" w:rsidR="72444220">
              <w:rPr>
                <w:rFonts w:ascii="Times New Roman" w:hAnsi="Times New Roman" w:eastAsia="Calibri" w:cs="Times New Roman"/>
                <w:sz w:val="24"/>
                <w:szCs w:val="24"/>
              </w:rPr>
              <w:t xml:space="preserve"> :</w:t>
            </w:r>
            <w:r w:rsidRPr="61B939F5" w:rsidR="72444220">
              <w:rPr>
                <w:rFonts w:ascii="Times New Roman" w:hAnsi="Times New Roman" w:eastAsia="Calibri" w:cs="Times New Roman"/>
                <w:sz w:val="24"/>
                <w:szCs w:val="24"/>
              </w:rPr>
              <w:t xml:space="preserve"> </w:t>
            </w:r>
          </w:p>
          <w:p w:rsidR="4316FFC6" w:rsidP="202386D6" w:rsidRDefault="4316FFC6" w14:paraId="7C1C0AE8" w14:textId="39F21CCF">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“TRABAJADO”</w:t>
            </w:r>
            <w:r w:rsidRPr="202386D6" w:rsidR="3B8E7FE4">
              <w:rPr>
                <w:rFonts w:ascii="Times New Roman" w:hAnsi="Times New Roman" w:eastAsia="Calibri" w:cs="Times New Roman"/>
                <w:sz w:val="24"/>
                <w:szCs w:val="24"/>
              </w:rPr>
              <w:t xml:space="preserve">, </w:t>
            </w:r>
            <w:r w:rsidRPr="202386D6" w:rsidR="79D26609">
              <w:rPr>
                <w:rFonts w:ascii="Times New Roman" w:hAnsi="Times New Roman" w:eastAsia="Calibri" w:cs="Times New Roman"/>
                <w:sz w:val="24"/>
                <w:szCs w:val="24"/>
              </w:rPr>
              <w:t>false</w:t>
            </w:r>
          </w:p>
          <w:p w:rsidR="4316FFC6" w:rsidP="202386D6" w:rsidRDefault="4316FFC6" w14:paraId="06D5F0DC" w14:textId="417266E0">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”LIBRE</w:t>
            </w:r>
            <w:r w:rsidRPr="202386D6" w:rsidR="3B8E7FE4">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 xml:space="preserve">, </w:t>
            </w:r>
            <w:r w:rsidRPr="202386D6" w:rsidR="4185DE22">
              <w:rPr>
                <w:rFonts w:ascii="Times New Roman" w:hAnsi="Times New Roman" w:eastAsia="Calibri" w:cs="Times New Roman"/>
                <w:sz w:val="24"/>
                <w:szCs w:val="24"/>
              </w:rPr>
              <w:t>false</w:t>
            </w:r>
          </w:p>
          <w:p w:rsidR="4316FFC6" w:rsidP="202386D6" w:rsidRDefault="4316FFC6" w14:paraId="20F90575" w14:textId="46F9434D">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”LIBRE</w:t>
            </w:r>
            <w:r w:rsidRPr="202386D6" w:rsidR="3B8E7FE4">
              <w:rPr>
                <w:rFonts w:ascii="Times New Roman" w:hAnsi="Times New Roman" w:eastAsia="Calibri" w:cs="Times New Roman"/>
                <w:sz w:val="24"/>
                <w:szCs w:val="24"/>
              </w:rPr>
              <w:t>_TRABAJADO”</w:t>
            </w:r>
            <w:r w:rsidRPr="202386D6" w:rsidR="3B8E7FE4">
              <w:rPr>
                <w:rFonts w:ascii="Times New Roman" w:hAnsi="Times New Roman" w:eastAsia="Calibri" w:cs="Times New Roman"/>
                <w:sz w:val="24"/>
                <w:szCs w:val="24"/>
              </w:rPr>
              <w:t xml:space="preserve">, </w:t>
            </w:r>
            <w:r w:rsidRPr="202386D6" w:rsidR="02CE6493">
              <w:rPr>
                <w:rFonts w:ascii="Times New Roman" w:hAnsi="Times New Roman" w:eastAsia="Calibri" w:cs="Times New Roman"/>
                <w:sz w:val="24"/>
                <w:szCs w:val="24"/>
              </w:rPr>
              <w:t>false</w:t>
            </w:r>
          </w:p>
          <w:p w:rsidR="4316FFC6" w:rsidP="202386D6" w:rsidRDefault="4316FFC6" w14:paraId="0E7883F3" w14:textId="2C3D58BC">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”FALTA</w:t>
            </w:r>
            <w:proofErr w:type="gramEnd"/>
            <w:r w:rsidRPr="202386D6" w:rsidR="3B8E7FE4">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 xml:space="preserve">, </w:t>
            </w:r>
            <w:r w:rsidRPr="202386D6" w:rsidR="0DEBA8D8">
              <w:rPr>
                <w:rFonts w:ascii="Times New Roman" w:hAnsi="Times New Roman" w:eastAsia="Calibri" w:cs="Times New Roman"/>
                <w:sz w:val="24"/>
                <w:szCs w:val="24"/>
              </w:rPr>
              <w:t>true</w:t>
            </w:r>
          </w:p>
          <w:p w:rsidR="4316FFC6" w:rsidP="202386D6" w:rsidRDefault="4316FFC6" w14:paraId="247B8B03" w14:textId="0C9C3491">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SEGURO</w:t>
            </w:r>
            <w:r w:rsidRPr="202386D6" w:rsidR="3B8E7FE4">
              <w:rPr>
                <w:rFonts w:ascii="Times New Roman" w:hAnsi="Times New Roman" w:eastAsia="Calibri" w:cs="Times New Roman"/>
                <w:sz w:val="24"/>
                <w:szCs w:val="24"/>
              </w:rPr>
              <w:t>_PARO”,</w:t>
            </w:r>
            <w:r w:rsidRPr="202386D6" w:rsidR="069159B8">
              <w:rPr>
                <w:rFonts w:ascii="Times New Roman" w:hAnsi="Times New Roman" w:eastAsia="Calibri" w:cs="Times New Roman"/>
                <w:sz w:val="24"/>
                <w:szCs w:val="24"/>
              </w:rPr>
              <w:t xml:space="preserve"> </w:t>
            </w:r>
            <w:r w:rsidRPr="202386D6" w:rsidR="54DD04A8">
              <w:rPr>
                <w:rFonts w:ascii="Times New Roman" w:hAnsi="Times New Roman" w:eastAsia="Calibri" w:cs="Times New Roman"/>
                <w:sz w:val="24"/>
                <w:szCs w:val="24"/>
              </w:rPr>
              <w:t>true</w:t>
            </w:r>
          </w:p>
          <w:p w:rsidR="4316FFC6" w:rsidP="202386D6" w:rsidRDefault="4316FFC6" w14:paraId="5B714C88" w14:textId="5D6F5604">
            <w:pPr>
              <w:pStyle w:val="ParrafoORT"/>
              <w:rPr>
                <w:rFonts w:ascii="Times New Roman" w:hAnsi="Times New Roman" w:eastAsia="Calibri" w:cs="Times New Roman"/>
                <w:sz w:val="24"/>
                <w:szCs w:val="24"/>
              </w:rPr>
            </w:pPr>
            <w:r w:rsidRPr="202386D6" w:rsidR="386DA1FD">
              <w:rPr>
                <w:rFonts w:ascii="Times New Roman" w:hAnsi="Times New Roman" w:eastAsia="Calibri" w:cs="Times New Roman"/>
                <w:sz w:val="24"/>
                <w:szCs w:val="24"/>
              </w:rPr>
              <w:t>“</w:t>
            </w:r>
            <w:r w:rsidRPr="202386D6" w:rsidR="386DA1FD">
              <w:rPr>
                <w:rFonts w:ascii="Times New Roman" w:hAnsi="Times New Roman" w:eastAsia="Calibri" w:cs="Times New Roman"/>
                <w:sz w:val="24"/>
                <w:szCs w:val="24"/>
              </w:rPr>
              <w:t>CERTIFICADO_BSE”,</w:t>
            </w:r>
            <w:r w:rsidRPr="202386D6" w:rsidR="32D00384">
              <w:rPr>
                <w:rFonts w:ascii="Times New Roman" w:hAnsi="Times New Roman" w:eastAsia="Calibri" w:cs="Times New Roman"/>
                <w:sz w:val="24"/>
                <w:szCs w:val="24"/>
              </w:rPr>
              <w:t xml:space="preserve"> </w:t>
            </w:r>
            <w:r w:rsidRPr="202386D6" w:rsidR="13733D17">
              <w:rPr>
                <w:rFonts w:ascii="Times New Roman" w:hAnsi="Times New Roman" w:eastAsia="Calibri" w:cs="Times New Roman"/>
                <w:sz w:val="24"/>
                <w:szCs w:val="24"/>
              </w:rPr>
              <w:t>true</w:t>
            </w:r>
          </w:p>
          <w:p w:rsidR="4316FFC6" w:rsidP="202386D6" w:rsidRDefault="4316FFC6" w14:paraId="5BEF947B" w14:textId="67F8033C">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“CERTIFICADO_MEDICO”,</w:t>
            </w:r>
            <w:r w:rsidRPr="202386D6" w:rsidR="16B5FF17">
              <w:rPr>
                <w:rFonts w:ascii="Times New Roman" w:hAnsi="Times New Roman" w:eastAsia="Calibri" w:cs="Times New Roman"/>
                <w:sz w:val="24"/>
                <w:szCs w:val="24"/>
              </w:rPr>
              <w:t xml:space="preserve"> true</w:t>
            </w:r>
          </w:p>
          <w:p w:rsidR="4316FFC6" w:rsidP="202386D6" w:rsidRDefault="4316FFC6" w14:paraId="7E38F2A4" w14:textId="2195B8D2">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“LICENCIA_ANUAL”</w:t>
            </w:r>
            <w:r w:rsidRPr="202386D6" w:rsidR="7037A2A6">
              <w:rPr>
                <w:rFonts w:ascii="Times New Roman" w:hAnsi="Times New Roman" w:eastAsia="Calibri" w:cs="Times New Roman"/>
                <w:sz w:val="24"/>
                <w:szCs w:val="24"/>
              </w:rPr>
              <w:t>, false</w:t>
            </w:r>
          </w:p>
          <w:p w:rsidR="4316FFC6" w:rsidP="202386D6" w:rsidRDefault="4316FFC6" w14:paraId="5E3DD3D7" w14:textId="19DC3C48">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”LICENCIA</w:t>
            </w:r>
            <w:proofErr w:type="gramEnd"/>
            <w:r w:rsidRPr="202386D6" w:rsidR="3B8E7FE4">
              <w:rPr>
                <w:rFonts w:ascii="Times New Roman" w:hAnsi="Times New Roman" w:eastAsia="Calibri" w:cs="Times New Roman"/>
                <w:sz w:val="24"/>
                <w:szCs w:val="24"/>
              </w:rPr>
              <w:t>_PATERNAL”</w:t>
            </w:r>
            <w:r w:rsidRPr="202386D6" w:rsidR="3B8E7FE4">
              <w:rPr>
                <w:rFonts w:ascii="Times New Roman" w:hAnsi="Times New Roman" w:eastAsia="Calibri" w:cs="Times New Roman"/>
                <w:sz w:val="24"/>
                <w:szCs w:val="24"/>
              </w:rPr>
              <w:t>,</w:t>
            </w:r>
            <w:r w:rsidRPr="202386D6" w:rsidR="73398390">
              <w:rPr>
                <w:rFonts w:ascii="Times New Roman" w:hAnsi="Times New Roman" w:eastAsia="Calibri" w:cs="Times New Roman"/>
                <w:sz w:val="24"/>
                <w:szCs w:val="24"/>
              </w:rPr>
              <w:t xml:space="preserve"> false</w:t>
            </w:r>
          </w:p>
          <w:p w:rsidR="4316FFC6" w:rsidP="202386D6" w:rsidRDefault="4316FFC6" w14:paraId="4D09F6F0" w14:textId="5E447AD9">
            <w:pPr>
              <w:pStyle w:val="ParrafoORT"/>
              <w:rPr>
                <w:rFonts w:ascii="Times New Roman" w:hAnsi="Times New Roman" w:eastAsia="Calibri" w:cs="Times New Roman"/>
                <w:sz w:val="24"/>
                <w:szCs w:val="24"/>
              </w:rPr>
            </w:pPr>
            <w:r w:rsidRPr="202386D6" w:rsidR="3B8E7FE4">
              <w:rPr>
                <w:rFonts w:ascii="Times New Roman" w:hAnsi="Times New Roman" w:eastAsia="Calibri" w:cs="Times New Roman"/>
                <w:sz w:val="24"/>
                <w:szCs w:val="24"/>
              </w:rPr>
              <w:t>”LICENCIA</w:t>
            </w:r>
            <w:r w:rsidRPr="202386D6" w:rsidR="3B8E7FE4">
              <w:rPr>
                <w:rFonts w:ascii="Times New Roman" w:hAnsi="Times New Roman" w:eastAsia="Calibri" w:cs="Times New Roman"/>
                <w:sz w:val="24"/>
                <w:szCs w:val="24"/>
              </w:rPr>
              <w:t>_MATERNAL”,</w:t>
            </w:r>
            <w:r w:rsidRPr="202386D6" w:rsidR="52102BF4">
              <w:rPr>
                <w:rFonts w:ascii="Times New Roman" w:hAnsi="Times New Roman" w:eastAsia="Calibri" w:cs="Times New Roman"/>
                <w:sz w:val="24"/>
                <w:szCs w:val="24"/>
              </w:rPr>
              <w:t xml:space="preserve"> false</w:t>
            </w:r>
          </w:p>
          <w:p w:rsidR="4316FFC6" w:rsidP="202386D6" w:rsidRDefault="4316FFC6" w14:paraId="2D1CA953" w14:textId="503BCB82">
            <w:pPr>
              <w:pStyle w:val="ParrafoORT"/>
              <w:rPr>
                <w:rFonts w:ascii="Times New Roman" w:hAnsi="Times New Roman" w:eastAsia="Calibri" w:cs="Times New Roman"/>
                <w:sz w:val="24"/>
                <w:szCs w:val="24"/>
              </w:rPr>
            </w:pPr>
            <w:r w:rsidRPr="202386D6" w:rsidR="3E59AF7D">
              <w:rPr>
                <w:rFonts w:ascii="Times New Roman" w:hAnsi="Times New Roman" w:eastAsia="Calibri" w:cs="Times New Roman"/>
                <w:sz w:val="24"/>
                <w:szCs w:val="24"/>
              </w:rPr>
              <w:t>“</w:t>
            </w:r>
            <w:r w:rsidRPr="202386D6" w:rsidR="3B8E7FE4">
              <w:rPr>
                <w:rFonts w:ascii="Times New Roman" w:hAnsi="Times New Roman" w:eastAsia="Calibri" w:cs="Times New Roman"/>
                <w:sz w:val="24"/>
                <w:szCs w:val="24"/>
              </w:rPr>
              <w:t>LICENCIA_ESTUDIO”</w:t>
            </w:r>
            <w:r w:rsidRPr="202386D6" w:rsidR="3B8E7FE4">
              <w:rPr>
                <w:rFonts w:ascii="Times New Roman" w:hAnsi="Times New Roman" w:eastAsia="Calibri" w:cs="Times New Roman"/>
                <w:sz w:val="24"/>
                <w:szCs w:val="24"/>
              </w:rPr>
              <w:t>,</w:t>
            </w:r>
            <w:r w:rsidRPr="202386D6" w:rsidR="6356651A">
              <w:rPr>
                <w:rFonts w:ascii="Times New Roman" w:hAnsi="Times New Roman" w:eastAsia="Calibri" w:cs="Times New Roman"/>
                <w:sz w:val="24"/>
                <w:szCs w:val="24"/>
              </w:rPr>
              <w:t xml:space="preserve"> false</w:t>
            </w:r>
          </w:p>
          <w:p w:rsidR="4316FFC6" w:rsidP="202386D6" w:rsidRDefault="4316FFC6" w14:paraId="14571B7F" w14:textId="630057FA">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”LICENCIA</w:t>
            </w:r>
            <w:proofErr w:type="gramEnd"/>
            <w:r w:rsidRPr="202386D6" w:rsidR="3B8E7FE4">
              <w:rPr>
                <w:rFonts w:ascii="Times New Roman" w:hAnsi="Times New Roman" w:eastAsia="Calibri" w:cs="Times New Roman"/>
                <w:sz w:val="24"/>
                <w:szCs w:val="24"/>
              </w:rPr>
              <w:t>_SINDICAL”</w:t>
            </w:r>
            <w:r w:rsidRPr="202386D6" w:rsidR="3B8E7FE4">
              <w:rPr>
                <w:rFonts w:ascii="Times New Roman" w:hAnsi="Times New Roman" w:eastAsia="Calibri" w:cs="Times New Roman"/>
                <w:sz w:val="24"/>
                <w:szCs w:val="24"/>
              </w:rPr>
              <w:t>,</w:t>
            </w:r>
            <w:r w:rsidRPr="202386D6" w:rsidR="53D6BD40">
              <w:rPr>
                <w:rFonts w:ascii="Times New Roman" w:hAnsi="Times New Roman" w:eastAsia="Calibri" w:cs="Times New Roman"/>
                <w:sz w:val="24"/>
                <w:szCs w:val="24"/>
              </w:rPr>
              <w:t xml:space="preserve"> false</w:t>
            </w:r>
          </w:p>
          <w:p w:rsidR="4316FFC6" w:rsidP="202386D6" w:rsidRDefault="4316FFC6" w14:paraId="29FE84FF" w14:textId="44064410">
            <w:pPr>
              <w:pStyle w:val="ParrafoORT"/>
              <w:rPr>
                <w:rFonts w:ascii="Times New Roman" w:hAnsi="Times New Roman" w:eastAsia="Calibri" w:cs="Times New Roman"/>
                <w:sz w:val="24"/>
                <w:szCs w:val="24"/>
              </w:rPr>
            </w:pPr>
            <w:proofErr w:type="gramStart"/>
            <w:r w:rsidRPr="202386D6" w:rsidR="3B8E7FE4">
              <w:rPr>
                <w:rFonts w:ascii="Times New Roman" w:hAnsi="Times New Roman" w:eastAsia="Calibri" w:cs="Times New Roman"/>
                <w:sz w:val="24"/>
                <w:szCs w:val="24"/>
              </w:rPr>
              <w:t>”LICENCIA</w:t>
            </w:r>
            <w:proofErr w:type="gramEnd"/>
            <w:r w:rsidRPr="202386D6" w:rsidR="3B8E7FE4">
              <w:rPr>
                <w:rFonts w:ascii="Times New Roman" w:hAnsi="Times New Roman" w:eastAsia="Calibri" w:cs="Times New Roman"/>
                <w:sz w:val="24"/>
                <w:szCs w:val="24"/>
              </w:rPr>
              <w:t>_</w:t>
            </w:r>
            <w:r w:rsidRPr="202386D6" w:rsidR="4D991BA2">
              <w:rPr>
                <w:rFonts w:ascii="Times New Roman" w:hAnsi="Times New Roman" w:eastAsia="Calibri" w:cs="Times New Roman"/>
                <w:sz w:val="24"/>
                <w:szCs w:val="24"/>
              </w:rPr>
              <w:t>S</w:t>
            </w:r>
            <w:r w:rsidRPr="202386D6" w:rsidR="4E2925FA">
              <w:rPr>
                <w:rFonts w:ascii="Times New Roman" w:hAnsi="Times New Roman" w:eastAsia="Calibri" w:cs="Times New Roman"/>
                <w:sz w:val="24"/>
                <w:szCs w:val="24"/>
              </w:rPr>
              <w:t>IN_GOCE_SUELDO</w:t>
            </w:r>
            <w:r w:rsidRPr="202386D6" w:rsidR="3B8E7FE4">
              <w:rPr>
                <w:rFonts w:ascii="Times New Roman" w:hAnsi="Times New Roman" w:eastAsia="Calibri" w:cs="Times New Roman"/>
                <w:sz w:val="24"/>
                <w:szCs w:val="24"/>
              </w:rPr>
              <w:t>”</w:t>
            </w:r>
            <w:r w:rsidRPr="202386D6" w:rsidR="3E6F18F5">
              <w:rPr>
                <w:rFonts w:ascii="Times New Roman" w:hAnsi="Times New Roman" w:eastAsia="Calibri" w:cs="Times New Roman"/>
                <w:sz w:val="24"/>
                <w:szCs w:val="24"/>
              </w:rPr>
              <w:t>,</w:t>
            </w:r>
            <w:r w:rsidRPr="202386D6" w:rsidR="38173964">
              <w:rPr>
                <w:rFonts w:ascii="Times New Roman" w:hAnsi="Times New Roman" w:eastAsia="Calibri" w:cs="Times New Roman"/>
                <w:sz w:val="24"/>
                <w:szCs w:val="24"/>
              </w:rPr>
              <w:t xml:space="preserve"> true</w:t>
            </w:r>
          </w:p>
          <w:p w:rsidR="4316FFC6" w:rsidP="202386D6" w:rsidRDefault="4316FFC6" w14:paraId="5C8AB625" w14:textId="77278342">
            <w:pPr>
              <w:pStyle w:val="ParrafoORT"/>
              <w:rPr>
                <w:rFonts w:ascii="Times New Roman" w:hAnsi="Times New Roman" w:eastAsia="Calibri" w:cs="Times New Roman"/>
                <w:sz w:val="24"/>
                <w:szCs w:val="24"/>
              </w:rPr>
            </w:pPr>
            <w:proofErr w:type="gramStart"/>
            <w:r w:rsidRPr="202386D6" w:rsidR="1BA88E7F">
              <w:rPr>
                <w:rFonts w:ascii="Times New Roman" w:hAnsi="Times New Roman" w:eastAsia="Calibri" w:cs="Times New Roman"/>
                <w:sz w:val="24"/>
                <w:szCs w:val="24"/>
              </w:rPr>
              <w:t>”SANCION</w:t>
            </w:r>
            <w:proofErr w:type="gramEnd"/>
            <w:r w:rsidRPr="202386D6" w:rsidR="1BA88E7F">
              <w:rPr>
                <w:rFonts w:ascii="Times New Roman" w:hAnsi="Times New Roman" w:eastAsia="Calibri" w:cs="Times New Roman"/>
                <w:sz w:val="24"/>
                <w:szCs w:val="24"/>
              </w:rPr>
              <w:t>”</w:t>
            </w:r>
            <w:r w:rsidRPr="202386D6" w:rsidR="020060C7">
              <w:rPr>
                <w:rFonts w:ascii="Times New Roman" w:hAnsi="Times New Roman" w:eastAsia="Calibri" w:cs="Times New Roman"/>
                <w:sz w:val="24"/>
                <w:szCs w:val="24"/>
              </w:rPr>
              <w:t>,</w:t>
            </w:r>
            <w:r w:rsidRPr="202386D6" w:rsidR="6D250CD5">
              <w:rPr>
                <w:rFonts w:ascii="Times New Roman" w:hAnsi="Times New Roman" w:eastAsia="Calibri" w:cs="Times New Roman"/>
                <w:sz w:val="24"/>
                <w:szCs w:val="24"/>
              </w:rPr>
              <w:t xml:space="preserve"> true</w:t>
            </w:r>
          </w:p>
          <w:p w:rsidR="69B82E14" w:rsidP="69B82E14" w:rsidRDefault="69B82E14" w14:paraId="61D58E9B" w14:textId="612B0BEB">
            <w:pPr>
              <w:pStyle w:val="ParrafoORT"/>
              <w:rPr>
                <w:rFonts w:ascii="Times New Roman" w:hAnsi="Times New Roman" w:eastAsia="Calibri" w:cs="Times New Roman"/>
                <w:sz w:val="24"/>
                <w:szCs w:val="24"/>
              </w:rPr>
            </w:pPr>
            <w:proofErr w:type="gramStart"/>
            <w:r w:rsidRPr="61B939F5" w:rsidR="399BCF2C">
              <w:rPr>
                <w:rFonts w:ascii="Times New Roman" w:hAnsi="Times New Roman" w:eastAsia="Calibri" w:cs="Times New Roman"/>
                <w:sz w:val="24"/>
                <w:szCs w:val="24"/>
              </w:rPr>
              <w:t>”SIN</w:t>
            </w:r>
            <w:proofErr w:type="gramEnd"/>
            <w:r w:rsidRPr="61B939F5" w:rsidR="2D8A13EC">
              <w:rPr>
                <w:rFonts w:ascii="Times New Roman" w:hAnsi="Times New Roman" w:eastAsia="Calibri" w:cs="Times New Roman"/>
                <w:sz w:val="24"/>
                <w:szCs w:val="24"/>
              </w:rPr>
              <w:t>_</w:t>
            </w:r>
            <w:r w:rsidRPr="61B939F5" w:rsidR="399BCF2C">
              <w:rPr>
                <w:rFonts w:ascii="Times New Roman" w:hAnsi="Times New Roman" w:eastAsia="Calibri" w:cs="Times New Roman"/>
                <w:sz w:val="24"/>
                <w:szCs w:val="24"/>
              </w:rPr>
              <w:t>CARGA”</w:t>
            </w:r>
            <w:r w:rsidRPr="61B939F5" w:rsidR="644F7418">
              <w:rPr>
                <w:rFonts w:ascii="Times New Roman" w:hAnsi="Times New Roman" w:eastAsia="Calibri" w:cs="Times New Roman"/>
                <w:sz w:val="24"/>
                <w:szCs w:val="24"/>
              </w:rPr>
              <w:t>,</w:t>
            </w:r>
            <w:r w:rsidRPr="61B939F5" w:rsidR="2D82B4AE">
              <w:rPr>
                <w:rFonts w:ascii="Times New Roman" w:hAnsi="Times New Roman" w:eastAsia="Calibri" w:cs="Times New Roman"/>
                <w:sz w:val="24"/>
                <w:szCs w:val="24"/>
              </w:rPr>
              <w:t xml:space="preserve"> true</w:t>
            </w:r>
            <w:r w:rsidRPr="61B939F5" w:rsidR="34F46415">
              <w:rPr>
                <w:rFonts w:ascii="Times New Roman" w:hAnsi="Times New Roman" w:eastAsia="Calibri" w:cs="Times New Roman"/>
                <w:sz w:val="24"/>
                <w:szCs w:val="24"/>
              </w:rPr>
              <w:t xml:space="preserve"> </w:t>
            </w:r>
          </w:p>
        </w:tc>
      </w:tr>
      <w:tr w:rsidR="69B82E14" w:rsidTr="61B939F5" w14:paraId="3430FC4C">
        <w:tc>
          <w:tcPr>
            <w:tcW w:w="2055" w:type="dxa"/>
            <w:tcMar/>
          </w:tcPr>
          <w:p w:rsidR="69B82E14" w:rsidP="69B82E14" w:rsidRDefault="69B82E14" w14:paraId="751683F3" w14:textId="014F3989">
            <w:pPr>
              <w:pStyle w:val="ParrafoORT"/>
              <w:rPr>
                <w:rFonts w:ascii="Times New Roman" w:hAnsi="Times New Roman" w:eastAsia="Calibri" w:cs="Times New Roman"/>
                <w:sz w:val="24"/>
                <w:szCs w:val="24"/>
              </w:rPr>
            </w:pPr>
            <w:r w:rsidR="69B82E14">
              <w:rPr/>
              <w:t>Prioridad</w:t>
            </w:r>
          </w:p>
        </w:tc>
        <w:tc>
          <w:tcPr>
            <w:tcW w:w="6435" w:type="dxa"/>
            <w:tcMar/>
          </w:tcPr>
          <w:p w:rsidR="69B82E14" w:rsidP="69B82E14" w:rsidRDefault="69B82E14" w14:paraId="167B9AFE" w14:textId="0D25D275">
            <w:pPr>
              <w:pStyle w:val="ParrafoORT"/>
              <w:rPr>
                <w:rFonts w:ascii="Times New Roman" w:hAnsi="Times New Roman" w:eastAsia="Calibri" w:cs="Times New Roman"/>
                <w:sz w:val="24"/>
                <w:szCs w:val="24"/>
              </w:rPr>
            </w:pPr>
            <w:r w:rsidR="69B82E14">
              <w:rPr/>
              <w:t>Alta</w:t>
            </w:r>
          </w:p>
        </w:tc>
      </w:tr>
    </w:tbl>
    <w:p w:rsidR="69B82E14" w:rsidP="69B82E14" w:rsidRDefault="69B82E14" w14:paraId="09787F19" w14:textId="0AA2D8B5">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ayout w:type="fixed"/>
        <w:tblLook w:val="06A0" w:firstRow="1" w:lastRow="0" w:firstColumn="1" w:lastColumn="0" w:noHBand="1" w:noVBand="1"/>
      </w:tblPr>
      <w:tblGrid>
        <w:gridCol w:w="2055"/>
        <w:gridCol w:w="6435"/>
      </w:tblGrid>
      <w:tr w:rsidR="7ECF07B8" w:rsidTr="1E59125B" w14:paraId="212A3051">
        <w:tc>
          <w:tcPr>
            <w:tcW w:w="2055" w:type="dxa"/>
            <w:tcMar/>
          </w:tcPr>
          <w:p w:rsidR="7ECF07B8" w:rsidP="61B939F5" w:rsidRDefault="7ECF07B8" w14:paraId="16D859A1"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61B939F5" w:rsidRDefault="7ECF07B8" w14:paraId="7DEC4D6D" w14:textId="3B69AEB1">
            <w:pPr>
              <w:pStyle w:val="ParrafoORT"/>
            </w:pPr>
            <w:r w:rsidR="7FB6905E">
              <w:rPr/>
              <w:t>RF</w:t>
            </w:r>
            <w:r w:rsidR="2C25E6DB">
              <w:rPr/>
              <w:t>10</w:t>
            </w:r>
          </w:p>
        </w:tc>
      </w:tr>
      <w:tr w:rsidR="7ECF07B8" w:rsidTr="1E59125B" w14:paraId="5E888369">
        <w:tc>
          <w:tcPr>
            <w:tcW w:w="2055" w:type="dxa"/>
            <w:tcMar/>
          </w:tcPr>
          <w:p w:rsidR="7ECF07B8" w:rsidP="7ECF07B8" w:rsidRDefault="7ECF07B8" w14:paraId="4E76B773" w14:textId="4F490FEC">
            <w:pPr>
              <w:pStyle w:val="ParrafoORT"/>
              <w:rPr>
                <w:rFonts w:ascii="Times New Roman" w:hAnsi="Times New Roman" w:eastAsia="Calibri" w:cs="Times New Roman"/>
                <w:sz w:val="24"/>
                <w:szCs w:val="24"/>
              </w:rPr>
            </w:pPr>
            <w:r w:rsidR="7ECF07B8">
              <w:rPr/>
              <w:t>Usuario</w:t>
            </w:r>
          </w:p>
        </w:tc>
        <w:tc>
          <w:tcPr>
            <w:tcW w:w="6435" w:type="dxa"/>
            <w:tcMar/>
          </w:tcPr>
          <w:p w:rsidR="75E40A8A" w:rsidP="7ECF07B8" w:rsidRDefault="75E40A8A" w14:paraId="386BAED9" w14:textId="10730126">
            <w:pPr>
              <w:pStyle w:val="ParrafoORT"/>
            </w:pPr>
            <w:r w:rsidR="20641DC6">
              <w:rPr/>
              <w:t>Todos</w:t>
            </w:r>
          </w:p>
        </w:tc>
      </w:tr>
      <w:tr w:rsidR="7ECF07B8" w:rsidTr="1E59125B" w14:paraId="67258827">
        <w:tc>
          <w:tcPr>
            <w:tcW w:w="2055" w:type="dxa"/>
            <w:tcMar/>
          </w:tcPr>
          <w:p w:rsidR="7ECF07B8" w:rsidP="7ECF07B8" w:rsidRDefault="7ECF07B8" w14:paraId="02F9D42A" w14:textId="1BD68853">
            <w:pPr>
              <w:pStyle w:val="ParrafoORT"/>
              <w:rPr>
                <w:rFonts w:ascii="Times New Roman" w:hAnsi="Times New Roman" w:eastAsia="Calibri" w:cs="Times New Roman"/>
                <w:sz w:val="24"/>
                <w:szCs w:val="24"/>
              </w:rPr>
            </w:pPr>
            <w:r w:rsidR="1BEA14C3">
              <w:rPr/>
              <w:t>Título</w:t>
            </w:r>
          </w:p>
        </w:tc>
        <w:tc>
          <w:tcPr>
            <w:tcW w:w="6435" w:type="dxa"/>
            <w:tcMar/>
          </w:tcPr>
          <w:p w:rsidR="7ECF07B8" w:rsidP="7ECF07B8" w:rsidRDefault="7ECF07B8" w14:paraId="3B7258F8" w14:textId="78BDFEC8">
            <w:pPr>
              <w:pStyle w:val="ParrafoORT"/>
            </w:pPr>
            <w:r w:rsidR="33C215FC">
              <w:rPr/>
              <w:t xml:space="preserve">Registro </w:t>
            </w:r>
            <w:r w:rsidR="3CDEE1FD">
              <w:rPr/>
              <w:t>de jorna</w:t>
            </w:r>
            <w:r w:rsidR="1E8EBB07">
              <w:rPr/>
              <w:t>da</w:t>
            </w:r>
            <w:r w:rsidR="3CDEE1FD">
              <w:rPr/>
              <w:t xml:space="preserve"> de un funcionario</w:t>
            </w:r>
          </w:p>
        </w:tc>
      </w:tr>
      <w:tr w:rsidR="7ECF07B8" w:rsidTr="1E59125B" w14:paraId="6A06C8CB">
        <w:tc>
          <w:tcPr>
            <w:tcW w:w="2055" w:type="dxa"/>
            <w:tcMar/>
          </w:tcPr>
          <w:p w:rsidR="7ECF07B8" w:rsidP="7ECF07B8" w:rsidRDefault="7ECF07B8" w14:paraId="34301B26"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69B82E14" w:rsidRDefault="7ECF07B8" w14:paraId="5906E061" w14:textId="01A213B2">
            <w:pPr>
              <w:pStyle w:val="ParrafoORT"/>
            </w:pPr>
            <w:r w:rsidR="71B89401">
              <w:rPr/>
              <w:t>El sistema debe permitir</w:t>
            </w:r>
            <w:r w:rsidR="06875131">
              <w:rPr/>
              <w:t xml:space="preserve"> la </w:t>
            </w:r>
            <w:r w:rsidR="751D30CA">
              <w:rPr/>
              <w:t>inserción de jornales de un guardia de seguridad o el registro del motivo por el cual no asiste.</w:t>
            </w:r>
          </w:p>
        </w:tc>
      </w:tr>
      <w:tr w:rsidR="382AFC59" w:rsidTr="1E59125B" w14:paraId="68DE0069">
        <w:tc>
          <w:tcPr>
            <w:tcW w:w="2055" w:type="dxa"/>
            <w:tcMar/>
          </w:tcPr>
          <w:p w:rsidR="101E6941" w:rsidP="382AFC59" w:rsidRDefault="101E6941" w14:paraId="3F43C394" w14:textId="6A08778E">
            <w:pPr>
              <w:pStyle w:val="ParrafoORT"/>
              <w:rPr>
                <w:rFonts w:ascii="Times New Roman" w:hAnsi="Times New Roman" w:eastAsia="Calibri" w:cs="Times New Roman"/>
                <w:sz w:val="24"/>
                <w:szCs w:val="24"/>
              </w:rPr>
            </w:pPr>
            <w:r w:rsidRPr="382AFC59" w:rsidR="101E6941">
              <w:rPr>
                <w:rFonts w:ascii="Times New Roman" w:hAnsi="Times New Roman" w:eastAsia="Calibri" w:cs="Times New Roman"/>
                <w:sz w:val="24"/>
                <w:szCs w:val="24"/>
              </w:rPr>
              <w:t>Validación y reglas de negocio</w:t>
            </w:r>
          </w:p>
        </w:tc>
        <w:tc>
          <w:tcPr>
            <w:tcW w:w="6435" w:type="dxa"/>
            <w:tcMar/>
          </w:tcPr>
          <w:p w:rsidR="4D9440D9" w:rsidP="69B82E14" w:rsidRDefault="4D9440D9" w14:paraId="1E0F61AB" w14:textId="2BC12986">
            <w:pPr>
              <w:pStyle w:val="ParrafoORT"/>
              <w:rPr>
                <w:rFonts w:ascii="Times New Roman" w:hAnsi="Times New Roman" w:eastAsia="Calibri" w:cs="Times New Roman"/>
                <w:sz w:val="24"/>
                <w:szCs w:val="24"/>
              </w:rPr>
            </w:pPr>
            <w:r w:rsidRPr="69B82E14" w:rsidR="6FDFA483">
              <w:rPr>
                <w:rFonts w:ascii="Times New Roman" w:hAnsi="Times New Roman" w:eastAsia="Calibri" w:cs="Times New Roman"/>
                <w:sz w:val="24"/>
                <w:szCs w:val="24"/>
              </w:rPr>
              <w:t xml:space="preserve">Se </w:t>
            </w:r>
            <w:r w:rsidRPr="69B82E14" w:rsidR="0B57C5FF">
              <w:rPr>
                <w:rFonts w:ascii="Times New Roman" w:hAnsi="Times New Roman" w:eastAsia="Calibri" w:cs="Times New Roman"/>
                <w:sz w:val="24"/>
                <w:szCs w:val="24"/>
              </w:rPr>
              <w:t>requiere:</w:t>
            </w:r>
          </w:p>
          <w:p w:rsidR="4D9440D9" w:rsidP="69B82E14" w:rsidRDefault="4D9440D9" w14:paraId="17CB1FE2" w14:textId="3EF609BB">
            <w:pPr>
              <w:pStyle w:val="ParrafoORT"/>
              <w:rPr>
                <w:rFonts w:ascii="Times New Roman" w:hAnsi="Times New Roman" w:eastAsia="Calibri" w:cs="Times New Roman"/>
                <w:sz w:val="24"/>
                <w:szCs w:val="24"/>
              </w:rPr>
            </w:pPr>
            <w:r w:rsidRPr="69B82E14" w:rsidR="0B57C5FF">
              <w:rPr>
                <w:rStyle w:val="Enfasis:ORTChar"/>
              </w:rPr>
              <w:t>Fecha:</w:t>
            </w:r>
            <w:r w:rsidRPr="69B82E14" w:rsidR="0B57C5FF">
              <w:rPr>
                <w:rFonts w:ascii="Times New Roman" w:hAnsi="Times New Roman" w:eastAsia="Calibri" w:cs="Times New Roman"/>
                <w:sz w:val="24"/>
                <w:szCs w:val="24"/>
              </w:rPr>
              <w:t xml:space="preserve"> en formato “</w:t>
            </w:r>
            <w:proofErr w:type="spellStart"/>
            <w:r w:rsidRPr="69B82E14" w:rsidR="0B57C5FF">
              <w:rPr>
                <w:rFonts w:ascii="Times New Roman" w:hAnsi="Times New Roman" w:eastAsia="Calibri" w:cs="Times New Roman"/>
                <w:sz w:val="24"/>
                <w:szCs w:val="24"/>
              </w:rPr>
              <w:t>dd</w:t>
            </w:r>
            <w:proofErr w:type="spellEnd"/>
            <w:r w:rsidRPr="69B82E14" w:rsidR="0B57C5FF">
              <w:rPr>
                <w:rFonts w:ascii="Times New Roman" w:hAnsi="Times New Roman" w:eastAsia="Calibri" w:cs="Times New Roman"/>
                <w:sz w:val="24"/>
                <w:szCs w:val="24"/>
              </w:rPr>
              <w:t>/MM/</w:t>
            </w:r>
            <w:proofErr w:type="spellStart"/>
            <w:r w:rsidRPr="69B82E14" w:rsidR="0B57C5FF">
              <w:rPr>
                <w:rFonts w:ascii="Times New Roman" w:hAnsi="Times New Roman" w:eastAsia="Calibri" w:cs="Times New Roman"/>
                <w:sz w:val="24"/>
                <w:szCs w:val="24"/>
              </w:rPr>
              <w:t>aaaa</w:t>
            </w:r>
            <w:proofErr w:type="spellEnd"/>
            <w:r w:rsidRPr="69B82E14" w:rsidR="0B57C5FF">
              <w:rPr>
                <w:rFonts w:ascii="Times New Roman" w:hAnsi="Times New Roman" w:eastAsia="Calibri" w:cs="Times New Roman"/>
                <w:sz w:val="24"/>
                <w:szCs w:val="24"/>
              </w:rPr>
              <w:t>”. No puede ser posterior a la fecha de actual.</w:t>
            </w:r>
          </w:p>
          <w:p w:rsidR="4D9440D9" w:rsidP="69B82E14" w:rsidRDefault="4D9440D9" w14:paraId="65ED94F3" w14:textId="2A616279">
            <w:pPr>
              <w:pStyle w:val="ParrafoORT"/>
              <w:rPr>
                <w:rFonts w:ascii="Times New Roman" w:hAnsi="Times New Roman" w:eastAsia="Calibri" w:cs="Times New Roman"/>
                <w:sz w:val="24"/>
                <w:szCs w:val="24"/>
              </w:rPr>
            </w:pPr>
            <w:r w:rsidRPr="1E59125B" w:rsidR="62DB8937">
              <w:rPr>
                <w:rStyle w:val="Enfasis:ORTChar"/>
              </w:rPr>
              <w:t xml:space="preserve">Funcionario: </w:t>
            </w:r>
            <w:r w:rsidRPr="1E59125B" w:rsidR="62DB8937">
              <w:rPr>
                <w:rFonts w:ascii="Times New Roman" w:hAnsi="Times New Roman" w:eastAsia="Calibri" w:cs="Times New Roman"/>
                <w:sz w:val="24"/>
                <w:szCs w:val="24"/>
              </w:rPr>
              <w:t>debe estar registrado en el sistema y en estado “ACTIVO”.</w:t>
            </w:r>
          </w:p>
          <w:p w:rsidR="78E773DD" w:rsidP="1E59125B" w:rsidRDefault="78E773DD" w14:paraId="3F383DF1" w14:textId="19712237">
            <w:pPr>
              <w:pStyle w:val="ParrafoORT"/>
              <w:rPr>
                <w:rFonts w:ascii="Times New Roman" w:hAnsi="Times New Roman" w:eastAsia="Calibri" w:cs="Times New Roman"/>
                <w:sz w:val="24"/>
                <w:szCs w:val="24"/>
              </w:rPr>
            </w:pPr>
            <w:r w:rsidRPr="1E59125B" w:rsidR="78E773DD">
              <w:rPr>
                <w:rStyle w:val="Enfasis:ORTChar"/>
              </w:rPr>
              <w:t>Servicio cubierto:</w:t>
            </w:r>
            <w:r w:rsidRPr="1E59125B" w:rsidR="78E773DD">
              <w:rPr>
                <w:rFonts w:ascii="Times New Roman" w:hAnsi="Times New Roman" w:eastAsia="Calibri" w:cs="Times New Roman"/>
                <w:sz w:val="24"/>
                <w:szCs w:val="24"/>
              </w:rPr>
              <w:t xml:space="preserve"> texto mínimo 3 caracteres. Máximo 80 caracteres</w:t>
            </w:r>
          </w:p>
          <w:p w:rsidR="4D9440D9" w:rsidP="69B82E14" w:rsidRDefault="4D9440D9" w14:paraId="23F05F64" w14:textId="2F46A0D5">
            <w:pPr>
              <w:pStyle w:val="ParrafoORT"/>
              <w:rPr>
                <w:rFonts w:ascii="Times New Roman" w:hAnsi="Times New Roman" w:eastAsia="Calibri" w:cs="Times New Roman"/>
                <w:sz w:val="24"/>
                <w:szCs w:val="24"/>
              </w:rPr>
            </w:pPr>
            <w:r w:rsidRPr="69B82E14" w:rsidR="0B57C5FF">
              <w:rPr>
                <w:rStyle w:val="Enfasis:ORTChar"/>
              </w:rPr>
              <w:t>Horario entrada:</w:t>
            </w:r>
            <w:r w:rsidRPr="69B82E14" w:rsidR="0B57C5FF">
              <w:rPr>
                <w:rFonts w:ascii="Times New Roman" w:hAnsi="Times New Roman" w:eastAsia="Calibri" w:cs="Times New Roman"/>
                <w:sz w:val="24"/>
                <w:szCs w:val="24"/>
              </w:rPr>
              <w:t xml:space="preserve"> </w:t>
            </w:r>
            <w:r w:rsidRPr="69B82E14" w:rsidR="7C6DC85B">
              <w:rPr>
                <w:rFonts w:ascii="Times New Roman" w:hAnsi="Times New Roman" w:eastAsia="Calibri" w:cs="Times New Roman"/>
                <w:sz w:val="24"/>
                <w:szCs w:val="24"/>
              </w:rPr>
              <w:t xml:space="preserve">tipo de dato </w:t>
            </w:r>
            <w:proofErr w:type="spellStart"/>
            <w:r w:rsidRPr="69B82E14" w:rsidR="40E4C781">
              <w:rPr>
                <w:rFonts w:ascii="Times New Roman" w:hAnsi="Times New Roman" w:eastAsia="Calibri" w:cs="Times New Roman"/>
                <w:sz w:val="24"/>
                <w:szCs w:val="24"/>
              </w:rPr>
              <w:t>Datatime</w:t>
            </w:r>
            <w:proofErr w:type="spellEnd"/>
            <w:r w:rsidRPr="69B82E14" w:rsidR="3B11C1B5">
              <w:rPr>
                <w:rFonts w:ascii="Times New Roman" w:hAnsi="Times New Roman" w:eastAsia="Calibri" w:cs="Times New Roman"/>
                <w:sz w:val="24"/>
                <w:szCs w:val="24"/>
              </w:rPr>
              <w:t>, pero se muestra en formato “</w:t>
            </w:r>
            <w:r w:rsidRPr="69B82E14" w:rsidR="432E45A8">
              <w:rPr>
                <w:rFonts w:ascii="Times New Roman" w:hAnsi="Times New Roman" w:eastAsia="Calibri" w:cs="Times New Roman"/>
                <w:sz w:val="24"/>
                <w:szCs w:val="24"/>
              </w:rPr>
              <w:t>HH:MM</w:t>
            </w:r>
            <w:r w:rsidRPr="69B82E14" w:rsidR="3B11C1B5">
              <w:rPr>
                <w:rFonts w:ascii="Times New Roman" w:hAnsi="Times New Roman" w:eastAsia="Calibri" w:cs="Times New Roman"/>
                <w:sz w:val="24"/>
                <w:szCs w:val="24"/>
              </w:rPr>
              <w:t>”.</w:t>
            </w:r>
            <w:r w:rsidRPr="69B82E14" w:rsidR="4569CD50">
              <w:rPr>
                <w:rFonts w:ascii="Times New Roman" w:hAnsi="Times New Roman" w:eastAsia="Calibri" w:cs="Times New Roman"/>
                <w:sz w:val="24"/>
                <w:szCs w:val="24"/>
              </w:rPr>
              <w:t xml:space="preserve"> </w:t>
            </w:r>
            <w:r w:rsidRPr="69B82E14" w:rsidR="07B58F1C">
              <w:rPr>
                <w:rFonts w:ascii="Times New Roman" w:hAnsi="Times New Roman" w:eastAsia="Calibri" w:cs="Times New Roman"/>
                <w:sz w:val="24"/>
                <w:szCs w:val="24"/>
              </w:rPr>
              <w:t xml:space="preserve"> (hora/minuto)</w:t>
            </w:r>
            <w:r w:rsidRPr="69B82E14" w:rsidR="0208EFE9">
              <w:rPr>
                <w:rFonts w:ascii="Times New Roman" w:hAnsi="Times New Roman" w:eastAsia="Calibri" w:cs="Times New Roman"/>
                <w:sz w:val="24"/>
                <w:szCs w:val="24"/>
              </w:rPr>
              <w:t>.</w:t>
            </w:r>
          </w:p>
          <w:p w:rsidR="4D9440D9" w:rsidP="69B82E14" w:rsidRDefault="4D9440D9" w14:paraId="7E04EE8D" w14:textId="1573859B">
            <w:pPr>
              <w:pStyle w:val="ParrafoORT"/>
              <w:rPr>
                <w:rFonts w:ascii="Times New Roman" w:hAnsi="Times New Roman" w:eastAsia="Calibri" w:cs="Times New Roman"/>
                <w:sz w:val="24"/>
                <w:szCs w:val="24"/>
              </w:rPr>
            </w:pPr>
            <w:r w:rsidRPr="69B82E14" w:rsidR="0B57C5FF">
              <w:rPr>
                <w:rStyle w:val="Enfasis:ORTChar"/>
              </w:rPr>
              <w:t>Horario de salida:</w:t>
            </w:r>
            <w:r w:rsidRPr="69B82E14" w:rsidR="339F8C3A">
              <w:rPr>
                <w:rStyle w:val="Enfasis:ORTChar"/>
              </w:rPr>
              <w:t xml:space="preserve"> </w:t>
            </w:r>
            <w:r w:rsidRPr="69B82E14" w:rsidR="63364963">
              <w:rPr>
                <w:rFonts w:ascii="Times New Roman" w:hAnsi="Times New Roman" w:eastAsia="Calibri" w:cs="Times New Roman"/>
                <w:sz w:val="24"/>
                <w:szCs w:val="24"/>
              </w:rPr>
              <w:t xml:space="preserve">tipo de dato </w:t>
            </w:r>
            <w:r w:rsidRPr="69B82E14" w:rsidR="63364963">
              <w:rPr>
                <w:rFonts w:ascii="Times New Roman" w:hAnsi="Times New Roman" w:eastAsia="Calibri" w:cs="Times New Roman"/>
                <w:sz w:val="24"/>
                <w:szCs w:val="24"/>
              </w:rPr>
              <w:t>Datatime</w:t>
            </w:r>
            <w:r w:rsidRPr="69B82E14" w:rsidR="63364963">
              <w:rPr>
                <w:rFonts w:ascii="Times New Roman" w:hAnsi="Times New Roman" w:eastAsia="Calibri" w:cs="Times New Roman"/>
                <w:sz w:val="24"/>
                <w:szCs w:val="24"/>
              </w:rPr>
              <w:t>, pero se muestra en formato “HH:MM”.  (hora/minuto)</w:t>
            </w:r>
            <w:r w:rsidRPr="69B82E14" w:rsidR="0208EFE9">
              <w:rPr>
                <w:rFonts w:ascii="Times New Roman" w:hAnsi="Times New Roman" w:eastAsia="Calibri" w:cs="Times New Roman"/>
                <w:sz w:val="24"/>
                <w:szCs w:val="24"/>
              </w:rPr>
              <w:t>.</w:t>
            </w:r>
          </w:p>
          <w:p w:rsidR="4D9440D9" w:rsidP="69B82E14" w:rsidRDefault="4D9440D9" w14:paraId="50B47424" w14:textId="4316C414">
            <w:pPr>
              <w:pStyle w:val="ParrafoORT"/>
              <w:rPr>
                <w:rFonts w:ascii="Times New Roman" w:hAnsi="Times New Roman" w:eastAsia="Calibri" w:cs="Times New Roman"/>
                <w:sz w:val="24"/>
                <w:szCs w:val="24"/>
              </w:rPr>
            </w:pPr>
            <w:r w:rsidRPr="69B82E14" w:rsidR="0B57C5FF">
              <w:rPr>
                <w:rFonts w:ascii="Times New Roman" w:hAnsi="Times New Roman" w:eastAsia="Calibri" w:cs="Times New Roman"/>
                <w:sz w:val="24"/>
                <w:szCs w:val="24"/>
              </w:rPr>
              <w:t>Tanto el horario de entrada como de salida será sin interrupciones, configurando como parte del horario el des</w:t>
            </w:r>
            <w:r w:rsidRPr="69B82E14" w:rsidR="474B5DE5">
              <w:rPr>
                <w:rFonts w:ascii="Times New Roman" w:hAnsi="Times New Roman" w:eastAsia="Calibri" w:cs="Times New Roman"/>
                <w:sz w:val="24"/>
                <w:szCs w:val="24"/>
              </w:rPr>
              <w:t>c</w:t>
            </w:r>
            <w:r w:rsidRPr="69B82E14" w:rsidR="0B57C5FF">
              <w:rPr>
                <w:rFonts w:ascii="Times New Roman" w:hAnsi="Times New Roman" w:eastAsia="Calibri" w:cs="Times New Roman"/>
                <w:sz w:val="24"/>
                <w:szCs w:val="24"/>
              </w:rPr>
              <w:t>an</w:t>
            </w:r>
            <w:r w:rsidRPr="69B82E14" w:rsidR="5E9B6936">
              <w:rPr>
                <w:rFonts w:ascii="Times New Roman" w:hAnsi="Times New Roman" w:eastAsia="Calibri" w:cs="Times New Roman"/>
                <w:sz w:val="24"/>
                <w:szCs w:val="24"/>
              </w:rPr>
              <w:t>s</w:t>
            </w:r>
            <w:r w:rsidRPr="69B82E14" w:rsidR="0B57C5FF">
              <w:rPr>
                <w:rFonts w:ascii="Times New Roman" w:hAnsi="Times New Roman" w:eastAsia="Calibri" w:cs="Times New Roman"/>
                <w:sz w:val="24"/>
                <w:szCs w:val="24"/>
              </w:rPr>
              <w:t>o del guardia.</w:t>
            </w:r>
          </w:p>
          <w:p w:rsidR="4D9440D9" w:rsidP="69B82E14" w:rsidRDefault="4D9440D9" w14:paraId="613E2F99" w14:textId="37F19529">
            <w:pPr>
              <w:pStyle w:val="ParrafoORT"/>
              <w:rPr>
                <w:rFonts w:ascii="Times New Roman" w:hAnsi="Times New Roman" w:eastAsia="Calibri" w:cs="Times New Roman"/>
                <w:sz w:val="24"/>
                <w:szCs w:val="24"/>
              </w:rPr>
            </w:pPr>
            <w:r w:rsidRPr="69B82E14" w:rsidR="087A476D">
              <w:rPr>
                <w:rFonts w:ascii="Times New Roman" w:hAnsi="Times New Roman" w:eastAsia="Calibri" w:cs="Times New Roman"/>
                <w:sz w:val="24"/>
                <w:szCs w:val="24"/>
              </w:rPr>
              <w:t>El horario de salida debe ser posterior al horario de entrada (en términos de tiempo diario)</w:t>
            </w:r>
          </w:p>
          <w:p w:rsidR="4D9440D9" w:rsidP="69B82E14" w:rsidRDefault="4D9440D9" w14:paraId="23192510" w14:textId="6DDD83DB">
            <w:pPr>
              <w:pStyle w:val="ParrafoORT"/>
              <w:rPr>
                <w:rFonts w:ascii="Times New Roman" w:hAnsi="Times New Roman" w:eastAsia="Calibri" w:cs="Times New Roman"/>
                <w:sz w:val="24"/>
                <w:szCs w:val="24"/>
              </w:rPr>
            </w:pPr>
            <w:r w:rsidRPr="61B939F5" w:rsidR="141E1D15">
              <w:rPr>
                <w:rStyle w:val="Enfasis:ORTChar"/>
              </w:rPr>
              <w:t>Nombre del cómputo</w:t>
            </w:r>
            <w:r w:rsidRPr="61B939F5" w:rsidR="6B2519F1">
              <w:rPr>
                <w:rStyle w:val="Enfasis:ORTChar"/>
              </w:rPr>
              <w:t>:</w:t>
            </w:r>
            <w:r w:rsidRPr="61B939F5" w:rsidR="6B2519F1">
              <w:rPr>
                <w:rFonts w:ascii="Times New Roman" w:hAnsi="Times New Roman" w:eastAsia="Calibri" w:cs="Times New Roman"/>
                <w:sz w:val="24"/>
                <w:szCs w:val="24"/>
              </w:rPr>
              <w:t xml:space="preserve"> </w:t>
            </w:r>
            <w:r w:rsidRPr="61B939F5" w:rsidR="093F259B">
              <w:rPr>
                <w:rFonts w:ascii="Times New Roman" w:hAnsi="Times New Roman" w:eastAsia="Calibri" w:cs="Times New Roman"/>
                <w:sz w:val="24"/>
                <w:szCs w:val="24"/>
              </w:rPr>
              <w:t>según</w:t>
            </w:r>
            <w:r w:rsidRPr="61B939F5" w:rsidR="0B1BCEF8">
              <w:rPr>
                <w:rFonts w:ascii="Times New Roman" w:hAnsi="Times New Roman" w:eastAsia="Calibri" w:cs="Times New Roman"/>
                <w:sz w:val="24"/>
                <w:szCs w:val="24"/>
              </w:rPr>
              <w:t xml:space="preserve"> RF</w:t>
            </w:r>
            <w:r w:rsidRPr="61B939F5" w:rsidR="65E67B14">
              <w:rPr>
                <w:rFonts w:ascii="Times New Roman" w:hAnsi="Times New Roman" w:eastAsia="Calibri" w:cs="Times New Roman"/>
                <w:sz w:val="24"/>
                <w:szCs w:val="24"/>
              </w:rPr>
              <w:t>09</w:t>
            </w:r>
          </w:p>
          <w:p w:rsidR="4D9440D9" w:rsidP="69B82E14" w:rsidRDefault="4D9440D9" w14:paraId="05166DAA" w14:textId="70D29766">
            <w:pPr>
              <w:pStyle w:val="ParrafoORT"/>
              <w:rPr>
                <w:rFonts w:ascii="Times New Roman" w:hAnsi="Times New Roman" w:eastAsia="Calibri" w:cs="Times New Roman"/>
                <w:sz w:val="24"/>
                <w:szCs w:val="24"/>
              </w:rPr>
            </w:pPr>
            <w:r w:rsidRPr="61B939F5" w:rsidR="1E27EA7E">
              <w:rPr>
                <w:rFonts w:ascii="Times New Roman" w:hAnsi="Times New Roman" w:eastAsia="Calibri" w:cs="Times New Roman"/>
                <w:sz w:val="24"/>
                <w:szCs w:val="24"/>
              </w:rPr>
              <w:t>Los valores “TRABAJADO” y “LIBRE_TRABAJADO” figuran con hora de entrada y salida ingresada por el usuario correspondiente. El resto figuran como entrada 00:00, y salida 00:00 computando 0 horas de trabajo.</w:t>
            </w:r>
          </w:p>
          <w:p w:rsidR="4D9440D9" w:rsidP="69B82E14" w:rsidRDefault="4D9440D9" w14:paraId="2A6D6EF1" w14:textId="6D2AE709">
            <w:pPr>
              <w:pStyle w:val="ParrafoORT"/>
              <w:rPr>
                <w:rFonts w:ascii="Times New Roman" w:hAnsi="Times New Roman" w:eastAsia="Calibri" w:cs="Times New Roman"/>
                <w:sz w:val="24"/>
                <w:szCs w:val="24"/>
              </w:rPr>
            </w:pPr>
            <w:r w:rsidRPr="2D1453AB" w:rsidR="6120CE6F">
              <w:rPr>
                <w:rStyle w:val="Enfasis:ORTChar"/>
              </w:rPr>
              <w:t xml:space="preserve">Falta: </w:t>
            </w:r>
            <w:r w:rsidRPr="2D1453AB" w:rsidR="6120CE6F">
              <w:rPr>
                <w:rFonts w:ascii="Times New Roman" w:hAnsi="Times New Roman" w:eastAsia="Calibri" w:cs="Times New Roman"/>
                <w:sz w:val="24"/>
                <w:szCs w:val="24"/>
              </w:rPr>
              <w:t xml:space="preserve">si es un cómputo que configure </w:t>
            </w:r>
            <w:r w:rsidRPr="2D1453AB" w:rsidR="70C77E2D">
              <w:rPr>
                <w:rFonts w:ascii="Times New Roman" w:hAnsi="Times New Roman" w:eastAsia="Calibri" w:cs="Times New Roman"/>
                <w:sz w:val="24"/>
                <w:szCs w:val="24"/>
              </w:rPr>
              <w:t>día</w:t>
            </w:r>
            <w:r w:rsidRPr="2D1453AB" w:rsidR="6120CE6F">
              <w:rPr>
                <w:rFonts w:ascii="Times New Roman" w:hAnsi="Times New Roman" w:eastAsia="Calibri" w:cs="Times New Roman"/>
                <w:sz w:val="24"/>
                <w:szCs w:val="24"/>
              </w:rPr>
              <w:t xml:space="preserve"> de falta se ingresa un </w:t>
            </w:r>
            <w:r w:rsidRPr="2D1453AB" w:rsidR="7F83A9E7">
              <w:rPr>
                <w:rFonts w:ascii="Times New Roman" w:hAnsi="Times New Roman" w:eastAsia="Calibri" w:cs="Times New Roman"/>
                <w:sz w:val="24"/>
                <w:szCs w:val="24"/>
              </w:rPr>
              <w:t xml:space="preserve">valor entero </w:t>
            </w:r>
            <w:r w:rsidRPr="2D1453AB" w:rsidR="6120CE6F">
              <w:rPr>
                <w:rFonts w:ascii="Times New Roman" w:hAnsi="Times New Roman" w:eastAsia="Calibri" w:cs="Times New Roman"/>
                <w:sz w:val="24"/>
                <w:szCs w:val="24"/>
              </w:rPr>
              <w:t>“</w:t>
            </w:r>
            <w:proofErr w:type="gramStart"/>
            <w:r w:rsidRPr="2D1453AB" w:rsidR="6120CE6F">
              <w:rPr>
                <w:rFonts w:ascii="Times New Roman" w:hAnsi="Times New Roman" w:eastAsia="Calibri" w:cs="Times New Roman"/>
                <w:sz w:val="24"/>
                <w:szCs w:val="24"/>
              </w:rPr>
              <w:t>1”(</w:t>
            </w:r>
            <w:proofErr w:type="gramEnd"/>
            <w:r w:rsidRPr="2D1453AB" w:rsidR="6120CE6F">
              <w:rPr>
                <w:rFonts w:ascii="Times New Roman" w:hAnsi="Times New Roman" w:eastAsia="Calibri" w:cs="Times New Roman"/>
                <w:sz w:val="24"/>
                <w:szCs w:val="24"/>
              </w:rPr>
              <w:t>uno</w:t>
            </w:r>
            <w:r w:rsidRPr="2D1453AB" w:rsidR="0DA92ED1">
              <w:rPr>
                <w:rFonts w:ascii="Times New Roman" w:hAnsi="Times New Roman" w:eastAsia="Calibri" w:cs="Times New Roman"/>
                <w:sz w:val="24"/>
                <w:szCs w:val="24"/>
              </w:rPr>
              <w:t>”</w:t>
            </w:r>
            <w:r w:rsidRPr="2D1453AB" w:rsidR="6120CE6F">
              <w:rPr>
                <w:rFonts w:ascii="Times New Roman" w:hAnsi="Times New Roman" w:eastAsia="Calibri" w:cs="Times New Roman"/>
                <w:sz w:val="24"/>
                <w:szCs w:val="24"/>
              </w:rPr>
              <w:t>, sino es “0” (cero)</w:t>
            </w:r>
          </w:p>
          <w:p w:rsidR="27C51525" w:rsidP="2D1453AB" w:rsidRDefault="27C51525" w14:paraId="3529E5B0" w14:textId="285900E5">
            <w:pPr>
              <w:pStyle w:val="ParrafoORT"/>
              <w:rPr>
                <w:rFonts w:ascii="Times New Roman" w:hAnsi="Times New Roman" w:eastAsia="Calibri" w:cs="Times New Roman"/>
                <w:sz w:val="24"/>
                <w:szCs w:val="24"/>
              </w:rPr>
            </w:pPr>
            <w:r w:rsidRPr="2D1453AB" w:rsidR="27C51525">
              <w:rPr>
                <w:rStyle w:val="Enfasis:ORTChar"/>
              </w:rPr>
              <w:t xml:space="preserve">Horas </w:t>
            </w:r>
            <w:r w:rsidRPr="2D1453AB" w:rsidR="313984BD">
              <w:rPr>
                <w:rStyle w:val="Enfasis:ORTChar"/>
              </w:rPr>
              <w:t>diurnas</w:t>
            </w:r>
            <w:r w:rsidRPr="2D1453AB" w:rsidR="27C51525">
              <w:rPr>
                <w:rStyle w:val="Enfasis:ORTChar"/>
              </w:rPr>
              <w:t xml:space="preserve"> trabajadas:</w:t>
            </w:r>
            <w:r w:rsidRPr="2D1453AB" w:rsidR="632EFF46">
              <w:rPr>
                <w:rStyle w:val="Enfasis:ORTChar"/>
              </w:rPr>
              <w:t xml:space="preserve"> </w:t>
            </w:r>
            <w:r w:rsidRPr="2D1453AB" w:rsidR="7A5DD542">
              <w:rPr>
                <w:rFonts w:ascii="Times New Roman" w:hAnsi="Times New Roman" w:eastAsia="Calibri" w:cs="Times New Roman"/>
                <w:sz w:val="24"/>
                <w:szCs w:val="24"/>
              </w:rPr>
              <w:t xml:space="preserve">cantidad de </w:t>
            </w:r>
            <w:r w:rsidRPr="2D1453AB" w:rsidR="632EFF46">
              <w:rPr>
                <w:rFonts w:ascii="Times New Roman" w:hAnsi="Times New Roman" w:eastAsia="Calibri" w:cs="Times New Roman"/>
                <w:sz w:val="24"/>
                <w:szCs w:val="24"/>
              </w:rPr>
              <w:t xml:space="preserve">horas </w:t>
            </w:r>
            <w:r w:rsidRPr="2D1453AB" w:rsidR="329C2410">
              <w:rPr>
                <w:rFonts w:ascii="Times New Roman" w:hAnsi="Times New Roman" w:eastAsia="Calibri" w:cs="Times New Roman"/>
                <w:sz w:val="24"/>
                <w:szCs w:val="24"/>
              </w:rPr>
              <w:t xml:space="preserve">trabajadas </w:t>
            </w:r>
            <w:r w:rsidRPr="2D1453AB" w:rsidR="632EFF46">
              <w:rPr>
                <w:rFonts w:ascii="Times New Roman" w:hAnsi="Times New Roman" w:eastAsia="Calibri" w:cs="Times New Roman"/>
                <w:sz w:val="24"/>
                <w:szCs w:val="24"/>
              </w:rPr>
              <w:t xml:space="preserve">que no computan como </w:t>
            </w:r>
            <w:r w:rsidRPr="2D1453AB" w:rsidR="526B4446">
              <w:rPr>
                <w:rFonts w:ascii="Times New Roman" w:hAnsi="Times New Roman" w:eastAsia="Calibri" w:cs="Times New Roman"/>
                <w:sz w:val="24"/>
                <w:szCs w:val="24"/>
              </w:rPr>
              <w:t>horas nocturnas</w:t>
            </w:r>
            <w:r w:rsidRPr="2D1453AB" w:rsidR="394B51C5">
              <w:rPr>
                <w:rFonts w:ascii="Times New Roman" w:hAnsi="Times New Roman" w:eastAsia="Calibri" w:cs="Times New Roman"/>
                <w:sz w:val="24"/>
                <w:szCs w:val="24"/>
              </w:rPr>
              <w:t>.</w:t>
            </w:r>
            <w:r w:rsidRPr="2D1453AB" w:rsidR="4A305C26">
              <w:rPr>
                <w:rFonts w:ascii="Times New Roman" w:hAnsi="Times New Roman" w:eastAsia="Calibri" w:cs="Times New Roman"/>
                <w:sz w:val="24"/>
                <w:szCs w:val="24"/>
              </w:rPr>
              <w:t xml:space="preserve"> Dato </w:t>
            </w:r>
            <w:r w:rsidRPr="2D1453AB" w:rsidR="6253FE88">
              <w:rPr>
                <w:rFonts w:ascii="Times New Roman" w:hAnsi="Times New Roman" w:eastAsia="Calibri" w:cs="Times New Roman"/>
                <w:sz w:val="24"/>
                <w:szCs w:val="24"/>
              </w:rPr>
              <w:t>decimal</w:t>
            </w:r>
            <w:r w:rsidRPr="2D1453AB" w:rsidR="4A305C26">
              <w:rPr>
                <w:rFonts w:ascii="Times New Roman" w:hAnsi="Times New Roman" w:eastAsia="Calibri" w:cs="Times New Roman"/>
                <w:sz w:val="24"/>
                <w:szCs w:val="24"/>
              </w:rPr>
              <w:t xml:space="preserve"> hasta 2 ceros a la derecha de la coma.</w:t>
            </w:r>
          </w:p>
          <w:p w:rsidR="4D9440D9" w:rsidP="2A0FDD25" w:rsidRDefault="4D9440D9" w14:paraId="32C05D8C" w14:textId="0D291598">
            <w:pPr>
              <w:pStyle w:val="ParrafoORT"/>
              <w:rPr>
                <w:rFonts w:ascii="Times New Roman" w:hAnsi="Times New Roman" w:eastAsia="Calibri" w:cs="Times New Roman"/>
                <w:sz w:val="24"/>
                <w:szCs w:val="24"/>
              </w:rPr>
            </w:pPr>
            <w:r w:rsidRPr="2D1453AB" w:rsidR="27C51525">
              <w:rPr>
                <w:rStyle w:val="Enfasis:ORTChar"/>
              </w:rPr>
              <w:t>Horas nocturnas trabajadas:</w:t>
            </w:r>
            <w:r w:rsidRPr="2D1453AB" w:rsidR="16F28DBA">
              <w:rPr>
                <w:rStyle w:val="Enfasis:ORTChar"/>
              </w:rPr>
              <w:t xml:space="preserve"> </w:t>
            </w:r>
            <w:r w:rsidRPr="2D1453AB" w:rsidR="16F28DBA">
              <w:rPr>
                <w:rFonts w:ascii="Times New Roman" w:hAnsi="Times New Roman" w:eastAsia="Calibri" w:cs="Times New Roman"/>
                <w:sz w:val="24"/>
                <w:szCs w:val="24"/>
              </w:rPr>
              <w:t xml:space="preserve">cantidad de horas que el funcionario realiza entre las 22:00 y 06:00 </w:t>
            </w:r>
            <w:proofErr w:type="spellStart"/>
            <w:r w:rsidRPr="2D1453AB" w:rsidR="16F28DBA">
              <w:rPr>
                <w:rFonts w:ascii="Times New Roman" w:hAnsi="Times New Roman" w:eastAsia="Calibri" w:cs="Times New Roman"/>
                <w:sz w:val="24"/>
                <w:szCs w:val="24"/>
              </w:rPr>
              <w:t>hrs</w:t>
            </w:r>
            <w:proofErr w:type="spellEnd"/>
            <w:r w:rsidRPr="2D1453AB" w:rsidR="559772EB">
              <w:rPr>
                <w:rFonts w:ascii="Times New Roman" w:hAnsi="Times New Roman" w:eastAsia="Calibri" w:cs="Times New Roman"/>
                <w:sz w:val="24"/>
                <w:szCs w:val="24"/>
              </w:rPr>
              <w:t xml:space="preserve"> que exceden las 5.5 </w:t>
            </w:r>
            <w:proofErr w:type="spellStart"/>
            <w:r w:rsidRPr="2D1453AB" w:rsidR="559772EB">
              <w:rPr>
                <w:rFonts w:ascii="Times New Roman" w:hAnsi="Times New Roman" w:eastAsia="Calibri" w:cs="Times New Roman"/>
                <w:sz w:val="24"/>
                <w:szCs w:val="24"/>
              </w:rPr>
              <w:t>hrs</w:t>
            </w:r>
            <w:proofErr w:type="spellEnd"/>
            <w:r w:rsidRPr="2D1453AB" w:rsidR="559772EB">
              <w:rPr>
                <w:rFonts w:ascii="Times New Roman" w:hAnsi="Times New Roman" w:eastAsia="Calibri" w:cs="Times New Roman"/>
                <w:sz w:val="24"/>
                <w:szCs w:val="24"/>
              </w:rPr>
              <w:t xml:space="preserve"> de trabajo. </w:t>
            </w:r>
            <w:r w:rsidRPr="2D1453AB" w:rsidR="081749C5">
              <w:rPr>
                <w:rFonts w:ascii="Times New Roman" w:hAnsi="Times New Roman" w:eastAsia="Calibri" w:cs="Times New Roman"/>
                <w:sz w:val="24"/>
                <w:szCs w:val="24"/>
              </w:rPr>
              <w:t xml:space="preserve">Dato </w:t>
            </w:r>
            <w:r w:rsidRPr="2D1453AB" w:rsidR="12278B12">
              <w:rPr>
                <w:rFonts w:ascii="Times New Roman" w:hAnsi="Times New Roman" w:eastAsia="Calibri" w:cs="Times New Roman"/>
                <w:sz w:val="24"/>
                <w:szCs w:val="24"/>
              </w:rPr>
              <w:t>decimal</w:t>
            </w:r>
            <w:r w:rsidRPr="2D1453AB" w:rsidR="081749C5">
              <w:rPr>
                <w:rFonts w:ascii="Times New Roman" w:hAnsi="Times New Roman" w:eastAsia="Calibri" w:cs="Times New Roman"/>
                <w:sz w:val="24"/>
                <w:szCs w:val="24"/>
              </w:rPr>
              <w:t xml:space="preserve"> hasta 2 ceros a la derecha de la coma.</w:t>
            </w:r>
          </w:p>
          <w:p w:rsidR="4D9440D9" w:rsidP="2A0FDD25" w:rsidRDefault="4D9440D9" w14:paraId="3F08C209" w14:textId="283FBF61">
            <w:pPr>
              <w:pStyle w:val="ParrafoORT"/>
              <w:rPr>
                <w:rFonts w:ascii="Times New Roman" w:hAnsi="Times New Roman" w:eastAsia="Calibri" w:cs="Times New Roman"/>
                <w:sz w:val="24"/>
                <w:szCs w:val="24"/>
              </w:rPr>
            </w:pPr>
            <w:r w:rsidRPr="0F6C7E04" w:rsidR="3F9471D2">
              <w:rPr>
                <w:rFonts w:ascii="Times New Roman" w:hAnsi="Times New Roman" w:eastAsia="Calibri" w:cs="Times New Roman"/>
                <w:sz w:val="24"/>
                <w:szCs w:val="24"/>
              </w:rPr>
              <w:t>C</w:t>
            </w:r>
            <w:r w:rsidRPr="0F6C7E04" w:rsidR="559772EB">
              <w:rPr>
                <w:rFonts w:ascii="Times New Roman" w:hAnsi="Times New Roman" w:eastAsia="Calibri" w:cs="Times New Roman"/>
                <w:sz w:val="24"/>
                <w:szCs w:val="24"/>
              </w:rPr>
              <w:t>alculo</w:t>
            </w:r>
            <w:r w:rsidRPr="0F6C7E04" w:rsidR="7265EF57">
              <w:rPr>
                <w:rFonts w:ascii="Times New Roman" w:hAnsi="Times New Roman" w:eastAsia="Calibri" w:cs="Times New Roman"/>
                <w:sz w:val="24"/>
                <w:szCs w:val="24"/>
              </w:rPr>
              <w:t>:</w:t>
            </w:r>
            <w:r w:rsidRPr="0F6C7E04" w:rsidR="559772EB">
              <w:rPr>
                <w:rFonts w:ascii="Times New Roman" w:hAnsi="Times New Roman" w:eastAsia="Calibri" w:cs="Times New Roman"/>
                <w:sz w:val="24"/>
                <w:szCs w:val="24"/>
              </w:rPr>
              <w:t xml:space="preserve"> cantidad de horas</w:t>
            </w:r>
            <w:r w:rsidRPr="0F6C7E04" w:rsidR="135536BE">
              <w:rPr>
                <w:rFonts w:ascii="Times New Roman" w:hAnsi="Times New Roman" w:eastAsia="Calibri" w:cs="Times New Roman"/>
                <w:sz w:val="24"/>
                <w:szCs w:val="24"/>
              </w:rPr>
              <w:t xml:space="preserve"> </w:t>
            </w:r>
            <w:r w:rsidRPr="0F6C7E04" w:rsidR="392DDB6E">
              <w:rPr>
                <w:rFonts w:ascii="Times New Roman" w:hAnsi="Times New Roman" w:eastAsia="Calibri" w:cs="Times New Roman"/>
                <w:sz w:val="24"/>
                <w:szCs w:val="24"/>
              </w:rPr>
              <w:t>+</w:t>
            </w:r>
            <w:r w:rsidRPr="0F6C7E04" w:rsidR="2FB41C37">
              <w:rPr>
                <w:rFonts w:ascii="Times New Roman" w:hAnsi="Times New Roman" w:eastAsia="Calibri" w:cs="Times New Roman"/>
                <w:sz w:val="24"/>
                <w:szCs w:val="24"/>
              </w:rPr>
              <w:t xml:space="preserve"> </w:t>
            </w:r>
            <w:r w:rsidRPr="0F6C7E04" w:rsidR="392DDB6E">
              <w:rPr>
                <w:rFonts w:ascii="Times New Roman" w:hAnsi="Times New Roman" w:eastAsia="Calibri" w:cs="Times New Roman"/>
                <w:sz w:val="24"/>
                <w:szCs w:val="24"/>
              </w:rPr>
              <w:t>(cantidad de minutos/60</w:t>
            </w:r>
            <w:proofErr w:type="gramStart"/>
            <w:r w:rsidRPr="0F6C7E04" w:rsidR="392DDB6E">
              <w:rPr>
                <w:rFonts w:ascii="Times New Roman" w:hAnsi="Times New Roman" w:eastAsia="Calibri" w:cs="Times New Roman"/>
                <w:sz w:val="24"/>
                <w:szCs w:val="24"/>
              </w:rPr>
              <w:t>)</w:t>
            </w:r>
            <w:r w:rsidRPr="0F6C7E04" w:rsidR="559772EB">
              <w:rPr>
                <w:rFonts w:ascii="Times New Roman" w:hAnsi="Times New Roman" w:eastAsia="Calibri" w:cs="Times New Roman"/>
                <w:sz w:val="24"/>
                <w:szCs w:val="24"/>
              </w:rPr>
              <w:t xml:space="preserve"> </w:t>
            </w:r>
            <w:r w:rsidRPr="0F6C7E04" w:rsidR="7B5483FF">
              <w:rPr>
                <w:rFonts w:ascii="Times New Roman" w:hAnsi="Times New Roman" w:eastAsia="Calibri" w:cs="Times New Roman"/>
                <w:sz w:val="24"/>
                <w:szCs w:val="24"/>
              </w:rPr>
              <w:t xml:space="preserve"> .</w:t>
            </w:r>
            <w:proofErr w:type="gramEnd"/>
            <w:r w:rsidRPr="0F6C7E04" w:rsidR="7B5483FF">
              <w:rPr>
                <w:rFonts w:ascii="Times New Roman" w:hAnsi="Times New Roman" w:eastAsia="Calibri" w:cs="Times New Roman"/>
                <w:sz w:val="24"/>
                <w:szCs w:val="24"/>
              </w:rPr>
              <w:t xml:space="preserve"> </w:t>
            </w:r>
          </w:p>
          <w:p w:rsidR="4D9440D9" w:rsidP="2A0FDD25" w:rsidRDefault="4D9440D9" w14:paraId="526626D4" w14:textId="47FE6AE6">
            <w:pPr>
              <w:pStyle w:val="ParrafoORT"/>
              <w:rPr>
                <w:rFonts w:ascii="Times New Roman" w:hAnsi="Times New Roman" w:eastAsia="Calibri" w:cs="Times New Roman"/>
                <w:sz w:val="24"/>
                <w:szCs w:val="24"/>
              </w:rPr>
            </w:pPr>
            <w:proofErr w:type="gramStart"/>
            <w:r w:rsidRPr="2D1453AB" w:rsidR="7B5483FF">
              <w:rPr>
                <w:rFonts w:ascii="Times New Roman" w:hAnsi="Times New Roman" w:eastAsia="Calibri" w:cs="Times New Roman"/>
                <w:sz w:val="24"/>
                <w:szCs w:val="24"/>
              </w:rPr>
              <w:t>Ejemplo :</w:t>
            </w:r>
            <w:proofErr w:type="gramEnd"/>
            <w:r w:rsidRPr="2D1453AB" w:rsidR="7B5483FF">
              <w:rPr>
                <w:rFonts w:ascii="Times New Roman" w:hAnsi="Times New Roman" w:eastAsia="Calibri" w:cs="Times New Roman"/>
                <w:sz w:val="24"/>
                <w:szCs w:val="24"/>
              </w:rPr>
              <w:t xml:space="preserve">  06:30 son 6.5 </w:t>
            </w:r>
            <w:r w:rsidRPr="2D1453AB" w:rsidR="7B5483FF">
              <w:rPr>
                <w:rFonts w:ascii="Times New Roman" w:hAnsi="Times New Roman" w:eastAsia="Calibri" w:cs="Times New Roman"/>
                <w:sz w:val="24"/>
                <w:szCs w:val="24"/>
              </w:rPr>
              <w:t>hrs</w:t>
            </w:r>
            <w:r w:rsidRPr="2D1453AB" w:rsidR="05923BCF">
              <w:rPr>
                <w:rFonts w:ascii="Times New Roman" w:hAnsi="Times New Roman" w:eastAsia="Calibri" w:cs="Times New Roman"/>
                <w:sz w:val="24"/>
                <w:szCs w:val="24"/>
              </w:rPr>
              <w:t>.</w:t>
            </w:r>
            <w:r w:rsidRPr="2D1453AB" w:rsidR="7B5483FF">
              <w:rPr>
                <w:rFonts w:ascii="Times New Roman" w:hAnsi="Times New Roman" w:eastAsia="Calibri" w:cs="Times New Roman"/>
                <w:sz w:val="24"/>
                <w:szCs w:val="24"/>
              </w:rPr>
              <w:t xml:space="preserve"> contables.</w:t>
            </w:r>
          </w:p>
          <w:p w:rsidR="4D9440D9" w:rsidP="2A0FDD25" w:rsidRDefault="4D9440D9" w14:paraId="3E2ABBDD" w14:textId="3815B548">
            <w:pPr>
              <w:pStyle w:val="ParrafoORT"/>
              <w:rPr>
                <w:rFonts w:ascii="Times New Roman" w:hAnsi="Times New Roman" w:eastAsia="Calibri" w:cs="Times New Roman"/>
                <w:sz w:val="24"/>
                <w:szCs w:val="24"/>
              </w:rPr>
            </w:pPr>
            <w:r w:rsidRPr="2D1453AB" w:rsidR="31B7806B">
              <w:rPr>
                <w:rStyle w:val="Enfasis:ORTChar"/>
              </w:rPr>
              <w:t>Horas extras:</w:t>
            </w:r>
            <w:r w:rsidRPr="2D1453AB" w:rsidR="74F1EF57">
              <w:rPr>
                <w:rStyle w:val="Enfasis:ORTChar"/>
              </w:rPr>
              <w:t xml:space="preserve"> </w:t>
            </w:r>
            <w:r w:rsidRPr="2D1453AB" w:rsidR="74F1EF57">
              <w:rPr>
                <w:rFonts w:ascii="Times New Roman" w:hAnsi="Times New Roman" w:eastAsia="Calibri" w:cs="Times New Roman"/>
                <w:sz w:val="24"/>
                <w:szCs w:val="24"/>
              </w:rPr>
              <w:t xml:space="preserve">son la cantidad de horas </w:t>
            </w:r>
            <w:r w:rsidRPr="2D1453AB" w:rsidR="0C89342B">
              <w:rPr>
                <w:rFonts w:ascii="Times New Roman" w:hAnsi="Times New Roman" w:eastAsia="Calibri" w:cs="Times New Roman"/>
                <w:sz w:val="24"/>
                <w:szCs w:val="24"/>
              </w:rPr>
              <w:t xml:space="preserve">corridas </w:t>
            </w:r>
            <w:r w:rsidRPr="2D1453AB" w:rsidR="74F1EF57">
              <w:rPr>
                <w:rFonts w:ascii="Times New Roman" w:hAnsi="Times New Roman" w:eastAsia="Calibri" w:cs="Times New Roman"/>
                <w:sz w:val="24"/>
                <w:szCs w:val="24"/>
              </w:rPr>
              <w:t>que superan las horas contratas de trabajo diario</w:t>
            </w:r>
            <w:r w:rsidRPr="2D1453AB" w:rsidR="7047E79E">
              <w:rPr>
                <w:rFonts w:ascii="Times New Roman" w:hAnsi="Times New Roman" w:eastAsia="Calibri" w:cs="Times New Roman"/>
                <w:sz w:val="24"/>
                <w:szCs w:val="24"/>
              </w:rPr>
              <w:t xml:space="preserve"> en </w:t>
            </w:r>
            <w:r w:rsidRPr="2D1453AB" w:rsidR="7047E79E">
              <w:rPr>
                <w:rFonts w:ascii="Times New Roman" w:hAnsi="Times New Roman" w:eastAsia="Calibri" w:cs="Times New Roman"/>
                <w:sz w:val="24"/>
                <w:szCs w:val="24"/>
              </w:rPr>
              <w:t>días</w:t>
            </w:r>
            <w:r w:rsidRPr="2D1453AB" w:rsidR="7047E79E">
              <w:rPr>
                <w:rFonts w:ascii="Times New Roman" w:hAnsi="Times New Roman" w:eastAsia="Calibri" w:cs="Times New Roman"/>
                <w:sz w:val="24"/>
                <w:szCs w:val="24"/>
              </w:rPr>
              <w:t xml:space="preserve"> de jornal normal.</w:t>
            </w:r>
            <w:r w:rsidRPr="2D1453AB" w:rsidR="68FF2453">
              <w:rPr>
                <w:rFonts w:ascii="Times New Roman" w:hAnsi="Times New Roman" w:eastAsia="Calibri" w:cs="Times New Roman"/>
                <w:sz w:val="24"/>
                <w:szCs w:val="24"/>
              </w:rPr>
              <w:t xml:space="preserve"> Dato </w:t>
            </w:r>
            <w:r w:rsidRPr="2D1453AB" w:rsidR="2F59D839">
              <w:rPr>
                <w:rFonts w:ascii="Times New Roman" w:hAnsi="Times New Roman" w:eastAsia="Calibri" w:cs="Times New Roman"/>
                <w:sz w:val="24"/>
                <w:szCs w:val="24"/>
              </w:rPr>
              <w:t>decimal</w:t>
            </w:r>
            <w:r w:rsidRPr="2D1453AB" w:rsidR="68FF2453">
              <w:rPr>
                <w:rFonts w:ascii="Times New Roman" w:hAnsi="Times New Roman" w:eastAsia="Calibri" w:cs="Times New Roman"/>
                <w:sz w:val="24"/>
                <w:szCs w:val="24"/>
              </w:rPr>
              <w:t xml:space="preserve"> hasta 2 ceros a la derecha de la coma.</w:t>
            </w:r>
          </w:p>
          <w:p w:rsidR="4D9440D9" w:rsidP="2A0FDD25" w:rsidRDefault="4D9440D9" w14:paraId="3176B4F5" w14:textId="27DCF10C">
            <w:pPr>
              <w:pStyle w:val="ParrafoORT"/>
              <w:rPr>
                <w:rFonts w:ascii="Times New Roman" w:hAnsi="Times New Roman" w:eastAsia="Calibri" w:cs="Times New Roman"/>
                <w:sz w:val="24"/>
                <w:szCs w:val="24"/>
              </w:rPr>
            </w:pPr>
            <w:r w:rsidRPr="2D1453AB" w:rsidR="5772F5BD">
              <w:rPr>
                <w:rStyle w:val="Enfasis:ORTChar"/>
              </w:rPr>
              <w:t>Horas trabajadas</w:t>
            </w:r>
            <w:r w:rsidRPr="2D1453AB" w:rsidR="247C7673">
              <w:rPr>
                <w:rStyle w:val="Enfasis:ORTChar"/>
              </w:rPr>
              <w:t xml:space="preserve"> como guardia </w:t>
            </w:r>
            <w:r w:rsidRPr="2D1453AB" w:rsidR="27C51525">
              <w:rPr>
                <w:rStyle w:val="Enfasis:ORTChar"/>
              </w:rPr>
              <w:t>armado:</w:t>
            </w:r>
            <w:r w:rsidRPr="2D1453AB" w:rsidR="397AA436">
              <w:rPr>
                <w:rStyle w:val="Enfasis:ORTChar"/>
              </w:rPr>
              <w:t xml:space="preserve"> </w:t>
            </w:r>
            <w:r w:rsidRPr="2D1453AB" w:rsidR="397AA436">
              <w:rPr>
                <w:rFonts w:ascii="Times New Roman" w:hAnsi="Times New Roman" w:eastAsia="Calibri" w:cs="Times New Roman"/>
                <w:sz w:val="24"/>
                <w:szCs w:val="24"/>
              </w:rPr>
              <w:t>es la cantidad de horas</w:t>
            </w:r>
            <w:r w:rsidRPr="2D1453AB" w:rsidR="11EE96A9">
              <w:rPr>
                <w:rFonts w:ascii="Times New Roman" w:hAnsi="Times New Roman" w:eastAsia="Calibri" w:cs="Times New Roman"/>
                <w:sz w:val="24"/>
                <w:szCs w:val="24"/>
              </w:rPr>
              <w:t xml:space="preserve"> que un guardia realiza en modalidad armado.</w:t>
            </w:r>
            <w:r w:rsidRPr="2D1453AB" w:rsidR="1DE0305F">
              <w:rPr>
                <w:rFonts w:ascii="Times New Roman" w:hAnsi="Times New Roman" w:eastAsia="Calibri" w:cs="Times New Roman"/>
                <w:sz w:val="24"/>
                <w:szCs w:val="24"/>
              </w:rPr>
              <w:t xml:space="preserve"> Dato </w:t>
            </w:r>
            <w:r w:rsidRPr="2D1453AB" w:rsidR="01487FF3">
              <w:rPr>
                <w:rFonts w:ascii="Times New Roman" w:hAnsi="Times New Roman" w:eastAsia="Calibri" w:cs="Times New Roman"/>
                <w:sz w:val="24"/>
                <w:szCs w:val="24"/>
              </w:rPr>
              <w:t>decimal</w:t>
            </w:r>
            <w:r w:rsidRPr="2D1453AB" w:rsidR="1DE0305F">
              <w:rPr>
                <w:rFonts w:ascii="Times New Roman" w:hAnsi="Times New Roman" w:eastAsia="Calibri" w:cs="Times New Roman"/>
                <w:sz w:val="24"/>
                <w:szCs w:val="24"/>
              </w:rPr>
              <w:t xml:space="preserve"> hasta 2 ceros a la derecha de la coma.</w:t>
            </w:r>
          </w:p>
          <w:p w:rsidR="4D9440D9" w:rsidP="2A0FDD25" w:rsidRDefault="4D9440D9" w14:paraId="20515D5C" w14:textId="1DE52E20">
            <w:pPr>
              <w:pStyle w:val="ParrafoORT"/>
              <w:rPr>
                <w:rFonts w:ascii="Times New Roman" w:hAnsi="Times New Roman" w:eastAsia="Calibri" w:cs="Times New Roman"/>
                <w:sz w:val="24"/>
                <w:szCs w:val="24"/>
              </w:rPr>
            </w:pPr>
            <w:r w:rsidRPr="2D1453AB" w:rsidR="19A8C357">
              <w:rPr>
                <w:rStyle w:val="Enfasis:ORTChar"/>
              </w:rPr>
              <w:t>Horas extras en libre trabajado:</w:t>
            </w:r>
            <w:r w:rsidRPr="2D1453AB" w:rsidR="39BE9A88">
              <w:rPr>
                <w:rStyle w:val="Enfasis:ORTChar"/>
              </w:rPr>
              <w:t xml:space="preserve"> </w:t>
            </w:r>
            <w:r w:rsidRPr="2D1453AB" w:rsidR="6FC3B57C">
              <w:rPr>
                <w:rFonts w:ascii="Times New Roman" w:hAnsi="Times New Roman" w:eastAsia="Calibri" w:cs="Times New Roman"/>
                <w:sz w:val="24"/>
                <w:szCs w:val="24"/>
              </w:rPr>
              <w:t>igual que las “horas extras” pero cuando el funcionario lo realiza en su jornada de libre trabajado</w:t>
            </w:r>
            <w:r w:rsidRPr="2D1453AB" w:rsidR="77007E9F">
              <w:rPr>
                <w:rFonts w:ascii="Times New Roman" w:hAnsi="Times New Roman" w:eastAsia="Calibri" w:cs="Times New Roman"/>
                <w:sz w:val="24"/>
                <w:szCs w:val="24"/>
              </w:rPr>
              <w:t xml:space="preserve"> Dato </w:t>
            </w:r>
            <w:r w:rsidRPr="2D1453AB" w:rsidR="669C3CBE">
              <w:rPr>
                <w:rFonts w:ascii="Times New Roman" w:hAnsi="Times New Roman" w:eastAsia="Calibri" w:cs="Times New Roman"/>
                <w:sz w:val="24"/>
                <w:szCs w:val="24"/>
              </w:rPr>
              <w:t>decimal</w:t>
            </w:r>
            <w:r w:rsidRPr="2D1453AB" w:rsidR="77007E9F">
              <w:rPr>
                <w:rFonts w:ascii="Times New Roman" w:hAnsi="Times New Roman" w:eastAsia="Calibri" w:cs="Times New Roman"/>
                <w:sz w:val="24"/>
                <w:szCs w:val="24"/>
              </w:rPr>
              <w:t xml:space="preserve"> hasta 2 ceros a la derecha de la coma.</w:t>
            </w:r>
          </w:p>
          <w:p w:rsidR="4D9440D9" w:rsidP="2D1453AB" w:rsidRDefault="4D9440D9" w14:paraId="5BA681D8" w14:textId="146E74CD">
            <w:pPr>
              <w:pStyle w:val="ParrafoORT"/>
              <w:rPr>
                <w:rFonts w:ascii="Times New Roman" w:hAnsi="Times New Roman" w:eastAsia="Calibri" w:cs="Times New Roman"/>
                <w:sz w:val="24"/>
                <w:szCs w:val="24"/>
              </w:rPr>
            </w:pPr>
            <w:r w:rsidRPr="2D1453AB" w:rsidR="19A8C357">
              <w:rPr>
                <w:rStyle w:val="Enfasis:ORTChar"/>
              </w:rPr>
              <w:t xml:space="preserve">Horas </w:t>
            </w:r>
            <w:r w:rsidRPr="2D1453AB" w:rsidR="44FEDF29">
              <w:rPr>
                <w:rStyle w:val="Enfasis:ORTChar"/>
              </w:rPr>
              <w:t>nocturnas</w:t>
            </w:r>
            <w:r w:rsidRPr="2D1453AB" w:rsidR="19A8C357">
              <w:rPr>
                <w:rStyle w:val="Enfasis:ORTChar"/>
              </w:rPr>
              <w:t xml:space="preserve"> en libre trabajado:</w:t>
            </w:r>
            <w:r w:rsidRPr="2D1453AB" w:rsidR="26FFB032">
              <w:rPr>
                <w:rStyle w:val="Enfasis:ORTChar"/>
              </w:rPr>
              <w:t xml:space="preserve"> </w:t>
            </w:r>
            <w:r w:rsidRPr="2D1453AB" w:rsidR="713164BD">
              <w:rPr>
                <w:rFonts w:ascii="Times New Roman" w:hAnsi="Times New Roman" w:eastAsia="Calibri" w:cs="Times New Roman"/>
                <w:sz w:val="24"/>
                <w:szCs w:val="24"/>
              </w:rPr>
              <w:t>igual que las “horas nocturnas trabajadas” pero cuando el funcionario lo realiza en su jornada de libre trabajado.</w:t>
            </w:r>
            <w:r w:rsidRPr="2D1453AB" w:rsidR="67F5E45E">
              <w:rPr>
                <w:rFonts w:ascii="Times New Roman" w:hAnsi="Times New Roman" w:eastAsia="Calibri" w:cs="Times New Roman"/>
                <w:sz w:val="24"/>
                <w:szCs w:val="24"/>
              </w:rPr>
              <w:t xml:space="preserve"> Dato </w:t>
            </w:r>
            <w:r w:rsidRPr="2D1453AB" w:rsidR="5A375EB9">
              <w:rPr>
                <w:rFonts w:ascii="Times New Roman" w:hAnsi="Times New Roman" w:eastAsia="Calibri" w:cs="Times New Roman"/>
                <w:sz w:val="24"/>
                <w:szCs w:val="24"/>
              </w:rPr>
              <w:t>decimal</w:t>
            </w:r>
            <w:r w:rsidRPr="2D1453AB" w:rsidR="67F5E45E">
              <w:rPr>
                <w:rFonts w:ascii="Times New Roman" w:hAnsi="Times New Roman" w:eastAsia="Calibri" w:cs="Times New Roman"/>
                <w:sz w:val="24"/>
                <w:szCs w:val="24"/>
              </w:rPr>
              <w:t xml:space="preserve"> hasta 2 ceros a la derecha de la coma.</w:t>
            </w:r>
          </w:p>
          <w:p w:rsidR="4D9440D9" w:rsidP="382AFC59" w:rsidRDefault="4D9440D9" w14:paraId="36F56B7E" w14:textId="7020655B">
            <w:pPr>
              <w:pStyle w:val="ParrafoORT"/>
              <w:rPr>
                <w:rFonts w:ascii="Times New Roman" w:hAnsi="Times New Roman" w:eastAsia="Calibri" w:cs="Times New Roman"/>
                <w:sz w:val="24"/>
                <w:szCs w:val="24"/>
              </w:rPr>
            </w:pPr>
            <w:r w:rsidRPr="2D1453AB" w:rsidR="434CC3FE">
              <w:rPr>
                <w:rStyle w:val="Enfasis:ORTChar"/>
              </w:rPr>
              <w:t>Observaciones:</w:t>
            </w:r>
            <w:r w:rsidRPr="2D1453AB" w:rsidR="434CC3FE">
              <w:rPr>
                <w:rFonts w:ascii="Times New Roman" w:hAnsi="Times New Roman" w:eastAsia="Calibri" w:cs="Times New Roman"/>
                <w:sz w:val="24"/>
                <w:szCs w:val="24"/>
              </w:rPr>
              <w:t xml:space="preserve"> </w:t>
            </w:r>
            <w:r w:rsidRPr="2D1453AB" w:rsidR="0BB39853">
              <w:rPr>
                <w:rFonts w:ascii="Times New Roman" w:hAnsi="Times New Roman" w:eastAsia="Calibri" w:cs="Times New Roman"/>
                <w:sz w:val="24"/>
                <w:szCs w:val="24"/>
              </w:rPr>
              <w:t xml:space="preserve">texto </w:t>
            </w:r>
            <w:r w:rsidRPr="2D1453AB" w:rsidR="0BB39853">
              <w:rPr>
                <w:rFonts w:ascii="Times New Roman" w:hAnsi="Times New Roman" w:eastAsia="Calibri" w:cs="Times New Roman"/>
                <w:sz w:val="24"/>
                <w:szCs w:val="24"/>
              </w:rPr>
              <w:t>máximo</w:t>
            </w:r>
            <w:r w:rsidRPr="2D1453AB" w:rsidR="0BB39853">
              <w:rPr>
                <w:rFonts w:ascii="Times New Roman" w:hAnsi="Times New Roman" w:eastAsia="Calibri" w:cs="Times New Roman"/>
                <w:sz w:val="24"/>
                <w:szCs w:val="24"/>
              </w:rPr>
              <w:t xml:space="preserve"> 150 caracteres.</w:t>
            </w:r>
          </w:p>
        </w:tc>
      </w:tr>
      <w:tr w:rsidR="7ECF07B8" w:rsidTr="1E59125B" w14:paraId="5D0E282F">
        <w:tc>
          <w:tcPr>
            <w:tcW w:w="2055" w:type="dxa"/>
            <w:tcMar/>
          </w:tcPr>
          <w:p w:rsidR="7ECF07B8" w:rsidP="7ECF07B8" w:rsidRDefault="7ECF07B8" w14:paraId="6C57F730"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7ECF07B8" w:rsidRDefault="7ECF07B8" w14:paraId="59512516" w14:textId="0D25D275">
            <w:pPr>
              <w:pStyle w:val="ParrafoORT"/>
              <w:rPr>
                <w:rFonts w:ascii="Times New Roman" w:hAnsi="Times New Roman" w:eastAsia="Calibri" w:cs="Times New Roman"/>
                <w:sz w:val="24"/>
                <w:szCs w:val="24"/>
              </w:rPr>
            </w:pPr>
            <w:r w:rsidR="7ECF07B8">
              <w:rPr/>
              <w:t>Alta</w:t>
            </w:r>
          </w:p>
        </w:tc>
      </w:tr>
    </w:tbl>
    <w:p w:rsidR="7ECF07B8" w:rsidP="7ECF07B8" w:rsidRDefault="7ECF07B8" w14:paraId="6C37AD2A" w14:textId="74188D91">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69B82E14" w:rsidTr="2D1453AB" w14:paraId="1B62D850">
        <w:tc>
          <w:tcPr>
            <w:tcW w:w="2055" w:type="dxa"/>
            <w:tcMar/>
          </w:tcPr>
          <w:p w:rsidR="69B82E14" w:rsidP="69B82E14" w:rsidRDefault="69B82E14" w14:paraId="136A5C5A" w14:textId="53B7A3D3">
            <w:pPr>
              <w:pStyle w:val="ParrafoORT"/>
              <w:rPr>
                <w:rFonts w:ascii="Times New Roman" w:hAnsi="Times New Roman" w:eastAsia="Calibri" w:cs="Times New Roman"/>
                <w:sz w:val="24"/>
                <w:szCs w:val="24"/>
              </w:rPr>
            </w:pPr>
            <w:r w:rsidR="69B82E14">
              <w:rPr/>
              <w:t>ID</w:t>
            </w:r>
          </w:p>
        </w:tc>
        <w:tc>
          <w:tcPr>
            <w:tcW w:w="6435" w:type="dxa"/>
            <w:tcMar/>
          </w:tcPr>
          <w:p w:rsidR="69B82E14" w:rsidP="69B82E14" w:rsidRDefault="69B82E14" w14:paraId="1837AE91" w14:textId="7678F887">
            <w:pPr>
              <w:pStyle w:val="ParrafoORT"/>
            </w:pPr>
            <w:r w:rsidR="69B82E14">
              <w:rPr/>
              <w:t>R</w:t>
            </w:r>
            <w:r w:rsidR="52068A83">
              <w:rPr/>
              <w:t>F1</w:t>
            </w:r>
            <w:r w:rsidR="6B1F1483">
              <w:rPr/>
              <w:t>1</w:t>
            </w:r>
          </w:p>
        </w:tc>
      </w:tr>
      <w:tr w:rsidR="69B82E14" w:rsidTr="2D1453AB" w14:paraId="21857F0C">
        <w:tc>
          <w:tcPr>
            <w:tcW w:w="2055" w:type="dxa"/>
            <w:tcMar/>
          </w:tcPr>
          <w:p w:rsidR="69B82E14" w:rsidP="69B82E14" w:rsidRDefault="69B82E14" w14:paraId="5B68C424" w14:textId="4F490FEC">
            <w:pPr>
              <w:pStyle w:val="ParrafoORT"/>
              <w:rPr>
                <w:rFonts w:ascii="Times New Roman" w:hAnsi="Times New Roman" w:eastAsia="Calibri" w:cs="Times New Roman"/>
                <w:sz w:val="24"/>
                <w:szCs w:val="24"/>
              </w:rPr>
            </w:pPr>
            <w:r w:rsidR="69B82E14">
              <w:rPr/>
              <w:t>Usuario</w:t>
            </w:r>
          </w:p>
        </w:tc>
        <w:tc>
          <w:tcPr>
            <w:tcW w:w="6435" w:type="dxa"/>
            <w:tcMar/>
          </w:tcPr>
          <w:p w:rsidR="69B82E14" w:rsidP="69B82E14" w:rsidRDefault="69B82E14" w14:paraId="6C141DDA" w14:textId="10730126">
            <w:pPr>
              <w:pStyle w:val="ParrafoORT"/>
            </w:pPr>
            <w:r w:rsidR="69B82E14">
              <w:rPr/>
              <w:t>Todos</w:t>
            </w:r>
          </w:p>
        </w:tc>
      </w:tr>
      <w:tr w:rsidR="69B82E14" w:rsidTr="2D1453AB" w14:paraId="15A85A4E">
        <w:tc>
          <w:tcPr>
            <w:tcW w:w="2055" w:type="dxa"/>
            <w:tcMar/>
          </w:tcPr>
          <w:p w:rsidR="69B82E14" w:rsidP="69B82E14" w:rsidRDefault="69B82E14" w14:paraId="24ED1864" w14:textId="1BD68853">
            <w:pPr>
              <w:pStyle w:val="ParrafoORT"/>
              <w:rPr>
                <w:rFonts w:ascii="Times New Roman" w:hAnsi="Times New Roman" w:eastAsia="Calibri" w:cs="Times New Roman"/>
                <w:sz w:val="24"/>
                <w:szCs w:val="24"/>
              </w:rPr>
            </w:pPr>
            <w:r w:rsidR="69B82E14">
              <w:rPr/>
              <w:t>Título</w:t>
            </w:r>
          </w:p>
        </w:tc>
        <w:tc>
          <w:tcPr>
            <w:tcW w:w="6435" w:type="dxa"/>
            <w:tcMar/>
          </w:tcPr>
          <w:p w:rsidR="4492BA2A" w:rsidP="69B82E14" w:rsidRDefault="4492BA2A" w14:paraId="728BB934" w14:textId="2CE36865">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4492BA2A">
              <w:rPr/>
              <w:t>Visualización de funcionario</w:t>
            </w:r>
          </w:p>
        </w:tc>
      </w:tr>
      <w:tr w:rsidR="69B82E14" w:rsidTr="2D1453AB" w14:paraId="3A3A46F5">
        <w:tc>
          <w:tcPr>
            <w:tcW w:w="2055" w:type="dxa"/>
            <w:tcMar/>
          </w:tcPr>
          <w:p w:rsidR="69B82E14" w:rsidP="69B82E14" w:rsidRDefault="69B82E14" w14:paraId="2CEF0D11" w14:textId="777286FF">
            <w:pPr>
              <w:pStyle w:val="ParrafoORT"/>
              <w:rPr>
                <w:rFonts w:ascii="Times New Roman" w:hAnsi="Times New Roman" w:eastAsia="Calibri" w:cs="Times New Roman"/>
                <w:sz w:val="24"/>
                <w:szCs w:val="24"/>
              </w:rPr>
            </w:pPr>
            <w:r w:rsidR="69B82E14">
              <w:rPr/>
              <w:t>Descripción</w:t>
            </w:r>
          </w:p>
        </w:tc>
        <w:tc>
          <w:tcPr>
            <w:tcW w:w="6435" w:type="dxa"/>
            <w:tcMar/>
          </w:tcPr>
          <w:p w:rsidR="69B82E14" w:rsidP="69B82E14" w:rsidRDefault="69B82E14" w14:paraId="5953E994" w14:textId="0A214B44">
            <w:pPr>
              <w:pStyle w:val="ParrafoORT"/>
              <w:rPr>
                <w:rFonts w:ascii="Times New Roman" w:hAnsi="Times New Roman" w:eastAsia="Calibri" w:cs="Times New Roman"/>
                <w:sz w:val="24"/>
                <w:szCs w:val="24"/>
              </w:rPr>
            </w:pPr>
            <w:r w:rsidR="69B82E14">
              <w:rPr/>
              <w:t xml:space="preserve">El sistema debe permitir la </w:t>
            </w:r>
            <w:r w:rsidR="23E52CC3">
              <w:rPr/>
              <w:t>visualización de datos relevantes de un funcionario</w:t>
            </w:r>
          </w:p>
        </w:tc>
      </w:tr>
      <w:tr w:rsidR="69B82E14" w:rsidTr="2D1453AB" w14:paraId="052EF4B5">
        <w:tc>
          <w:tcPr>
            <w:tcW w:w="2055" w:type="dxa"/>
            <w:tcMar/>
          </w:tcPr>
          <w:p w:rsidR="69B82E14" w:rsidP="69B82E14" w:rsidRDefault="69B82E14" w14:paraId="1AC772D1" w14:textId="6A08778E">
            <w:pPr>
              <w:pStyle w:val="ParrafoORT"/>
              <w:rPr>
                <w:rFonts w:ascii="Times New Roman" w:hAnsi="Times New Roman" w:eastAsia="Calibri" w:cs="Times New Roman"/>
                <w:sz w:val="24"/>
                <w:szCs w:val="24"/>
              </w:rPr>
            </w:pPr>
            <w:r w:rsidRPr="69B82E14" w:rsidR="69B82E14">
              <w:rPr>
                <w:rFonts w:ascii="Times New Roman" w:hAnsi="Times New Roman" w:eastAsia="Calibri" w:cs="Times New Roman"/>
                <w:sz w:val="24"/>
                <w:szCs w:val="24"/>
              </w:rPr>
              <w:t>Validación y reglas de negocio</w:t>
            </w:r>
          </w:p>
        </w:tc>
        <w:tc>
          <w:tcPr>
            <w:tcW w:w="6435" w:type="dxa"/>
            <w:tcMar/>
          </w:tcPr>
          <w:p w:rsidR="1754820D" w:rsidP="69B82E14" w:rsidRDefault="1754820D" w14:paraId="36ED05BC" w14:textId="28BDFFC6">
            <w:pPr>
              <w:pStyle w:val="ParrafoORT"/>
              <w:rPr>
                <w:rFonts w:ascii="Times New Roman" w:hAnsi="Times New Roman" w:eastAsia="Calibri" w:cs="Times New Roman"/>
                <w:sz w:val="24"/>
                <w:szCs w:val="24"/>
              </w:rPr>
            </w:pPr>
            <w:r w:rsidRPr="69B82E14" w:rsidR="1754820D">
              <w:rPr>
                <w:rFonts w:ascii="Times New Roman" w:hAnsi="Times New Roman" w:eastAsia="Calibri" w:cs="Times New Roman"/>
                <w:sz w:val="24"/>
                <w:szCs w:val="24"/>
              </w:rPr>
              <w:t xml:space="preserve">Se debe visualizar en un </w:t>
            </w:r>
            <w:proofErr w:type="spellStart"/>
            <w:r w:rsidRPr="69B82E14" w:rsidR="1754820D">
              <w:rPr>
                <w:rFonts w:ascii="Times New Roman" w:hAnsi="Times New Roman" w:eastAsia="Calibri" w:cs="Times New Roman"/>
                <w:sz w:val="24"/>
                <w:szCs w:val="24"/>
              </w:rPr>
              <w:t>dashboard</w:t>
            </w:r>
            <w:proofErr w:type="spellEnd"/>
            <w:r w:rsidRPr="69B82E14" w:rsidR="1754820D">
              <w:rPr>
                <w:rFonts w:ascii="Times New Roman" w:hAnsi="Times New Roman" w:eastAsia="Calibri" w:cs="Times New Roman"/>
                <w:sz w:val="24"/>
                <w:szCs w:val="24"/>
              </w:rPr>
              <w:t xml:space="preserve"> los siguientes datos:</w:t>
            </w:r>
          </w:p>
          <w:p w:rsidR="1754820D" w:rsidP="69B82E14" w:rsidRDefault="1754820D" w14:paraId="1F88914C" w14:textId="48A307B1">
            <w:pPr>
              <w:pStyle w:val="ParrafoORT"/>
              <w:numPr>
                <w:ilvl w:val="0"/>
                <w:numId w:val="27"/>
              </w:numPr>
              <w:rPr>
                <w:rFonts w:ascii="Times New Roman" w:hAnsi="Times New Roman" w:eastAsia="Times New Roman" w:cs="Times New Roman"/>
                <w:sz w:val="24"/>
                <w:szCs w:val="24"/>
              </w:rPr>
            </w:pPr>
            <w:r w:rsidRPr="69B82E14" w:rsidR="1754820D">
              <w:rPr>
                <w:rFonts w:ascii="Times New Roman" w:hAnsi="Times New Roman" w:eastAsia="Calibri" w:cs="Times New Roman"/>
                <w:sz w:val="24"/>
                <w:szCs w:val="24"/>
              </w:rPr>
              <w:t xml:space="preserve">Datos personales y de </w:t>
            </w:r>
            <w:r w:rsidRPr="69B82E14" w:rsidR="77CA6CC8">
              <w:rPr>
                <w:rFonts w:ascii="Times New Roman" w:hAnsi="Times New Roman" w:eastAsia="Calibri" w:cs="Times New Roman"/>
                <w:sz w:val="24"/>
                <w:szCs w:val="24"/>
              </w:rPr>
              <w:t>nómina</w:t>
            </w:r>
            <w:r w:rsidRPr="69B82E14" w:rsidR="1754820D">
              <w:rPr>
                <w:rFonts w:ascii="Times New Roman" w:hAnsi="Times New Roman" w:eastAsia="Calibri" w:cs="Times New Roman"/>
                <w:sz w:val="24"/>
                <w:szCs w:val="24"/>
              </w:rPr>
              <w:t xml:space="preserve"> de funcionario según RF</w:t>
            </w:r>
            <w:r w:rsidRPr="69B82E14" w:rsidR="5E74995A">
              <w:rPr>
                <w:rFonts w:ascii="Times New Roman" w:hAnsi="Times New Roman" w:eastAsia="Calibri" w:cs="Times New Roman"/>
                <w:sz w:val="24"/>
                <w:szCs w:val="24"/>
              </w:rPr>
              <w:t>06</w:t>
            </w:r>
          </w:p>
          <w:p w:rsidR="4F014746" w:rsidP="69B82E14" w:rsidRDefault="4F014746" w14:paraId="24A31310" w14:textId="20067BBF">
            <w:pPr>
              <w:pStyle w:val="ParrafoORT"/>
              <w:numPr>
                <w:ilvl w:val="0"/>
                <w:numId w:val="27"/>
              </w:numPr>
              <w:rPr>
                <w:rFonts w:ascii="Times New Roman" w:hAnsi="Times New Roman" w:eastAsia="Times New Roman" w:cs="Times New Roman"/>
                <w:sz w:val="24"/>
                <w:szCs w:val="24"/>
              </w:rPr>
            </w:pPr>
            <w:r w:rsidRPr="61B939F5" w:rsidR="3F653293">
              <w:rPr>
                <w:rFonts w:ascii="Times New Roman" w:hAnsi="Times New Roman" w:eastAsia="Calibri" w:cs="Times New Roman"/>
                <w:sz w:val="24"/>
                <w:szCs w:val="24"/>
              </w:rPr>
              <w:t xml:space="preserve">Historial de los </w:t>
            </w:r>
            <w:r w:rsidRPr="61B939F5" w:rsidR="00EC6F9F">
              <w:rPr>
                <w:rFonts w:ascii="Times New Roman" w:hAnsi="Times New Roman" w:eastAsia="Calibri" w:cs="Times New Roman"/>
                <w:sz w:val="24"/>
                <w:szCs w:val="24"/>
              </w:rPr>
              <w:t>últimos</w:t>
            </w:r>
            <w:r w:rsidRPr="61B939F5" w:rsidR="3F653293">
              <w:rPr>
                <w:rFonts w:ascii="Times New Roman" w:hAnsi="Times New Roman" w:eastAsia="Calibri" w:cs="Times New Roman"/>
                <w:sz w:val="24"/>
                <w:szCs w:val="24"/>
              </w:rPr>
              <w:t xml:space="preserve"> 30 </w:t>
            </w:r>
            <w:r w:rsidRPr="61B939F5" w:rsidR="01B7769C">
              <w:rPr>
                <w:rFonts w:ascii="Times New Roman" w:hAnsi="Times New Roman" w:eastAsia="Calibri" w:cs="Times New Roman"/>
                <w:sz w:val="24"/>
                <w:szCs w:val="24"/>
              </w:rPr>
              <w:t>días</w:t>
            </w:r>
            <w:r w:rsidRPr="61B939F5" w:rsidR="3F653293">
              <w:rPr>
                <w:rFonts w:ascii="Times New Roman" w:hAnsi="Times New Roman" w:eastAsia="Calibri" w:cs="Times New Roman"/>
                <w:sz w:val="24"/>
                <w:szCs w:val="24"/>
              </w:rPr>
              <w:t xml:space="preserve"> anterior a la fecha de consulta con su carga horaria. Se debe mostrar</w:t>
            </w:r>
            <w:r w:rsidRPr="61B939F5" w:rsidR="2C3EFFA2">
              <w:rPr>
                <w:rFonts w:ascii="Times New Roman" w:hAnsi="Times New Roman" w:eastAsia="Calibri" w:cs="Times New Roman"/>
                <w:sz w:val="24"/>
                <w:szCs w:val="24"/>
              </w:rPr>
              <w:t>:</w:t>
            </w:r>
          </w:p>
          <w:p w:rsidR="1BBB5B8E" w:rsidP="2D1453AB" w:rsidRDefault="1BBB5B8E" w14:paraId="2E52C3BD" w14:textId="27B0398F">
            <w:pPr>
              <w:pStyle w:val="ParrafoORT"/>
              <w:ind w:left="0"/>
              <w:jc w:val="left"/>
              <w:rPr>
                <w:rFonts w:ascii="Times New Roman" w:hAnsi="Times New Roman" w:eastAsia="Calibri" w:cs="Times New Roman"/>
                <w:sz w:val="24"/>
                <w:szCs w:val="24"/>
              </w:rPr>
            </w:pPr>
            <w:r w:rsidRPr="2D1453AB" w:rsidR="7A05E10C">
              <w:rPr>
                <w:rFonts w:ascii="Times New Roman" w:hAnsi="Times New Roman" w:eastAsia="Calibri" w:cs="Times New Roman"/>
                <w:sz w:val="24"/>
                <w:szCs w:val="24"/>
              </w:rPr>
              <w:t xml:space="preserve"> Fecha, nombre del servicio, tipo de cómputo, hora de </w:t>
            </w:r>
            <w:r w:rsidRPr="2D1453AB" w:rsidR="7A05E10C">
              <w:rPr>
                <w:rFonts w:ascii="Times New Roman" w:hAnsi="Times New Roman" w:eastAsia="Calibri" w:cs="Times New Roman"/>
                <w:sz w:val="24"/>
                <w:szCs w:val="24"/>
              </w:rPr>
              <w:t>entrada, hora de salida, horas diurnas</w:t>
            </w:r>
            <w:r w:rsidRPr="2D1453AB" w:rsidR="790614A4">
              <w:rPr>
                <w:rFonts w:ascii="Times New Roman" w:hAnsi="Times New Roman" w:eastAsia="Calibri" w:cs="Times New Roman"/>
                <w:sz w:val="24"/>
                <w:szCs w:val="24"/>
              </w:rPr>
              <w:t xml:space="preserve"> trabajadas</w:t>
            </w:r>
            <w:r w:rsidRPr="2D1453AB" w:rsidR="7A05E10C">
              <w:rPr>
                <w:rFonts w:ascii="Times New Roman" w:hAnsi="Times New Roman" w:eastAsia="Calibri" w:cs="Times New Roman"/>
                <w:sz w:val="24"/>
                <w:szCs w:val="24"/>
              </w:rPr>
              <w:t xml:space="preserve">, horas </w:t>
            </w:r>
            <w:r w:rsidRPr="2D1453AB" w:rsidR="7A05E10C">
              <w:rPr>
                <w:rFonts w:ascii="Times New Roman" w:hAnsi="Times New Roman" w:eastAsia="Calibri" w:cs="Times New Roman"/>
                <w:sz w:val="24"/>
                <w:szCs w:val="24"/>
              </w:rPr>
              <w:t>noctur</w:t>
            </w:r>
            <w:r w:rsidRPr="2D1453AB" w:rsidR="3FA8B541">
              <w:rPr>
                <w:rFonts w:ascii="Times New Roman" w:hAnsi="Times New Roman" w:eastAsia="Calibri" w:cs="Times New Roman"/>
                <w:sz w:val="24"/>
                <w:szCs w:val="24"/>
              </w:rPr>
              <w:t>nas</w:t>
            </w:r>
            <w:r w:rsidRPr="2D1453AB" w:rsidR="013D48D1">
              <w:rPr>
                <w:rFonts w:ascii="Times New Roman" w:hAnsi="Times New Roman" w:eastAsia="Calibri" w:cs="Times New Roman"/>
                <w:sz w:val="24"/>
                <w:szCs w:val="24"/>
              </w:rPr>
              <w:t xml:space="preserve"> trabajadas, horas extras trabajadas, cantidad</w:t>
            </w:r>
            <w:r w:rsidRPr="2D1453AB" w:rsidR="69DCB5A7">
              <w:rPr>
                <w:rFonts w:ascii="Times New Roman" w:hAnsi="Times New Roman" w:eastAsia="Calibri" w:cs="Times New Roman"/>
                <w:sz w:val="24"/>
                <w:szCs w:val="24"/>
              </w:rPr>
              <w:t xml:space="preserve"> de</w:t>
            </w:r>
            <w:r w:rsidRPr="2D1453AB" w:rsidR="112C5FCB">
              <w:rPr>
                <w:rFonts w:ascii="Times New Roman" w:hAnsi="Times New Roman" w:eastAsia="Calibri" w:cs="Times New Roman"/>
                <w:sz w:val="24"/>
                <w:szCs w:val="24"/>
              </w:rPr>
              <w:t xml:space="preserve"> </w:t>
            </w:r>
            <w:r w:rsidRPr="2D1453AB" w:rsidR="013D48D1">
              <w:rPr>
                <w:rFonts w:ascii="Times New Roman" w:hAnsi="Times New Roman" w:eastAsia="Calibri" w:cs="Times New Roman"/>
                <w:sz w:val="24"/>
                <w:szCs w:val="24"/>
              </w:rPr>
              <w:t>horas como guardia armado, horas nocturnas libre</w:t>
            </w:r>
            <w:r w:rsidRPr="2D1453AB" w:rsidR="3D295EB4">
              <w:rPr>
                <w:rFonts w:ascii="Times New Roman" w:hAnsi="Times New Roman" w:eastAsia="Calibri" w:cs="Times New Roman"/>
                <w:sz w:val="24"/>
                <w:szCs w:val="24"/>
              </w:rPr>
              <w:t xml:space="preserve"> </w:t>
            </w:r>
            <w:r w:rsidRPr="2D1453AB" w:rsidR="013D48D1">
              <w:rPr>
                <w:rFonts w:ascii="Times New Roman" w:hAnsi="Times New Roman" w:eastAsia="Calibri" w:cs="Times New Roman"/>
                <w:sz w:val="24"/>
                <w:szCs w:val="24"/>
              </w:rPr>
              <w:t>trabajado, horas extras libre trabajado</w:t>
            </w:r>
            <w:r w:rsidRPr="2D1453AB" w:rsidR="74EC1CB4">
              <w:rPr>
                <w:rFonts w:ascii="Times New Roman" w:hAnsi="Times New Roman" w:eastAsia="Calibri" w:cs="Times New Roman"/>
                <w:sz w:val="24"/>
                <w:szCs w:val="24"/>
              </w:rPr>
              <w:t>.</w:t>
            </w:r>
          </w:p>
          <w:p w:rsidR="0FDF6051" w:rsidP="2D1453AB" w:rsidRDefault="0FDF6051" w14:paraId="2D0A79D2" w14:textId="296FDDDE">
            <w:pPr>
              <w:pStyle w:val="ParrafoORT"/>
              <w:numPr>
                <w:ilvl w:val="0"/>
                <w:numId w:val="27"/>
              </w:numPr>
              <w:bidi w:val="0"/>
              <w:spacing w:before="0" w:beforeAutospacing="off" w:after="240" w:afterAutospacing="off" w:line="240" w:lineRule="auto"/>
              <w:ind w:right="0"/>
              <w:jc w:val="both"/>
              <w:rPr>
                <w:rFonts w:ascii="Times New Roman" w:hAnsi="Times New Roman" w:eastAsia="Times New Roman" w:cs="Times New Roman"/>
                <w:sz w:val="24"/>
                <w:szCs w:val="24"/>
              </w:rPr>
            </w:pPr>
            <w:r w:rsidRPr="2D1453AB" w:rsidR="0B0E7531">
              <w:rPr>
                <w:rFonts w:ascii="Times New Roman" w:hAnsi="Times New Roman" w:eastAsia="Calibri" w:cs="Times New Roman"/>
                <w:sz w:val="24"/>
                <w:szCs w:val="24"/>
              </w:rPr>
              <w:t xml:space="preserve">Ultimas 5 </w:t>
            </w:r>
            <w:r w:rsidRPr="2D1453AB" w:rsidR="5019F0C6">
              <w:rPr>
                <w:rFonts w:ascii="Times New Roman" w:hAnsi="Times New Roman" w:eastAsia="Calibri" w:cs="Times New Roman"/>
                <w:sz w:val="24"/>
                <w:szCs w:val="24"/>
              </w:rPr>
              <w:t>días</w:t>
            </w:r>
            <w:r w:rsidRPr="2D1453AB" w:rsidR="74D5409A">
              <w:rPr>
                <w:rFonts w:ascii="Times New Roman" w:hAnsi="Times New Roman" w:eastAsia="Calibri" w:cs="Times New Roman"/>
                <w:sz w:val="24"/>
                <w:szCs w:val="24"/>
              </w:rPr>
              <w:t xml:space="preserve"> de </w:t>
            </w:r>
            <w:r w:rsidRPr="2D1453AB" w:rsidR="0B0E7531">
              <w:rPr>
                <w:rFonts w:ascii="Times New Roman" w:hAnsi="Times New Roman" w:eastAsia="Calibri" w:cs="Times New Roman"/>
                <w:sz w:val="24"/>
                <w:szCs w:val="24"/>
              </w:rPr>
              <w:t>sanciones</w:t>
            </w:r>
            <w:r w:rsidRPr="2D1453AB" w:rsidR="0FAD2812">
              <w:rPr>
                <w:rFonts w:ascii="Times New Roman" w:hAnsi="Times New Roman" w:eastAsia="Calibri" w:cs="Times New Roman"/>
                <w:sz w:val="24"/>
                <w:szCs w:val="24"/>
              </w:rPr>
              <w:t>, esto es fecha y observac</w:t>
            </w:r>
            <w:r w:rsidRPr="2D1453AB" w:rsidR="24D6DF80">
              <w:rPr>
                <w:rFonts w:ascii="Times New Roman" w:hAnsi="Times New Roman" w:eastAsia="Calibri" w:cs="Times New Roman"/>
                <w:sz w:val="24"/>
                <w:szCs w:val="24"/>
              </w:rPr>
              <w:t>iones.</w:t>
            </w:r>
          </w:p>
        </w:tc>
      </w:tr>
      <w:tr w:rsidR="69B82E14" w:rsidTr="2D1453AB" w14:paraId="019D9026">
        <w:tc>
          <w:tcPr>
            <w:tcW w:w="2055" w:type="dxa"/>
            <w:tcMar/>
          </w:tcPr>
          <w:p w:rsidR="69B82E14" w:rsidP="69B82E14" w:rsidRDefault="69B82E14" w14:paraId="3F8ECD0E" w14:textId="014F3989">
            <w:pPr>
              <w:pStyle w:val="ParrafoORT"/>
              <w:rPr>
                <w:rFonts w:ascii="Times New Roman" w:hAnsi="Times New Roman" w:eastAsia="Calibri" w:cs="Times New Roman"/>
                <w:sz w:val="24"/>
                <w:szCs w:val="24"/>
              </w:rPr>
            </w:pPr>
            <w:r w:rsidR="69B82E14">
              <w:rPr/>
              <w:t>Prioridad</w:t>
            </w:r>
          </w:p>
        </w:tc>
        <w:tc>
          <w:tcPr>
            <w:tcW w:w="6435" w:type="dxa"/>
            <w:tcMar/>
          </w:tcPr>
          <w:p w:rsidR="69B82E14" w:rsidP="69B82E14" w:rsidRDefault="69B82E14" w14:paraId="6DB1C253" w14:textId="0D25D275">
            <w:pPr>
              <w:pStyle w:val="ParrafoORT"/>
              <w:rPr>
                <w:rFonts w:ascii="Times New Roman" w:hAnsi="Times New Roman" w:eastAsia="Calibri" w:cs="Times New Roman"/>
                <w:sz w:val="24"/>
                <w:szCs w:val="24"/>
              </w:rPr>
            </w:pPr>
            <w:r w:rsidR="69B82E14">
              <w:rPr/>
              <w:t>Alta</w:t>
            </w:r>
          </w:p>
        </w:tc>
      </w:tr>
    </w:tbl>
    <w:p w:rsidR="69B82E14" w:rsidP="69B82E14" w:rsidRDefault="69B82E14" w14:paraId="04B35F9A" w14:textId="57835675">
      <w:pPr>
        <w:pStyle w:val="SubNivelORT"/>
        <w:numPr>
          <w:numId w:val="0"/>
        </w:numPr>
        <w:ind w:left="357"/>
        <w:rPr>
          <w:rStyle w:val="SubNivelORTCar"/>
          <w:rFonts w:ascii="Times New Roman" w:hAnsi="Times New Roman" w:eastAsia="Times New Roman" w:cs="Times New Roman"/>
          <w:b w:val="1"/>
          <w:bCs w:val="1"/>
          <w:sz w:val="28"/>
          <w:szCs w:val="28"/>
        </w:rPr>
      </w:pPr>
      <w:r w:rsidRPr="2D1453AB" w:rsidR="0665D9A5">
        <w:rPr>
          <w:rStyle w:val="SubNivelORTCar"/>
          <w:rFonts w:ascii="Times New Roman" w:hAnsi="Times New Roman" w:eastAsia="Times New Roman" w:cs="Times New Roman"/>
          <w:b w:val="1"/>
          <w:bCs w:val="1"/>
          <w:sz w:val="28"/>
          <w:szCs w:val="28"/>
        </w:rPr>
        <w:t>e</w:t>
      </w:r>
    </w:p>
    <w:tbl>
      <w:tblPr>
        <w:tblStyle w:val="Tablaconcuadrcula"/>
        <w:tblW w:w="0" w:type="auto"/>
        <w:tblLayout w:type="fixed"/>
        <w:tblLook w:val="06A0" w:firstRow="1" w:lastRow="0" w:firstColumn="1" w:lastColumn="0" w:noHBand="1" w:noVBand="1"/>
      </w:tblPr>
      <w:tblGrid>
        <w:gridCol w:w="2055"/>
        <w:gridCol w:w="6435"/>
      </w:tblGrid>
      <w:tr w:rsidR="7ECF07B8" w:rsidTr="61B939F5" w14:paraId="3BEE272D">
        <w:tc>
          <w:tcPr>
            <w:tcW w:w="2055" w:type="dxa"/>
            <w:tcMar/>
          </w:tcPr>
          <w:p w:rsidR="7ECF07B8" w:rsidP="7ECF07B8" w:rsidRDefault="7ECF07B8" w14:paraId="6820FE19" w14:textId="53B7A3D3">
            <w:pPr>
              <w:pStyle w:val="ParrafoORT"/>
              <w:rPr>
                <w:rFonts w:ascii="Times New Roman" w:hAnsi="Times New Roman" w:eastAsia="Calibri" w:cs="Times New Roman"/>
                <w:sz w:val="24"/>
                <w:szCs w:val="24"/>
              </w:rPr>
            </w:pPr>
            <w:r w:rsidR="7ECF07B8">
              <w:rPr/>
              <w:t>ID</w:t>
            </w:r>
          </w:p>
        </w:tc>
        <w:tc>
          <w:tcPr>
            <w:tcW w:w="6435" w:type="dxa"/>
            <w:tcMar/>
          </w:tcPr>
          <w:p w:rsidR="7ECF07B8" w:rsidP="0C452087" w:rsidRDefault="7ECF07B8" w14:paraId="34550D26" w14:textId="14EB4BD7">
            <w:pPr>
              <w:pStyle w:val="ParrafoORT"/>
            </w:pPr>
            <w:r w:rsidR="7FB6905E">
              <w:rPr/>
              <w:t>RF</w:t>
            </w:r>
            <w:r w:rsidR="4641C1FF">
              <w:rPr/>
              <w:t>1</w:t>
            </w:r>
            <w:r w:rsidR="25943498">
              <w:rPr/>
              <w:t>2</w:t>
            </w:r>
          </w:p>
        </w:tc>
      </w:tr>
      <w:tr w:rsidR="7ECF07B8" w:rsidTr="61B939F5" w14:paraId="2B067D5C">
        <w:tc>
          <w:tcPr>
            <w:tcW w:w="2055" w:type="dxa"/>
            <w:tcMar/>
          </w:tcPr>
          <w:p w:rsidR="7ECF07B8" w:rsidP="7ECF07B8" w:rsidRDefault="7ECF07B8" w14:paraId="6AC7058A" w14:textId="4F490FEC">
            <w:pPr>
              <w:pStyle w:val="ParrafoORT"/>
              <w:rPr>
                <w:rFonts w:ascii="Times New Roman" w:hAnsi="Times New Roman" w:eastAsia="Calibri" w:cs="Times New Roman"/>
                <w:sz w:val="24"/>
                <w:szCs w:val="24"/>
              </w:rPr>
            </w:pPr>
            <w:r w:rsidR="7ECF07B8">
              <w:rPr/>
              <w:t>Usuario</w:t>
            </w:r>
          </w:p>
        </w:tc>
        <w:tc>
          <w:tcPr>
            <w:tcW w:w="6435" w:type="dxa"/>
            <w:tcMar/>
          </w:tcPr>
          <w:p w:rsidR="7ECF07B8" w:rsidP="0C452087" w:rsidRDefault="7ECF07B8" w14:paraId="7A1741CE" w14:textId="7F186788">
            <w:pPr>
              <w:pStyle w:val="ParrafoORT"/>
            </w:pPr>
            <w:r w:rsidR="59B6074A">
              <w:rPr/>
              <w:t>Jefe de RR.H</w:t>
            </w:r>
            <w:r w:rsidR="0BADD9EA">
              <w:rPr/>
              <w:t>H</w:t>
            </w:r>
          </w:p>
        </w:tc>
      </w:tr>
      <w:tr w:rsidR="7ECF07B8" w:rsidTr="61B939F5" w14:paraId="1894888D">
        <w:tc>
          <w:tcPr>
            <w:tcW w:w="2055" w:type="dxa"/>
            <w:tcMar/>
          </w:tcPr>
          <w:p w:rsidR="7ECF07B8" w:rsidP="7ECF07B8" w:rsidRDefault="7ECF07B8" w14:paraId="2711A8D9" w14:textId="702803DC">
            <w:pPr>
              <w:pStyle w:val="ParrafoORT"/>
              <w:rPr>
                <w:rFonts w:ascii="Times New Roman" w:hAnsi="Times New Roman" w:eastAsia="Calibri" w:cs="Times New Roman"/>
                <w:sz w:val="24"/>
                <w:szCs w:val="24"/>
              </w:rPr>
            </w:pPr>
            <w:r w:rsidR="31D5CD0E">
              <w:rPr/>
              <w:t>Título</w:t>
            </w:r>
          </w:p>
        </w:tc>
        <w:tc>
          <w:tcPr>
            <w:tcW w:w="6435" w:type="dxa"/>
            <w:tcMar/>
          </w:tcPr>
          <w:p w:rsidR="7ECF07B8" w:rsidP="0C452087" w:rsidRDefault="7ECF07B8" w14:paraId="01734E95" w14:textId="5D7A1D38">
            <w:pPr>
              <w:pStyle w:val="ParrafoORT"/>
            </w:pPr>
            <w:r w:rsidR="59A9C579">
              <w:rPr/>
              <w:t xml:space="preserve">Baja de </w:t>
            </w:r>
            <w:r w:rsidR="1DE705D2">
              <w:rPr/>
              <w:t>funcionario</w:t>
            </w:r>
          </w:p>
        </w:tc>
      </w:tr>
      <w:tr w:rsidR="7ECF07B8" w:rsidTr="61B939F5" w14:paraId="74E3BCFB">
        <w:tc>
          <w:tcPr>
            <w:tcW w:w="2055" w:type="dxa"/>
            <w:tcMar/>
          </w:tcPr>
          <w:p w:rsidR="7ECF07B8" w:rsidP="7ECF07B8" w:rsidRDefault="7ECF07B8" w14:paraId="1139E4F5" w14:textId="777286FF">
            <w:pPr>
              <w:pStyle w:val="ParrafoORT"/>
              <w:rPr>
                <w:rFonts w:ascii="Times New Roman" w:hAnsi="Times New Roman" w:eastAsia="Calibri" w:cs="Times New Roman"/>
                <w:sz w:val="24"/>
                <w:szCs w:val="24"/>
              </w:rPr>
            </w:pPr>
            <w:r w:rsidR="7ECF07B8">
              <w:rPr/>
              <w:t>Descripción</w:t>
            </w:r>
          </w:p>
        </w:tc>
        <w:tc>
          <w:tcPr>
            <w:tcW w:w="6435" w:type="dxa"/>
            <w:tcMar/>
          </w:tcPr>
          <w:p w:rsidR="7ECF07B8" w:rsidP="0C452087" w:rsidRDefault="7ECF07B8" w14:paraId="677906EA" w14:textId="26D2B033">
            <w:pPr>
              <w:pStyle w:val="ParrafoORT"/>
            </w:pPr>
            <w:r w:rsidR="6A16133F">
              <w:rPr/>
              <w:t>El sistema debe permitir</w:t>
            </w:r>
            <w:r w:rsidR="52F90060">
              <w:rPr/>
              <w:t xml:space="preserve"> el </w:t>
            </w:r>
            <w:proofErr w:type="gramStart"/>
            <w:r w:rsidR="52F90060">
              <w:rPr/>
              <w:t>egreso</w:t>
            </w:r>
            <w:proofErr w:type="gramEnd"/>
            <w:r w:rsidR="52F90060">
              <w:rPr/>
              <w:t xml:space="preserve"> </w:t>
            </w:r>
            <w:r w:rsidR="0ADCE08F">
              <w:rPr/>
              <w:t>de la empresa de un funcionario</w:t>
            </w:r>
          </w:p>
        </w:tc>
      </w:tr>
      <w:tr w:rsidR="382AFC59" w:rsidTr="61B939F5" w14:paraId="585FB5B8">
        <w:tc>
          <w:tcPr>
            <w:tcW w:w="2055" w:type="dxa"/>
            <w:tcMar/>
          </w:tcPr>
          <w:p w:rsidR="4ABFD70C" w:rsidP="382AFC59" w:rsidRDefault="4ABFD70C" w14:paraId="11C68729" w14:textId="6A08778E">
            <w:pPr>
              <w:pStyle w:val="ParrafoORT"/>
              <w:rPr>
                <w:rFonts w:ascii="Times New Roman" w:hAnsi="Times New Roman" w:eastAsia="Calibri" w:cs="Times New Roman"/>
                <w:sz w:val="24"/>
                <w:szCs w:val="24"/>
              </w:rPr>
            </w:pPr>
            <w:r w:rsidRPr="382AFC59" w:rsidR="4ABFD70C">
              <w:rPr>
                <w:rFonts w:ascii="Times New Roman" w:hAnsi="Times New Roman" w:eastAsia="Calibri" w:cs="Times New Roman"/>
                <w:sz w:val="24"/>
                <w:szCs w:val="24"/>
              </w:rPr>
              <w:t>Validación y reglas de negocio</w:t>
            </w:r>
          </w:p>
          <w:p w:rsidR="382AFC59" w:rsidP="382AFC59" w:rsidRDefault="382AFC59" w14:paraId="36DB6754" w14:textId="5F7A919C">
            <w:pPr>
              <w:pStyle w:val="ParrafoORT"/>
              <w:rPr>
                <w:rFonts w:ascii="Times New Roman" w:hAnsi="Times New Roman" w:eastAsia="Calibri" w:cs="Times New Roman"/>
                <w:sz w:val="24"/>
                <w:szCs w:val="24"/>
              </w:rPr>
            </w:pPr>
          </w:p>
        </w:tc>
        <w:tc>
          <w:tcPr>
            <w:tcW w:w="6435" w:type="dxa"/>
            <w:tcMar/>
          </w:tcPr>
          <w:p w:rsidR="4ABFD70C" w:rsidP="382AFC59" w:rsidRDefault="4ABFD70C" w14:paraId="51793F21" w14:textId="551C012B">
            <w:pPr>
              <w:pStyle w:val="ParrafoORT"/>
              <w:rPr>
                <w:rFonts w:ascii="Times New Roman" w:hAnsi="Times New Roman" w:eastAsia="Calibri" w:cs="Times New Roman"/>
                <w:sz w:val="24"/>
                <w:szCs w:val="24"/>
              </w:rPr>
            </w:pPr>
            <w:r w:rsidRPr="382AFC59" w:rsidR="4ABFD70C">
              <w:rPr>
                <w:rFonts w:ascii="Times New Roman" w:hAnsi="Times New Roman" w:eastAsia="Calibri" w:cs="Times New Roman"/>
                <w:sz w:val="24"/>
                <w:szCs w:val="24"/>
              </w:rPr>
              <w:t xml:space="preserve">Se requiere: </w:t>
            </w:r>
          </w:p>
          <w:p w:rsidR="4ABFD70C" w:rsidP="382AFC59" w:rsidRDefault="4ABFD70C" w14:paraId="4DB5E8D8" w14:textId="21D35641">
            <w:pPr>
              <w:pStyle w:val="ParrafoORT"/>
              <w:rPr>
                <w:rFonts w:ascii="Times New Roman" w:hAnsi="Times New Roman" w:eastAsia="Calibri" w:cs="Times New Roman"/>
                <w:sz w:val="24"/>
                <w:szCs w:val="24"/>
              </w:rPr>
            </w:pPr>
            <w:r w:rsidRPr="382AFC59" w:rsidR="4ABFD70C">
              <w:rPr>
                <w:rFonts w:ascii="Times New Roman" w:hAnsi="Times New Roman" w:eastAsia="Calibri" w:cs="Times New Roman"/>
                <w:sz w:val="24"/>
                <w:szCs w:val="24"/>
              </w:rPr>
              <w:t>Fecha de egreso: es la fecha que figura en la baja por egreso en BPS</w:t>
            </w:r>
          </w:p>
          <w:p w:rsidR="41A30B0B" w:rsidP="382AFC59" w:rsidRDefault="41A30B0B" w14:paraId="4B5185F3" w14:textId="1EACEA27">
            <w:pPr>
              <w:pStyle w:val="ParrafoORT"/>
              <w:rPr>
                <w:rFonts w:ascii="Times New Roman" w:hAnsi="Times New Roman" w:eastAsia="Calibri" w:cs="Times New Roman"/>
                <w:sz w:val="24"/>
                <w:szCs w:val="24"/>
              </w:rPr>
            </w:pPr>
            <w:r w:rsidRPr="61B939F5" w:rsidR="2FCA701A">
              <w:rPr>
                <w:rFonts w:ascii="Times New Roman" w:hAnsi="Times New Roman" w:eastAsia="Calibri" w:cs="Times New Roman"/>
                <w:sz w:val="24"/>
                <w:szCs w:val="24"/>
              </w:rPr>
              <w:t xml:space="preserve">Su </w:t>
            </w:r>
            <w:r w:rsidRPr="61B939F5" w:rsidR="213AE5CF">
              <w:rPr>
                <w:rFonts w:ascii="Times New Roman" w:hAnsi="Times New Roman" w:eastAsia="Calibri" w:cs="Times New Roman"/>
                <w:sz w:val="24"/>
                <w:szCs w:val="24"/>
              </w:rPr>
              <w:t>“</w:t>
            </w:r>
            <w:r w:rsidRPr="61B939F5" w:rsidR="2FCA701A">
              <w:rPr>
                <w:rFonts w:ascii="Times New Roman" w:hAnsi="Times New Roman" w:eastAsia="Calibri" w:cs="Times New Roman"/>
                <w:sz w:val="24"/>
                <w:szCs w:val="24"/>
              </w:rPr>
              <w:t>estado</w:t>
            </w:r>
            <w:r w:rsidRPr="61B939F5" w:rsidR="6B1F0E6E">
              <w:rPr>
                <w:rFonts w:ascii="Times New Roman" w:hAnsi="Times New Roman" w:eastAsia="Calibri" w:cs="Times New Roman"/>
                <w:sz w:val="24"/>
                <w:szCs w:val="24"/>
              </w:rPr>
              <w:t>”</w:t>
            </w:r>
            <w:r w:rsidRPr="61B939F5" w:rsidR="2FCA701A">
              <w:rPr>
                <w:rFonts w:ascii="Times New Roman" w:hAnsi="Times New Roman" w:eastAsia="Calibri" w:cs="Times New Roman"/>
                <w:sz w:val="24"/>
                <w:szCs w:val="24"/>
              </w:rPr>
              <w:t xml:space="preserve"> pasa a “BAJA</w:t>
            </w:r>
            <w:r w:rsidRPr="61B939F5" w:rsidR="17E67BA7">
              <w:rPr>
                <w:rFonts w:ascii="Times New Roman" w:hAnsi="Times New Roman" w:eastAsia="Calibri" w:cs="Times New Roman"/>
                <w:sz w:val="24"/>
                <w:szCs w:val="24"/>
              </w:rPr>
              <w:t>_PARA_LIQUIDACION</w:t>
            </w:r>
            <w:r w:rsidRPr="61B939F5" w:rsidR="2FCA701A">
              <w:rPr>
                <w:rFonts w:ascii="Times New Roman" w:hAnsi="Times New Roman" w:eastAsia="Calibri" w:cs="Times New Roman"/>
                <w:sz w:val="24"/>
                <w:szCs w:val="24"/>
              </w:rPr>
              <w:t xml:space="preserve">” y </w:t>
            </w:r>
            <w:r w:rsidRPr="61B939F5" w:rsidR="35964D69">
              <w:rPr>
                <w:rFonts w:ascii="Times New Roman" w:hAnsi="Times New Roman" w:eastAsia="Calibri" w:cs="Times New Roman"/>
                <w:sz w:val="24"/>
                <w:szCs w:val="24"/>
              </w:rPr>
              <w:t>automáticamente</w:t>
            </w:r>
            <w:r w:rsidRPr="61B939F5" w:rsidR="2FCA701A">
              <w:rPr>
                <w:rFonts w:ascii="Times New Roman" w:hAnsi="Times New Roman" w:eastAsia="Calibri" w:cs="Times New Roman"/>
                <w:sz w:val="24"/>
                <w:szCs w:val="24"/>
              </w:rPr>
              <w:t xml:space="preserve"> pasa </w:t>
            </w:r>
            <w:r w:rsidRPr="61B939F5" w:rsidR="3158FD1C">
              <w:rPr>
                <w:rFonts w:ascii="Times New Roman" w:hAnsi="Times New Roman" w:eastAsia="Calibri" w:cs="Times New Roman"/>
                <w:sz w:val="24"/>
                <w:szCs w:val="24"/>
              </w:rPr>
              <w:t>a no</w:t>
            </w:r>
            <w:r w:rsidRPr="61B939F5" w:rsidR="2FCA701A">
              <w:rPr>
                <w:rFonts w:ascii="Times New Roman" w:hAnsi="Times New Roman" w:eastAsia="Calibri" w:cs="Times New Roman"/>
                <w:sz w:val="24"/>
                <w:szCs w:val="24"/>
              </w:rPr>
              <w:t xml:space="preserve"> </w:t>
            </w:r>
            <w:r w:rsidRPr="61B939F5" w:rsidR="2FCA701A">
              <w:rPr>
                <w:rFonts w:ascii="Times New Roman" w:hAnsi="Times New Roman" w:eastAsia="Calibri" w:cs="Times New Roman"/>
                <w:sz w:val="24"/>
                <w:szCs w:val="24"/>
              </w:rPr>
              <w:t>estar disponible para la planificación operativa, pero si disponible para su liquidación fina</w:t>
            </w:r>
            <w:r w:rsidRPr="61B939F5" w:rsidR="501F1293">
              <w:rPr>
                <w:rFonts w:ascii="Times New Roman" w:hAnsi="Times New Roman" w:eastAsia="Calibri" w:cs="Times New Roman"/>
                <w:sz w:val="24"/>
                <w:szCs w:val="24"/>
              </w:rPr>
              <w:t xml:space="preserve">l de haberes. </w:t>
            </w:r>
          </w:p>
          <w:p w:rsidR="299547E1" w:rsidP="382AFC59" w:rsidRDefault="299547E1" w14:paraId="3214BA95" w14:textId="48A13711">
            <w:pPr>
              <w:pStyle w:val="ParrafoORT"/>
              <w:rPr>
                <w:rFonts w:ascii="Times New Roman" w:hAnsi="Times New Roman" w:eastAsia="Calibri" w:cs="Times New Roman"/>
                <w:sz w:val="24"/>
                <w:szCs w:val="24"/>
              </w:rPr>
            </w:pPr>
            <w:r w:rsidRPr="61B939F5" w:rsidR="501F1293">
              <w:rPr>
                <w:rFonts w:ascii="Times New Roman" w:hAnsi="Times New Roman" w:eastAsia="Calibri" w:cs="Times New Roman"/>
                <w:sz w:val="24"/>
                <w:szCs w:val="24"/>
              </w:rPr>
              <w:t xml:space="preserve">Luego de computar la liquidación final, su </w:t>
            </w:r>
            <w:r w:rsidRPr="61B939F5" w:rsidR="15EB9F0F">
              <w:rPr>
                <w:rFonts w:ascii="Times New Roman" w:hAnsi="Times New Roman" w:eastAsia="Calibri" w:cs="Times New Roman"/>
                <w:sz w:val="24"/>
                <w:szCs w:val="24"/>
              </w:rPr>
              <w:t>“</w:t>
            </w:r>
            <w:r w:rsidRPr="61B939F5" w:rsidR="30632EC4">
              <w:rPr>
                <w:rFonts w:ascii="Times New Roman" w:hAnsi="Times New Roman" w:eastAsia="Calibri" w:cs="Times New Roman"/>
                <w:sz w:val="24"/>
                <w:szCs w:val="24"/>
              </w:rPr>
              <w:t>estado</w:t>
            </w:r>
            <w:r w:rsidRPr="61B939F5" w:rsidR="15EB9F0F">
              <w:rPr>
                <w:rFonts w:ascii="Times New Roman" w:hAnsi="Times New Roman" w:eastAsia="Calibri" w:cs="Times New Roman"/>
                <w:sz w:val="24"/>
                <w:szCs w:val="24"/>
              </w:rPr>
              <w:t>” pasa a un valor de “</w:t>
            </w:r>
            <w:r w:rsidRPr="61B939F5" w:rsidR="376A59AE">
              <w:rPr>
                <w:rFonts w:ascii="Times New Roman" w:hAnsi="Times New Roman" w:eastAsia="Calibri" w:cs="Times New Roman"/>
                <w:sz w:val="24"/>
                <w:szCs w:val="24"/>
              </w:rPr>
              <w:t>BAJA_DEFINITIVA</w:t>
            </w:r>
            <w:r w:rsidRPr="61B939F5" w:rsidR="15EB9F0F">
              <w:rPr>
                <w:rFonts w:ascii="Times New Roman" w:hAnsi="Times New Roman" w:eastAsia="Calibri" w:cs="Times New Roman"/>
                <w:sz w:val="24"/>
                <w:szCs w:val="24"/>
              </w:rPr>
              <w:t>”.</w:t>
            </w:r>
            <w:r w:rsidRPr="61B939F5" w:rsidR="0697C142">
              <w:rPr>
                <w:rFonts w:ascii="Times New Roman" w:hAnsi="Times New Roman" w:eastAsia="Calibri" w:cs="Times New Roman"/>
                <w:sz w:val="24"/>
                <w:szCs w:val="24"/>
              </w:rPr>
              <w:t xml:space="preserve"> Ya que esto define que </w:t>
            </w:r>
            <w:r w:rsidRPr="61B939F5" w:rsidR="56CB9187">
              <w:rPr>
                <w:rFonts w:ascii="Times New Roman" w:hAnsi="Times New Roman" w:eastAsia="Calibri" w:cs="Times New Roman"/>
                <w:sz w:val="24"/>
                <w:szCs w:val="24"/>
              </w:rPr>
              <w:t>la empresa ya no tiene</w:t>
            </w:r>
            <w:r w:rsidRPr="61B939F5" w:rsidR="0697C142">
              <w:rPr>
                <w:rFonts w:ascii="Times New Roman" w:hAnsi="Times New Roman" w:eastAsia="Calibri" w:cs="Times New Roman"/>
                <w:sz w:val="24"/>
                <w:szCs w:val="24"/>
              </w:rPr>
              <w:t xml:space="preserve"> </w:t>
            </w:r>
            <w:r w:rsidRPr="61B939F5" w:rsidR="3723AFFC">
              <w:rPr>
                <w:rFonts w:ascii="Times New Roman" w:hAnsi="Times New Roman" w:eastAsia="Calibri" w:cs="Times New Roman"/>
                <w:sz w:val="24"/>
                <w:szCs w:val="24"/>
              </w:rPr>
              <w:t>ningún</w:t>
            </w:r>
            <w:r w:rsidRPr="61B939F5" w:rsidR="0697C142">
              <w:rPr>
                <w:rFonts w:ascii="Times New Roman" w:hAnsi="Times New Roman" w:eastAsia="Calibri" w:cs="Times New Roman"/>
                <w:sz w:val="24"/>
                <w:szCs w:val="24"/>
              </w:rPr>
              <w:t xml:space="preserve"> tipo de </w:t>
            </w:r>
            <w:r w:rsidRPr="61B939F5" w:rsidR="725A6CF2">
              <w:rPr>
                <w:rFonts w:ascii="Times New Roman" w:hAnsi="Times New Roman" w:eastAsia="Calibri" w:cs="Times New Roman"/>
                <w:sz w:val="24"/>
                <w:szCs w:val="24"/>
              </w:rPr>
              <w:t>vínculo</w:t>
            </w:r>
            <w:r w:rsidRPr="61B939F5" w:rsidR="0697C142">
              <w:rPr>
                <w:rFonts w:ascii="Times New Roman" w:hAnsi="Times New Roman" w:eastAsia="Calibri" w:cs="Times New Roman"/>
                <w:sz w:val="24"/>
                <w:szCs w:val="24"/>
              </w:rPr>
              <w:t xml:space="preserve"> laboral con el funcionario de baja.</w:t>
            </w:r>
          </w:p>
        </w:tc>
      </w:tr>
      <w:tr w:rsidR="7ECF07B8" w:rsidTr="61B939F5" w14:paraId="412F0737">
        <w:tc>
          <w:tcPr>
            <w:tcW w:w="2055" w:type="dxa"/>
            <w:tcMar/>
          </w:tcPr>
          <w:p w:rsidR="7ECF07B8" w:rsidP="7ECF07B8" w:rsidRDefault="7ECF07B8" w14:paraId="42E3BF76" w14:textId="014F3989">
            <w:pPr>
              <w:pStyle w:val="ParrafoORT"/>
              <w:rPr>
                <w:rFonts w:ascii="Times New Roman" w:hAnsi="Times New Roman" w:eastAsia="Calibri" w:cs="Times New Roman"/>
                <w:sz w:val="24"/>
                <w:szCs w:val="24"/>
              </w:rPr>
            </w:pPr>
            <w:r w:rsidR="7ECF07B8">
              <w:rPr/>
              <w:t>Prioridad</w:t>
            </w:r>
          </w:p>
        </w:tc>
        <w:tc>
          <w:tcPr>
            <w:tcW w:w="6435" w:type="dxa"/>
            <w:tcMar/>
          </w:tcPr>
          <w:p w:rsidR="7ECF07B8" w:rsidP="0C452087" w:rsidRDefault="7ECF07B8" w14:paraId="74676F8C" w14:textId="46CFC78E">
            <w:pPr>
              <w:pStyle w:val="ParrafoORT"/>
            </w:pPr>
            <w:r w:rsidR="58E2C776">
              <w:rPr/>
              <w:t>Alta</w:t>
            </w:r>
          </w:p>
        </w:tc>
      </w:tr>
    </w:tbl>
    <w:p w:rsidR="7ECF07B8" w:rsidP="0C452087" w:rsidRDefault="7ECF07B8" w14:paraId="31235B61" w14:textId="07FCC3F3">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4D4A6848">
        <w:tc>
          <w:tcPr>
            <w:tcW w:w="2055" w:type="dxa"/>
            <w:tcMar/>
          </w:tcPr>
          <w:p w:rsidR="0C452087" w:rsidP="0C452087" w:rsidRDefault="0C452087" w14:paraId="07323E68"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3A8E749F" w14:textId="7BB327F6">
            <w:pPr>
              <w:pStyle w:val="ParrafoORT"/>
            </w:pPr>
            <w:r w:rsidR="586E800C">
              <w:rPr/>
              <w:t>RF</w:t>
            </w:r>
            <w:r w:rsidR="0C3128DE">
              <w:rPr/>
              <w:t>13</w:t>
            </w:r>
          </w:p>
        </w:tc>
      </w:tr>
      <w:tr w:rsidR="0C452087" w:rsidTr="61B939F5" w14:paraId="2DFE4EF3">
        <w:tc>
          <w:tcPr>
            <w:tcW w:w="2055" w:type="dxa"/>
            <w:tcMar/>
          </w:tcPr>
          <w:p w:rsidR="0C452087" w:rsidP="0C452087" w:rsidRDefault="0C452087" w14:paraId="062AD46D" w14:textId="4F490FEC">
            <w:pPr>
              <w:pStyle w:val="ParrafoORT"/>
              <w:rPr>
                <w:rFonts w:ascii="Times New Roman" w:hAnsi="Times New Roman" w:eastAsia="Calibri" w:cs="Times New Roman"/>
                <w:sz w:val="24"/>
                <w:szCs w:val="24"/>
              </w:rPr>
            </w:pPr>
            <w:r w:rsidR="0C452087">
              <w:rPr/>
              <w:t>Usuario</w:t>
            </w:r>
          </w:p>
        </w:tc>
        <w:tc>
          <w:tcPr>
            <w:tcW w:w="6435" w:type="dxa"/>
            <w:tcMar/>
          </w:tcPr>
          <w:p w:rsidR="6A2F5327" w:rsidP="0C452087" w:rsidRDefault="6A2F5327" w14:paraId="709F03C2" w14:textId="60BB7CA4">
            <w:pPr>
              <w:pStyle w:val="ParrafoORT"/>
            </w:pPr>
            <w:r w:rsidR="6A2F5327">
              <w:rPr/>
              <w:t>Administrador</w:t>
            </w:r>
          </w:p>
        </w:tc>
      </w:tr>
      <w:tr w:rsidR="0C452087" w:rsidTr="61B939F5" w14:paraId="576F8799">
        <w:tc>
          <w:tcPr>
            <w:tcW w:w="2055" w:type="dxa"/>
            <w:tcMar/>
          </w:tcPr>
          <w:p w:rsidR="534E077D" w:rsidP="0C452087" w:rsidRDefault="534E077D" w14:paraId="43C5FFDB" w14:textId="35A8B335">
            <w:pPr>
              <w:pStyle w:val="ParrafoORT"/>
              <w:rPr>
                <w:rFonts w:ascii="Times New Roman" w:hAnsi="Times New Roman" w:eastAsia="Calibri" w:cs="Times New Roman"/>
                <w:sz w:val="24"/>
                <w:szCs w:val="24"/>
              </w:rPr>
            </w:pPr>
            <w:r w:rsidR="534E077D">
              <w:rPr/>
              <w:t>Título</w:t>
            </w:r>
          </w:p>
        </w:tc>
        <w:tc>
          <w:tcPr>
            <w:tcW w:w="6435" w:type="dxa"/>
            <w:tcMar/>
          </w:tcPr>
          <w:p w:rsidR="1B65A86E" w:rsidP="0C452087" w:rsidRDefault="1B65A86E" w14:paraId="34A22D11" w14:textId="4AAED239">
            <w:pPr>
              <w:pStyle w:val="ParrafoORT"/>
            </w:pPr>
            <w:r w:rsidR="1B65A86E">
              <w:rPr/>
              <w:t>Registro de clientes</w:t>
            </w:r>
          </w:p>
        </w:tc>
      </w:tr>
      <w:tr w:rsidR="0C452087" w:rsidTr="61B939F5" w14:paraId="0EA0CCD2">
        <w:tc>
          <w:tcPr>
            <w:tcW w:w="2055" w:type="dxa"/>
            <w:tcMar/>
          </w:tcPr>
          <w:p w:rsidR="0C452087" w:rsidP="0C452087" w:rsidRDefault="0C452087" w14:paraId="36024E48"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2E96BB28" w14:textId="33CC7F07">
            <w:pPr>
              <w:pStyle w:val="ParrafoORT"/>
              <w:rPr>
                <w:rFonts w:ascii="Times New Roman" w:hAnsi="Times New Roman" w:eastAsia="Calibri" w:cs="Times New Roman"/>
                <w:sz w:val="24"/>
                <w:szCs w:val="24"/>
              </w:rPr>
            </w:pPr>
            <w:r w:rsidR="0C452087">
              <w:rPr/>
              <w:t>El sistema debe permitir</w:t>
            </w:r>
            <w:r w:rsidR="05C71533">
              <w:rPr/>
              <w:t xml:space="preserve"> el registro de nuevos clientes que se ofrecerán servicios de vigilancia </w:t>
            </w:r>
            <w:r w:rsidR="05C71533">
              <w:rPr/>
              <w:t>física</w:t>
            </w:r>
          </w:p>
        </w:tc>
      </w:tr>
      <w:tr w:rsidR="382AFC59" w:rsidTr="61B939F5" w14:paraId="19A0B035">
        <w:tc>
          <w:tcPr>
            <w:tcW w:w="2055" w:type="dxa"/>
            <w:tcMar/>
          </w:tcPr>
          <w:p w:rsidR="20AD71D8" w:rsidP="382AFC59" w:rsidRDefault="20AD71D8" w14:paraId="7104DBBB" w14:textId="6A08778E">
            <w:pPr>
              <w:pStyle w:val="ParrafoORT"/>
              <w:rPr>
                <w:rFonts w:ascii="Times New Roman" w:hAnsi="Times New Roman" w:eastAsia="Calibri" w:cs="Times New Roman"/>
                <w:sz w:val="24"/>
                <w:szCs w:val="24"/>
              </w:rPr>
            </w:pPr>
            <w:r w:rsidRPr="382AFC59" w:rsidR="20AD71D8">
              <w:rPr>
                <w:rFonts w:ascii="Times New Roman" w:hAnsi="Times New Roman" w:eastAsia="Calibri" w:cs="Times New Roman"/>
                <w:sz w:val="24"/>
                <w:szCs w:val="24"/>
              </w:rPr>
              <w:t>Validación y reglas de negocio</w:t>
            </w:r>
          </w:p>
          <w:p w:rsidR="382AFC59" w:rsidP="382AFC59" w:rsidRDefault="382AFC59" w14:paraId="30045413" w14:textId="608041B0">
            <w:pPr>
              <w:pStyle w:val="ParrafoORT"/>
              <w:rPr>
                <w:rFonts w:ascii="Times New Roman" w:hAnsi="Times New Roman" w:eastAsia="Calibri" w:cs="Times New Roman"/>
                <w:sz w:val="24"/>
                <w:szCs w:val="24"/>
              </w:rPr>
            </w:pPr>
          </w:p>
        </w:tc>
        <w:tc>
          <w:tcPr>
            <w:tcW w:w="6435" w:type="dxa"/>
            <w:tcMar/>
          </w:tcPr>
          <w:p w:rsidR="20AD71D8" w:rsidP="382AFC59" w:rsidRDefault="20AD71D8" w14:paraId="3B1D58A3" w14:textId="56B73916">
            <w:pPr>
              <w:pStyle w:val="ParrafoORT"/>
              <w:rPr>
                <w:rFonts w:ascii="Times New Roman" w:hAnsi="Times New Roman" w:eastAsia="Calibri" w:cs="Times New Roman"/>
                <w:sz w:val="24"/>
                <w:szCs w:val="24"/>
              </w:rPr>
            </w:pPr>
            <w:r w:rsidRPr="382AFC59" w:rsidR="20AD71D8">
              <w:rPr>
                <w:rFonts w:ascii="Times New Roman" w:hAnsi="Times New Roman" w:eastAsia="Calibri" w:cs="Times New Roman"/>
                <w:sz w:val="24"/>
                <w:szCs w:val="24"/>
              </w:rPr>
              <w:t>Se requiere:</w:t>
            </w:r>
          </w:p>
          <w:p w:rsidR="20AD71D8" w:rsidP="382AFC59" w:rsidRDefault="20AD71D8" w14:paraId="7D384570" w14:textId="0ED17CD1">
            <w:pPr>
              <w:pStyle w:val="ParrafoORT"/>
              <w:rPr>
                <w:rFonts w:ascii="Times New Roman" w:hAnsi="Times New Roman" w:eastAsia="Calibri" w:cs="Times New Roman"/>
                <w:sz w:val="24"/>
                <w:szCs w:val="24"/>
              </w:rPr>
            </w:pPr>
            <w:r w:rsidRPr="382AFC59" w:rsidR="20AD71D8">
              <w:rPr>
                <w:rStyle w:val="Enfasis:ORTChar"/>
              </w:rPr>
              <w:t xml:space="preserve">RUT/CI: </w:t>
            </w:r>
            <w:r w:rsidRPr="382AFC59" w:rsidR="20AD71D8">
              <w:rPr>
                <w:rFonts w:ascii="Times New Roman" w:hAnsi="Times New Roman" w:eastAsia="Calibri" w:cs="Times New Roman"/>
                <w:sz w:val="24"/>
                <w:szCs w:val="24"/>
              </w:rPr>
              <w:t xml:space="preserve">solo dato </w:t>
            </w:r>
            <w:r w:rsidRPr="382AFC59" w:rsidR="47C6A727">
              <w:rPr>
                <w:rFonts w:ascii="Times New Roman" w:hAnsi="Times New Roman" w:eastAsia="Calibri" w:cs="Times New Roman"/>
                <w:sz w:val="24"/>
                <w:szCs w:val="24"/>
              </w:rPr>
              <w:t>numérico</w:t>
            </w:r>
            <w:r w:rsidRPr="382AFC59" w:rsidR="20AD71D8">
              <w:rPr>
                <w:rFonts w:ascii="Times New Roman" w:hAnsi="Times New Roman" w:eastAsia="Calibri" w:cs="Times New Roman"/>
                <w:sz w:val="24"/>
                <w:szCs w:val="24"/>
              </w:rPr>
              <w:t xml:space="preserve"> hasta 12 </w:t>
            </w:r>
            <w:r w:rsidRPr="382AFC59" w:rsidR="31A73B16">
              <w:rPr>
                <w:rFonts w:ascii="Times New Roman" w:hAnsi="Times New Roman" w:eastAsia="Calibri" w:cs="Times New Roman"/>
                <w:sz w:val="24"/>
                <w:szCs w:val="24"/>
              </w:rPr>
              <w:t>dígitos</w:t>
            </w:r>
            <w:r w:rsidRPr="382AFC59" w:rsidR="20AD71D8">
              <w:rPr>
                <w:rFonts w:ascii="Times New Roman" w:hAnsi="Times New Roman" w:eastAsia="Calibri" w:cs="Times New Roman"/>
                <w:sz w:val="24"/>
                <w:szCs w:val="24"/>
              </w:rPr>
              <w:t>.</w:t>
            </w:r>
            <w:r w:rsidRPr="382AFC59" w:rsidR="5C2B39E8">
              <w:rPr>
                <w:rFonts w:ascii="Times New Roman" w:hAnsi="Times New Roman" w:eastAsia="Calibri" w:cs="Times New Roman"/>
                <w:sz w:val="24"/>
                <w:szCs w:val="24"/>
              </w:rPr>
              <w:t xml:space="preserve"> Obligatorio</w:t>
            </w:r>
          </w:p>
          <w:p w:rsidR="20AD71D8" w:rsidP="382AFC59" w:rsidRDefault="20AD71D8" w14:paraId="15491B82" w14:textId="0CCEAED7">
            <w:pPr>
              <w:pStyle w:val="ParrafoORT"/>
              <w:rPr>
                <w:rFonts w:ascii="Times New Roman" w:hAnsi="Times New Roman" w:eastAsia="Calibri" w:cs="Times New Roman"/>
                <w:sz w:val="24"/>
                <w:szCs w:val="24"/>
              </w:rPr>
            </w:pPr>
            <w:r w:rsidRPr="382AFC59" w:rsidR="20AD71D8">
              <w:rPr>
                <w:rStyle w:val="Enfasis:ORTChar"/>
              </w:rPr>
              <w:t xml:space="preserve">Razón social: </w:t>
            </w:r>
            <w:r w:rsidRPr="382AFC59" w:rsidR="20AD71D8">
              <w:rPr>
                <w:rFonts w:ascii="Times New Roman" w:hAnsi="Times New Roman" w:eastAsia="Calibri" w:cs="Times New Roman"/>
                <w:sz w:val="24"/>
                <w:szCs w:val="24"/>
              </w:rPr>
              <w:t xml:space="preserve">entre 3 y </w:t>
            </w:r>
            <w:r w:rsidRPr="382AFC59" w:rsidR="4434974B">
              <w:rPr>
                <w:rFonts w:ascii="Times New Roman" w:hAnsi="Times New Roman" w:eastAsia="Calibri" w:cs="Times New Roman"/>
                <w:sz w:val="24"/>
                <w:szCs w:val="24"/>
              </w:rPr>
              <w:t>máximo</w:t>
            </w:r>
            <w:r w:rsidRPr="382AFC59" w:rsidR="20AD71D8">
              <w:rPr>
                <w:rFonts w:ascii="Times New Roman" w:hAnsi="Times New Roman" w:eastAsia="Calibri" w:cs="Times New Roman"/>
                <w:sz w:val="24"/>
                <w:szCs w:val="24"/>
              </w:rPr>
              <w:t xml:space="preserve"> 80 caracteres.</w:t>
            </w:r>
            <w:r w:rsidRPr="382AFC59" w:rsidR="198EC262">
              <w:rPr>
                <w:rFonts w:ascii="Times New Roman" w:hAnsi="Times New Roman" w:eastAsia="Calibri" w:cs="Times New Roman"/>
                <w:sz w:val="24"/>
                <w:szCs w:val="24"/>
              </w:rPr>
              <w:t xml:space="preserve"> Obligatorio</w:t>
            </w:r>
          </w:p>
          <w:p w:rsidR="20AD71D8" w:rsidP="382AFC59" w:rsidRDefault="20AD71D8" w14:paraId="73CFD96C" w14:textId="7A62285C">
            <w:pPr>
              <w:pStyle w:val="ParrafoORT"/>
              <w:rPr>
                <w:rFonts w:ascii="Times New Roman" w:hAnsi="Times New Roman" w:eastAsia="Calibri" w:cs="Times New Roman"/>
                <w:sz w:val="24"/>
                <w:szCs w:val="24"/>
              </w:rPr>
            </w:pPr>
            <w:r w:rsidRPr="382AFC59" w:rsidR="20AD71D8">
              <w:rPr>
                <w:rStyle w:val="Enfasis:ORTChar"/>
              </w:rPr>
              <w:t xml:space="preserve">Nombre </w:t>
            </w:r>
            <w:r w:rsidRPr="382AFC59" w:rsidR="0F6E6388">
              <w:rPr>
                <w:rStyle w:val="Enfasis:ORTChar"/>
              </w:rPr>
              <w:t>fantasía</w:t>
            </w:r>
            <w:r w:rsidRPr="382AFC59" w:rsidR="20AD71D8">
              <w:rPr>
                <w:rStyle w:val="Enfasis:ORTChar"/>
              </w:rPr>
              <w:t>:</w:t>
            </w:r>
            <w:r w:rsidRPr="382AFC59" w:rsidR="20AD71D8">
              <w:rPr>
                <w:rFonts w:ascii="Times New Roman" w:hAnsi="Times New Roman" w:eastAsia="Calibri" w:cs="Times New Roman"/>
                <w:sz w:val="24"/>
                <w:szCs w:val="24"/>
              </w:rPr>
              <w:t xml:space="preserve"> entre 3 y </w:t>
            </w:r>
            <w:r w:rsidRPr="382AFC59" w:rsidR="0CAA7EC9">
              <w:rPr>
                <w:rFonts w:ascii="Times New Roman" w:hAnsi="Times New Roman" w:eastAsia="Calibri" w:cs="Times New Roman"/>
                <w:sz w:val="24"/>
                <w:szCs w:val="24"/>
              </w:rPr>
              <w:t>máximo</w:t>
            </w:r>
            <w:r w:rsidRPr="382AFC59" w:rsidR="20AD71D8">
              <w:rPr>
                <w:rFonts w:ascii="Times New Roman" w:hAnsi="Times New Roman" w:eastAsia="Calibri" w:cs="Times New Roman"/>
                <w:sz w:val="24"/>
                <w:szCs w:val="24"/>
              </w:rPr>
              <w:t xml:space="preserve"> 80 caracteres.</w:t>
            </w:r>
            <w:r w:rsidRPr="382AFC59" w:rsidR="197593DE">
              <w:rPr>
                <w:rFonts w:ascii="Times New Roman" w:hAnsi="Times New Roman" w:eastAsia="Calibri" w:cs="Times New Roman"/>
                <w:sz w:val="24"/>
                <w:szCs w:val="24"/>
              </w:rPr>
              <w:t xml:space="preserve"> Obligatorio</w:t>
            </w:r>
          </w:p>
          <w:p w:rsidR="20AD71D8" w:rsidP="382AFC59" w:rsidRDefault="20AD71D8" w14:paraId="6F742F50" w14:textId="4AEF7294">
            <w:pPr>
              <w:pStyle w:val="ParrafoORT"/>
              <w:rPr>
                <w:rFonts w:ascii="Times New Roman" w:hAnsi="Times New Roman" w:eastAsia="Calibri" w:cs="Times New Roman"/>
                <w:sz w:val="24"/>
                <w:szCs w:val="24"/>
              </w:rPr>
            </w:pPr>
            <w:r w:rsidRPr="382AFC59" w:rsidR="20AD71D8">
              <w:rPr>
                <w:rStyle w:val="Enfasis:ORTChar"/>
              </w:rPr>
              <w:t xml:space="preserve">Dirección: </w:t>
            </w:r>
            <w:r w:rsidRPr="382AFC59" w:rsidR="476D8217">
              <w:rPr>
                <w:rFonts w:ascii="Times New Roman" w:hAnsi="Times New Roman" w:eastAsia="Calibri" w:cs="Times New Roman"/>
                <w:sz w:val="24"/>
                <w:szCs w:val="24"/>
              </w:rPr>
              <w:t>alfanumérico</w:t>
            </w:r>
            <w:r w:rsidRPr="382AFC59" w:rsidR="20AD71D8">
              <w:rPr>
                <w:rFonts w:ascii="Times New Roman" w:hAnsi="Times New Roman" w:eastAsia="Calibri" w:cs="Times New Roman"/>
                <w:sz w:val="24"/>
                <w:szCs w:val="24"/>
              </w:rPr>
              <w:t xml:space="preserve"> entre 3 y 30 car</w:t>
            </w:r>
            <w:r w:rsidRPr="382AFC59" w:rsidR="58F2BCB1">
              <w:rPr>
                <w:rFonts w:ascii="Times New Roman" w:hAnsi="Times New Roman" w:eastAsia="Calibri" w:cs="Times New Roman"/>
                <w:sz w:val="24"/>
                <w:szCs w:val="24"/>
              </w:rPr>
              <w:t>acteres</w:t>
            </w:r>
            <w:r w:rsidRPr="382AFC59" w:rsidR="0C44EFE3">
              <w:rPr>
                <w:rFonts w:ascii="Times New Roman" w:hAnsi="Times New Roman" w:eastAsia="Calibri" w:cs="Times New Roman"/>
                <w:sz w:val="24"/>
                <w:szCs w:val="24"/>
              </w:rPr>
              <w:t xml:space="preserve">. </w:t>
            </w:r>
            <w:r w:rsidRPr="382AFC59" w:rsidR="4C69B6E8">
              <w:rPr>
                <w:rFonts w:ascii="Times New Roman" w:hAnsi="Times New Roman" w:eastAsia="Calibri" w:cs="Times New Roman"/>
                <w:sz w:val="24"/>
                <w:szCs w:val="24"/>
              </w:rPr>
              <w:t>No o</w:t>
            </w:r>
            <w:r w:rsidRPr="382AFC59" w:rsidR="0C44EFE3">
              <w:rPr>
                <w:rFonts w:ascii="Times New Roman" w:hAnsi="Times New Roman" w:eastAsia="Calibri" w:cs="Times New Roman"/>
                <w:sz w:val="24"/>
                <w:szCs w:val="24"/>
              </w:rPr>
              <w:t>bligatorio</w:t>
            </w:r>
          </w:p>
          <w:p w:rsidR="20AD71D8" w:rsidP="382AFC59" w:rsidRDefault="20AD71D8" w14:paraId="1DECA041" w14:textId="4D42A467">
            <w:pPr>
              <w:pStyle w:val="ParrafoORT"/>
              <w:rPr>
                <w:rFonts w:ascii="Times New Roman" w:hAnsi="Times New Roman" w:eastAsia="Calibri" w:cs="Times New Roman"/>
                <w:sz w:val="24"/>
                <w:szCs w:val="24"/>
              </w:rPr>
            </w:pPr>
            <w:r w:rsidRPr="382AFC59" w:rsidR="20AD71D8">
              <w:rPr>
                <w:rStyle w:val="Enfasis:ORTChar"/>
              </w:rPr>
              <w:t>Teléfono:</w:t>
            </w:r>
            <w:r w:rsidRPr="382AFC59" w:rsidR="333F4466">
              <w:rPr>
                <w:rStyle w:val="Enfasis:ORTChar"/>
              </w:rPr>
              <w:t xml:space="preserve"> </w:t>
            </w:r>
            <w:r w:rsidRPr="382AFC59" w:rsidR="79F0CADE">
              <w:rPr>
                <w:rFonts w:ascii="Times New Roman" w:hAnsi="Times New Roman" w:eastAsia="Calibri" w:cs="Times New Roman"/>
                <w:sz w:val="24"/>
                <w:szCs w:val="24"/>
              </w:rPr>
              <w:t>numérico</w:t>
            </w:r>
            <w:r w:rsidRPr="382AFC59" w:rsidR="333F4466">
              <w:rPr>
                <w:rFonts w:ascii="Times New Roman" w:hAnsi="Times New Roman" w:eastAsia="Calibri" w:cs="Times New Roman"/>
                <w:sz w:val="24"/>
                <w:szCs w:val="24"/>
              </w:rPr>
              <w:t xml:space="preserve"> hasta 10 </w:t>
            </w:r>
            <w:r w:rsidRPr="382AFC59" w:rsidR="01546C0B">
              <w:rPr>
                <w:rFonts w:ascii="Times New Roman" w:hAnsi="Times New Roman" w:eastAsia="Calibri" w:cs="Times New Roman"/>
                <w:sz w:val="24"/>
                <w:szCs w:val="24"/>
              </w:rPr>
              <w:t>dígitos</w:t>
            </w:r>
            <w:r w:rsidRPr="382AFC59" w:rsidR="2525ABA4">
              <w:rPr>
                <w:rFonts w:ascii="Times New Roman" w:hAnsi="Times New Roman" w:eastAsia="Calibri" w:cs="Times New Roman"/>
                <w:sz w:val="24"/>
                <w:szCs w:val="24"/>
              </w:rPr>
              <w:t>. No obligatorio</w:t>
            </w:r>
          </w:p>
          <w:p w:rsidR="0562D1FE" w:rsidP="382AFC59" w:rsidRDefault="0562D1FE" w14:paraId="3C3E68C3" w14:textId="1FF38189">
            <w:pPr>
              <w:pStyle w:val="ParrafoORT"/>
              <w:rPr>
                <w:rFonts w:ascii="Times New Roman" w:hAnsi="Times New Roman" w:eastAsia="Calibri" w:cs="Times New Roman"/>
                <w:sz w:val="24"/>
                <w:szCs w:val="24"/>
              </w:rPr>
            </w:pPr>
            <w:r w:rsidRPr="382AFC59" w:rsidR="0562D1FE">
              <w:rPr>
                <w:rFonts w:ascii="Times New Roman" w:hAnsi="Times New Roman" w:eastAsia="Calibri" w:cs="Times New Roman"/>
                <w:sz w:val="24"/>
                <w:szCs w:val="24"/>
              </w:rPr>
              <w:t>Un cliente puede tener muchos servicios contratados.</w:t>
            </w:r>
          </w:p>
        </w:tc>
      </w:tr>
      <w:tr w:rsidR="0C452087" w:rsidTr="61B939F5" w14:paraId="196B517E">
        <w:tc>
          <w:tcPr>
            <w:tcW w:w="2055" w:type="dxa"/>
            <w:tcMar/>
          </w:tcPr>
          <w:p w:rsidR="0C452087" w:rsidP="0C452087" w:rsidRDefault="0C452087" w14:paraId="3290F88F" w14:textId="014F3989">
            <w:pPr>
              <w:pStyle w:val="ParrafoORT"/>
              <w:rPr>
                <w:rFonts w:ascii="Times New Roman" w:hAnsi="Times New Roman" w:eastAsia="Calibri" w:cs="Times New Roman"/>
                <w:sz w:val="24"/>
                <w:szCs w:val="24"/>
              </w:rPr>
            </w:pPr>
            <w:r w:rsidR="0C452087">
              <w:rPr/>
              <w:t>Prioridad</w:t>
            </w:r>
          </w:p>
        </w:tc>
        <w:tc>
          <w:tcPr>
            <w:tcW w:w="6435" w:type="dxa"/>
            <w:tcMar/>
          </w:tcPr>
          <w:p w:rsidR="38C66368" w:rsidP="0C452087" w:rsidRDefault="38C66368" w14:paraId="0F506FE9" w14:textId="1B6C9A13">
            <w:pPr>
              <w:pStyle w:val="ParrafoORT"/>
            </w:pPr>
            <w:r w:rsidR="38C66368">
              <w:rPr/>
              <w:t>Alta</w:t>
            </w:r>
          </w:p>
        </w:tc>
      </w:tr>
    </w:tbl>
    <w:p w:rsidR="0C452087" w:rsidP="267E3235" w:rsidRDefault="0C452087" w14:paraId="7FA85982" w14:textId="5E6703FB">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43ADACC6" w14:paraId="486F31A5">
        <w:tc>
          <w:tcPr>
            <w:tcW w:w="2055" w:type="dxa"/>
            <w:tcMar/>
          </w:tcPr>
          <w:p w:rsidR="0C452087" w:rsidP="0C452087" w:rsidRDefault="0C452087" w14:paraId="493F14F8"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BCB52D8" w14:textId="1F3C87A1">
            <w:pPr>
              <w:pStyle w:val="ParrafoORT"/>
            </w:pPr>
            <w:r w:rsidR="586E800C">
              <w:rPr/>
              <w:t>RF</w:t>
            </w:r>
            <w:r w:rsidR="6E672CF9">
              <w:rPr/>
              <w:t>14</w:t>
            </w:r>
          </w:p>
        </w:tc>
      </w:tr>
      <w:tr w:rsidR="0C452087" w:rsidTr="43ADACC6" w14:paraId="5A7AE04B">
        <w:tc>
          <w:tcPr>
            <w:tcW w:w="2055" w:type="dxa"/>
            <w:tcMar/>
          </w:tcPr>
          <w:p w:rsidR="0C452087" w:rsidP="0C452087" w:rsidRDefault="0C452087" w14:paraId="0CF4FBF5" w14:textId="4F490FEC">
            <w:pPr>
              <w:pStyle w:val="ParrafoORT"/>
              <w:rPr>
                <w:rFonts w:ascii="Times New Roman" w:hAnsi="Times New Roman" w:eastAsia="Calibri" w:cs="Times New Roman"/>
                <w:sz w:val="24"/>
                <w:szCs w:val="24"/>
              </w:rPr>
            </w:pPr>
            <w:r w:rsidR="0C452087">
              <w:rPr/>
              <w:t>Usuario</w:t>
            </w:r>
          </w:p>
        </w:tc>
        <w:tc>
          <w:tcPr>
            <w:tcW w:w="6435" w:type="dxa"/>
            <w:tcMar/>
          </w:tcPr>
          <w:p w:rsidR="4078445D" w:rsidP="0C452087" w:rsidRDefault="4078445D" w14:paraId="568EFAC7" w14:textId="5A10B637">
            <w:pPr>
              <w:pStyle w:val="ParrafoORT"/>
            </w:pPr>
            <w:r w:rsidR="4078445D">
              <w:rPr/>
              <w:t>Administrador</w:t>
            </w:r>
          </w:p>
        </w:tc>
      </w:tr>
      <w:tr w:rsidR="0C452087" w:rsidTr="43ADACC6" w14:paraId="22780F83">
        <w:tc>
          <w:tcPr>
            <w:tcW w:w="2055" w:type="dxa"/>
            <w:tcMar/>
          </w:tcPr>
          <w:p w:rsidR="49F08776" w:rsidP="0C452087" w:rsidRDefault="49F08776" w14:paraId="1BF7379E" w14:textId="2365A965">
            <w:pPr>
              <w:pStyle w:val="ParrafoORT"/>
              <w:rPr>
                <w:rFonts w:ascii="Times New Roman" w:hAnsi="Times New Roman" w:eastAsia="Calibri" w:cs="Times New Roman"/>
                <w:sz w:val="24"/>
                <w:szCs w:val="24"/>
              </w:rPr>
            </w:pPr>
            <w:r w:rsidR="49F08776">
              <w:rPr/>
              <w:t>Título</w:t>
            </w:r>
          </w:p>
        </w:tc>
        <w:tc>
          <w:tcPr>
            <w:tcW w:w="6435" w:type="dxa"/>
            <w:tcMar/>
          </w:tcPr>
          <w:p w:rsidR="222ECB81" w:rsidP="0C452087" w:rsidRDefault="222ECB81" w14:paraId="0555BDD4" w14:textId="14B29DFE">
            <w:pPr>
              <w:pStyle w:val="ParrafoORT"/>
            </w:pPr>
            <w:r w:rsidR="222ECB81">
              <w:rPr/>
              <w:t>Modificación de datos de clientes</w:t>
            </w:r>
          </w:p>
        </w:tc>
      </w:tr>
      <w:tr w:rsidR="0C452087" w:rsidTr="43ADACC6" w14:paraId="63E56E6D">
        <w:tc>
          <w:tcPr>
            <w:tcW w:w="2055" w:type="dxa"/>
            <w:tcMar/>
          </w:tcPr>
          <w:p w:rsidR="0C452087" w:rsidP="0C452087" w:rsidRDefault="0C452087" w14:paraId="2EE9FCDA"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1D53A699" w14:textId="206266F4">
            <w:pPr>
              <w:pStyle w:val="ParrafoORT"/>
              <w:rPr>
                <w:rFonts w:ascii="Times New Roman" w:hAnsi="Times New Roman" w:eastAsia="Calibri" w:cs="Times New Roman"/>
                <w:sz w:val="24"/>
                <w:szCs w:val="24"/>
              </w:rPr>
            </w:pPr>
            <w:r w:rsidR="0C452087">
              <w:rPr/>
              <w:t>El sistema debe permitir</w:t>
            </w:r>
            <w:r w:rsidR="6F2D39F3">
              <w:rPr/>
              <w:t xml:space="preserve"> la actualización de datos del cliente</w:t>
            </w:r>
          </w:p>
        </w:tc>
      </w:tr>
      <w:tr w:rsidR="382AFC59" w:rsidTr="43ADACC6" w14:paraId="123592AE">
        <w:tc>
          <w:tcPr>
            <w:tcW w:w="2055" w:type="dxa"/>
            <w:tcMar/>
          </w:tcPr>
          <w:p w:rsidR="3BDDE5FA" w:rsidP="382AFC59" w:rsidRDefault="3BDDE5FA" w14:paraId="61800871" w14:textId="793F6A00">
            <w:pPr>
              <w:pStyle w:val="ParrafoORT"/>
              <w:rPr>
                <w:rFonts w:ascii="Times New Roman" w:hAnsi="Times New Roman" w:eastAsia="Calibri" w:cs="Times New Roman"/>
                <w:sz w:val="24"/>
                <w:szCs w:val="24"/>
              </w:rPr>
            </w:pPr>
            <w:r w:rsidRPr="382AFC59" w:rsidR="3BDDE5FA">
              <w:rPr>
                <w:rFonts w:ascii="Times New Roman" w:hAnsi="Times New Roman" w:eastAsia="Calibri" w:cs="Times New Roman"/>
                <w:sz w:val="24"/>
                <w:szCs w:val="24"/>
              </w:rPr>
              <w:t>Validación y reglas de negocio</w:t>
            </w:r>
          </w:p>
        </w:tc>
        <w:tc>
          <w:tcPr>
            <w:tcW w:w="6435" w:type="dxa"/>
            <w:tcMar/>
          </w:tcPr>
          <w:p w:rsidR="3BDDE5FA" w:rsidP="382AFC59" w:rsidRDefault="3BDDE5FA" w14:paraId="7A4AC48E" w14:textId="15C58C3B">
            <w:pPr>
              <w:pStyle w:val="ParrafoORT"/>
              <w:rPr>
                <w:rFonts w:ascii="Times New Roman" w:hAnsi="Times New Roman" w:eastAsia="Calibri" w:cs="Times New Roman"/>
                <w:sz w:val="24"/>
                <w:szCs w:val="24"/>
              </w:rPr>
            </w:pPr>
            <w:r w:rsidRPr="43ADACC6" w:rsidR="3BDDE5FA">
              <w:rPr>
                <w:rFonts w:ascii="Times New Roman" w:hAnsi="Times New Roman" w:eastAsia="Calibri" w:cs="Times New Roman"/>
                <w:sz w:val="24"/>
                <w:szCs w:val="24"/>
              </w:rPr>
              <w:t xml:space="preserve">Se pueden modificar todos los datos del cliente </w:t>
            </w:r>
            <w:r w:rsidRPr="43ADACC6" w:rsidR="25893A99">
              <w:rPr>
                <w:rFonts w:ascii="Times New Roman" w:hAnsi="Times New Roman" w:eastAsia="Calibri" w:cs="Times New Roman"/>
                <w:sz w:val="24"/>
                <w:szCs w:val="24"/>
              </w:rPr>
              <w:t xml:space="preserve">segun RF013, </w:t>
            </w:r>
            <w:r w:rsidRPr="43ADACC6" w:rsidR="3BDDE5FA">
              <w:rPr>
                <w:rFonts w:ascii="Times New Roman" w:hAnsi="Times New Roman" w:eastAsia="Calibri" w:cs="Times New Roman"/>
                <w:sz w:val="24"/>
                <w:szCs w:val="24"/>
              </w:rPr>
              <w:t>menos el id autogenerado automáticamente</w:t>
            </w:r>
          </w:p>
        </w:tc>
      </w:tr>
      <w:tr w:rsidR="0C452087" w:rsidTr="43ADACC6" w14:paraId="3535E431">
        <w:tc>
          <w:tcPr>
            <w:tcW w:w="2055" w:type="dxa"/>
            <w:tcMar/>
          </w:tcPr>
          <w:p w:rsidR="0C452087" w:rsidP="0C452087" w:rsidRDefault="0C452087" w14:paraId="4C0C1EC1" w14:textId="014F3989">
            <w:pPr>
              <w:pStyle w:val="ParrafoORT"/>
              <w:rPr>
                <w:rFonts w:ascii="Times New Roman" w:hAnsi="Times New Roman" w:eastAsia="Calibri" w:cs="Times New Roman"/>
                <w:sz w:val="24"/>
                <w:szCs w:val="24"/>
              </w:rPr>
            </w:pPr>
            <w:r w:rsidR="0C452087">
              <w:rPr/>
              <w:t>Prioridad</w:t>
            </w:r>
          </w:p>
        </w:tc>
        <w:tc>
          <w:tcPr>
            <w:tcW w:w="6435" w:type="dxa"/>
            <w:tcMar/>
          </w:tcPr>
          <w:p w:rsidR="3CEE76E9" w:rsidP="0C452087" w:rsidRDefault="3CEE76E9" w14:paraId="284131B6" w14:textId="3FB8942C">
            <w:pPr>
              <w:pStyle w:val="ParrafoORT"/>
            </w:pPr>
            <w:r w:rsidR="3CEE76E9">
              <w:rPr/>
              <w:t>Media</w:t>
            </w:r>
          </w:p>
        </w:tc>
      </w:tr>
    </w:tbl>
    <w:p w:rsidR="0C452087" w:rsidP="0C452087" w:rsidRDefault="0C452087" w14:paraId="7BC5339F" w14:textId="0695B9DD">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72490B19">
        <w:tc>
          <w:tcPr>
            <w:tcW w:w="2055" w:type="dxa"/>
            <w:tcMar/>
          </w:tcPr>
          <w:p w:rsidR="0C452087" w:rsidP="0C452087" w:rsidRDefault="0C452087" w14:paraId="57C24D1E"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195DC6CC" w14:textId="4CA0EC05">
            <w:pPr>
              <w:pStyle w:val="ParrafoORT"/>
              <w:rPr>
                <w:rFonts w:ascii="Times New Roman" w:hAnsi="Times New Roman" w:eastAsia="Calibri" w:cs="Times New Roman"/>
                <w:sz w:val="24"/>
                <w:szCs w:val="24"/>
              </w:rPr>
            </w:pPr>
            <w:r w:rsidR="586E800C">
              <w:rPr/>
              <w:t>RF</w:t>
            </w:r>
            <w:r w:rsidR="7B5CEE0D">
              <w:rPr/>
              <w:t>1</w:t>
            </w:r>
            <w:r w:rsidR="79163B49">
              <w:rPr/>
              <w:t>5</w:t>
            </w:r>
          </w:p>
        </w:tc>
      </w:tr>
      <w:tr w:rsidR="0C452087" w:rsidTr="61B939F5" w14:paraId="19D27C61">
        <w:tc>
          <w:tcPr>
            <w:tcW w:w="2055" w:type="dxa"/>
            <w:tcMar/>
          </w:tcPr>
          <w:p w:rsidR="0C452087" w:rsidP="0C452087" w:rsidRDefault="0C452087" w14:paraId="4C9CAC7A" w14:textId="4F490FEC">
            <w:pPr>
              <w:pStyle w:val="ParrafoORT"/>
              <w:rPr>
                <w:rFonts w:ascii="Times New Roman" w:hAnsi="Times New Roman" w:eastAsia="Calibri" w:cs="Times New Roman"/>
                <w:sz w:val="24"/>
                <w:szCs w:val="24"/>
              </w:rPr>
            </w:pPr>
            <w:r w:rsidR="0C452087">
              <w:rPr/>
              <w:t>Usuario</w:t>
            </w:r>
          </w:p>
        </w:tc>
        <w:tc>
          <w:tcPr>
            <w:tcW w:w="6435" w:type="dxa"/>
            <w:tcMar/>
          </w:tcPr>
          <w:p w:rsidR="5327D567" w:rsidP="0C452087" w:rsidRDefault="5327D567" w14:paraId="6B169A53" w14:textId="14902948">
            <w:pPr>
              <w:pStyle w:val="ParrafoORT"/>
            </w:pPr>
            <w:r w:rsidR="5327D567">
              <w:rPr/>
              <w:t>Administrador</w:t>
            </w:r>
          </w:p>
        </w:tc>
      </w:tr>
      <w:tr w:rsidR="0C452087" w:rsidTr="61B939F5" w14:paraId="023E7D9A">
        <w:tc>
          <w:tcPr>
            <w:tcW w:w="2055" w:type="dxa"/>
            <w:tcMar/>
          </w:tcPr>
          <w:p w:rsidR="34969AB7" w:rsidP="0C452087" w:rsidRDefault="34969AB7" w14:paraId="63A0EB68" w14:textId="7E03BEC2">
            <w:pPr>
              <w:pStyle w:val="ParrafoORT"/>
              <w:rPr>
                <w:rFonts w:ascii="Times New Roman" w:hAnsi="Times New Roman" w:eastAsia="Calibri" w:cs="Times New Roman"/>
                <w:sz w:val="24"/>
                <w:szCs w:val="24"/>
              </w:rPr>
            </w:pPr>
            <w:r w:rsidR="34969AB7">
              <w:rPr/>
              <w:t>Título</w:t>
            </w:r>
          </w:p>
        </w:tc>
        <w:tc>
          <w:tcPr>
            <w:tcW w:w="6435" w:type="dxa"/>
            <w:tcMar/>
          </w:tcPr>
          <w:p w:rsidR="22C04034" w:rsidP="0C452087" w:rsidRDefault="22C04034" w14:paraId="0EED0710" w14:textId="3B2EBF7A">
            <w:pPr>
              <w:pStyle w:val="ParrafoORT"/>
            </w:pPr>
            <w:r w:rsidR="22C04034">
              <w:rPr/>
              <w:t>Registro de servicio</w:t>
            </w:r>
          </w:p>
        </w:tc>
      </w:tr>
      <w:tr w:rsidR="0C452087" w:rsidTr="61B939F5" w14:paraId="2ADDAF62">
        <w:tc>
          <w:tcPr>
            <w:tcW w:w="2055" w:type="dxa"/>
            <w:tcMar/>
          </w:tcPr>
          <w:p w:rsidR="0C452087" w:rsidP="0C452087" w:rsidRDefault="0C452087" w14:paraId="73BD298D"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8330276" w14:textId="6C0737DA">
            <w:pPr>
              <w:pStyle w:val="ParrafoORT"/>
              <w:rPr>
                <w:rFonts w:ascii="Times New Roman" w:hAnsi="Times New Roman" w:eastAsia="Calibri" w:cs="Times New Roman"/>
                <w:sz w:val="24"/>
                <w:szCs w:val="24"/>
              </w:rPr>
            </w:pPr>
            <w:r w:rsidR="0C452087">
              <w:rPr/>
              <w:t>El sistema debe permitir</w:t>
            </w:r>
            <w:r w:rsidR="64CAAC2D">
              <w:rPr/>
              <w:t xml:space="preserve"> el registro de uno o varios servicios de un cliente anteriormente registrado</w:t>
            </w:r>
          </w:p>
        </w:tc>
      </w:tr>
      <w:tr w:rsidR="382AFC59" w:rsidTr="61B939F5" w14:paraId="09FAFF09">
        <w:tc>
          <w:tcPr>
            <w:tcW w:w="2055" w:type="dxa"/>
            <w:tcMar/>
          </w:tcPr>
          <w:p w:rsidR="23D022D0" w:rsidP="382AFC59" w:rsidRDefault="23D022D0" w14:paraId="4E8F0991" w14:textId="00E781B5">
            <w:pPr>
              <w:pStyle w:val="ParrafoORT"/>
              <w:rPr>
                <w:rFonts w:ascii="Times New Roman" w:hAnsi="Times New Roman" w:eastAsia="Calibri" w:cs="Times New Roman"/>
                <w:sz w:val="24"/>
                <w:szCs w:val="24"/>
              </w:rPr>
            </w:pPr>
            <w:r w:rsidRPr="382AFC59" w:rsidR="23D022D0">
              <w:rPr>
                <w:rFonts w:ascii="Times New Roman" w:hAnsi="Times New Roman" w:eastAsia="Calibri" w:cs="Times New Roman"/>
                <w:sz w:val="24"/>
                <w:szCs w:val="24"/>
              </w:rPr>
              <w:t>Validación y reglas de negocio</w:t>
            </w:r>
          </w:p>
        </w:tc>
        <w:tc>
          <w:tcPr>
            <w:tcW w:w="6435" w:type="dxa"/>
            <w:tcMar/>
          </w:tcPr>
          <w:p w:rsidR="48CD5CA4" w:rsidP="267E3235" w:rsidRDefault="48CD5CA4" w14:paraId="74588652" w14:textId="56276F6E">
            <w:pPr>
              <w:pStyle w:val="ParrafoORT"/>
              <w:rPr>
                <w:rFonts w:ascii="Times New Roman" w:hAnsi="Times New Roman" w:eastAsia="Calibri" w:cs="Times New Roman"/>
                <w:sz w:val="24"/>
                <w:szCs w:val="24"/>
              </w:rPr>
            </w:pPr>
            <w:r w:rsidRPr="267E3235" w:rsidR="48CD5CA4">
              <w:rPr>
                <w:rFonts w:ascii="Times New Roman" w:hAnsi="Times New Roman" w:eastAsia="Calibri" w:cs="Times New Roman"/>
                <w:sz w:val="24"/>
                <w:szCs w:val="24"/>
              </w:rPr>
              <w:t>E</w:t>
            </w:r>
            <w:r w:rsidRPr="267E3235" w:rsidR="42B52C3A">
              <w:rPr>
                <w:rFonts w:ascii="Times New Roman" w:hAnsi="Times New Roman" w:eastAsia="Calibri" w:cs="Times New Roman"/>
                <w:sz w:val="24"/>
                <w:szCs w:val="24"/>
              </w:rPr>
              <w:t>l servicio tiene que tener un cliente asociado. Un servicio obligatoriamente depende de un cliente quien contrata el servicio.</w:t>
            </w:r>
          </w:p>
          <w:p w:rsidR="48CD5CA4" w:rsidP="267E3235" w:rsidRDefault="48CD5CA4" w14:paraId="38299E50" w14:textId="049C298A">
            <w:pPr>
              <w:pStyle w:val="ParrafoORT"/>
              <w:rPr>
                <w:rFonts w:ascii="Times New Roman" w:hAnsi="Times New Roman" w:eastAsia="Calibri" w:cs="Times New Roman"/>
                <w:sz w:val="24"/>
                <w:szCs w:val="24"/>
              </w:rPr>
            </w:pPr>
            <w:r w:rsidRPr="267E3235" w:rsidR="42B52C3A">
              <w:rPr>
                <w:rFonts w:ascii="Times New Roman" w:hAnsi="Times New Roman" w:eastAsia="Calibri" w:cs="Times New Roman"/>
                <w:sz w:val="24"/>
                <w:szCs w:val="24"/>
              </w:rPr>
              <w:t>Se requiere:</w:t>
            </w:r>
          </w:p>
          <w:p w:rsidR="48CD5CA4" w:rsidP="267E3235" w:rsidRDefault="48CD5CA4" w14:paraId="2738287C" w14:textId="42BF72C9">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14D0E2B0">
              <w:rPr>
                <w:rStyle w:val="Enfasis:ORTChar"/>
              </w:rPr>
              <w:t>Id:</w:t>
            </w:r>
            <w:r w:rsidRPr="267E3235" w:rsidR="14D0E2B0">
              <w:rPr>
                <w:rFonts w:ascii="Times New Roman" w:hAnsi="Times New Roman" w:eastAsia="Calibri" w:cs="Times New Roman"/>
                <w:sz w:val="24"/>
                <w:szCs w:val="24"/>
              </w:rPr>
              <w:t xml:space="preserve"> auto numerado.</w:t>
            </w:r>
          </w:p>
          <w:p w:rsidR="48CD5CA4" w:rsidP="267E3235" w:rsidRDefault="48CD5CA4" w14:paraId="457A2303" w14:textId="7DBAE4AD">
            <w:pPr>
              <w:pStyle w:val="ParrafoORT"/>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17957236">
              <w:rPr>
                <w:rStyle w:val="Enfasis:ORTChar"/>
              </w:rPr>
              <w:t>Nombre Descriptivo:</w:t>
            </w:r>
            <w:r w:rsidRPr="267E3235" w:rsidR="17957236">
              <w:rPr>
                <w:rFonts w:ascii="Times New Roman" w:hAnsi="Times New Roman" w:eastAsia="Calibri" w:cs="Times New Roman"/>
                <w:sz w:val="24"/>
                <w:szCs w:val="24"/>
              </w:rPr>
              <w:t xml:space="preserve"> mínimo 3 caracteres, máximo 100. Debe preceder entre paréntesis el nombre del cliente.</w:t>
            </w:r>
          </w:p>
          <w:p w:rsidR="48CD5CA4" w:rsidP="267E3235" w:rsidRDefault="48CD5CA4" w14:paraId="471E5011" w14:textId="45410942">
            <w:pPr>
              <w:pStyle w:val="ParrafoORT"/>
              <w:rPr>
                <w:rFonts w:ascii="Times New Roman" w:hAnsi="Times New Roman" w:eastAsia="Calibri" w:cs="Times New Roman"/>
                <w:sz w:val="24"/>
                <w:szCs w:val="24"/>
              </w:rPr>
            </w:pPr>
            <w:r w:rsidRPr="267E3235" w:rsidR="42B52C3A">
              <w:rPr>
                <w:rStyle w:val="Enfasis:ORTChar"/>
              </w:rPr>
              <w:t>Cliente:</w:t>
            </w:r>
            <w:r w:rsidRPr="267E3235" w:rsidR="42B52C3A">
              <w:rPr>
                <w:rFonts w:ascii="Times New Roman" w:hAnsi="Times New Roman" w:eastAsia="Calibri" w:cs="Times New Roman"/>
                <w:sz w:val="24"/>
                <w:szCs w:val="24"/>
              </w:rPr>
              <w:t xml:space="preserve"> el cliente debe estar registrado en el sistema</w:t>
            </w:r>
          </w:p>
          <w:p w:rsidR="48CD5CA4" w:rsidP="267E3235" w:rsidRDefault="48CD5CA4" w14:paraId="1AE5AD27" w14:textId="482B7B42">
            <w:pPr>
              <w:pStyle w:val="ParrafoORT"/>
              <w:rPr>
                <w:rFonts w:ascii="Times New Roman" w:hAnsi="Times New Roman" w:eastAsia="Calibri" w:cs="Times New Roman"/>
                <w:sz w:val="24"/>
                <w:szCs w:val="24"/>
              </w:rPr>
            </w:pPr>
            <w:r w:rsidRPr="267E3235" w:rsidR="42B52C3A">
              <w:rPr>
                <w:rStyle w:val="Enfasis:ORTChar"/>
              </w:rPr>
              <w:t>Departamento:</w:t>
            </w:r>
            <w:r w:rsidRPr="267E3235" w:rsidR="42B52C3A">
              <w:rPr>
                <w:rFonts w:ascii="Times New Roman" w:hAnsi="Times New Roman" w:eastAsia="Calibri" w:cs="Times New Roman"/>
                <w:sz w:val="24"/>
                <w:szCs w:val="24"/>
              </w:rPr>
              <w:t xml:space="preserve"> </w:t>
            </w:r>
            <w:r w:rsidRPr="267E3235" w:rsidR="209CDB92">
              <w:rPr>
                <w:rFonts w:ascii="Times New Roman" w:hAnsi="Times New Roman" w:eastAsia="Calibri" w:cs="Times New Roman"/>
                <w:sz w:val="24"/>
                <w:szCs w:val="24"/>
              </w:rPr>
              <w:t>mínimo</w:t>
            </w:r>
            <w:r w:rsidRPr="267E3235" w:rsidR="42B52C3A">
              <w:rPr>
                <w:rFonts w:ascii="Times New Roman" w:hAnsi="Times New Roman" w:eastAsia="Calibri" w:cs="Times New Roman"/>
                <w:sz w:val="24"/>
                <w:szCs w:val="24"/>
              </w:rPr>
              <w:t xml:space="preserve"> 3 caracteres </w:t>
            </w:r>
            <w:r w:rsidRPr="267E3235" w:rsidR="27D3AB28">
              <w:rPr>
                <w:rFonts w:ascii="Times New Roman" w:hAnsi="Times New Roman" w:eastAsia="Calibri" w:cs="Times New Roman"/>
                <w:sz w:val="24"/>
                <w:szCs w:val="24"/>
              </w:rPr>
              <w:t xml:space="preserve">alfanuméricos </w:t>
            </w:r>
            <w:r w:rsidRPr="267E3235" w:rsidR="42B52C3A">
              <w:rPr>
                <w:rFonts w:ascii="Times New Roman" w:hAnsi="Times New Roman" w:eastAsia="Calibri" w:cs="Times New Roman"/>
                <w:sz w:val="24"/>
                <w:szCs w:val="24"/>
              </w:rPr>
              <w:t xml:space="preserve">y </w:t>
            </w:r>
            <w:r w:rsidRPr="267E3235" w:rsidR="6B6B24B9">
              <w:rPr>
                <w:rFonts w:ascii="Times New Roman" w:hAnsi="Times New Roman" w:eastAsia="Calibri" w:cs="Times New Roman"/>
                <w:sz w:val="24"/>
                <w:szCs w:val="24"/>
              </w:rPr>
              <w:t>máximo</w:t>
            </w:r>
            <w:r w:rsidRPr="267E3235" w:rsidR="42B52C3A">
              <w:rPr>
                <w:rFonts w:ascii="Times New Roman" w:hAnsi="Times New Roman" w:eastAsia="Calibri" w:cs="Times New Roman"/>
                <w:sz w:val="24"/>
                <w:szCs w:val="24"/>
              </w:rPr>
              <w:t xml:space="preserve"> 30. </w:t>
            </w:r>
          </w:p>
          <w:p w:rsidR="48CD5CA4" w:rsidP="267E3235" w:rsidRDefault="48CD5CA4" w14:paraId="2FC5126C" w14:textId="292F3538">
            <w:pPr>
              <w:pStyle w:val="ParrafoORT"/>
              <w:rPr>
                <w:rFonts w:ascii="Times New Roman" w:hAnsi="Times New Roman" w:eastAsia="Calibri" w:cs="Times New Roman"/>
                <w:sz w:val="24"/>
                <w:szCs w:val="24"/>
              </w:rPr>
            </w:pPr>
            <w:r w:rsidRPr="267E3235" w:rsidR="42B52C3A">
              <w:rPr>
                <w:rStyle w:val="Enfasis:ORTChar"/>
              </w:rPr>
              <w:t>Ciudad:</w:t>
            </w:r>
            <w:r w:rsidRPr="267E3235" w:rsidR="42B52C3A">
              <w:rPr>
                <w:rFonts w:ascii="Times New Roman" w:hAnsi="Times New Roman" w:eastAsia="Calibri" w:cs="Times New Roman"/>
                <w:sz w:val="24"/>
                <w:szCs w:val="24"/>
              </w:rPr>
              <w:t xml:space="preserve"> </w:t>
            </w:r>
            <w:r w:rsidRPr="267E3235" w:rsidR="5817C6F6">
              <w:rPr>
                <w:rFonts w:ascii="Times New Roman" w:hAnsi="Times New Roman" w:eastAsia="Calibri" w:cs="Times New Roman"/>
                <w:sz w:val="24"/>
                <w:szCs w:val="24"/>
              </w:rPr>
              <w:t>mínimo</w:t>
            </w:r>
            <w:r w:rsidRPr="267E3235" w:rsidR="42B52C3A">
              <w:rPr>
                <w:rFonts w:ascii="Times New Roman" w:hAnsi="Times New Roman" w:eastAsia="Calibri" w:cs="Times New Roman"/>
                <w:sz w:val="24"/>
                <w:szCs w:val="24"/>
              </w:rPr>
              <w:t xml:space="preserve"> 3 caracteres </w:t>
            </w:r>
            <w:r w:rsidRPr="267E3235" w:rsidR="05E143CC">
              <w:rPr>
                <w:rFonts w:ascii="Times New Roman" w:hAnsi="Times New Roman" w:eastAsia="Calibri" w:cs="Times New Roman"/>
                <w:sz w:val="24"/>
                <w:szCs w:val="24"/>
              </w:rPr>
              <w:t xml:space="preserve">alfanuméricos </w:t>
            </w:r>
            <w:r w:rsidRPr="267E3235" w:rsidR="42B52C3A">
              <w:rPr>
                <w:rFonts w:ascii="Times New Roman" w:hAnsi="Times New Roman" w:eastAsia="Calibri" w:cs="Times New Roman"/>
                <w:sz w:val="24"/>
                <w:szCs w:val="24"/>
              </w:rPr>
              <w:t xml:space="preserve">y </w:t>
            </w:r>
            <w:r w:rsidRPr="267E3235" w:rsidR="79AF3726">
              <w:rPr>
                <w:rFonts w:ascii="Times New Roman" w:hAnsi="Times New Roman" w:eastAsia="Calibri" w:cs="Times New Roman"/>
                <w:sz w:val="24"/>
                <w:szCs w:val="24"/>
              </w:rPr>
              <w:t>máximo</w:t>
            </w:r>
            <w:r w:rsidRPr="267E3235" w:rsidR="42B52C3A">
              <w:rPr>
                <w:rFonts w:ascii="Times New Roman" w:hAnsi="Times New Roman" w:eastAsia="Calibri" w:cs="Times New Roman"/>
                <w:sz w:val="24"/>
                <w:szCs w:val="24"/>
              </w:rPr>
              <w:t xml:space="preserve"> 30.</w:t>
            </w:r>
          </w:p>
          <w:p w:rsidR="48CD5CA4" w:rsidP="267E3235" w:rsidRDefault="48CD5CA4" w14:paraId="22CA45B0" w14:textId="4864FE2F">
            <w:pPr>
              <w:pStyle w:val="ParrafoORT"/>
              <w:rPr>
                <w:rFonts w:ascii="Times New Roman" w:hAnsi="Times New Roman" w:eastAsia="Calibri" w:cs="Times New Roman"/>
                <w:sz w:val="24"/>
                <w:szCs w:val="24"/>
              </w:rPr>
            </w:pPr>
            <w:r w:rsidRPr="267E3235" w:rsidR="2EB03A94">
              <w:rPr>
                <w:rStyle w:val="Enfasis:ORTChar"/>
              </w:rPr>
              <w:t xml:space="preserve">Datos de geolocalización: </w:t>
            </w:r>
            <w:r w:rsidRPr="267E3235" w:rsidR="2EB03A94">
              <w:rPr>
                <w:rFonts w:ascii="Times New Roman" w:hAnsi="Times New Roman" w:eastAsia="Calibri" w:cs="Times New Roman"/>
                <w:sz w:val="24"/>
                <w:szCs w:val="24"/>
              </w:rPr>
              <w:t>se debe ingresar latitud y longitud numéricas de la dirección del servicio.</w:t>
            </w:r>
          </w:p>
          <w:p w:rsidR="48CD5CA4" w:rsidP="267E3235" w:rsidRDefault="48CD5CA4" w14:paraId="26A8A165" w14:textId="331C3E19">
            <w:pPr>
              <w:pStyle w:val="ParrafoORT"/>
              <w:rPr>
                <w:rFonts w:ascii="Times New Roman" w:hAnsi="Times New Roman" w:eastAsia="Calibri" w:cs="Times New Roman"/>
                <w:sz w:val="24"/>
                <w:szCs w:val="24"/>
              </w:rPr>
            </w:pPr>
            <w:r w:rsidRPr="267E3235" w:rsidR="66E6DB4A">
              <w:rPr>
                <w:rStyle w:val="Enfasis:ORTChar"/>
              </w:rPr>
              <w:t xml:space="preserve">Dirección: </w:t>
            </w:r>
            <w:r w:rsidRPr="267E3235" w:rsidR="1C07B246">
              <w:rPr>
                <w:rFonts w:ascii="Times New Roman" w:hAnsi="Times New Roman" w:eastAsia="Calibri" w:cs="Times New Roman"/>
                <w:sz w:val="24"/>
                <w:szCs w:val="24"/>
              </w:rPr>
              <w:t xml:space="preserve">entre 3 caracteres </w:t>
            </w:r>
            <w:r w:rsidRPr="267E3235" w:rsidR="036599A3">
              <w:rPr>
                <w:rFonts w:ascii="Times New Roman" w:hAnsi="Times New Roman" w:eastAsia="Calibri" w:cs="Times New Roman"/>
                <w:sz w:val="24"/>
                <w:szCs w:val="24"/>
              </w:rPr>
              <w:t>alfanuméricos</w:t>
            </w:r>
            <w:r w:rsidRPr="267E3235" w:rsidR="1C07B246">
              <w:rPr>
                <w:rFonts w:ascii="Times New Roman" w:hAnsi="Times New Roman" w:eastAsia="Calibri" w:cs="Times New Roman"/>
                <w:sz w:val="24"/>
                <w:szCs w:val="24"/>
              </w:rPr>
              <w:t xml:space="preserve"> y 80.</w:t>
            </w:r>
          </w:p>
          <w:p w:rsidR="48CD5CA4" w:rsidP="267E3235" w:rsidRDefault="48CD5CA4" w14:paraId="2483DB05" w14:textId="4E2D7C3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41E19CF3">
              <w:rPr>
                <w:rStyle w:val="Enfasis:ORTChar"/>
              </w:rPr>
              <w:t>Teléfono</w:t>
            </w:r>
            <w:r w:rsidRPr="267E3235" w:rsidR="66E6DB4A">
              <w:rPr>
                <w:rStyle w:val="Enfasis:ORTChar"/>
              </w:rPr>
              <w:t xml:space="preserve"> </w:t>
            </w:r>
            <w:r w:rsidRPr="267E3235" w:rsidR="364C74B0">
              <w:rPr>
                <w:rStyle w:val="Enfasis:ORTChar"/>
              </w:rPr>
              <w:t>de coordinación</w:t>
            </w:r>
            <w:r w:rsidRPr="267E3235" w:rsidR="6CDF26BD">
              <w:rPr>
                <w:rStyle w:val="Enfasis:ORTChar"/>
              </w:rPr>
              <w:t xml:space="preserve"> del servicio</w:t>
            </w:r>
            <w:r w:rsidRPr="267E3235" w:rsidR="66E6DB4A">
              <w:rPr>
                <w:rStyle w:val="Enfasis:ORTChar"/>
              </w:rPr>
              <w:t xml:space="preserve">: </w:t>
            </w:r>
            <w:r w:rsidRPr="267E3235" w:rsidR="7C6734A0">
              <w:rPr>
                <w:rFonts w:ascii="Times New Roman" w:hAnsi="Times New Roman" w:eastAsia="Calibri" w:cs="Times New Roman"/>
                <w:sz w:val="24"/>
                <w:szCs w:val="24"/>
              </w:rPr>
              <w:t xml:space="preserve"> entre 8 y 10 </w:t>
            </w:r>
            <w:r w:rsidRPr="267E3235" w:rsidR="715AA967">
              <w:rPr>
                <w:rFonts w:ascii="Times New Roman" w:hAnsi="Times New Roman" w:eastAsia="Calibri" w:cs="Times New Roman"/>
                <w:sz w:val="24"/>
                <w:szCs w:val="24"/>
              </w:rPr>
              <w:t>dígitos</w:t>
            </w:r>
            <w:r w:rsidRPr="267E3235" w:rsidR="7C6734A0">
              <w:rPr>
                <w:rFonts w:ascii="Times New Roman" w:hAnsi="Times New Roman" w:eastAsia="Calibri" w:cs="Times New Roman"/>
                <w:sz w:val="24"/>
                <w:szCs w:val="24"/>
              </w:rPr>
              <w:t xml:space="preserve">. Es el </w:t>
            </w:r>
            <w:r w:rsidRPr="267E3235" w:rsidR="18DA0D44">
              <w:rPr>
                <w:rFonts w:ascii="Times New Roman" w:hAnsi="Times New Roman" w:eastAsia="Calibri" w:cs="Times New Roman"/>
                <w:sz w:val="24"/>
                <w:szCs w:val="24"/>
              </w:rPr>
              <w:t>teléfono</w:t>
            </w:r>
            <w:r w:rsidRPr="267E3235" w:rsidR="7C6734A0">
              <w:rPr>
                <w:rFonts w:ascii="Times New Roman" w:hAnsi="Times New Roman" w:eastAsia="Calibri" w:cs="Times New Roman"/>
                <w:sz w:val="24"/>
                <w:szCs w:val="24"/>
              </w:rPr>
              <w:t xml:space="preserve"> </w:t>
            </w:r>
            <w:r w:rsidRPr="267E3235" w:rsidR="1C8BE468">
              <w:rPr>
                <w:rFonts w:ascii="Times New Roman" w:hAnsi="Times New Roman" w:eastAsia="Calibri" w:cs="Times New Roman"/>
                <w:sz w:val="24"/>
                <w:szCs w:val="24"/>
              </w:rPr>
              <w:t>o celular del encargado de servicio por parte de vector para reportes de jornada.</w:t>
            </w:r>
          </w:p>
          <w:p w:rsidR="48CD5CA4" w:rsidP="267E3235" w:rsidRDefault="48CD5CA4" w14:paraId="172827F9" w14:textId="644E5BE0">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136F1867">
              <w:rPr>
                <w:rStyle w:val="Enfasis:ORTChar"/>
              </w:rPr>
              <w:t>Contacto:</w:t>
            </w:r>
            <w:r w:rsidRPr="267E3235" w:rsidR="136F1867">
              <w:rPr>
                <w:rFonts w:ascii="Times New Roman" w:hAnsi="Times New Roman" w:eastAsia="Calibri" w:cs="Times New Roman"/>
                <w:sz w:val="24"/>
                <w:szCs w:val="24"/>
              </w:rPr>
              <w:t xml:space="preserve"> entre 3 caracteres alfabéticos y 80. Nombre del cliente que responde por el servicio contratado.</w:t>
            </w:r>
            <w:r w:rsidRPr="267E3235" w:rsidR="440097C3">
              <w:rPr>
                <w:rFonts w:ascii="Times New Roman" w:hAnsi="Times New Roman" w:eastAsia="Calibri" w:cs="Times New Roman"/>
                <w:sz w:val="24"/>
                <w:szCs w:val="24"/>
              </w:rPr>
              <w:t xml:space="preserve"> Con quien hay que coordinar horarios y turnos de los funcionarios, y los cambios de turnos que </w:t>
            </w:r>
            <w:r w:rsidRPr="267E3235" w:rsidR="73378407">
              <w:rPr>
                <w:rFonts w:ascii="Times New Roman" w:hAnsi="Times New Roman" w:eastAsia="Calibri" w:cs="Times New Roman"/>
                <w:sz w:val="24"/>
                <w:szCs w:val="24"/>
              </w:rPr>
              <w:t>puede</w:t>
            </w:r>
            <w:r w:rsidRPr="267E3235" w:rsidR="37CD0695">
              <w:rPr>
                <w:rFonts w:ascii="Times New Roman" w:hAnsi="Times New Roman" w:eastAsia="Calibri" w:cs="Times New Roman"/>
                <w:sz w:val="24"/>
                <w:szCs w:val="24"/>
              </w:rPr>
              <w:t xml:space="preserve"> haber en el </w:t>
            </w:r>
            <w:proofErr w:type="spellStart"/>
            <w:r w:rsidRPr="267E3235" w:rsidR="37CD0695">
              <w:rPr>
                <w:rFonts w:ascii="Times New Roman" w:hAnsi="Times New Roman" w:eastAsia="Calibri" w:cs="Times New Roman"/>
                <w:sz w:val="24"/>
                <w:szCs w:val="24"/>
              </w:rPr>
              <w:t>dia</w:t>
            </w:r>
            <w:proofErr w:type="spellEnd"/>
            <w:r w:rsidRPr="267E3235" w:rsidR="37CD0695">
              <w:rPr>
                <w:rFonts w:ascii="Times New Roman" w:hAnsi="Times New Roman" w:eastAsia="Calibri" w:cs="Times New Roman"/>
                <w:sz w:val="24"/>
                <w:szCs w:val="24"/>
              </w:rPr>
              <w:t xml:space="preserve"> a </w:t>
            </w:r>
            <w:proofErr w:type="spellStart"/>
            <w:r w:rsidRPr="267E3235" w:rsidR="37CD0695">
              <w:rPr>
                <w:rFonts w:ascii="Times New Roman" w:hAnsi="Times New Roman" w:eastAsia="Calibri" w:cs="Times New Roman"/>
                <w:sz w:val="24"/>
                <w:szCs w:val="24"/>
              </w:rPr>
              <w:t>dia</w:t>
            </w:r>
            <w:proofErr w:type="spellEnd"/>
            <w:r w:rsidRPr="267E3235" w:rsidR="37CD0695">
              <w:rPr>
                <w:rFonts w:ascii="Times New Roman" w:hAnsi="Times New Roman" w:eastAsia="Calibri" w:cs="Times New Roman"/>
                <w:sz w:val="24"/>
                <w:szCs w:val="24"/>
              </w:rPr>
              <w:t>.</w:t>
            </w:r>
          </w:p>
          <w:p w:rsidR="48CD5CA4" w:rsidP="267E3235" w:rsidRDefault="48CD5CA4" w14:paraId="20C653FB" w14:textId="2DB45A9B">
            <w:pPr>
              <w:pStyle w:val="ParrafoORT"/>
              <w:rPr>
                <w:rFonts w:ascii="Times New Roman" w:hAnsi="Times New Roman" w:eastAsia="Calibri" w:cs="Times New Roman"/>
                <w:sz w:val="24"/>
                <w:szCs w:val="24"/>
              </w:rPr>
            </w:pPr>
            <w:r w:rsidRPr="267E3235" w:rsidR="136F1867">
              <w:rPr>
                <w:rStyle w:val="Enfasis:ORTChar"/>
              </w:rPr>
              <w:t xml:space="preserve">Teléfono </w:t>
            </w:r>
            <w:r w:rsidRPr="267E3235" w:rsidR="35E2E2B7">
              <w:rPr>
                <w:rStyle w:val="Enfasis:ORTChar"/>
              </w:rPr>
              <w:t>contacto</w:t>
            </w:r>
            <w:r w:rsidRPr="267E3235" w:rsidR="136F1867">
              <w:rPr>
                <w:rStyle w:val="Enfasis:ORTChar"/>
              </w:rPr>
              <w:t xml:space="preserve">: </w:t>
            </w:r>
            <w:r w:rsidRPr="267E3235" w:rsidR="136F1867">
              <w:rPr>
                <w:rFonts w:ascii="Times New Roman" w:hAnsi="Times New Roman" w:eastAsia="Calibri" w:cs="Times New Roman"/>
                <w:sz w:val="24"/>
                <w:szCs w:val="24"/>
              </w:rPr>
              <w:t>entre 8 y 10 dígitos. Es el teléfono o celular del c</w:t>
            </w:r>
            <w:r w:rsidRPr="267E3235" w:rsidR="61ADF6BC">
              <w:rPr>
                <w:rFonts w:ascii="Times New Roman" w:hAnsi="Times New Roman" w:eastAsia="Calibri" w:cs="Times New Roman"/>
                <w:sz w:val="24"/>
                <w:szCs w:val="24"/>
              </w:rPr>
              <w:t>ontacto</w:t>
            </w:r>
            <w:r w:rsidRPr="267E3235" w:rsidR="136F1867">
              <w:rPr>
                <w:rFonts w:ascii="Times New Roman" w:hAnsi="Times New Roman" w:eastAsia="Calibri" w:cs="Times New Roman"/>
                <w:sz w:val="24"/>
                <w:szCs w:val="24"/>
              </w:rPr>
              <w:t xml:space="preserve"> en ese servicio.</w:t>
            </w:r>
          </w:p>
          <w:p w:rsidR="48CD5CA4" w:rsidP="267E3235" w:rsidRDefault="48CD5CA4" w14:paraId="556534B9" w14:textId="3A83C923">
            <w:pPr>
              <w:pStyle w:val="ParrafoORT"/>
              <w:rPr>
                <w:rFonts w:ascii="Times New Roman" w:hAnsi="Times New Roman" w:eastAsia="Calibri" w:cs="Times New Roman"/>
                <w:sz w:val="24"/>
                <w:szCs w:val="24"/>
              </w:rPr>
            </w:pPr>
            <w:r w:rsidRPr="267E3235" w:rsidR="20012E46">
              <w:rPr>
                <w:rStyle w:val="Enfasis:ORTChar"/>
              </w:rPr>
              <w:t xml:space="preserve">Estado: </w:t>
            </w:r>
            <w:r w:rsidRPr="267E3235" w:rsidR="20012E46">
              <w:rPr>
                <w:rFonts w:ascii="Times New Roman" w:hAnsi="Times New Roman" w:eastAsia="Calibri" w:cs="Times New Roman"/>
                <w:sz w:val="24"/>
                <w:szCs w:val="24"/>
              </w:rPr>
              <w:t xml:space="preserve">automático como “ACTIVO”. </w:t>
            </w:r>
          </w:p>
          <w:p w:rsidR="48CD5CA4" w:rsidP="382AFC59" w:rsidRDefault="48CD5CA4" w14:paraId="2D438542" w14:textId="074D6F58">
            <w:pPr>
              <w:pStyle w:val="ParrafoORT"/>
              <w:rPr>
                <w:rFonts w:ascii="Times New Roman" w:hAnsi="Times New Roman" w:eastAsia="Calibri" w:cs="Times New Roman"/>
                <w:sz w:val="24"/>
                <w:szCs w:val="24"/>
              </w:rPr>
            </w:pPr>
            <w:r w:rsidRPr="267E3235" w:rsidR="0FB000CD">
              <w:rPr>
                <w:rStyle w:val="Enfasis:ORTChar"/>
              </w:rPr>
              <w:t xml:space="preserve">Depende de: </w:t>
            </w:r>
            <w:r w:rsidRPr="267E3235" w:rsidR="0FB000CD">
              <w:rPr>
                <w:rFonts w:ascii="Times New Roman" w:hAnsi="Times New Roman" w:eastAsia="Calibri" w:cs="Times New Roman"/>
                <w:sz w:val="24"/>
                <w:szCs w:val="24"/>
              </w:rPr>
              <w:t>dato obligatorio que indica a que mesa operativa responde según RF05</w:t>
            </w:r>
          </w:p>
        </w:tc>
      </w:tr>
      <w:tr w:rsidR="0C452087" w:rsidTr="61B939F5" w14:paraId="1D0EFE6E">
        <w:tc>
          <w:tcPr>
            <w:tcW w:w="2055" w:type="dxa"/>
            <w:tcMar/>
          </w:tcPr>
          <w:p w:rsidR="0C452087" w:rsidP="0C452087" w:rsidRDefault="0C452087" w14:paraId="141A22AF" w14:textId="014F3989">
            <w:pPr>
              <w:pStyle w:val="ParrafoORT"/>
              <w:rPr>
                <w:rFonts w:ascii="Times New Roman" w:hAnsi="Times New Roman" w:eastAsia="Calibri" w:cs="Times New Roman"/>
                <w:sz w:val="24"/>
                <w:szCs w:val="24"/>
              </w:rPr>
            </w:pPr>
            <w:r w:rsidR="0C452087">
              <w:rPr/>
              <w:t>Prioridad</w:t>
            </w:r>
          </w:p>
        </w:tc>
        <w:tc>
          <w:tcPr>
            <w:tcW w:w="6435" w:type="dxa"/>
            <w:tcMar/>
          </w:tcPr>
          <w:p w:rsidR="3AAA3A26" w:rsidP="0C452087" w:rsidRDefault="3AAA3A26" w14:paraId="6FAA9686" w14:textId="6C55D3E8">
            <w:pPr>
              <w:pStyle w:val="ParrafoORT"/>
            </w:pPr>
            <w:r w:rsidR="3AAA3A26">
              <w:rPr/>
              <w:t>Alta</w:t>
            </w:r>
          </w:p>
        </w:tc>
      </w:tr>
    </w:tbl>
    <w:p w:rsidR="0C452087" w:rsidP="0C452087" w:rsidRDefault="0C452087" w14:paraId="15AA17CC" w14:textId="3E2A8F48">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5E1951AA">
        <w:tc>
          <w:tcPr>
            <w:tcW w:w="2055" w:type="dxa"/>
            <w:tcMar/>
          </w:tcPr>
          <w:p w:rsidR="0C452087" w:rsidP="0C452087" w:rsidRDefault="0C452087" w14:paraId="470498CF"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2AF7EC43" w14:textId="61657251">
            <w:pPr>
              <w:pStyle w:val="ParrafoORT"/>
            </w:pPr>
            <w:r w:rsidR="586E800C">
              <w:rPr/>
              <w:t>RF</w:t>
            </w:r>
            <w:r w:rsidR="6748251F">
              <w:rPr/>
              <w:t>16</w:t>
            </w:r>
          </w:p>
        </w:tc>
      </w:tr>
      <w:tr w:rsidR="0C452087" w:rsidTr="61B939F5" w14:paraId="0DC56A54">
        <w:tc>
          <w:tcPr>
            <w:tcW w:w="2055" w:type="dxa"/>
            <w:tcMar/>
          </w:tcPr>
          <w:p w:rsidR="0C452087" w:rsidP="0C452087" w:rsidRDefault="0C452087" w14:paraId="1B60C621" w14:textId="4F490FEC">
            <w:pPr>
              <w:pStyle w:val="ParrafoORT"/>
              <w:rPr>
                <w:rFonts w:ascii="Times New Roman" w:hAnsi="Times New Roman" w:eastAsia="Calibri" w:cs="Times New Roman"/>
                <w:sz w:val="24"/>
                <w:szCs w:val="24"/>
              </w:rPr>
            </w:pPr>
            <w:r w:rsidR="0C452087">
              <w:rPr/>
              <w:t>Usuario</w:t>
            </w:r>
          </w:p>
        </w:tc>
        <w:tc>
          <w:tcPr>
            <w:tcW w:w="6435" w:type="dxa"/>
            <w:tcMar/>
          </w:tcPr>
          <w:p w:rsidR="09F5DCE6" w:rsidP="0C452087" w:rsidRDefault="09F5DCE6" w14:paraId="5767A133" w14:textId="2DE601FE">
            <w:pPr>
              <w:pStyle w:val="ParrafoORT"/>
            </w:pPr>
            <w:r w:rsidR="09F5DCE6">
              <w:rPr/>
              <w:t>Administrador</w:t>
            </w:r>
          </w:p>
        </w:tc>
      </w:tr>
      <w:tr w:rsidR="0C452087" w:rsidTr="61B939F5" w14:paraId="4FF3B4AB">
        <w:tc>
          <w:tcPr>
            <w:tcW w:w="2055" w:type="dxa"/>
            <w:tcMar/>
          </w:tcPr>
          <w:p w:rsidR="325B1431" w:rsidP="0C452087" w:rsidRDefault="325B1431" w14:paraId="5F7957CE" w14:textId="75BD1945">
            <w:pPr>
              <w:pStyle w:val="ParrafoORT"/>
              <w:rPr>
                <w:rFonts w:ascii="Times New Roman" w:hAnsi="Times New Roman" w:eastAsia="Calibri" w:cs="Times New Roman"/>
                <w:sz w:val="24"/>
                <w:szCs w:val="24"/>
              </w:rPr>
            </w:pPr>
            <w:r w:rsidR="325B1431">
              <w:rPr/>
              <w:t>Título</w:t>
            </w:r>
          </w:p>
        </w:tc>
        <w:tc>
          <w:tcPr>
            <w:tcW w:w="6435" w:type="dxa"/>
            <w:tcMar/>
          </w:tcPr>
          <w:p w:rsidR="2FC47372" w:rsidP="0C452087" w:rsidRDefault="2FC47372" w14:paraId="360745A0" w14:textId="5871572A">
            <w:pPr>
              <w:pStyle w:val="ParrafoORT"/>
            </w:pPr>
            <w:r w:rsidR="2FC47372">
              <w:rPr/>
              <w:t>Baja de servicio</w:t>
            </w:r>
          </w:p>
        </w:tc>
      </w:tr>
      <w:tr w:rsidR="0C452087" w:rsidTr="61B939F5" w14:paraId="0721EEAF">
        <w:tc>
          <w:tcPr>
            <w:tcW w:w="2055" w:type="dxa"/>
            <w:tcMar/>
          </w:tcPr>
          <w:p w:rsidR="0C452087" w:rsidP="0C452087" w:rsidRDefault="0C452087" w14:paraId="71BDDDFC"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1C2393A2" w14:textId="79A6E7C7">
            <w:pPr>
              <w:pStyle w:val="ParrafoORT"/>
              <w:rPr>
                <w:rFonts w:ascii="Times New Roman" w:hAnsi="Times New Roman" w:eastAsia="Calibri" w:cs="Times New Roman"/>
                <w:sz w:val="24"/>
                <w:szCs w:val="24"/>
              </w:rPr>
            </w:pPr>
            <w:r w:rsidR="0C452087">
              <w:rPr/>
              <w:t>El sistema debe permitir</w:t>
            </w:r>
            <w:r w:rsidR="1F10C743">
              <w:rPr/>
              <w:t xml:space="preserve"> la baja de un servicio de un cliente</w:t>
            </w:r>
          </w:p>
        </w:tc>
      </w:tr>
      <w:tr w:rsidR="267E3235" w:rsidTr="61B939F5" w14:paraId="03DE0D06">
        <w:tc>
          <w:tcPr>
            <w:tcW w:w="2055" w:type="dxa"/>
            <w:tcMar/>
          </w:tcPr>
          <w:p w:rsidR="1736CCB6" w:rsidP="267E3235" w:rsidRDefault="1736CCB6" w14:paraId="0441BAA4" w14:textId="00E781B5">
            <w:pPr>
              <w:pStyle w:val="ParrafoORT"/>
              <w:rPr>
                <w:rFonts w:ascii="Times New Roman" w:hAnsi="Times New Roman" w:eastAsia="Calibri" w:cs="Times New Roman"/>
                <w:sz w:val="24"/>
                <w:szCs w:val="24"/>
              </w:rPr>
            </w:pPr>
            <w:r w:rsidRPr="267E3235" w:rsidR="1736CCB6">
              <w:rPr>
                <w:rFonts w:ascii="Times New Roman" w:hAnsi="Times New Roman" w:eastAsia="Calibri" w:cs="Times New Roman"/>
                <w:sz w:val="24"/>
                <w:szCs w:val="24"/>
              </w:rPr>
              <w:t>Validación y reglas de negocio</w:t>
            </w:r>
          </w:p>
          <w:p w:rsidR="267E3235" w:rsidP="267E3235" w:rsidRDefault="267E3235" w14:paraId="4EA62F57" w14:textId="6D419AA7">
            <w:pPr>
              <w:pStyle w:val="ParrafoORT"/>
              <w:rPr>
                <w:rFonts w:ascii="Times New Roman" w:hAnsi="Times New Roman" w:eastAsia="Calibri" w:cs="Times New Roman"/>
                <w:sz w:val="24"/>
                <w:szCs w:val="24"/>
              </w:rPr>
            </w:pPr>
          </w:p>
        </w:tc>
        <w:tc>
          <w:tcPr>
            <w:tcW w:w="6435" w:type="dxa"/>
            <w:tcMar/>
          </w:tcPr>
          <w:p w:rsidR="7D8BAAA0" w:rsidP="267E3235" w:rsidRDefault="7D8BAAA0" w14:paraId="27C9CF34" w14:textId="5B255413">
            <w:pPr>
              <w:pStyle w:val="ParrafoORT"/>
              <w:rPr>
                <w:rFonts w:ascii="Times New Roman" w:hAnsi="Times New Roman" w:eastAsia="Calibri" w:cs="Times New Roman"/>
                <w:sz w:val="24"/>
                <w:szCs w:val="24"/>
              </w:rPr>
            </w:pPr>
            <w:r w:rsidRPr="267E3235" w:rsidR="7D8BAAA0">
              <w:rPr>
                <w:rFonts w:ascii="Times New Roman" w:hAnsi="Times New Roman" w:eastAsia="Calibri" w:cs="Times New Roman"/>
                <w:sz w:val="24"/>
                <w:szCs w:val="24"/>
              </w:rPr>
              <w:t xml:space="preserve">Con la baja del servicio se </w:t>
            </w:r>
            <w:r w:rsidRPr="267E3235" w:rsidR="7A62FEC5">
              <w:rPr>
                <w:rFonts w:ascii="Times New Roman" w:hAnsi="Times New Roman" w:eastAsia="Calibri" w:cs="Times New Roman"/>
                <w:sz w:val="24"/>
                <w:szCs w:val="24"/>
              </w:rPr>
              <w:t>eliminarán</w:t>
            </w:r>
            <w:r w:rsidRPr="267E3235" w:rsidR="7D8BAAA0">
              <w:rPr>
                <w:rFonts w:ascii="Times New Roman" w:hAnsi="Times New Roman" w:eastAsia="Calibri" w:cs="Times New Roman"/>
                <w:sz w:val="24"/>
                <w:szCs w:val="24"/>
              </w:rPr>
              <w:t xml:space="preserve"> todos los puestos de planificación asociados,</w:t>
            </w:r>
          </w:p>
          <w:p w:rsidR="4D8BE55F" w:rsidP="267E3235" w:rsidRDefault="4D8BE55F" w14:paraId="6E246352" w14:textId="3B59D3CF">
            <w:pPr>
              <w:pStyle w:val="ParrafoORT"/>
              <w:rPr>
                <w:rFonts w:ascii="Times New Roman" w:hAnsi="Times New Roman" w:eastAsia="Calibri" w:cs="Times New Roman"/>
                <w:sz w:val="24"/>
                <w:szCs w:val="24"/>
              </w:rPr>
            </w:pPr>
            <w:r w:rsidRPr="267E3235" w:rsidR="4D8BE55F">
              <w:rPr>
                <w:rFonts w:ascii="Times New Roman" w:hAnsi="Times New Roman" w:eastAsia="Calibri" w:cs="Times New Roman"/>
                <w:sz w:val="24"/>
                <w:szCs w:val="24"/>
              </w:rPr>
              <w:t xml:space="preserve">No se eliminará de la </w:t>
            </w:r>
            <w:r w:rsidRPr="267E3235" w:rsidR="18CCCCCE">
              <w:rPr>
                <w:rFonts w:ascii="Times New Roman" w:hAnsi="Times New Roman" w:eastAsia="Calibri" w:cs="Times New Roman"/>
                <w:sz w:val="24"/>
                <w:szCs w:val="24"/>
              </w:rPr>
              <w:t>persistencia,</w:t>
            </w:r>
            <w:r w:rsidRPr="267E3235" w:rsidR="4D8BE55F">
              <w:rPr>
                <w:rFonts w:ascii="Times New Roman" w:hAnsi="Times New Roman" w:eastAsia="Calibri" w:cs="Times New Roman"/>
                <w:sz w:val="24"/>
                <w:szCs w:val="24"/>
              </w:rPr>
              <w:t xml:space="preserve"> sino que se </w:t>
            </w:r>
            <w:r w:rsidRPr="267E3235" w:rsidR="73C22BB2">
              <w:rPr>
                <w:rFonts w:ascii="Times New Roman" w:hAnsi="Times New Roman" w:eastAsia="Calibri" w:cs="Times New Roman"/>
                <w:sz w:val="24"/>
                <w:szCs w:val="24"/>
              </w:rPr>
              <w:t>cambia el estado automáticamente como “NO ACTIVO”.</w:t>
            </w:r>
          </w:p>
          <w:p w:rsidR="305D8E34" w:rsidP="267E3235" w:rsidRDefault="305D8E34" w14:paraId="76E23FDD" w14:textId="0B39CF97">
            <w:pPr>
              <w:pStyle w:val="ParrafoORT"/>
              <w:rPr>
                <w:rFonts w:ascii="Times New Roman" w:hAnsi="Times New Roman" w:eastAsia="Calibri" w:cs="Times New Roman"/>
                <w:sz w:val="24"/>
                <w:szCs w:val="24"/>
              </w:rPr>
            </w:pPr>
            <w:r w:rsidRPr="267E3235" w:rsidR="305D8E34">
              <w:rPr>
                <w:rFonts w:ascii="Times New Roman" w:hAnsi="Times New Roman" w:eastAsia="Calibri" w:cs="Times New Roman"/>
                <w:sz w:val="24"/>
                <w:szCs w:val="24"/>
              </w:rPr>
              <w:t>El servicio ya no aparecerá como parte de la planificación operativa.</w:t>
            </w:r>
          </w:p>
        </w:tc>
      </w:tr>
      <w:tr w:rsidR="0C452087" w:rsidTr="61B939F5" w14:paraId="1BBDC319">
        <w:tc>
          <w:tcPr>
            <w:tcW w:w="2055" w:type="dxa"/>
            <w:tcMar/>
          </w:tcPr>
          <w:p w:rsidR="0C452087" w:rsidP="0C452087" w:rsidRDefault="0C452087" w14:paraId="6416831B" w14:textId="014F3989">
            <w:pPr>
              <w:pStyle w:val="ParrafoORT"/>
              <w:rPr>
                <w:rFonts w:ascii="Times New Roman" w:hAnsi="Times New Roman" w:eastAsia="Calibri" w:cs="Times New Roman"/>
                <w:sz w:val="24"/>
                <w:szCs w:val="24"/>
              </w:rPr>
            </w:pPr>
            <w:r w:rsidR="0C452087">
              <w:rPr/>
              <w:t>Prioridad</w:t>
            </w:r>
          </w:p>
        </w:tc>
        <w:tc>
          <w:tcPr>
            <w:tcW w:w="6435" w:type="dxa"/>
            <w:tcMar/>
          </w:tcPr>
          <w:p w:rsidR="57172DC9" w:rsidP="0C452087" w:rsidRDefault="57172DC9" w14:paraId="1AE5BB60" w14:textId="1A9DDB13">
            <w:pPr>
              <w:pStyle w:val="ParrafoORT"/>
            </w:pPr>
            <w:r w:rsidR="57172DC9">
              <w:rPr/>
              <w:t>Alta</w:t>
            </w:r>
          </w:p>
        </w:tc>
      </w:tr>
    </w:tbl>
    <w:p w:rsidR="0C452087" w:rsidP="0C452087" w:rsidRDefault="0C452087" w14:paraId="1016E00B" w14:textId="1A7FA10A">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105C3096">
        <w:tc>
          <w:tcPr>
            <w:tcW w:w="2055" w:type="dxa"/>
            <w:tcMar/>
          </w:tcPr>
          <w:p w:rsidR="0C452087" w:rsidP="0C452087" w:rsidRDefault="0C452087" w14:paraId="36E692F0"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9BA21AC" w14:textId="0631A577">
            <w:pPr>
              <w:pStyle w:val="ParrafoORT"/>
            </w:pPr>
            <w:r w:rsidR="586E800C">
              <w:rPr/>
              <w:t>RF</w:t>
            </w:r>
            <w:r w:rsidR="47DBFE07">
              <w:rPr/>
              <w:t>1</w:t>
            </w:r>
            <w:r w:rsidR="71A239EE">
              <w:rPr/>
              <w:t>7</w:t>
            </w:r>
          </w:p>
        </w:tc>
      </w:tr>
      <w:tr w:rsidR="0C452087" w:rsidTr="61B939F5" w14:paraId="1C5EFA97">
        <w:tc>
          <w:tcPr>
            <w:tcW w:w="2055" w:type="dxa"/>
            <w:tcMar/>
          </w:tcPr>
          <w:p w:rsidR="0C452087" w:rsidP="0C452087" w:rsidRDefault="0C452087" w14:paraId="2713D636" w14:textId="4F490FEC">
            <w:pPr>
              <w:pStyle w:val="ParrafoORT"/>
              <w:rPr>
                <w:rFonts w:ascii="Times New Roman" w:hAnsi="Times New Roman" w:eastAsia="Calibri" w:cs="Times New Roman"/>
                <w:sz w:val="24"/>
                <w:szCs w:val="24"/>
              </w:rPr>
            </w:pPr>
            <w:r w:rsidR="0C452087">
              <w:rPr/>
              <w:t>Usuario</w:t>
            </w:r>
          </w:p>
        </w:tc>
        <w:tc>
          <w:tcPr>
            <w:tcW w:w="6435" w:type="dxa"/>
            <w:tcMar/>
          </w:tcPr>
          <w:p w:rsidR="27B56858" w:rsidP="0C452087" w:rsidRDefault="27B56858" w14:paraId="21FBEE96" w14:textId="2C43D629">
            <w:pPr>
              <w:pStyle w:val="ParrafoORT"/>
            </w:pPr>
            <w:r w:rsidR="112EDBD2">
              <w:rPr/>
              <w:t>Administrador</w:t>
            </w:r>
            <w:r w:rsidR="7AFFDDE1">
              <w:rPr/>
              <w:t>. Subjefe de operativa</w:t>
            </w:r>
          </w:p>
        </w:tc>
      </w:tr>
      <w:tr w:rsidR="0C452087" w:rsidTr="61B939F5" w14:paraId="069DFB88">
        <w:tc>
          <w:tcPr>
            <w:tcW w:w="2055" w:type="dxa"/>
            <w:tcMar/>
          </w:tcPr>
          <w:p w:rsidR="0C452087" w:rsidP="0C452087" w:rsidRDefault="0C452087" w14:paraId="3B5E29BC" w14:textId="75BD1945">
            <w:pPr>
              <w:pStyle w:val="ParrafoORT"/>
              <w:rPr>
                <w:rFonts w:ascii="Times New Roman" w:hAnsi="Times New Roman" w:eastAsia="Calibri" w:cs="Times New Roman"/>
                <w:sz w:val="24"/>
                <w:szCs w:val="24"/>
              </w:rPr>
            </w:pPr>
            <w:r w:rsidR="0C452087">
              <w:rPr/>
              <w:t>Título</w:t>
            </w:r>
          </w:p>
        </w:tc>
        <w:tc>
          <w:tcPr>
            <w:tcW w:w="6435" w:type="dxa"/>
            <w:tcMar/>
          </w:tcPr>
          <w:p w:rsidR="565171F0" w:rsidP="0C452087" w:rsidRDefault="565171F0" w14:paraId="5519D717" w14:textId="59B9F55C">
            <w:pPr>
              <w:pStyle w:val="ParrafoORT"/>
            </w:pPr>
            <w:r w:rsidR="565171F0">
              <w:rPr/>
              <w:t>Modificación de datos de un servicio</w:t>
            </w:r>
          </w:p>
        </w:tc>
      </w:tr>
      <w:tr w:rsidR="0C452087" w:rsidTr="61B939F5" w14:paraId="7299B5BE">
        <w:tc>
          <w:tcPr>
            <w:tcW w:w="2055" w:type="dxa"/>
            <w:tcMar/>
          </w:tcPr>
          <w:p w:rsidR="0C452087" w:rsidP="0C452087" w:rsidRDefault="0C452087" w14:paraId="6CE906B0"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04385214" w14:textId="3A6B4ADC">
            <w:pPr>
              <w:pStyle w:val="ParrafoORT"/>
            </w:pPr>
            <w:r w:rsidR="0C452087">
              <w:rPr/>
              <w:t>El sistema debe permitir</w:t>
            </w:r>
            <w:r w:rsidR="7398373A">
              <w:rPr/>
              <w:t xml:space="preserve"> la modificación de datos básicos de un servicio</w:t>
            </w:r>
          </w:p>
        </w:tc>
      </w:tr>
      <w:tr w:rsidR="267E3235" w:rsidTr="61B939F5" w14:paraId="08C313A8">
        <w:tc>
          <w:tcPr>
            <w:tcW w:w="2055" w:type="dxa"/>
            <w:tcMar/>
          </w:tcPr>
          <w:p w:rsidR="2896B50B" w:rsidP="267E3235" w:rsidRDefault="2896B50B" w14:paraId="076389B5" w14:textId="15770506">
            <w:pPr>
              <w:pStyle w:val="ParrafoORT"/>
              <w:rPr>
                <w:rFonts w:ascii="Times New Roman" w:hAnsi="Times New Roman" w:eastAsia="Calibri" w:cs="Times New Roman"/>
                <w:sz w:val="24"/>
                <w:szCs w:val="24"/>
              </w:rPr>
            </w:pPr>
            <w:r w:rsidRPr="267E3235" w:rsidR="2896B50B">
              <w:rPr>
                <w:rFonts w:ascii="Times New Roman" w:hAnsi="Times New Roman" w:eastAsia="Calibri" w:cs="Times New Roman"/>
                <w:sz w:val="24"/>
                <w:szCs w:val="24"/>
              </w:rPr>
              <w:t>Validación y reglas de negocio</w:t>
            </w:r>
          </w:p>
        </w:tc>
        <w:tc>
          <w:tcPr>
            <w:tcW w:w="6435" w:type="dxa"/>
            <w:tcMar/>
          </w:tcPr>
          <w:p w:rsidR="1F2D5FE8" w:rsidP="267E3235" w:rsidRDefault="1F2D5FE8" w14:paraId="34031BC6" w14:textId="76605A3D">
            <w:pPr>
              <w:pStyle w:val="ParrafoORT"/>
              <w:rPr>
                <w:rFonts w:ascii="Times New Roman" w:hAnsi="Times New Roman" w:eastAsia="Calibri" w:cs="Times New Roman"/>
                <w:sz w:val="24"/>
                <w:szCs w:val="24"/>
              </w:rPr>
            </w:pPr>
            <w:r w:rsidRPr="267E3235" w:rsidR="1F2D5FE8">
              <w:rPr>
                <w:rFonts w:ascii="Times New Roman" w:hAnsi="Times New Roman" w:eastAsia="Calibri" w:cs="Times New Roman"/>
                <w:sz w:val="24"/>
                <w:szCs w:val="24"/>
              </w:rPr>
              <w:t>Se pueden modificar todos los campos del servicio menos el identificador</w:t>
            </w:r>
            <w:r w:rsidRPr="267E3235" w:rsidR="2410F6B2">
              <w:rPr>
                <w:rFonts w:ascii="Times New Roman" w:hAnsi="Times New Roman" w:eastAsia="Calibri" w:cs="Times New Roman"/>
                <w:sz w:val="24"/>
                <w:szCs w:val="24"/>
              </w:rPr>
              <w:t xml:space="preserve"> y el </w:t>
            </w:r>
            <w:r w:rsidRPr="267E3235" w:rsidR="63A12E11">
              <w:rPr>
                <w:rFonts w:ascii="Times New Roman" w:hAnsi="Times New Roman" w:eastAsia="Calibri" w:cs="Times New Roman"/>
                <w:sz w:val="24"/>
                <w:szCs w:val="24"/>
              </w:rPr>
              <w:t>“</w:t>
            </w:r>
            <w:r w:rsidRPr="267E3235" w:rsidR="2410F6B2">
              <w:rPr>
                <w:rFonts w:ascii="Times New Roman" w:hAnsi="Times New Roman" w:eastAsia="Calibri" w:cs="Times New Roman"/>
                <w:sz w:val="24"/>
                <w:szCs w:val="24"/>
              </w:rPr>
              <w:t>nombre descriptivo</w:t>
            </w:r>
            <w:r w:rsidRPr="267E3235" w:rsidR="2BCE14D7">
              <w:rPr>
                <w:rFonts w:ascii="Times New Roman" w:hAnsi="Times New Roman" w:eastAsia="Calibri" w:cs="Times New Roman"/>
                <w:sz w:val="24"/>
                <w:szCs w:val="24"/>
              </w:rPr>
              <w:t>”</w:t>
            </w:r>
            <w:r w:rsidRPr="267E3235" w:rsidR="2410F6B2">
              <w:rPr>
                <w:rFonts w:ascii="Times New Roman" w:hAnsi="Times New Roman" w:eastAsia="Calibri" w:cs="Times New Roman"/>
                <w:sz w:val="24"/>
                <w:szCs w:val="24"/>
              </w:rPr>
              <w:t>.</w:t>
            </w:r>
          </w:p>
          <w:p w:rsidR="5B1C7341" w:rsidP="267E3235" w:rsidRDefault="5B1C7341" w14:paraId="68ECA0FB" w14:textId="5AEF6C80">
            <w:pPr>
              <w:pStyle w:val="ParrafoORT"/>
              <w:rPr>
                <w:rFonts w:ascii="Times New Roman" w:hAnsi="Times New Roman" w:eastAsia="Calibri" w:cs="Times New Roman"/>
                <w:sz w:val="24"/>
                <w:szCs w:val="24"/>
              </w:rPr>
            </w:pPr>
            <w:r w:rsidRPr="267E3235" w:rsidR="5B1C7341">
              <w:rPr>
                <w:rFonts w:ascii="Times New Roman" w:hAnsi="Times New Roman" w:eastAsia="Calibri" w:cs="Times New Roman"/>
                <w:sz w:val="24"/>
                <w:szCs w:val="24"/>
              </w:rPr>
              <w:t>El servicio debe estar registrado en el sistema</w:t>
            </w:r>
          </w:p>
        </w:tc>
      </w:tr>
      <w:tr w:rsidR="0C452087" w:rsidTr="61B939F5" w14:paraId="0CA24E82">
        <w:tc>
          <w:tcPr>
            <w:tcW w:w="2055" w:type="dxa"/>
            <w:tcMar/>
          </w:tcPr>
          <w:p w:rsidR="0C452087" w:rsidP="0C452087" w:rsidRDefault="0C452087" w14:paraId="022BC58E" w14:textId="014F3989">
            <w:pPr>
              <w:pStyle w:val="ParrafoORT"/>
              <w:rPr>
                <w:rFonts w:ascii="Times New Roman" w:hAnsi="Times New Roman" w:eastAsia="Calibri" w:cs="Times New Roman"/>
                <w:sz w:val="24"/>
                <w:szCs w:val="24"/>
              </w:rPr>
            </w:pPr>
            <w:r w:rsidR="0C452087">
              <w:rPr/>
              <w:t>Prioridad</w:t>
            </w:r>
          </w:p>
        </w:tc>
        <w:tc>
          <w:tcPr>
            <w:tcW w:w="6435" w:type="dxa"/>
            <w:tcMar/>
          </w:tcPr>
          <w:p w:rsidR="57695660" w:rsidP="0C452087" w:rsidRDefault="57695660" w14:paraId="5A5F0CC4" w14:textId="6ECF7081">
            <w:pPr>
              <w:pStyle w:val="ParrafoORT"/>
            </w:pPr>
            <w:r w:rsidR="57695660">
              <w:rPr/>
              <w:t>Baja</w:t>
            </w:r>
          </w:p>
        </w:tc>
      </w:tr>
    </w:tbl>
    <w:p w:rsidR="0C452087" w:rsidP="0C452087" w:rsidRDefault="0C452087" w14:paraId="5D581E8E" w14:textId="12834B6F">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267E3235" w:rsidTr="61B939F5" w14:paraId="4F921EA1">
        <w:tc>
          <w:tcPr>
            <w:tcW w:w="2055" w:type="dxa"/>
            <w:tcMar/>
          </w:tcPr>
          <w:p w:rsidR="267E3235" w:rsidP="267E3235" w:rsidRDefault="267E3235" w14:paraId="59A10398" w14:textId="53B7A3D3">
            <w:pPr>
              <w:pStyle w:val="ParrafoORT"/>
              <w:rPr>
                <w:rFonts w:ascii="Times New Roman" w:hAnsi="Times New Roman" w:eastAsia="Calibri" w:cs="Times New Roman"/>
                <w:sz w:val="24"/>
                <w:szCs w:val="24"/>
              </w:rPr>
            </w:pPr>
            <w:r w:rsidR="267E3235">
              <w:rPr/>
              <w:t>ID</w:t>
            </w:r>
          </w:p>
        </w:tc>
        <w:tc>
          <w:tcPr>
            <w:tcW w:w="6435" w:type="dxa"/>
            <w:tcMar/>
          </w:tcPr>
          <w:p w:rsidR="267E3235" w:rsidP="267E3235" w:rsidRDefault="267E3235" w14:paraId="057359A5" w14:textId="6F4E12FC">
            <w:pPr>
              <w:pStyle w:val="ParrafoORT"/>
            </w:pPr>
            <w:r w:rsidR="04B05838">
              <w:rPr/>
              <w:t>RF</w:t>
            </w:r>
            <w:r w:rsidR="04B05838">
              <w:rPr/>
              <w:t>1</w:t>
            </w:r>
            <w:r w:rsidR="4F519735">
              <w:rPr/>
              <w:t>8</w:t>
            </w:r>
          </w:p>
        </w:tc>
      </w:tr>
      <w:tr w:rsidR="267E3235" w:rsidTr="61B939F5" w14:paraId="3B92DA12">
        <w:tc>
          <w:tcPr>
            <w:tcW w:w="2055" w:type="dxa"/>
            <w:tcMar/>
          </w:tcPr>
          <w:p w:rsidR="267E3235" w:rsidP="267E3235" w:rsidRDefault="267E3235" w14:paraId="03748171" w14:textId="4F490FEC">
            <w:pPr>
              <w:pStyle w:val="ParrafoORT"/>
              <w:rPr>
                <w:rFonts w:ascii="Times New Roman" w:hAnsi="Times New Roman" w:eastAsia="Calibri" w:cs="Times New Roman"/>
                <w:sz w:val="24"/>
                <w:szCs w:val="24"/>
              </w:rPr>
            </w:pPr>
            <w:r w:rsidR="267E3235">
              <w:rPr/>
              <w:t>Usuario</w:t>
            </w:r>
          </w:p>
        </w:tc>
        <w:tc>
          <w:tcPr>
            <w:tcW w:w="6435" w:type="dxa"/>
            <w:tcMar/>
          </w:tcPr>
          <w:p w:rsidR="267E3235" w:rsidP="267E3235" w:rsidRDefault="267E3235" w14:paraId="6F49B487" w14:textId="1D55E2AD">
            <w:pPr>
              <w:pStyle w:val="ParrafoORT"/>
            </w:pPr>
            <w:r w:rsidR="267E3235">
              <w:rPr/>
              <w:t>Administrador</w:t>
            </w:r>
          </w:p>
        </w:tc>
      </w:tr>
      <w:tr w:rsidR="267E3235" w:rsidTr="61B939F5" w14:paraId="0D43B977">
        <w:tc>
          <w:tcPr>
            <w:tcW w:w="2055" w:type="dxa"/>
            <w:tcMar/>
          </w:tcPr>
          <w:p w:rsidR="267E3235" w:rsidP="267E3235" w:rsidRDefault="267E3235" w14:paraId="0CD68A9C" w14:textId="75BD1945">
            <w:pPr>
              <w:pStyle w:val="ParrafoORT"/>
              <w:rPr>
                <w:rFonts w:ascii="Times New Roman" w:hAnsi="Times New Roman" w:eastAsia="Calibri" w:cs="Times New Roman"/>
                <w:sz w:val="24"/>
                <w:szCs w:val="24"/>
              </w:rPr>
            </w:pPr>
            <w:r w:rsidR="267E3235">
              <w:rPr/>
              <w:t>Título</w:t>
            </w:r>
          </w:p>
        </w:tc>
        <w:tc>
          <w:tcPr>
            <w:tcW w:w="6435" w:type="dxa"/>
            <w:tcMar/>
          </w:tcPr>
          <w:p w:rsidR="4CA7925E" w:rsidP="267E3235" w:rsidRDefault="4CA7925E" w14:paraId="2E817CA0" w14:textId="7496CC27">
            <w:pPr>
              <w:pStyle w:val="ParrafoORT"/>
            </w:pPr>
            <w:r w:rsidR="4CA7925E">
              <w:rPr/>
              <w:t>Reanudar</w:t>
            </w:r>
            <w:r w:rsidR="267E3235">
              <w:rPr/>
              <w:t xml:space="preserve"> un servicio</w:t>
            </w:r>
          </w:p>
        </w:tc>
      </w:tr>
      <w:tr w:rsidR="267E3235" w:rsidTr="61B939F5" w14:paraId="658D6039">
        <w:tc>
          <w:tcPr>
            <w:tcW w:w="2055" w:type="dxa"/>
            <w:tcMar/>
          </w:tcPr>
          <w:p w:rsidR="267E3235" w:rsidP="267E3235" w:rsidRDefault="267E3235" w14:paraId="37C65C70" w14:textId="777286FF">
            <w:pPr>
              <w:pStyle w:val="ParrafoORT"/>
              <w:rPr>
                <w:rFonts w:ascii="Times New Roman" w:hAnsi="Times New Roman" w:eastAsia="Calibri" w:cs="Times New Roman"/>
                <w:sz w:val="24"/>
                <w:szCs w:val="24"/>
              </w:rPr>
            </w:pPr>
            <w:r w:rsidR="267E3235">
              <w:rPr/>
              <w:t>Descripción</w:t>
            </w:r>
          </w:p>
        </w:tc>
        <w:tc>
          <w:tcPr>
            <w:tcW w:w="6435" w:type="dxa"/>
            <w:tcMar/>
          </w:tcPr>
          <w:p w:rsidR="267E3235" w:rsidP="267E3235" w:rsidRDefault="267E3235" w14:paraId="3C921B27" w14:textId="3E0C9E21">
            <w:pPr>
              <w:pStyle w:val="ParrafoORT"/>
            </w:pPr>
            <w:r w:rsidR="267E3235">
              <w:rPr/>
              <w:t xml:space="preserve">El sistema debe permitir la </w:t>
            </w:r>
            <w:r w:rsidR="37168625">
              <w:rPr/>
              <w:t xml:space="preserve">reanudación </w:t>
            </w:r>
            <w:r w:rsidR="267E3235">
              <w:rPr/>
              <w:t xml:space="preserve">de </w:t>
            </w:r>
            <w:r w:rsidR="44306211">
              <w:rPr/>
              <w:t>un servicio.</w:t>
            </w:r>
          </w:p>
        </w:tc>
      </w:tr>
      <w:tr w:rsidR="267E3235" w:rsidTr="61B939F5" w14:paraId="7EBD541A">
        <w:tc>
          <w:tcPr>
            <w:tcW w:w="2055" w:type="dxa"/>
            <w:tcMar/>
          </w:tcPr>
          <w:p w:rsidR="267E3235" w:rsidP="267E3235" w:rsidRDefault="267E3235" w14:paraId="35AB3503" w14:textId="15770506">
            <w:pPr>
              <w:pStyle w:val="ParrafoORT"/>
              <w:rPr>
                <w:rFonts w:ascii="Times New Roman" w:hAnsi="Times New Roman" w:eastAsia="Calibri" w:cs="Times New Roman"/>
                <w:sz w:val="24"/>
                <w:szCs w:val="24"/>
              </w:rPr>
            </w:pPr>
            <w:r w:rsidRPr="267E3235" w:rsidR="267E3235">
              <w:rPr>
                <w:rFonts w:ascii="Times New Roman" w:hAnsi="Times New Roman" w:eastAsia="Calibri" w:cs="Times New Roman"/>
                <w:sz w:val="24"/>
                <w:szCs w:val="24"/>
              </w:rPr>
              <w:t>Validación y reglas de negocio</w:t>
            </w:r>
          </w:p>
        </w:tc>
        <w:tc>
          <w:tcPr>
            <w:tcW w:w="6435" w:type="dxa"/>
            <w:tcMar/>
          </w:tcPr>
          <w:p w:rsidR="7105808C" w:rsidP="267E3235" w:rsidRDefault="7105808C" w14:paraId="34AC6D71" w14:textId="33DB8A14">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7105808C">
              <w:rPr>
                <w:rFonts w:ascii="Times New Roman" w:hAnsi="Times New Roman" w:eastAsia="Calibri" w:cs="Times New Roman"/>
                <w:sz w:val="24"/>
                <w:szCs w:val="24"/>
              </w:rPr>
              <w:t xml:space="preserve">Para la reanudación de un </w:t>
            </w:r>
            <w:r w:rsidRPr="267E3235" w:rsidR="7C4D474C">
              <w:rPr>
                <w:rFonts w:ascii="Times New Roman" w:hAnsi="Times New Roman" w:eastAsia="Calibri" w:cs="Times New Roman"/>
                <w:sz w:val="24"/>
                <w:szCs w:val="24"/>
              </w:rPr>
              <w:t>servicio,</w:t>
            </w:r>
            <w:r w:rsidRPr="267E3235" w:rsidR="7105808C">
              <w:rPr>
                <w:rFonts w:ascii="Times New Roman" w:hAnsi="Times New Roman" w:eastAsia="Calibri" w:cs="Times New Roman"/>
                <w:sz w:val="24"/>
                <w:szCs w:val="24"/>
              </w:rPr>
              <w:t xml:space="preserve"> debe estar ingresado al menos una vez en el sistema</w:t>
            </w:r>
            <w:r w:rsidRPr="267E3235" w:rsidR="35E35E2A">
              <w:rPr>
                <w:rFonts w:ascii="Times New Roman" w:hAnsi="Times New Roman" w:eastAsia="Calibri" w:cs="Times New Roman"/>
                <w:sz w:val="24"/>
                <w:szCs w:val="24"/>
              </w:rPr>
              <w:t>.</w:t>
            </w:r>
          </w:p>
          <w:p w:rsidR="67E8B48B" w:rsidP="267E3235" w:rsidRDefault="67E8B48B" w14:paraId="61E3A8AF" w14:textId="606D4BC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67E8B48B">
              <w:rPr>
                <w:rFonts w:ascii="Times New Roman" w:hAnsi="Times New Roman" w:eastAsia="Calibri" w:cs="Times New Roman"/>
                <w:sz w:val="24"/>
                <w:szCs w:val="24"/>
              </w:rPr>
              <w:t>Su estado cambia a “ACTIVO” nuevamente y está disponible para el uso de la planificación del escalafón.</w:t>
            </w:r>
          </w:p>
          <w:p w:rsidR="3A10C0B5" w:rsidP="267E3235" w:rsidRDefault="3A10C0B5" w14:paraId="49B766A9" w14:textId="31A41ED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67E3235" w:rsidR="3A10C0B5">
              <w:rPr>
                <w:rFonts w:ascii="Times New Roman" w:hAnsi="Times New Roman" w:eastAsia="Calibri" w:cs="Times New Roman"/>
                <w:sz w:val="24"/>
                <w:szCs w:val="24"/>
              </w:rPr>
              <w:t>Esto se da cuando un cliente prefiere dar de baja un servicio por determinado tiempo y luego vuelve a reanudar el contrato.</w:t>
            </w:r>
          </w:p>
        </w:tc>
      </w:tr>
      <w:tr w:rsidR="267E3235" w:rsidTr="61B939F5" w14:paraId="3BF094B3">
        <w:tc>
          <w:tcPr>
            <w:tcW w:w="2055" w:type="dxa"/>
            <w:tcMar/>
          </w:tcPr>
          <w:p w:rsidR="267E3235" w:rsidP="267E3235" w:rsidRDefault="267E3235" w14:paraId="23C6AA37" w14:textId="014F3989">
            <w:pPr>
              <w:pStyle w:val="ParrafoORT"/>
              <w:rPr>
                <w:rFonts w:ascii="Times New Roman" w:hAnsi="Times New Roman" w:eastAsia="Calibri" w:cs="Times New Roman"/>
                <w:sz w:val="24"/>
                <w:szCs w:val="24"/>
              </w:rPr>
            </w:pPr>
            <w:r w:rsidR="267E3235">
              <w:rPr/>
              <w:t>Prioridad</w:t>
            </w:r>
          </w:p>
        </w:tc>
        <w:tc>
          <w:tcPr>
            <w:tcW w:w="6435" w:type="dxa"/>
            <w:tcMar/>
          </w:tcPr>
          <w:p w:rsidR="267E3235" w:rsidP="267E3235" w:rsidRDefault="267E3235" w14:paraId="6B7FC6C6" w14:textId="6ECF7081">
            <w:pPr>
              <w:pStyle w:val="ParrafoORT"/>
            </w:pPr>
            <w:r w:rsidR="267E3235">
              <w:rPr/>
              <w:t>Baja</w:t>
            </w:r>
          </w:p>
        </w:tc>
      </w:tr>
    </w:tbl>
    <w:p w:rsidR="267E3235" w:rsidP="267E3235" w:rsidRDefault="267E3235" w14:paraId="6535BBCC" w14:textId="6B96199F">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61B939F5" w14:paraId="3D678B5F">
        <w:tc>
          <w:tcPr>
            <w:tcW w:w="2055" w:type="dxa"/>
            <w:tcMar/>
          </w:tcPr>
          <w:p w:rsidR="0C452087" w:rsidP="0C452087" w:rsidRDefault="0C452087" w14:paraId="0679C19A"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019042E" w14:textId="55A8EAD8">
            <w:pPr>
              <w:pStyle w:val="ParrafoORT"/>
            </w:pPr>
            <w:r w:rsidR="586E800C">
              <w:rPr/>
              <w:t>RF</w:t>
            </w:r>
            <w:r w:rsidR="34498279">
              <w:rPr/>
              <w:t>1</w:t>
            </w:r>
            <w:r w:rsidR="32470B32">
              <w:rPr/>
              <w:t>9</w:t>
            </w:r>
          </w:p>
        </w:tc>
      </w:tr>
      <w:tr w:rsidR="0C452087" w:rsidTr="61B939F5" w14:paraId="7865A6D6">
        <w:tc>
          <w:tcPr>
            <w:tcW w:w="2055" w:type="dxa"/>
            <w:tcMar/>
          </w:tcPr>
          <w:p w:rsidR="0C452087" w:rsidP="0C452087" w:rsidRDefault="0C452087" w14:paraId="1935C077" w14:textId="4F490FEC">
            <w:pPr>
              <w:pStyle w:val="ParrafoORT"/>
              <w:rPr>
                <w:rFonts w:ascii="Times New Roman" w:hAnsi="Times New Roman" w:eastAsia="Calibri" w:cs="Times New Roman"/>
                <w:sz w:val="24"/>
                <w:szCs w:val="24"/>
              </w:rPr>
            </w:pPr>
            <w:r w:rsidR="0C452087">
              <w:rPr/>
              <w:t>Usuario</w:t>
            </w:r>
          </w:p>
        </w:tc>
        <w:tc>
          <w:tcPr>
            <w:tcW w:w="6435" w:type="dxa"/>
            <w:tcMar/>
          </w:tcPr>
          <w:p w:rsidR="432E61BF" w:rsidP="0C452087" w:rsidRDefault="432E61BF" w14:paraId="096A38F4" w14:textId="45FC3AE5">
            <w:pPr>
              <w:pStyle w:val="ParrafoORT"/>
            </w:pPr>
            <w:r w:rsidR="432E61BF">
              <w:rPr/>
              <w:t>Subjefe de operativa</w:t>
            </w:r>
          </w:p>
        </w:tc>
      </w:tr>
      <w:tr w:rsidR="0C452087" w:rsidTr="61B939F5" w14:paraId="1478B011">
        <w:tc>
          <w:tcPr>
            <w:tcW w:w="2055" w:type="dxa"/>
            <w:tcMar/>
          </w:tcPr>
          <w:p w:rsidR="0C452087" w:rsidP="0C452087" w:rsidRDefault="0C452087" w14:paraId="489A7521" w14:textId="75BD1945">
            <w:pPr>
              <w:pStyle w:val="ParrafoORT"/>
              <w:rPr>
                <w:rFonts w:ascii="Times New Roman" w:hAnsi="Times New Roman" w:eastAsia="Calibri" w:cs="Times New Roman"/>
                <w:sz w:val="24"/>
                <w:szCs w:val="24"/>
              </w:rPr>
            </w:pPr>
            <w:r w:rsidR="0C452087">
              <w:rPr/>
              <w:t>Título</w:t>
            </w:r>
          </w:p>
        </w:tc>
        <w:tc>
          <w:tcPr>
            <w:tcW w:w="6435" w:type="dxa"/>
            <w:tcMar/>
          </w:tcPr>
          <w:p w:rsidR="1DCF650E" w:rsidP="0C452087" w:rsidRDefault="1DCF650E" w14:paraId="34C72F12" w14:textId="1F80ACAA">
            <w:pPr>
              <w:pStyle w:val="ParrafoORT"/>
            </w:pPr>
            <w:r w:rsidR="1DCF650E">
              <w:rPr/>
              <w:t>Configuración de servicio</w:t>
            </w:r>
          </w:p>
        </w:tc>
      </w:tr>
      <w:tr w:rsidR="0C452087" w:rsidTr="61B939F5" w14:paraId="20F94474">
        <w:tc>
          <w:tcPr>
            <w:tcW w:w="2055" w:type="dxa"/>
            <w:tcMar/>
          </w:tcPr>
          <w:p w:rsidR="0C452087" w:rsidP="0C452087" w:rsidRDefault="0C452087" w14:paraId="236AC269"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302F3EB5" w14:textId="7E16B7EF">
            <w:pPr>
              <w:pStyle w:val="ParrafoORT"/>
            </w:pPr>
            <w:r w:rsidR="0C452087">
              <w:rPr/>
              <w:t>El sistema debe permiti</w:t>
            </w:r>
            <w:r w:rsidR="28D234E4">
              <w:rPr/>
              <w:t>r la configuración de automatizaciones y filtros para que un servicio tenga en consideración a la hora de la planificación</w:t>
            </w:r>
          </w:p>
        </w:tc>
      </w:tr>
      <w:tr w:rsidR="267E3235" w:rsidTr="61B939F5" w14:paraId="30F85364">
        <w:tc>
          <w:tcPr>
            <w:tcW w:w="2055" w:type="dxa"/>
            <w:tcMar/>
          </w:tcPr>
          <w:p w:rsidR="45588775" w:rsidP="267E3235" w:rsidRDefault="45588775" w14:paraId="731C2FA5" w14:textId="15770506">
            <w:pPr>
              <w:pStyle w:val="ParrafoORT"/>
              <w:rPr>
                <w:rFonts w:ascii="Times New Roman" w:hAnsi="Times New Roman" w:eastAsia="Calibri" w:cs="Times New Roman"/>
                <w:sz w:val="24"/>
                <w:szCs w:val="24"/>
              </w:rPr>
            </w:pPr>
            <w:r w:rsidRPr="267E3235" w:rsidR="45588775">
              <w:rPr>
                <w:rFonts w:ascii="Times New Roman" w:hAnsi="Times New Roman" w:eastAsia="Calibri" w:cs="Times New Roman"/>
                <w:sz w:val="24"/>
                <w:szCs w:val="24"/>
              </w:rPr>
              <w:t>Validación y reglas de negocio</w:t>
            </w:r>
          </w:p>
          <w:p w:rsidR="267E3235" w:rsidP="267E3235" w:rsidRDefault="267E3235" w14:paraId="299852F0" w14:textId="61FD1260">
            <w:pPr>
              <w:pStyle w:val="ParrafoORT"/>
              <w:rPr>
                <w:rFonts w:ascii="Times New Roman" w:hAnsi="Times New Roman" w:eastAsia="Calibri" w:cs="Times New Roman"/>
                <w:sz w:val="24"/>
                <w:szCs w:val="24"/>
              </w:rPr>
            </w:pPr>
          </w:p>
        </w:tc>
        <w:tc>
          <w:tcPr>
            <w:tcW w:w="6435" w:type="dxa"/>
            <w:tcMar/>
          </w:tcPr>
          <w:p w:rsidR="3A6E2F26" w:rsidP="267E3235" w:rsidRDefault="3A6E2F26" w14:paraId="068C0234" w14:textId="3BE8B931">
            <w:pPr>
              <w:pStyle w:val="ParrafoORT"/>
              <w:rPr>
                <w:rFonts w:ascii="Times New Roman" w:hAnsi="Times New Roman" w:eastAsia="Calibri" w:cs="Times New Roman"/>
                <w:sz w:val="24"/>
                <w:szCs w:val="24"/>
              </w:rPr>
            </w:pPr>
            <w:r w:rsidRPr="267E3235" w:rsidR="3A6E2F26">
              <w:rPr>
                <w:rFonts w:ascii="Times New Roman" w:hAnsi="Times New Roman" w:eastAsia="Calibri" w:cs="Times New Roman"/>
                <w:sz w:val="24"/>
                <w:szCs w:val="24"/>
              </w:rPr>
              <w:t>Se requiere:</w:t>
            </w:r>
          </w:p>
          <w:p w:rsidR="3A6E2F26" w:rsidP="267E3235" w:rsidRDefault="3A6E2F26" w14:paraId="7C1A1AE1" w14:textId="5512F037">
            <w:pPr>
              <w:pStyle w:val="ParrafoORT"/>
              <w:rPr>
                <w:rFonts w:ascii="Times New Roman" w:hAnsi="Times New Roman" w:eastAsia="Calibri" w:cs="Times New Roman"/>
                <w:sz w:val="24"/>
                <w:szCs w:val="24"/>
              </w:rPr>
            </w:pPr>
            <w:r w:rsidRPr="267E3235" w:rsidR="3A6E2F26">
              <w:rPr>
                <w:rStyle w:val="Enfasis:ORTChar"/>
              </w:rPr>
              <w:t xml:space="preserve">Prohibiciones de servicio: </w:t>
            </w:r>
            <w:r w:rsidRPr="267E3235" w:rsidR="3A6E2F26">
              <w:rPr>
                <w:rFonts w:ascii="Times New Roman" w:hAnsi="Times New Roman" w:eastAsia="Calibri" w:cs="Times New Roman"/>
                <w:sz w:val="24"/>
                <w:szCs w:val="24"/>
              </w:rPr>
              <w:t xml:space="preserve">es una lista de funcionarios que tienen prohibida la entrada al servicio configurado. </w:t>
            </w:r>
            <w:r w:rsidRPr="267E3235" w:rsidR="224B0284">
              <w:rPr>
                <w:rFonts w:ascii="Times New Roman" w:hAnsi="Times New Roman" w:eastAsia="Calibri" w:cs="Times New Roman"/>
                <w:sz w:val="24"/>
                <w:szCs w:val="24"/>
              </w:rPr>
              <w:t>Estos funcionarios no se pueden seleccionar para cubrir un puesto en el servicio.</w:t>
            </w:r>
          </w:p>
          <w:p w:rsidR="224B0284" w:rsidP="267E3235" w:rsidRDefault="224B0284" w14:paraId="45A5B22C" w14:textId="4F95FAC3">
            <w:pPr>
              <w:pStyle w:val="ParrafoORT"/>
              <w:rPr>
                <w:rFonts w:ascii="Times New Roman" w:hAnsi="Times New Roman" w:eastAsia="Calibri" w:cs="Times New Roman"/>
                <w:sz w:val="24"/>
                <w:szCs w:val="24"/>
              </w:rPr>
            </w:pPr>
            <w:r w:rsidRPr="267E3235" w:rsidR="224B0284">
              <w:rPr>
                <w:rStyle w:val="Enfasis:ORTChar"/>
              </w:rPr>
              <w:t xml:space="preserve">Instrucciones de servicio: </w:t>
            </w:r>
            <w:r w:rsidRPr="267E3235" w:rsidR="224B0284">
              <w:rPr>
                <w:rFonts w:ascii="Times New Roman" w:hAnsi="Times New Roman" w:eastAsia="Calibri" w:cs="Times New Roman"/>
                <w:sz w:val="24"/>
                <w:szCs w:val="24"/>
              </w:rPr>
              <w:t xml:space="preserve">es una lista de funcionarios que el </w:t>
            </w:r>
            <w:r w:rsidRPr="267E3235" w:rsidR="10A3D5BE">
              <w:rPr>
                <w:rFonts w:ascii="Times New Roman" w:hAnsi="Times New Roman" w:eastAsia="Calibri" w:cs="Times New Roman"/>
                <w:sz w:val="24"/>
                <w:szCs w:val="24"/>
              </w:rPr>
              <w:t>servicio habilita</w:t>
            </w:r>
            <w:r w:rsidRPr="267E3235" w:rsidR="224B0284">
              <w:rPr>
                <w:rFonts w:ascii="Times New Roman" w:hAnsi="Times New Roman" w:eastAsia="Calibri" w:cs="Times New Roman"/>
                <w:sz w:val="24"/>
                <w:szCs w:val="24"/>
              </w:rPr>
              <w:t xml:space="preserve"> para trabajar en sus instalaciones por la complejidad de sus operaciones y no cualquier otro funcionario disponible.</w:t>
            </w:r>
          </w:p>
          <w:p w:rsidR="267E3235" w:rsidP="267E3235" w:rsidRDefault="267E3235" w14:paraId="786C4079" w14:textId="2CBB8405">
            <w:pPr>
              <w:pStyle w:val="ParrafoORT"/>
              <w:rPr>
                <w:rFonts w:ascii="Times New Roman" w:hAnsi="Times New Roman" w:eastAsia="Calibri" w:cs="Times New Roman"/>
                <w:sz w:val="24"/>
                <w:szCs w:val="24"/>
              </w:rPr>
            </w:pPr>
          </w:p>
        </w:tc>
      </w:tr>
      <w:tr w:rsidR="0C452087" w:rsidTr="61B939F5" w14:paraId="26F6B7DE">
        <w:tc>
          <w:tcPr>
            <w:tcW w:w="2055" w:type="dxa"/>
            <w:tcMar/>
          </w:tcPr>
          <w:p w:rsidR="0C452087" w:rsidP="0C452087" w:rsidRDefault="0C452087" w14:paraId="58A2AB75" w14:textId="014F3989">
            <w:pPr>
              <w:pStyle w:val="ParrafoORT"/>
              <w:rPr>
                <w:rFonts w:ascii="Times New Roman" w:hAnsi="Times New Roman" w:eastAsia="Calibri" w:cs="Times New Roman"/>
                <w:sz w:val="24"/>
                <w:szCs w:val="24"/>
              </w:rPr>
            </w:pPr>
            <w:r w:rsidR="0C452087">
              <w:rPr/>
              <w:t>Prioridad</w:t>
            </w:r>
          </w:p>
        </w:tc>
        <w:tc>
          <w:tcPr>
            <w:tcW w:w="6435" w:type="dxa"/>
            <w:tcMar/>
          </w:tcPr>
          <w:p w:rsidR="33129890" w:rsidP="0C452087" w:rsidRDefault="33129890" w14:paraId="01510962" w14:textId="5B3A6094">
            <w:pPr>
              <w:pStyle w:val="ParrafoORT"/>
            </w:pPr>
            <w:r w:rsidR="33129890">
              <w:rPr/>
              <w:t>Media</w:t>
            </w:r>
          </w:p>
        </w:tc>
      </w:tr>
    </w:tbl>
    <w:p w:rsidR="0C452087" w:rsidP="0C452087" w:rsidRDefault="0C452087" w14:paraId="0C2BF2AF" w14:textId="2FD12948">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07458CB5" w14:paraId="36E7075E">
        <w:tc>
          <w:tcPr>
            <w:tcW w:w="2055" w:type="dxa"/>
            <w:tcMar/>
          </w:tcPr>
          <w:p w:rsidR="0C452087" w:rsidP="0C452087" w:rsidRDefault="0C452087" w14:paraId="1AFCFE18"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55B045D" w14:textId="20CD69C9">
            <w:pPr>
              <w:pStyle w:val="ParrafoORT"/>
            </w:pPr>
            <w:r w:rsidR="586E800C">
              <w:rPr/>
              <w:t>RF</w:t>
            </w:r>
            <w:r w:rsidR="112FA1D7">
              <w:rPr/>
              <w:t>20</w:t>
            </w:r>
          </w:p>
        </w:tc>
      </w:tr>
      <w:tr w:rsidR="0C452087" w:rsidTr="07458CB5" w14:paraId="03D95BD0">
        <w:tc>
          <w:tcPr>
            <w:tcW w:w="2055" w:type="dxa"/>
            <w:tcMar/>
          </w:tcPr>
          <w:p w:rsidR="0C452087" w:rsidP="0C452087" w:rsidRDefault="0C452087" w14:paraId="54FC69F1" w14:textId="4F490FEC">
            <w:pPr>
              <w:pStyle w:val="ParrafoORT"/>
              <w:rPr>
                <w:rFonts w:ascii="Times New Roman" w:hAnsi="Times New Roman" w:eastAsia="Calibri" w:cs="Times New Roman"/>
                <w:sz w:val="24"/>
                <w:szCs w:val="24"/>
              </w:rPr>
            </w:pPr>
            <w:r w:rsidR="0C452087">
              <w:rPr/>
              <w:t>Usuario</w:t>
            </w:r>
          </w:p>
        </w:tc>
        <w:tc>
          <w:tcPr>
            <w:tcW w:w="6435" w:type="dxa"/>
            <w:tcMar/>
          </w:tcPr>
          <w:p w:rsidR="3FCA5BE0" w:rsidP="0C452087" w:rsidRDefault="3FCA5BE0" w14:paraId="20FCCFC3" w14:textId="48939A55">
            <w:pPr>
              <w:pStyle w:val="ParrafoORT"/>
            </w:pPr>
            <w:r w:rsidR="3FCA5BE0">
              <w:rPr/>
              <w:t>Subjefe de operativa</w:t>
            </w:r>
          </w:p>
        </w:tc>
      </w:tr>
      <w:tr w:rsidR="0C452087" w:rsidTr="07458CB5" w14:paraId="06B8A9C1">
        <w:tc>
          <w:tcPr>
            <w:tcW w:w="2055" w:type="dxa"/>
            <w:tcMar/>
          </w:tcPr>
          <w:p w:rsidR="0C452087" w:rsidP="0C452087" w:rsidRDefault="0C452087" w14:paraId="6FA0C643" w14:textId="75BD1945">
            <w:pPr>
              <w:pStyle w:val="ParrafoORT"/>
              <w:rPr>
                <w:rFonts w:ascii="Times New Roman" w:hAnsi="Times New Roman" w:eastAsia="Calibri" w:cs="Times New Roman"/>
                <w:sz w:val="24"/>
                <w:szCs w:val="24"/>
              </w:rPr>
            </w:pPr>
            <w:r w:rsidR="0C452087">
              <w:rPr/>
              <w:t>Título</w:t>
            </w:r>
          </w:p>
        </w:tc>
        <w:tc>
          <w:tcPr>
            <w:tcW w:w="6435" w:type="dxa"/>
            <w:tcMar/>
          </w:tcPr>
          <w:p w:rsidR="73405A16" w:rsidP="0C452087" w:rsidRDefault="73405A16" w14:paraId="72B5AA52" w14:textId="60B49A4B">
            <w:pPr>
              <w:pStyle w:val="ParrafoORT"/>
              <w:rPr>
                <w:rFonts w:ascii="Times New Roman" w:hAnsi="Times New Roman" w:eastAsia="Calibri" w:cs="Times New Roman"/>
                <w:sz w:val="24"/>
                <w:szCs w:val="24"/>
              </w:rPr>
            </w:pPr>
            <w:r w:rsidR="73405A16">
              <w:rPr/>
              <w:t>Registro de puesto</w:t>
            </w:r>
          </w:p>
        </w:tc>
      </w:tr>
      <w:tr w:rsidR="0C452087" w:rsidTr="07458CB5" w14:paraId="0D6EFEC4">
        <w:tc>
          <w:tcPr>
            <w:tcW w:w="2055" w:type="dxa"/>
            <w:tcMar/>
          </w:tcPr>
          <w:p w:rsidR="0C452087" w:rsidP="0C452087" w:rsidRDefault="0C452087" w14:paraId="562364BC"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4409D79" w14:textId="5E0A64C3">
            <w:pPr>
              <w:pStyle w:val="ParrafoORT"/>
              <w:rPr>
                <w:rFonts w:ascii="Times New Roman" w:hAnsi="Times New Roman" w:eastAsia="Calibri" w:cs="Times New Roman"/>
                <w:sz w:val="24"/>
                <w:szCs w:val="24"/>
              </w:rPr>
            </w:pPr>
            <w:r w:rsidR="0C452087">
              <w:rPr/>
              <w:t>El sistema debe permitir</w:t>
            </w:r>
            <w:r w:rsidR="5EBD851A">
              <w:rPr/>
              <w:t xml:space="preserve"> el registro de un nuevo puesto para un servicio</w:t>
            </w:r>
          </w:p>
        </w:tc>
      </w:tr>
      <w:tr w:rsidR="2D1453AB" w:rsidTr="07458CB5" w14:paraId="2FA7260A">
        <w:tc>
          <w:tcPr>
            <w:tcW w:w="2055" w:type="dxa"/>
            <w:tcMar/>
          </w:tcPr>
          <w:p w:rsidR="3E21BF13" w:rsidP="2D1453AB" w:rsidRDefault="3E21BF13" w14:paraId="294CBAD0" w14:textId="15770506">
            <w:pPr>
              <w:pStyle w:val="ParrafoORT"/>
              <w:rPr>
                <w:rFonts w:ascii="Times New Roman" w:hAnsi="Times New Roman" w:eastAsia="Calibri" w:cs="Times New Roman"/>
                <w:sz w:val="24"/>
                <w:szCs w:val="24"/>
              </w:rPr>
            </w:pPr>
            <w:r w:rsidRPr="2D1453AB" w:rsidR="3E21BF13">
              <w:rPr>
                <w:rFonts w:ascii="Times New Roman" w:hAnsi="Times New Roman" w:eastAsia="Calibri" w:cs="Times New Roman"/>
                <w:sz w:val="24"/>
                <w:szCs w:val="24"/>
              </w:rPr>
              <w:t>Validación y reglas de negocio</w:t>
            </w:r>
          </w:p>
          <w:p w:rsidR="2D1453AB" w:rsidP="2D1453AB" w:rsidRDefault="2D1453AB" w14:paraId="2AFBFBDD" w14:textId="492C04EC">
            <w:pPr>
              <w:pStyle w:val="ParrafoORT"/>
              <w:rPr>
                <w:rFonts w:ascii="Times New Roman" w:hAnsi="Times New Roman" w:eastAsia="Calibri" w:cs="Times New Roman"/>
                <w:sz w:val="24"/>
                <w:szCs w:val="24"/>
              </w:rPr>
            </w:pPr>
          </w:p>
        </w:tc>
        <w:tc>
          <w:tcPr>
            <w:tcW w:w="6435" w:type="dxa"/>
            <w:tcMar/>
          </w:tcPr>
          <w:p w:rsidR="3E21BF13" w:rsidP="2D1453AB" w:rsidRDefault="3E21BF13" w14:paraId="1E243D49" w14:textId="2018872B">
            <w:pPr>
              <w:pStyle w:val="ParrafoORT"/>
              <w:rPr>
                <w:rFonts w:ascii="Times New Roman" w:hAnsi="Times New Roman" w:eastAsia="Calibri" w:cs="Times New Roman"/>
                <w:sz w:val="24"/>
                <w:szCs w:val="24"/>
              </w:rPr>
            </w:pPr>
            <w:r w:rsidRPr="2D1453AB" w:rsidR="3E21BF13">
              <w:rPr>
                <w:rFonts w:ascii="Times New Roman" w:hAnsi="Times New Roman" w:eastAsia="Calibri" w:cs="Times New Roman"/>
                <w:sz w:val="24"/>
                <w:szCs w:val="24"/>
              </w:rPr>
              <w:t>Se requiere:</w:t>
            </w:r>
          </w:p>
          <w:p w:rsidR="3E21BF13" w:rsidP="2D1453AB" w:rsidRDefault="3E21BF13" w14:paraId="482D30A7" w14:textId="0DAF28A5">
            <w:pPr>
              <w:pStyle w:val="ParrafoORT"/>
              <w:rPr>
                <w:rFonts w:ascii="Times New Roman" w:hAnsi="Times New Roman" w:eastAsia="Calibri" w:cs="Times New Roman"/>
                <w:sz w:val="24"/>
                <w:szCs w:val="24"/>
              </w:rPr>
            </w:pPr>
            <w:r w:rsidRPr="2D1453AB" w:rsidR="3E21BF13">
              <w:rPr>
                <w:rStyle w:val="Enfasis:ORTChar"/>
              </w:rPr>
              <w:t xml:space="preserve">Nro. de funcionario: </w:t>
            </w:r>
            <w:r w:rsidRPr="2D1453AB" w:rsidR="3E21BF13">
              <w:rPr>
                <w:rFonts w:ascii="Times New Roman" w:hAnsi="Times New Roman" w:eastAsia="Calibri" w:cs="Times New Roman"/>
                <w:sz w:val="24"/>
                <w:szCs w:val="24"/>
              </w:rPr>
              <w:t>según RF06</w:t>
            </w:r>
          </w:p>
          <w:p w:rsidR="67066EFE" w:rsidP="2D1453AB" w:rsidRDefault="67066EFE" w14:paraId="571B683A" w14:textId="66BE11A6">
            <w:pPr>
              <w:pStyle w:val="ParrafoORT"/>
              <w:rPr>
                <w:rFonts w:ascii="Times New Roman" w:hAnsi="Times New Roman" w:eastAsia="Calibri" w:cs="Times New Roman"/>
                <w:sz w:val="24"/>
                <w:szCs w:val="24"/>
              </w:rPr>
            </w:pPr>
            <w:r w:rsidRPr="2D1453AB" w:rsidR="67066EFE">
              <w:rPr>
                <w:rStyle w:val="Enfasis:ORTChar"/>
              </w:rPr>
              <w:t xml:space="preserve">Nombre completo funcionario: </w:t>
            </w:r>
            <w:r w:rsidRPr="2D1453AB" w:rsidR="67066EFE">
              <w:rPr>
                <w:rFonts w:ascii="Times New Roman" w:hAnsi="Times New Roman" w:eastAsia="Calibri" w:cs="Times New Roman"/>
                <w:sz w:val="24"/>
                <w:szCs w:val="24"/>
              </w:rPr>
              <w:t>según RF06, concatenación del “nombre” y “apellido”.</w:t>
            </w:r>
          </w:p>
          <w:p w:rsidR="67066EFE" w:rsidP="2D1453AB" w:rsidRDefault="67066EFE" w14:paraId="3B2426AE" w14:textId="607CEEA7">
            <w:pPr>
              <w:pStyle w:val="ParrafoORT"/>
              <w:rPr>
                <w:rFonts w:ascii="Times New Roman" w:hAnsi="Times New Roman" w:eastAsia="Calibri" w:cs="Times New Roman"/>
                <w:sz w:val="24"/>
                <w:szCs w:val="24"/>
              </w:rPr>
            </w:pPr>
            <w:r w:rsidRPr="2D1453AB" w:rsidR="67066EFE">
              <w:rPr>
                <w:rStyle w:val="Enfasis:ORTChar"/>
              </w:rPr>
              <w:t>Servicio:</w:t>
            </w:r>
            <w:r w:rsidRPr="2D1453AB" w:rsidR="67066EFE">
              <w:rPr>
                <w:rFonts w:ascii="Times New Roman" w:hAnsi="Times New Roman" w:eastAsia="Calibri" w:cs="Times New Roman"/>
                <w:sz w:val="24"/>
                <w:szCs w:val="24"/>
              </w:rPr>
              <w:t xml:space="preserve"> servicio al que cubre el puesto</w:t>
            </w:r>
          </w:p>
          <w:p w:rsidR="67066EFE" w:rsidP="2D1453AB" w:rsidRDefault="67066EFE" w14:paraId="56205928" w14:textId="069F7184">
            <w:pPr>
              <w:pStyle w:val="ParrafoORT"/>
              <w:rPr>
                <w:rFonts w:ascii="Times New Roman" w:hAnsi="Times New Roman" w:eastAsia="Calibri" w:cs="Times New Roman"/>
                <w:sz w:val="24"/>
                <w:szCs w:val="24"/>
              </w:rPr>
            </w:pPr>
            <w:r w:rsidRPr="43ADACC6" w:rsidR="31AF73A5">
              <w:rPr>
                <w:rStyle w:val="Enfasis:ORTChar"/>
              </w:rPr>
              <w:t xml:space="preserve">Nombre del puesto: </w:t>
            </w:r>
            <w:r w:rsidRPr="43ADACC6" w:rsidR="31AF73A5">
              <w:rPr>
                <w:rFonts w:ascii="Times New Roman" w:hAnsi="Times New Roman" w:eastAsia="Calibri" w:cs="Times New Roman"/>
                <w:sz w:val="24"/>
                <w:szCs w:val="24"/>
              </w:rPr>
              <w:t>es el nombre que se le da para diferenciarlo en el servicio.</w:t>
            </w:r>
          </w:p>
          <w:p w:rsidR="646D1671" w:rsidP="43ADACC6" w:rsidRDefault="646D1671" w14:paraId="683E8339" w14:textId="77A2E826">
            <w:pPr>
              <w:pStyle w:val="ParrafoORT"/>
              <w:rPr>
                <w:rFonts w:ascii="Times New Roman" w:hAnsi="Times New Roman" w:eastAsia="Calibri" w:cs="Times New Roman"/>
                <w:sz w:val="24"/>
                <w:szCs w:val="24"/>
              </w:rPr>
            </w:pPr>
            <w:r w:rsidRPr="43ADACC6" w:rsidR="646D1671">
              <w:rPr>
                <w:rStyle w:val="Enfasis:ORTChar"/>
              </w:rPr>
              <w:t>Tipo de puesto:</w:t>
            </w:r>
            <w:r w:rsidRPr="43ADACC6" w:rsidR="646D1671">
              <w:rPr>
                <w:rFonts w:ascii="Times New Roman" w:hAnsi="Times New Roman" w:eastAsia="Calibri" w:cs="Times New Roman"/>
                <w:sz w:val="24"/>
                <w:szCs w:val="24"/>
              </w:rPr>
              <w:t xml:space="preserve"> texto de </w:t>
            </w:r>
            <w:r w:rsidRPr="43ADACC6" w:rsidR="1015C5B9">
              <w:rPr>
                <w:rFonts w:ascii="Times New Roman" w:hAnsi="Times New Roman" w:eastAsia="Calibri" w:cs="Times New Roman"/>
                <w:sz w:val="24"/>
                <w:szCs w:val="24"/>
              </w:rPr>
              <w:t>mínimo</w:t>
            </w:r>
            <w:r w:rsidRPr="43ADACC6" w:rsidR="646D1671">
              <w:rPr>
                <w:rFonts w:ascii="Times New Roman" w:hAnsi="Times New Roman" w:eastAsia="Calibri" w:cs="Times New Roman"/>
                <w:sz w:val="24"/>
                <w:szCs w:val="24"/>
              </w:rPr>
              <w:t xml:space="preserve"> 3 caracteres y </w:t>
            </w:r>
            <w:r w:rsidRPr="43ADACC6" w:rsidR="1A53F5AF">
              <w:rPr>
                <w:rFonts w:ascii="Times New Roman" w:hAnsi="Times New Roman" w:eastAsia="Calibri" w:cs="Times New Roman"/>
                <w:sz w:val="24"/>
                <w:szCs w:val="24"/>
              </w:rPr>
              <w:t>máximo</w:t>
            </w:r>
            <w:r w:rsidRPr="43ADACC6" w:rsidR="646D1671">
              <w:rPr>
                <w:rFonts w:ascii="Times New Roman" w:hAnsi="Times New Roman" w:eastAsia="Calibri" w:cs="Times New Roman"/>
                <w:sz w:val="24"/>
                <w:szCs w:val="24"/>
              </w:rPr>
              <w:t xml:space="preserve"> 30. Valores: “FIJO”</w:t>
            </w:r>
            <w:proofErr w:type="gramStart"/>
            <w:r w:rsidRPr="43ADACC6" w:rsidR="646D1671">
              <w:rPr>
                <w:rFonts w:ascii="Times New Roman" w:hAnsi="Times New Roman" w:eastAsia="Calibri" w:cs="Times New Roman"/>
                <w:sz w:val="24"/>
                <w:szCs w:val="24"/>
              </w:rPr>
              <w:t>,</w:t>
            </w:r>
            <w:r w:rsidRPr="43ADACC6" w:rsidR="2CD95489">
              <w:rPr>
                <w:rFonts w:ascii="Times New Roman" w:hAnsi="Times New Roman" w:eastAsia="Calibri" w:cs="Times New Roman"/>
                <w:sz w:val="24"/>
                <w:szCs w:val="24"/>
              </w:rPr>
              <w:t xml:space="preserve"> </w:t>
            </w:r>
            <w:r w:rsidRPr="43ADACC6" w:rsidR="646D1671">
              <w:rPr>
                <w:rFonts w:ascii="Times New Roman" w:hAnsi="Times New Roman" w:eastAsia="Calibri" w:cs="Times New Roman"/>
                <w:sz w:val="24"/>
                <w:szCs w:val="24"/>
              </w:rPr>
              <w:t>”FIJO</w:t>
            </w:r>
            <w:proofErr w:type="gramEnd"/>
            <w:r w:rsidRPr="43ADACC6" w:rsidR="705458D6">
              <w:rPr>
                <w:rFonts w:ascii="Times New Roman" w:hAnsi="Times New Roman" w:eastAsia="Calibri" w:cs="Times New Roman"/>
                <w:sz w:val="24"/>
                <w:szCs w:val="24"/>
              </w:rPr>
              <w:t>_</w:t>
            </w:r>
            <w:r w:rsidRPr="43ADACC6" w:rsidR="646D1671">
              <w:rPr>
                <w:rFonts w:ascii="Times New Roman" w:hAnsi="Times New Roman" w:eastAsia="Calibri" w:cs="Times New Roman"/>
                <w:sz w:val="24"/>
                <w:szCs w:val="24"/>
              </w:rPr>
              <w:t>TEMPORAL”</w:t>
            </w:r>
            <w:proofErr w:type="gramStart"/>
            <w:r w:rsidRPr="43ADACC6" w:rsidR="72A2A010">
              <w:rPr>
                <w:rFonts w:ascii="Times New Roman" w:hAnsi="Times New Roman" w:eastAsia="Calibri" w:cs="Times New Roman"/>
                <w:sz w:val="24"/>
                <w:szCs w:val="24"/>
              </w:rPr>
              <w:t>,</w:t>
            </w:r>
            <w:r w:rsidRPr="43ADACC6" w:rsidR="012B82A3">
              <w:rPr>
                <w:rFonts w:ascii="Times New Roman" w:hAnsi="Times New Roman" w:eastAsia="Calibri" w:cs="Times New Roman"/>
                <w:sz w:val="24"/>
                <w:szCs w:val="24"/>
              </w:rPr>
              <w:t xml:space="preserve"> </w:t>
            </w:r>
            <w:r w:rsidRPr="43ADACC6" w:rsidR="72A2A010">
              <w:rPr>
                <w:rFonts w:ascii="Times New Roman" w:hAnsi="Times New Roman" w:eastAsia="Calibri" w:cs="Times New Roman"/>
                <w:sz w:val="24"/>
                <w:szCs w:val="24"/>
              </w:rPr>
              <w:t>”TEMPORAL</w:t>
            </w:r>
            <w:proofErr w:type="gramEnd"/>
            <w:r w:rsidRPr="43ADACC6" w:rsidR="72A2A010">
              <w:rPr>
                <w:rFonts w:ascii="Times New Roman" w:hAnsi="Times New Roman" w:eastAsia="Calibri" w:cs="Times New Roman"/>
                <w:sz w:val="24"/>
                <w:szCs w:val="24"/>
              </w:rPr>
              <w:t>”</w:t>
            </w:r>
          </w:p>
          <w:p w:rsidR="67066EFE" w:rsidP="2D1453AB" w:rsidRDefault="67066EFE" w14:paraId="5F13EE77" w14:textId="76A4528A">
            <w:pPr>
              <w:pStyle w:val="ParrafoORT"/>
              <w:rPr>
                <w:rFonts w:ascii="Times New Roman" w:hAnsi="Times New Roman" w:eastAsia="Calibri" w:cs="Times New Roman"/>
                <w:sz w:val="24"/>
                <w:szCs w:val="24"/>
              </w:rPr>
            </w:pPr>
            <w:r w:rsidRPr="2D1453AB" w:rsidR="67066EFE">
              <w:rPr>
                <w:rStyle w:val="Enfasis:ORTChar"/>
              </w:rPr>
              <w:t>Tipo de asignación:</w:t>
            </w:r>
            <w:r w:rsidRPr="2D1453AB" w:rsidR="737B3806">
              <w:rPr>
                <w:rStyle w:val="Enfasis:ORTChar"/>
              </w:rPr>
              <w:t xml:space="preserve"> </w:t>
            </w:r>
            <w:r w:rsidRPr="2D1453AB" w:rsidR="737B3806">
              <w:rPr>
                <w:rFonts w:ascii="Times New Roman" w:hAnsi="Times New Roman" w:eastAsia="Calibri" w:cs="Times New Roman"/>
                <w:sz w:val="24"/>
                <w:szCs w:val="24"/>
              </w:rPr>
              <w:t>el tipo de asignación se refiere a la forma de impactar los datos en la persistencia.</w:t>
            </w:r>
          </w:p>
          <w:p w:rsidR="737B3806" w:rsidP="2D1453AB" w:rsidRDefault="737B3806" w14:paraId="3FBCF158" w14:textId="1F8CA40B">
            <w:pPr>
              <w:pStyle w:val="ParrafoORT"/>
              <w:rPr>
                <w:rFonts w:ascii="Times New Roman" w:hAnsi="Times New Roman" w:eastAsia="Calibri" w:cs="Times New Roman"/>
                <w:sz w:val="24"/>
                <w:szCs w:val="24"/>
              </w:rPr>
            </w:pPr>
            <w:r w:rsidRPr="43ADACC6" w:rsidR="42F010B9">
              <w:rPr>
                <w:rFonts w:ascii="Times New Roman" w:hAnsi="Times New Roman" w:eastAsia="Calibri" w:cs="Times New Roman"/>
                <w:sz w:val="24"/>
                <w:szCs w:val="24"/>
              </w:rPr>
              <w:t>“FIJO”</w:t>
            </w:r>
            <w:r w:rsidRPr="43ADACC6" w:rsidR="44856358">
              <w:rPr>
                <w:rFonts w:ascii="Times New Roman" w:hAnsi="Times New Roman" w:eastAsia="Calibri" w:cs="Times New Roman"/>
                <w:sz w:val="24"/>
                <w:szCs w:val="24"/>
              </w:rPr>
              <w:t>,”EXTRA”</w:t>
            </w:r>
            <w:r w:rsidRPr="43ADACC6" w:rsidR="46AF3C5F">
              <w:rPr>
                <w:rFonts w:ascii="Times New Roman" w:hAnsi="Times New Roman" w:eastAsia="Calibri" w:cs="Times New Roman"/>
                <w:sz w:val="24"/>
                <w:szCs w:val="24"/>
              </w:rPr>
              <w:t>,”CUBRE_LIBRE”</w:t>
            </w:r>
            <w:r w:rsidRPr="43ADACC6" w:rsidR="337BC866">
              <w:rPr>
                <w:rFonts w:ascii="Times New Roman" w:hAnsi="Times New Roman" w:eastAsia="Calibri" w:cs="Times New Roman"/>
                <w:sz w:val="24"/>
                <w:szCs w:val="24"/>
              </w:rPr>
              <w:t>,”LIBRE_TRABAJADO”</w:t>
            </w:r>
          </w:p>
          <w:p w:rsidR="67066EFE" w:rsidP="2D1453AB" w:rsidRDefault="67066EFE" w14:paraId="02D2D6B3" w14:textId="57E47B54">
            <w:pPr>
              <w:pStyle w:val="ParrafoORT"/>
              <w:rPr>
                <w:rFonts w:ascii="Times New Roman" w:hAnsi="Times New Roman" w:eastAsia="Calibri" w:cs="Times New Roman"/>
                <w:sz w:val="24"/>
                <w:szCs w:val="24"/>
              </w:rPr>
            </w:pPr>
            <w:r w:rsidRPr="2D1453AB" w:rsidR="67066EFE">
              <w:rPr>
                <w:rStyle w:val="Enfasis:ORTChar"/>
              </w:rPr>
              <w:t>Hora de Entrada:</w:t>
            </w:r>
            <w:r w:rsidRPr="2D1453AB" w:rsidR="4B33165F">
              <w:rPr>
                <w:rStyle w:val="Enfasis:ORTChar"/>
              </w:rPr>
              <w:t xml:space="preserve"> </w:t>
            </w:r>
            <w:r w:rsidRPr="2D1453AB" w:rsidR="4B33165F">
              <w:rPr>
                <w:rFonts w:ascii="Times New Roman" w:hAnsi="Times New Roman" w:eastAsia="Calibri" w:cs="Times New Roman"/>
                <w:sz w:val="24"/>
                <w:szCs w:val="24"/>
              </w:rPr>
              <w:t>formato</w:t>
            </w:r>
            <w:r w:rsidRPr="2D1453AB" w:rsidR="20E48AD5">
              <w:rPr>
                <w:rFonts w:ascii="Times New Roman" w:hAnsi="Times New Roman" w:eastAsia="Calibri" w:cs="Times New Roman"/>
                <w:sz w:val="24"/>
                <w:szCs w:val="24"/>
              </w:rPr>
              <w:t xml:space="preserve"> </w:t>
            </w:r>
            <w:proofErr w:type="spellStart"/>
            <w:r w:rsidRPr="2D1453AB" w:rsidR="4B33165F">
              <w:rPr>
                <w:rFonts w:ascii="Times New Roman" w:hAnsi="Times New Roman" w:eastAsia="Calibri" w:cs="Times New Roman"/>
                <w:sz w:val="24"/>
                <w:szCs w:val="24"/>
              </w:rPr>
              <w:t>Datetime</w:t>
            </w:r>
            <w:proofErr w:type="spellEnd"/>
            <w:r w:rsidRPr="2D1453AB" w:rsidR="4B33165F">
              <w:rPr>
                <w:rFonts w:ascii="Times New Roman" w:hAnsi="Times New Roman" w:eastAsia="Calibri" w:cs="Times New Roman"/>
                <w:sz w:val="24"/>
                <w:szCs w:val="24"/>
              </w:rPr>
              <w:t xml:space="preserve">, es la hora que se asigna como entrada </w:t>
            </w:r>
            <w:r w:rsidRPr="2D1453AB" w:rsidR="47056B4B">
              <w:rPr>
                <w:rFonts w:ascii="Times New Roman" w:hAnsi="Times New Roman" w:eastAsia="Calibri" w:cs="Times New Roman"/>
                <w:sz w:val="24"/>
                <w:szCs w:val="24"/>
              </w:rPr>
              <w:t xml:space="preserve">al </w:t>
            </w:r>
            <w:proofErr w:type="gramStart"/>
            <w:r w:rsidRPr="2D1453AB" w:rsidR="4B33165F">
              <w:rPr>
                <w:rFonts w:ascii="Times New Roman" w:hAnsi="Times New Roman" w:eastAsia="Calibri" w:cs="Times New Roman"/>
                <w:sz w:val="24"/>
                <w:szCs w:val="24"/>
              </w:rPr>
              <w:t>puesto</w:t>
            </w:r>
            <w:r w:rsidRPr="2D1453AB" w:rsidR="6F2D07C2">
              <w:rPr>
                <w:rFonts w:ascii="Times New Roman" w:hAnsi="Times New Roman" w:eastAsia="Calibri" w:cs="Times New Roman"/>
                <w:sz w:val="24"/>
                <w:szCs w:val="24"/>
              </w:rPr>
              <w:t>..</w:t>
            </w:r>
            <w:proofErr w:type="gramEnd"/>
          </w:p>
          <w:p w:rsidR="67066EFE" w:rsidP="2D1453AB" w:rsidRDefault="67066EFE" w14:paraId="6288E8F3" w14:textId="10CC5B1F">
            <w:pPr>
              <w:pStyle w:val="ParrafoORT"/>
              <w:rPr>
                <w:rFonts w:ascii="Times New Roman" w:hAnsi="Times New Roman" w:eastAsia="Calibri" w:cs="Times New Roman"/>
                <w:sz w:val="24"/>
                <w:szCs w:val="24"/>
              </w:rPr>
            </w:pPr>
            <w:r w:rsidRPr="2D1453AB" w:rsidR="67066EFE">
              <w:rPr>
                <w:rStyle w:val="Enfasis:ORTChar"/>
              </w:rPr>
              <w:t>Hora de Salida:</w:t>
            </w:r>
            <w:r w:rsidRPr="2D1453AB" w:rsidR="2A8588F8">
              <w:rPr>
                <w:rStyle w:val="Enfasis:ORTChar"/>
              </w:rPr>
              <w:t xml:space="preserve"> </w:t>
            </w:r>
            <w:r w:rsidRPr="2D1453AB" w:rsidR="2A8588F8">
              <w:rPr>
                <w:rFonts w:ascii="Times New Roman" w:hAnsi="Times New Roman" w:eastAsia="Calibri" w:cs="Times New Roman"/>
                <w:sz w:val="24"/>
                <w:szCs w:val="24"/>
              </w:rPr>
              <w:t>formato</w:t>
            </w:r>
            <w:r w:rsidRPr="2D1453AB" w:rsidR="1E60D910">
              <w:rPr>
                <w:rFonts w:ascii="Times New Roman" w:hAnsi="Times New Roman" w:eastAsia="Calibri" w:cs="Times New Roman"/>
                <w:sz w:val="24"/>
                <w:szCs w:val="24"/>
              </w:rPr>
              <w:t xml:space="preserve"> </w:t>
            </w:r>
            <w:proofErr w:type="spellStart"/>
            <w:r w:rsidRPr="2D1453AB" w:rsidR="2A8588F8">
              <w:rPr>
                <w:rFonts w:ascii="Times New Roman" w:hAnsi="Times New Roman" w:eastAsia="Calibri" w:cs="Times New Roman"/>
                <w:sz w:val="24"/>
                <w:szCs w:val="24"/>
              </w:rPr>
              <w:t>Datetime</w:t>
            </w:r>
            <w:proofErr w:type="spellEnd"/>
            <w:r w:rsidRPr="2D1453AB" w:rsidR="2A8588F8">
              <w:rPr>
                <w:rFonts w:ascii="Times New Roman" w:hAnsi="Times New Roman" w:eastAsia="Calibri" w:cs="Times New Roman"/>
                <w:sz w:val="24"/>
                <w:szCs w:val="24"/>
              </w:rPr>
              <w:t xml:space="preserve">, es la hora que se asigna como </w:t>
            </w:r>
            <w:r w:rsidRPr="2D1453AB" w:rsidR="19A97118">
              <w:rPr>
                <w:rFonts w:ascii="Times New Roman" w:hAnsi="Times New Roman" w:eastAsia="Calibri" w:cs="Times New Roman"/>
                <w:sz w:val="24"/>
                <w:szCs w:val="24"/>
              </w:rPr>
              <w:t>salida d</w:t>
            </w:r>
            <w:r w:rsidRPr="2D1453AB" w:rsidR="2A8588F8">
              <w:rPr>
                <w:rFonts w:ascii="Times New Roman" w:hAnsi="Times New Roman" w:eastAsia="Calibri" w:cs="Times New Roman"/>
                <w:sz w:val="24"/>
                <w:szCs w:val="24"/>
              </w:rPr>
              <w:t>el puesto</w:t>
            </w:r>
            <w:r w:rsidRPr="2D1453AB" w:rsidR="73F275F2">
              <w:rPr>
                <w:rFonts w:ascii="Times New Roman" w:hAnsi="Times New Roman" w:eastAsia="Calibri" w:cs="Times New Roman"/>
                <w:sz w:val="24"/>
                <w:szCs w:val="24"/>
              </w:rPr>
              <w:t xml:space="preserve"> </w:t>
            </w:r>
          </w:p>
          <w:p w:rsidR="67066EFE" w:rsidP="2D1453AB" w:rsidRDefault="67066EFE" w14:paraId="40C25BD1" w14:textId="280B50AF">
            <w:pPr>
              <w:pStyle w:val="ParrafoORT"/>
              <w:rPr>
                <w:rFonts w:ascii="Times New Roman" w:hAnsi="Times New Roman" w:eastAsia="Calibri" w:cs="Times New Roman"/>
                <w:sz w:val="24"/>
                <w:szCs w:val="24"/>
              </w:rPr>
            </w:pPr>
            <w:r w:rsidRPr="2D1453AB" w:rsidR="67066EFE">
              <w:rPr>
                <w:rFonts w:ascii="Times New Roman" w:hAnsi="Times New Roman" w:eastAsia="Calibri" w:cs="Times New Roman"/>
                <w:sz w:val="24"/>
                <w:szCs w:val="24"/>
              </w:rPr>
              <w:t>La hora de salida debe ser posterior a la hora de entrada.</w:t>
            </w:r>
          </w:p>
          <w:p w:rsidR="6FFB0747" w:rsidP="2D1453AB" w:rsidRDefault="6FFB0747" w14:paraId="41593440" w14:textId="2151EAF8">
            <w:pPr>
              <w:pStyle w:val="ParrafoORT"/>
              <w:rPr>
                <w:rFonts w:ascii="Times New Roman" w:hAnsi="Times New Roman" w:eastAsia="Calibri" w:cs="Times New Roman"/>
                <w:sz w:val="24"/>
                <w:szCs w:val="24"/>
              </w:rPr>
            </w:pPr>
            <w:r w:rsidRPr="2D1453AB" w:rsidR="6FFB0747">
              <w:rPr>
                <w:rStyle w:val="Enfasis:ORTChar"/>
              </w:rPr>
              <w:t xml:space="preserve">Cantidad de horas cargadas: </w:t>
            </w:r>
            <w:r w:rsidRPr="2D1453AB" w:rsidR="6FFB0747">
              <w:rPr>
                <w:rFonts w:ascii="Times New Roman" w:hAnsi="Times New Roman" w:eastAsia="Calibri" w:cs="Times New Roman"/>
                <w:sz w:val="24"/>
                <w:szCs w:val="24"/>
              </w:rPr>
              <w:t>es la diferencia del transcurso de tiempo entre la hora de salida y la hora de entrada.</w:t>
            </w:r>
          </w:p>
          <w:p w:rsidR="7E81FBB6" w:rsidP="43ADACC6" w:rsidRDefault="7E81FBB6" w14:paraId="33CF6D86" w14:textId="5ED56D36">
            <w:pPr>
              <w:pStyle w:val="ParrafoORT"/>
              <w:rPr>
                <w:rFonts w:ascii="Times New Roman" w:hAnsi="Times New Roman" w:eastAsia="Calibri" w:cs="Times New Roman"/>
                <w:sz w:val="24"/>
                <w:szCs w:val="24"/>
              </w:rPr>
            </w:pPr>
            <w:r w:rsidRPr="43ADACC6" w:rsidR="60BA9187">
              <w:rPr>
                <w:rStyle w:val="Enfasis:ORTChar"/>
              </w:rPr>
              <w:t xml:space="preserve">Cantidad de horas armado: </w:t>
            </w:r>
            <w:r w:rsidRPr="43ADACC6" w:rsidR="60BA9187">
              <w:rPr>
                <w:rFonts w:ascii="Times New Roman" w:hAnsi="Times New Roman" w:eastAsia="Calibri" w:cs="Times New Roman"/>
                <w:sz w:val="24"/>
                <w:szCs w:val="24"/>
              </w:rPr>
              <w:t>es la cantidad de horas que realiza como guardia armado. En formato decimal. Tiene que ser mayor a cero y menor o igual a la cantidad de horas cargadas.</w:t>
            </w:r>
          </w:p>
          <w:p w:rsidR="7E81FBB6" w:rsidP="43ADACC6" w:rsidRDefault="7E81FBB6" w14:paraId="509C779E" w14:textId="255E5B43">
            <w:pPr>
              <w:pStyle w:val="ParrafoORT"/>
              <w:rPr>
                <w:rFonts w:ascii="Times New Roman" w:hAnsi="Times New Roman" w:eastAsia="Calibri" w:cs="Times New Roman"/>
                <w:sz w:val="24"/>
                <w:szCs w:val="24"/>
              </w:rPr>
            </w:pPr>
            <w:r w:rsidRPr="43ADACC6" w:rsidR="40D114FA">
              <w:rPr>
                <w:rStyle w:val="Enfasis:ORTChar"/>
              </w:rPr>
              <w:t xml:space="preserve">Activo: </w:t>
            </w:r>
            <w:r w:rsidRPr="43ADACC6" w:rsidR="44C03589">
              <w:rPr>
                <w:rFonts w:ascii="Times New Roman" w:hAnsi="Times New Roman" w:eastAsia="Calibri" w:cs="Times New Roman"/>
                <w:sz w:val="24"/>
                <w:szCs w:val="24"/>
              </w:rPr>
              <w:t xml:space="preserve">define con true si </w:t>
            </w:r>
            <w:r w:rsidRPr="43ADACC6" w:rsidR="44C03589">
              <w:rPr>
                <w:rFonts w:ascii="Times New Roman" w:hAnsi="Times New Roman" w:eastAsia="Calibri" w:cs="Times New Roman"/>
                <w:sz w:val="24"/>
                <w:szCs w:val="24"/>
              </w:rPr>
              <w:t>está</w:t>
            </w:r>
            <w:r w:rsidRPr="43ADACC6" w:rsidR="44C03589">
              <w:rPr>
                <w:rFonts w:ascii="Times New Roman" w:hAnsi="Times New Roman" w:eastAsia="Calibri" w:cs="Times New Roman"/>
                <w:sz w:val="24"/>
                <w:szCs w:val="24"/>
              </w:rPr>
              <w:t xml:space="preserve"> activo para uso de planificación o false si es lo </w:t>
            </w:r>
            <w:r w:rsidRPr="43ADACC6" w:rsidR="44C03589">
              <w:rPr>
                <w:rFonts w:ascii="Times New Roman" w:hAnsi="Times New Roman" w:eastAsia="Calibri" w:cs="Times New Roman"/>
                <w:sz w:val="24"/>
                <w:szCs w:val="24"/>
              </w:rPr>
              <w:t>contrario</w:t>
            </w:r>
            <w:r w:rsidRPr="43ADACC6" w:rsidR="44C03589">
              <w:rPr>
                <w:rFonts w:ascii="Times New Roman" w:hAnsi="Times New Roman" w:eastAsia="Calibri" w:cs="Times New Roman"/>
                <w:sz w:val="24"/>
                <w:szCs w:val="24"/>
              </w:rPr>
              <w:t>.</w:t>
            </w:r>
          </w:p>
          <w:p w:rsidR="7E81FBB6" w:rsidP="43ADACC6" w:rsidRDefault="7E81FBB6" w14:paraId="587B9740" w14:textId="594A0392">
            <w:pPr>
              <w:pStyle w:val="ParrafoORT"/>
              <w:rPr>
                <w:rFonts w:ascii="Times New Roman" w:hAnsi="Times New Roman" w:eastAsia="Calibri" w:cs="Times New Roman"/>
                <w:sz w:val="24"/>
                <w:szCs w:val="24"/>
              </w:rPr>
            </w:pPr>
          </w:p>
          <w:p w:rsidR="7E81FBB6" w:rsidP="43ADACC6" w:rsidRDefault="7E81FBB6" w14:paraId="06C16954" w14:textId="2E2DEFB7">
            <w:pPr>
              <w:pStyle w:val="ParrafoORT"/>
              <w:rPr>
                <w:rFonts w:ascii="Times New Roman" w:hAnsi="Times New Roman" w:eastAsia="Calibri" w:cs="Times New Roman"/>
                <w:sz w:val="24"/>
                <w:szCs w:val="24"/>
              </w:rPr>
            </w:pPr>
            <w:r w:rsidRPr="43ADACC6" w:rsidR="3AD93ADE">
              <w:rPr>
                <w:rFonts w:ascii="Times New Roman" w:hAnsi="Times New Roman" w:eastAsia="Calibri" w:cs="Times New Roman"/>
                <w:sz w:val="24"/>
                <w:szCs w:val="24"/>
              </w:rPr>
              <w:t xml:space="preserve">Consideraciones: </w:t>
            </w:r>
          </w:p>
          <w:p w:rsidR="7E81FBB6" w:rsidP="43ADACC6" w:rsidRDefault="7E81FBB6" w14:paraId="5667DCF9" w14:textId="73D27E02">
            <w:pPr>
              <w:pStyle w:val="ParrafoORT"/>
              <w:numPr>
                <w:ilvl w:val="0"/>
                <w:numId w:val="30"/>
              </w:numPr>
              <w:rPr>
                <w:rFonts w:ascii="Times New Roman" w:hAnsi="Times New Roman" w:eastAsia="Times New Roman" w:cs="Times New Roman"/>
                <w:sz w:val="24"/>
                <w:szCs w:val="24"/>
              </w:rPr>
            </w:pPr>
            <w:r w:rsidRPr="43ADACC6" w:rsidR="3AD93ADE">
              <w:rPr>
                <w:rFonts w:ascii="Times New Roman" w:hAnsi="Times New Roman" w:eastAsia="Calibri" w:cs="Times New Roman"/>
                <w:sz w:val="24"/>
                <w:szCs w:val="24"/>
              </w:rPr>
              <w:t>No se puede asignar dos veces el mismo guardia a</w:t>
            </w:r>
            <w:r w:rsidRPr="43ADACC6" w:rsidR="5EB2F6EA">
              <w:rPr>
                <w:rFonts w:ascii="Times New Roman" w:hAnsi="Times New Roman" w:eastAsia="Calibri" w:cs="Times New Roman"/>
                <w:sz w:val="24"/>
                <w:szCs w:val="24"/>
              </w:rPr>
              <w:t xml:space="preserve"> un puesto bajo el mismo horario de trabajo.</w:t>
            </w:r>
          </w:p>
          <w:p w:rsidR="7E81FBB6" w:rsidP="43ADACC6" w:rsidRDefault="7E81FBB6" w14:paraId="504720A2" w14:textId="2747B8DD">
            <w:pPr>
              <w:pStyle w:val="ParrafoORT"/>
              <w:numPr>
                <w:ilvl w:val="0"/>
                <w:numId w:val="30"/>
              </w:numPr>
              <w:rPr>
                <w:rFonts w:ascii="Times New Roman" w:hAnsi="Times New Roman" w:eastAsia="Times New Roman" w:cs="Times New Roman"/>
                <w:sz w:val="24"/>
                <w:szCs w:val="24"/>
              </w:rPr>
            </w:pPr>
            <w:r w:rsidRPr="43ADACC6" w:rsidR="5EB2F6EA">
              <w:rPr>
                <w:rFonts w:ascii="Times New Roman" w:hAnsi="Times New Roman" w:eastAsia="Calibri" w:cs="Times New Roman"/>
                <w:sz w:val="24"/>
                <w:szCs w:val="24"/>
              </w:rPr>
              <w:t>No se puede cargar funcionarios a un puesto si éste tiene un concepto que genere falta o ausencia de la obligación laboral.</w:t>
            </w:r>
          </w:p>
          <w:p w:rsidR="7E81FBB6" w:rsidP="43ADACC6" w:rsidRDefault="7E81FBB6" w14:paraId="36DB7C8D" w14:textId="32B91551">
            <w:pPr>
              <w:pStyle w:val="ParrafoORT"/>
              <w:numPr>
                <w:ilvl w:val="0"/>
                <w:numId w:val="30"/>
              </w:numPr>
              <w:rPr>
                <w:rFonts w:ascii="Times New Roman" w:hAnsi="Times New Roman" w:eastAsia="Times New Roman" w:cs="Times New Roman"/>
                <w:sz w:val="24"/>
                <w:szCs w:val="24"/>
              </w:rPr>
            </w:pPr>
            <w:r w:rsidRPr="43ADACC6" w:rsidR="5EB2F6EA">
              <w:rPr>
                <w:rFonts w:ascii="Times New Roman" w:hAnsi="Times New Roman" w:eastAsia="Calibri" w:cs="Times New Roman"/>
                <w:sz w:val="24"/>
                <w:szCs w:val="24"/>
              </w:rPr>
              <w:t xml:space="preserve">No se puede cargar funcionarios que ya </w:t>
            </w:r>
            <w:proofErr w:type="spellStart"/>
            <w:r w:rsidRPr="43ADACC6" w:rsidR="5EB2F6EA">
              <w:rPr>
                <w:rFonts w:ascii="Times New Roman" w:hAnsi="Times New Roman" w:eastAsia="Calibri" w:cs="Times New Roman"/>
                <w:sz w:val="24"/>
                <w:szCs w:val="24"/>
              </w:rPr>
              <w:t>estan</w:t>
            </w:r>
            <w:proofErr w:type="spellEnd"/>
            <w:r w:rsidRPr="43ADACC6" w:rsidR="5EB2F6EA">
              <w:rPr>
                <w:rFonts w:ascii="Times New Roman" w:hAnsi="Times New Roman" w:eastAsia="Calibri" w:cs="Times New Roman"/>
                <w:sz w:val="24"/>
                <w:szCs w:val="24"/>
              </w:rPr>
              <w:t xml:space="preserve"> cubriendo otro puesto en otro servicio bajo el mismo horario de trabajo.</w:t>
            </w:r>
          </w:p>
          <w:p w:rsidR="7E81FBB6" w:rsidP="43ADACC6" w:rsidRDefault="7E81FBB6" w14:paraId="1B23B87A" w14:textId="7259B606">
            <w:pPr>
              <w:pStyle w:val="ParrafoORT"/>
              <w:numPr>
                <w:ilvl w:val="0"/>
                <w:numId w:val="30"/>
              </w:numPr>
              <w:rPr>
                <w:sz w:val="24"/>
                <w:szCs w:val="24"/>
              </w:rPr>
            </w:pPr>
            <w:r w:rsidRPr="43ADACC6" w:rsidR="5EB2F6EA">
              <w:rPr>
                <w:rFonts w:ascii="Times New Roman" w:hAnsi="Times New Roman" w:eastAsia="Calibri" w:cs="Times New Roman"/>
                <w:sz w:val="24"/>
                <w:szCs w:val="24"/>
              </w:rPr>
              <w:t xml:space="preserve">Se pude cargar un puesto con un funcionario </w:t>
            </w:r>
            <w:r w:rsidRPr="43ADACC6" w:rsidR="05B8E19C">
              <w:rPr>
                <w:rFonts w:ascii="Times New Roman" w:hAnsi="Times New Roman" w:eastAsia="Calibri" w:cs="Times New Roman"/>
                <w:sz w:val="24"/>
                <w:szCs w:val="24"/>
              </w:rPr>
              <w:t xml:space="preserve">que </w:t>
            </w:r>
            <w:proofErr w:type="spellStart"/>
            <w:r w:rsidRPr="43ADACC6" w:rsidR="05B8E19C">
              <w:rPr>
                <w:rFonts w:ascii="Times New Roman" w:hAnsi="Times New Roman" w:eastAsia="Calibri" w:cs="Times New Roman"/>
                <w:sz w:val="24"/>
                <w:szCs w:val="24"/>
              </w:rPr>
              <w:t>podria</w:t>
            </w:r>
            <w:proofErr w:type="spellEnd"/>
            <w:r w:rsidRPr="43ADACC6" w:rsidR="05B8E19C">
              <w:rPr>
                <w:rFonts w:ascii="Times New Roman" w:hAnsi="Times New Roman" w:eastAsia="Calibri" w:cs="Times New Roman"/>
                <w:sz w:val="24"/>
                <w:szCs w:val="24"/>
              </w:rPr>
              <w:t xml:space="preserve"> estar </w:t>
            </w:r>
            <w:proofErr w:type="gramStart"/>
            <w:r w:rsidRPr="43ADACC6" w:rsidR="05B8E19C">
              <w:rPr>
                <w:rFonts w:ascii="Times New Roman" w:hAnsi="Times New Roman" w:eastAsia="Calibri" w:cs="Times New Roman"/>
                <w:sz w:val="24"/>
                <w:szCs w:val="24"/>
              </w:rPr>
              <w:t>librando</w:t>
            </w:r>
            <w:proofErr w:type="gramEnd"/>
            <w:r w:rsidRPr="43ADACC6" w:rsidR="05B8E19C">
              <w:rPr>
                <w:rFonts w:ascii="Times New Roman" w:hAnsi="Times New Roman" w:eastAsia="Calibri" w:cs="Times New Roman"/>
                <w:sz w:val="24"/>
                <w:szCs w:val="24"/>
              </w:rPr>
              <w:t xml:space="preserve"> pero al </w:t>
            </w:r>
            <w:proofErr w:type="gramStart"/>
            <w:r w:rsidRPr="43ADACC6" w:rsidR="05B8E19C">
              <w:rPr>
                <w:rFonts w:ascii="Times New Roman" w:hAnsi="Times New Roman" w:eastAsia="Calibri" w:cs="Times New Roman"/>
                <w:sz w:val="24"/>
                <w:szCs w:val="24"/>
              </w:rPr>
              <w:t>cargarlo ,</w:t>
            </w:r>
            <w:proofErr w:type="gramEnd"/>
            <w:r w:rsidRPr="43ADACC6" w:rsidR="05B8E19C">
              <w:rPr>
                <w:rFonts w:ascii="Times New Roman" w:hAnsi="Times New Roman" w:eastAsia="Calibri" w:cs="Times New Roman"/>
                <w:sz w:val="24"/>
                <w:szCs w:val="24"/>
              </w:rPr>
              <w:t xml:space="preserve"> automáticamente se carga como “libre trabajado</w:t>
            </w:r>
            <w:r w:rsidRPr="43ADACC6" w:rsidR="08764797">
              <w:rPr>
                <w:rFonts w:ascii="Times New Roman" w:hAnsi="Times New Roman" w:eastAsia="Calibri" w:cs="Times New Roman"/>
                <w:sz w:val="24"/>
                <w:szCs w:val="24"/>
              </w:rPr>
              <w:t>”</w:t>
            </w:r>
            <w:r w:rsidRPr="43ADACC6" w:rsidR="05B8E19C">
              <w:rPr>
                <w:rFonts w:ascii="Times New Roman" w:hAnsi="Times New Roman" w:eastAsia="Calibri" w:cs="Times New Roman"/>
                <w:sz w:val="24"/>
                <w:szCs w:val="24"/>
              </w:rPr>
              <w:t xml:space="preserve"> en el “tipo de asignación”</w:t>
            </w:r>
          </w:p>
          <w:p w:rsidR="7E81FBB6" w:rsidP="43ADACC6" w:rsidRDefault="7E81FBB6" w14:paraId="2D3E642F" w14:textId="42CB3CB5">
            <w:pPr>
              <w:pStyle w:val="ParrafoORT"/>
              <w:numPr>
                <w:ilvl w:val="0"/>
                <w:numId w:val="30"/>
              </w:numPr>
              <w:rPr>
                <w:sz w:val="24"/>
                <w:szCs w:val="24"/>
              </w:rPr>
            </w:pPr>
            <w:r w:rsidRPr="43ADACC6" w:rsidR="05B8E19C">
              <w:rPr>
                <w:rFonts w:ascii="Times New Roman" w:hAnsi="Times New Roman" w:eastAsia="Calibri" w:cs="Times New Roman"/>
                <w:sz w:val="24"/>
                <w:szCs w:val="24"/>
              </w:rPr>
              <w:t>Un puesto solo puede estar en un servicio especifico</w:t>
            </w:r>
          </w:p>
        </w:tc>
      </w:tr>
      <w:tr w:rsidR="0C452087" w:rsidTr="07458CB5" w14:paraId="125FE99A">
        <w:tc>
          <w:tcPr>
            <w:tcW w:w="2055" w:type="dxa"/>
            <w:tcMar/>
          </w:tcPr>
          <w:p w:rsidR="0C452087" w:rsidP="0C452087" w:rsidRDefault="0C452087" w14:paraId="496297FB" w14:textId="014F3989">
            <w:pPr>
              <w:pStyle w:val="ParrafoORT"/>
              <w:rPr>
                <w:rFonts w:ascii="Times New Roman" w:hAnsi="Times New Roman" w:eastAsia="Calibri" w:cs="Times New Roman"/>
                <w:sz w:val="24"/>
                <w:szCs w:val="24"/>
              </w:rPr>
            </w:pPr>
            <w:r w:rsidR="0C452087">
              <w:rPr/>
              <w:t>Prioridad</w:t>
            </w:r>
          </w:p>
        </w:tc>
        <w:tc>
          <w:tcPr>
            <w:tcW w:w="6435" w:type="dxa"/>
            <w:tcMar/>
          </w:tcPr>
          <w:p w:rsidR="6E6D67F8" w:rsidP="0C452087" w:rsidRDefault="6E6D67F8" w14:paraId="536DD23D" w14:textId="1357E9FC">
            <w:pPr>
              <w:pStyle w:val="ParrafoORT"/>
            </w:pPr>
            <w:r w:rsidR="295FE336">
              <w:rPr/>
              <w:t>Alta</w:t>
            </w:r>
          </w:p>
        </w:tc>
      </w:tr>
    </w:tbl>
    <w:p w:rsidR="0C452087" w:rsidP="0C452087" w:rsidRDefault="0C452087" w14:paraId="7F33D976" w14:textId="036DB05B">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43ADACC6" w14:paraId="0DA1E35B">
        <w:tc>
          <w:tcPr>
            <w:tcW w:w="2055" w:type="dxa"/>
            <w:tcMar/>
          </w:tcPr>
          <w:p w:rsidR="0C452087" w:rsidP="0C452087" w:rsidRDefault="0C452087" w14:paraId="2F89F342"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5C2A89A5" w14:textId="75E9DE9F">
            <w:pPr>
              <w:pStyle w:val="ParrafoORT"/>
            </w:pPr>
            <w:r w:rsidR="586E800C">
              <w:rPr/>
              <w:t>RF</w:t>
            </w:r>
            <w:r w:rsidR="7086F8BA">
              <w:rPr/>
              <w:t>21</w:t>
            </w:r>
          </w:p>
        </w:tc>
      </w:tr>
      <w:tr w:rsidR="0C452087" w:rsidTr="43ADACC6" w14:paraId="2D89BBDE">
        <w:tc>
          <w:tcPr>
            <w:tcW w:w="2055" w:type="dxa"/>
            <w:tcMar/>
          </w:tcPr>
          <w:p w:rsidR="0C452087" w:rsidP="0C452087" w:rsidRDefault="0C452087" w14:paraId="74F807BE" w14:textId="4F490FEC">
            <w:pPr>
              <w:pStyle w:val="ParrafoORT"/>
              <w:rPr>
                <w:rFonts w:ascii="Times New Roman" w:hAnsi="Times New Roman" w:eastAsia="Calibri" w:cs="Times New Roman"/>
                <w:sz w:val="24"/>
                <w:szCs w:val="24"/>
              </w:rPr>
            </w:pPr>
            <w:r w:rsidR="0C452087">
              <w:rPr/>
              <w:t>Usuario</w:t>
            </w:r>
          </w:p>
        </w:tc>
        <w:tc>
          <w:tcPr>
            <w:tcW w:w="6435" w:type="dxa"/>
            <w:tcMar/>
          </w:tcPr>
          <w:p w:rsidR="30F048F0" w:rsidP="0C452087" w:rsidRDefault="30F048F0" w14:paraId="6C16D580" w14:textId="6E9C197A">
            <w:pPr>
              <w:pStyle w:val="ParrafoORT"/>
            </w:pPr>
            <w:r w:rsidR="30F048F0">
              <w:rPr/>
              <w:t>Subjefe de operativa</w:t>
            </w:r>
          </w:p>
        </w:tc>
      </w:tr>
      <w:tr w:rsidR="0C452087" w:rsidTr="43ADACC6" w14:paraId="0EEF6512">
        <w:tc>
          <w:tcPr>
            <w:tcW w:w="2055" w:type="dxa"/>
            <w:tcMar/>
          </w:tcPr>
          <w:p w:rsidR="0C452087" w:rsidP="0C452087" w:rsidRDefault="0C452087" w14:paraId="5A168BC2" w14:textId="75BD1945">
            <w:pPr>
              <w:pStyle w:val="ParrafoORT"/>
              <w:rPr>
                <w:rFonts w:ascii="Times New Roman" w:hAnsi="Times New Roman" w:eastAsia="Calibri" w:cs="Times New Roman"/>
                <w:sz w:val="24"/>
                <w:szCs w:val="24"/>
              </w:rPr>
            </w:pPr>
            <w:r w:rsidR="0C452087">
              <w:rPr/>
              <w:t>Título</w:t>
            </w:r>
          </w:p>
        </w:tc>
        <w:tc>
          <w:tcPr>
            <w:tcW w:w="6435" w:type="dxa"/>
            <w:tcMar/>
          </w:tcPr>
          <w:p w:rsidR="3E774F3D" w:rsidP="0C452087" w:rsidRDefault="3E774F3D" w14:paraId="277441C5" w14:textId="721ECB70">
            <w:pPr>
              <w:pStyle w:val="ParrafoORT"/>
            </w:pPr>
            <w:r w:rsidR="3E774F3D">
              <w:rPr/>
              <w:t>Baja de puesto</w:t>
            </w:r>
          </w:p>
        </w:tc>
      </w:tr>
      <w:tr w:rsidR="0C452087" w:rsidTr="43ADACC6" w14:paraId="7CBFAB73">
        <w:tc>
          <w:tcPr>
            <w:tcW w:w="2055" w:type="dxa"/>
            <w:tcMar/>
          </w:tcPr>
          <w:p w:rsidR="0C452087" w:rsidP="0C452087" w:rsidRDefault="0C452087" w14:paraId="4C5FFA68"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45F16D1B" w14:textId="0509B593">
            <w:pPr>
              <w:pStyle w:val="ParrafoORT"/>
              <w:rPr>
                <w:rFonts w:ascii="Times New Roman" w:hAnsi="Times New Roman" w:eastAsia="Calibri" w:cs="Times New Roman"/>
                <w:sz w:val="24"/>
                <w:szCs w:val="24"/>
              </w:rPr>
            </w:pPr>
            <w:r w:rsidR="0C452087">
              <w:rPr/>
              <w:t>El sistema debe permitir</w:t>
            </w:r>
            <w:r w:rsidR="6FE8F1F4">
              <w:rPr/>
              <w:t xml:space="preserve"> la baja de un puesto existente </w:t>
            </w:r>
          </w:p>
        </w:tc>
      </w:tr>
      <w:tr w:rsidR="2D1453AB" w:rsidTr="43ADACC6" w14:paraId="39A9A16B">
        <w:trPr>
          <w:trHeight w:val="450"/>
        </w:trPr>
        <w:tc>
          <w:tcPr>
            <w:tcW w:w="2055" w:type="dxa"/>
            <w:tcMar/>
          </w:tcPr>
          <w:p w:rsidR="036CD162" w:rsidP="2D1453AB" w:rsidRDefault="036CD162" w14:paraId="664FA6D3" w14:textId="79C284BA">
            <w:pPr>
              <w:pStyle w:val="ParrafoORT"/>
              <w:rPr>
                <w:rFonts w:ascii="Times New Roman" w:hAnsi="Times New Roman" w:eastAsia="Calibri" w:cs="Times New Roman"/>
                <w:sz w:val="24"/>
                <w:szCs w:val="24"/>
              </w:rPr>
            </w:pPr>
            <w:r w:rsidRPr="2D1453AB" w:rsidR="036CD162">
              <w:rPr>
                <w:rFonts w:ascii="Times New Roman" w:hAnsi="Times New Roman" w:eastAsia="Calibri" w:cs="Times New Roman"/>
                <w:sz w:val="24"/>
                <w:szCs w:val="24"/>
              </w:rPr>
              <w:t>Validación y reglas de negocio</w:t>
            </w:r>
          </w:p>
        </w:tc>
        <w:tc>
          <w:tcPr>
            <w:tcW w:w="6435" w:type="dxa"/>
            <w:tcMar/>
          </w:tcPr>
          <w:p w:rsidR="2D1453AB" w:rsidP="2D1453AB" w:rsidRDefault="2D1453AB" w14:paraId="2BA90476" w14:textId="50F43F0E">
            <w:pPr>
              <w:pStyle w:val="ParrafoORT"/>
              <w:rPr>
                <w:rFonts w:ascii="Times New Roman" w:hAnsi="Times New Roman" w:eastAsia="Calibri" w:cs="Times New Roman"/>
                <w:sz w:val="24"/>
                <w:szCs w:val="24"/>
              </w:rPr>
            </w:pPr>
            <w:r w:rsidRPr="43ADACC6" w:rsidR="0D3A38C2">
              <w:rPr>
                <w:rFonts w:ascii="Times New Roman" w:hAnsi="Times New Roman" w:eastAsia="Calibri" w:cs="Times New Roman"/>
                <w:sz w:val="24"/>
                <w:szCs w:val="24"/>
              </w:rPr>
              <w:t xml:space="preserve">El puesto que se quiere dar de baja </w:t>
            </w:r>
            <w:r w:rsidRPr="43ADACC6" w:rsidR="119962FE">
              <w:rPr>
                <w:rFonts w:ascii="Times New Roman" w:hAnsi="Times New Roman" w:eastAsia="Calibri" w:cs="Times New Roman"/>
                <w:sz w:val="24"/>
                <w:szCs w:val="24"/>
              </w:rPr>
              <w:t xml:space="preserve">en su </w:t>
            </w:r>
            <w:r w:rsidRPr="43ADACC6" w:rsidR="5D3CD969">
              <w:rPr>
                <w:rFonts w:ascii="Times New Roman" w:hAnsi="Times New Roman" w:eastAsia="Calibri" w:cs="Times New Roman"/>
                <w:sz w:val="24"/>
                <w:szCs w:val="24"/>
              </w:rPr>
              <w:t xml:space="preserve">estado </w:t>
            </w:r>
            <w:r w:rsidRPr="43ADACC6" w:rsidR="119962FE">
              <w:rPr>
                <w:rFonts w:ascii="Times New Roman" w:hAnsi="Times New Roman" w:eastAsia="Calibri" w:cs="Times New Roman"/>
                <w:sz w:val="24"/>
                <w:szCs w:val="24"/>
              </w:rPr>
              <w:t>“</w:t>
            </w:r>
            <w:r w:rsidRPr="43ADACC6" w:rsidR="5CA78435">
              <w:rPr>
                <w:rFonts w:ascii="Times New Roman" w:hAnsi="Times New Roman" w:eastAsia="Calibri" w:cs="Times New Roman"/>
                <w:sz w:val="24"/>
                <w:szCs w:val="24"/>
              </w:rPr>
              <w:t>activo</w:t>
            </w:r>
            <w:r w:rsidRPr="43ADACC6" w:rsidR="119962FE">
              <w:rPr>
                <w:rFonts w:ascii="Times New Roman" w:hAnsi="Times New Roman" w:eastAsia="Calibri" w:cs="Times New Roman"/>
                <w:sz w:val="24"/>
                <w:szCs w:val="24"/>
              </w:rPr>
              <w:t>”, se cambia a valor “</w:t>
            </w:r>
            <w:r w:rsidRPr="43ADACC6" w:rsidR="1171A4E2">
              <w:rPr>
                <w:rFonts w:ascii="Times New Roman" w:hAnsi="Times New Roman" w:eastAsia="Calibri" w:cs="Times New Roman"/>
                <w:sz w:val="24"/>
                <w:szCs w:val="24"/>
              </w:rPr>
              <w:t>false</w:t>
            </w:r>
            <w:r w:rsidRPr="43ADACC6" w:rsidR="119962FE">
              <w:rPr>
                <w:rFonts w:ascii="Times New Roman" w:hAnsi="Times New Roman" w:eastAsia="Calibri" w:cs="Times New Roman"/>
                <w:sz w:val="24"/>
                <w:szCs w:val="24"/>
              </w:rPr>
              <w:t>”</w:t>
            </w:r>
            <w:r w:rsidRPr="43ADACC6" w:rsidR="6E753D85">
              <w:rPr>
                <w:rFonts w:ascii="Times New Roman" w:hAnsi="Times New Roman" w:eastAsia="Calibri" w:cs="Times New Roman"/>
                <w:sz w:val="24"/>
                <w:szCs w:val="24"/>
              </w:rPr>
              <w:t xml:space="preserve"> según RF</w:t>
            </w:r>
            <w:r w:rsidRPr="43ADACC6" w:rsidR="5DBFFC1E">
              <w:rPr>
                <w:rFonts w:ascii="Times New Roman" w:hAnsi="Times New Roman" w:eastAsia="Calibri" w:cs="Times New Roman"/>
                <w:sz w:val="24"/>
                <w:szCs w:val="24"/>
              </w:rPr>
              <w:t>20, lo</w:t>
            </w:r>
            <w:r w:rsidRPr="43ADACC6" w:rsidR="119962FE">
              <w:rPr>
                <w:rFonts w:ascii="Times New Roman" w:hAnsi="Times New Roman" w:eastAsia="Calibri" w:cs="Times New Roman"/>
                <w:sz w:val="24"/>
                <w:szCs w:val="24"/>
              </w:rPr>
              <w:t xml:space="preserve"> cual ya no estará disponible para futuras planificaciones del escalafón.</w:t>
            </w:r>
          </w:p>
        </w:tc>
      </w:tr>
      <w:tr w:rsidR="0C452087" w:rsidTr="43ADACC6" w14:paraId="7CA65225">
        <w:trPr>
          <w:trHeight w:val="450"/>
        </w:trPr>
        <w:tc>
          <w:tcPr>
            <w:tcW w:w="2055" w:type="dxa"/>
            <w:tcMar/>
          </w:tcPr>
          <w:p w:rsidR="0C452087" w:rsidP="0C452087" w:rsidRDefault="0C452087" w14:paraId="19858018" w14:textId="014F3989">
            <w:pPr>
              <w:pStyle w:val="ParrafoORT"/>
              <w:rPr>
                <w:rFonts w:ascii="Times New Roman" w:hAnsi="Times New Roman" w:eastAsia="Calibri" w:cs="Times New Roman"/>
                <w:sz w:val="24"/>
                <w:szCs w:val="24"/>
              </w:rPr>
            </w:pPr>
            <w:r w:rsidR="0C452087">
              <w:rPr/>
              <w:t>Prioridad</w:t>
            </w:r>
          </w:p>
        </w:tc>
        <w:tc>
          <w:tcPr>
            <w:tcW w:w="6435" w:type="dxa"/>
            <w:tcMar/>
          </w:tcPr>
          <w:p w:rsidR="5A228B0A" w:rsidP="0C452087" w:rsidRDefault="5A228B0A" w14:paraId="73D25202" w14:textId="62A15109">
            <w:pPr>
              <w:pStyle w:val="ParrafoORT"/>
            </w:pPr>
            <w:r w:rsidR="5A228B0A">
              <w:rPr/>
              <w:t>Baja</w:t>
            </w:r>
          </w:p>
        </w:tc>
      </w:tr>
    </w:tbl>
    <w:p w:rsidR="0C452087" w:rsidP="0C452087" w:rsidRDefault="0C452087" w14:paraId="5BF08E37" w14:textId="518163AF">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8490" w:type="dxa"/>
        <w:tblLook w:val="06A0" w:firstRow="1" w:lastRow="0" w:firstColumn="1" w:lastColumn="0" w:noHBand="1" w:noVBand="1"/>
      </w:tblPr>
      <w:tblGrid>
        <w:gridCol w:w="2130"/>
        <w:gridCol w:w="6360"/>
      </w:tblGrid>
      <w:tr w:rsidR="0C452087" w:rsidTr="7FB468F6" w14:paraId="365CB682">
        <w:tc>
          <w:tcPr>
            <w:tcW w:w="2130" w:type="dxa"/>
            <w:tcMar/>
          </w:tcPr>
          <w:p w:rsidR="0C452087" w:rsidP="0C452087" w:rsidRDefault="0C452087" w14:paraId="6E8FA3A9" w14:textId="53B7A3D3">
            <w:pPr>
              <w:pStyle w:val="ParrafoORT"/>
              <w:rPr>
                <w:rFonts w:ascii="Times New Roman" w:hAnsi="Times New Roman" w:eastAsia="Calibri" w:cs="Times New Roman"/>
                <w:sz w:val="24"/>
                <w:szCs w:val="24"/>
              </w:rPr>
            </w:pPr>
            <w:r w:rsidR="0C452087">
              <w:rPr/>
              <w:t>ID</w:t>
            </w:r>
          </w:p>
        </w:tc>
        <w:tc>
          <w:tcPr>
            <w:tcW w:w="6360" w:type="dxa"/>
            <w:tcMar/>
          </w:tcPr>
          <w:p w:rsidR="0C452087" w:rsidP="0C452087" w:rsidRDefault="0C452087" w14:paraId="0386ED17" w14:textId="1233CDFD">
            <w:pPr>
              <w:pStyle w:val="ParrafoORT"/>
            </w:pPr>
            <w:r w:rsidR="22E74860">
              <w:rPr/>
              <w:t>RF</w:t>
            </w:r>
            <w:r w:rsidR="00A558F9">
              <w:rPr/>
              <w:t>2</w:t>
            </w:r>
            <w:r w:rsidR="690E5A52">
              <w:rPr/>
              <w:t>2</w:t>
            </w:r>
          </w:p>
        </w:tc>
      </w:tr>
      <w:tr w:rsidR="0C452087" w:rsidTr="7FB468F6" w14:paraId="6995E2DF">
        <w:tc>
          <w:tcPr>
            <w:tcW w:w="2130" w:type="dxa"/>
            <w:tcMar/>
          </w:tcPr>
          <w:p w:rsidR="0C452087" w:rsidP="0C452087" w:rsidRDefault="0C452087" w14:paraId="4EB608D1" w14:textId="4F490FEC">
            <w:pPr>
              <w:pStyle w:val="ParrafoORT"/>
              <w:rPr>
                <w:rFonts w:ascii="Times New Roman" w:hAnsi="Times New Roman" w:eastAsia="Calibri" w:cs="Times New Roman"/>
                <w:sz w:val="24"/>
                <w:szCs w:val="24"/>
              </w:rPr>
            </w:pPr>
            <w:r w:rsidR="0C452087">
              <w:rPr/>
              <w:t>Usuario</w:t>
            </w:r>
          </w:p>
        </w:tc>
        <w:tc>
          <w:tcPr>
            <w:tcW w:w="6360" w:type="dxa"/>
            <w:tcMar/>
          </w:tcPr>
          <w:p w:rsidR="04F9EE7F" w:rsidP="0C452087" w:rsidRDefault="04F9EE7F" w14:paraId="142E0FEE" w14:textId="2B737E92">
            <w:pPr>
              <w:pStyle w:val="ParrafoORT"/>
            </w:pPr>
            <w:r w:rsidR="04F9EE7F">
              <w:rPr/>
              <w:t>Subjefe de operativa. Asistente de operativa</w:t>
            </w:r>
          </w:p>
        </w:tc>
      </w:tr>
      <w:tr w:rsidR="0C452087" w:rsidTr="7FB468F6" w14:paraId="1C90675D">
        <w:tc>
          <w:tcPr>
            <w:tcW w:w="2130" w:type="dxa"/>
            <w:tcMar/>
          </w:tcPr>
          <w:p w:rsidR="0C452087" w:rsidP="0C452087" w:rsidRDefault="0C452087" w14:paraId="7F3B9C36" w14:textId="75BD1945">
            <w:pPr>
              <w:pStyle w:val="ParrafoORT"/>
              <w:rPr>
                <w:rFonts w:ascii="Times New Roman" w:hAnsi="Times New Roman" w:eastAsia="Calibri" w:cs="Times New Roman"/>
                <w:sz w:val="24"/>
                <w:szCs w:val="24"/>
              </w:rPr>
            </w:pPr>
            <w:r w:rsidR="0C452087">
              <w:rPr/>
              <w:t>Título</w:t>
            </w:r>
          </w:p>
        </w:tc>
        <w:tc>
          <w:tcPr>
            <w:tcW w:w="6360" w:type="dxa"/>
            <w:tcMar/>
          </w:tcPr>
          <w:p w:rsidR="4AA378F7" w:rsidP="0C452087" w:rsidRDefault="4AA378F7" w14:paraId="13E9E294" w14:textId="0DE1E777">
            <w:pPr>
              <w:pStyle w:val="ParrafoORT"/>
            </w:pPr>
            <w:r w:rsidR="4AA378F7">
              <w:rPr/>
              <w:t>Modificación de horario en jornada de un guardia</w:t>
            </w:r>
          </w:p>
        </w:tc>
      </w:tr>
      <w:tr w:rsidR="0C452087" w:rsidTr="7FB468F6" w14:paraId="558A2608">
        <w:tc>
          <w:tcPr>
            <w:tcW w:w="2130" w:type="dxa"/>
            <w:tcMar/>
          </w:tcPr>
          <w:p w:rsidR="0C452087" w:rsidP="0C452087" w:rsidRDefault="0C452087" w14:paraId="5E7553F8" w14:textId="777286FF">
            <w:pPr>
              <w:pStyle w:val="ParrafoORT"/>
              <w:rPr>
                <w:rFonts w:ascii="Times New Roman" w:hAnsi="Times New Roman" w:eastAsia="Calibri" w:cs="Times New Roman"/>
                <w:sz w:val="24"/>
                <w:szCs w:val="24"/>
              </w:rPr>
            </w:pPr>
            <w:r w:rsidR="0C452087">
              <w:rPr/>
              <w:t>Descripción</w:t>
            </w:r>
          </w:p>
        </w:tc>
        <w:tc>
          <w:tcPr>
            <w:tcW w:w="6360" w:type="dxa"/>
            <w:tcMar/>
          </w:tcPr>
          <w:p w:rsidR="0C452087" w:rsidP="0C452087" w:rsidRDefault="0C452087" w14:paraId="7AD10C7D" w14:textId="320EABEC">
            <w:pPr>
              <w:pStyle w:val="ParrafoORT"/>
              <w:rPr>
                <w:rFonts w:ascii="Times New Roman" w:hAnsi="Times New Roman" w:eastAsia="Calibri" w:cs="Times New Roman"/>
                <w:sz w:val="24"/>
                <w:szCs w:val="24"/>
              </w:rPr>
            </w:pPr>
            <w:r w:rsidR="0C452087">
              <w:rPr/>
              <w:t>El sistema debe permitir</w:t>
            </w:r>
            <w:r w:rsidR="35B956AE">
              <w:rPr/>
              <w:t xml:space="preserve"> la modificación del horario de un guardia en un servicio </w:t>
            </w:r>
            <w:r w:rsidR="50B09576">
              <w:rPr/>
              <w:t>específico</w:t>
            </w:r>
            <w:r w:rsidR="35B956AE">
              <w:rPr/>
              <w:t xml:space="preserve">, un </w:t>
            </w:r>
            <w:r w:rsidR="7F282689">
              <w:rPr/>
              <w:t>día</w:t>
            </w:r>
            <w:r w:rsidR="35B956AE">
              <w:rPr/>
              <w:t xml:space="preserve"> determinado</w:t>
            </w:r>
          </w:p>
        </w:tc>
      </w:tr>
      <w:tr w:rsidR="43ADACC6" w:rsidTr="7FB468F6" w14:paraId="304514DC">
        <w:tc>
          <w:tcPr>
            <w:tcW w:w="2130" w:type="dxa"/>
            <w:tcMar/>
          </w:tcPr>
          <w:p w:rsidR="0161B8D3" w:rsidP="43ADACC6" w:rsidRDefault="0161B8D3" w14:paraId="4E2C539D" w14:textId="5810543F">
            <w:pPr>
              <w:pStyle w:val="ParrafoORT"/>
              <w:rPr>
                <w:rFonts w:ascii="Times New Roman" w:hAnsi="Times New Roman" w:eastAsia="Calibri" w:cs="Times New Roman"/>
                <w:sz w:val="24"/>
                <w:szCs w:val="24"/>
              </w:rPr>
            </w:pPr>
            <w:r w:rsidRPr="43ADACC6" w:rsidR="0161B8D3">
              <w:rPr>
                <w:rFonts w:ascii="Times New Roman" w:hAnsi="Times New Roman" w:eastAsia="Calibri" w:cs="Times New Roman"/>
                <w:sz w:val="24"/>
                <w:szCs w:val="24"/>
              </w:rPr>
              <w:t>Validación y reglas de negocio</w:t>
            </w:r>
          </w:p>
        </w:tc>
        <w:tc>
          <w:tcPr>
            <w:tcW w:w="6360" w:type="dxa"/>
            <w:tcMar/>
          </w:tcPr>
          <w:p w:rsidR="200708FD" w:rsidP="43ADACC6" w:rsidRDefault="200708FD" w14:paraId="2BF5D8DA" w14:textId="3F20BFE4">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Se requiere:</w:t>
            </w:r>
          </w:p>
          <w:p w:rsidR="200708FD" w:rsidP="43ADACC6" w:rsidRDefault="200708FD" w14:paraId="3D70AF25" w14:textId="02F270F9">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Hora de entrada: formato Datetime, es la hora que se asigna como entrada al puesto..</w:t>
            </w:r>
          </w:p>
          <w:p w:rsidR="200708FD" w:rsidP="43ADACC6" w:rsidRDefault="200708FD" w14:paraId="3DFC4C54" w14:textId="596D0CA2">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 xml:space="preserve">Hora de salida: formato </w:t>
            </w:r>
            <w:proofErr w:type="spellStart"/>
            <w:r w:rsidRPr="43ADACC6" w:rsidR="200708FD">
              <w:rPr>
                <w:rFonts w:ascii="Times New Roman" w:hAnsi="Times New Roman" w:eastAsia="Calibri" w:cs="Times New Roman"/>
                <w:sz w:val="24"/>
                <w:szCs w:val="24"/>
              </w:rPr>
              <w:t>Datetime</w:t>
            </w:r>
            <w:proofErr w:type="spellEnd"/>
            <w:r w:rsidRPr="43ADACC6" w:rsidR="200708FD">
              <w:rPr>
                <w:rFonts w:ascii="Times New Roman" w:hAnsi="Times New Roman" w:eastAsia="Calibri" w:cs="Times New Roman"/>
                <w:sz w:val="24"/>
                <w:szCs w:val="24"/>
              </w:rPr>
              <w:t>, es la hora que se asigna como entrada al puesto.</w:t>
            </w:r>
          </w:p>
          <w:p w:rsidR="200708FD" w:rsidP="43ADACC6" w:rsidRDefault="200708FD" w14:paraId="5DB2AF6B" w14:textId="066D5A84">
            <w:pPr>
              <w:pStyle w:val="ParrafoORT"/>
              <w:rPr>
                <w:rFonts w:ascii="Times New Roman" w:hAnsi="Times New Roman" w:eastAsia="Calibri" w:cs="Times New Roman"/>
                <w:sz w:val="24"/>
                <w:szCs w:val="24"/>
              </w:rPr>
            </w:pPr>
            <w:r w:rsidRPr="43ADACC6" w:rsidR="200708FD">
              <w:rPr>
                <w:rFonts w:ascii="Times New Roman" w:hAnsi="Times New Roman" w:eastAsia="Calibri" w:cs="Times New Roman"/>
                <w:sz w:val="24"/>
                <w:szCs w:val="24"/>
              </w:rPr>
              <w:t>La hora de salida debe ser posterior a la hora de entrada, y el tiempo transcurrido entre ambos horarios debe ser mayor a 30 minutos (cantidad de hora</w:t>
            </w:r>
            <w:r w:rsidRPr="43ADACC6" w:rsidR="715B7F38">
              <w:rPr>
                <w:rFonts w:ascii="Times New Roman" w:hAnsi="Times New Roman" w:eastAsia="Calibri" w:cs="Times New Roman"/>
                <w:sz w:val="24"/>
                <w:szCs w:val="24"/>
              </w:rPr>
              <w:t>s 0.5)</w:t>
            </w:r>
          </w:p>
          <w:p w:rsidR="43ADACC6" w:rsidP="43ADACC6" w:rsidRDefault="43ADACC6" w14:paraId="50606CAA" w14:textId="7EC4D767">
            <w:pPr>
              <w:pStyle w:val="ParrafoORT"/>
              <w:rPr>
                <w:rFonts w:ascii="Times New Roman" w:hAnsi="Times New Roman" w:eastAsia="Calibri" w:cs="Times New Roman"/>
                <w:sz w:val="24"/>
                <w:szCs w:val="24"/>
              </w:rPr>
            </w:pPr>
          </w:p>
        </w:tc>
      </w:tr>
      <w:tr w:rsidR="0C452087" w:rsidTr="7FB468F6" w14:paraId="098CF622">
        <w:tc>
          <w:tcPr>
            <w:tcW w:w="2130" w:type="dxa"/>
            <w:tcMar/>
          </w:tcPr>
          <w:p w:rsidR="0C452087" w:rsidP="0C452087" w:rsidRDefault="0C452087" w14:paraId="2A0C9567" w14:textId="014F3989">
            <w:pPr>
              <w:pStyle w:val="ParrafoORT"/>
              <w:rPr>
                <w:rFonts w:ascii="Times New Roman" w:hAnsi="Times New Roman" w:eastAsia="Calibri" w:cs="Times New Roman"/>
                <w:sz w:val="24"/>
                <w:szCs w:val="24"/>
              </w:rPr>
            </w:pPr>
            <w:r w:rsidR="0C452087">
              <w:rPr/>
              <w:t>Prioridad</w:t>
            </w:r>
          </w:p>
        </w:tc>
        <w:tc>
          <w:tcPr>
            <w:tcW w:w="6360" w:type="dxa"/>
            <w:tcMar/>
          </w:tcPr>
          <w:p w:rsidR="7A65FED1" w:rsidP="0C452087" w:rsidRDefault="7A65FED1" w14:paraId="1E11E29E" w14:textId="5E750E57">
            <w:pPr>
              <w:pStyle w:val="ParrafoORT"/>
            </w:pPr>
            <w:r w:rsidR="7A65FED1">
              <w:rPr/>
              <w:t>Alta</w:t>
            </w:r>
          </w:p>
        </w:tc>
      </w:tr>
    </w:tbl>
    <w:p w:rsidR="0C452087" w:rsidP="0C452087" w:rsidRDefault="0C452087" w14:paraId="70B46168" w14:textId="0E9D508B">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43ADACC6" w:rsidTr="7FB468F6" w14:paraId="22F3B4E5">
        <w:tc>
          <w:tcPr>
            <w:tcW w:w="2055" w:type="dxa"/>
            <w:tcMar/>
          </w:tcPr>
          <w:p w:rsidR="43ADACC6" w:rsidP="43ADACC6" w:rsidRDefault="43ADACC6" w14:paraId="7DEEA283" w14:textId="53B7A3D3">
            <w:pPr>
              <w:pStyle w:val="ParrafoORT"/>
              <w:rPr>
                <w:rFonts w:ascii="Times New Roman" w:hAnsi="Times New Roman" w:eastAsia="Calibri" w:cs="Times New Roman"/>
                <w:sz w:val="24"/>
                <w:szCs w:val="24"/>
              </w:rPr>
            </w:pPr>
            <w:r w:rsidR="43ADACC6">
              <w:rPr/>
              <w:t>ID</w:t>
            </w:r>
          </w:p>
        </w:tc>
        <w:tc>
          <w:tcPr>
            <w:tcW w:w="6435" w:type="dxa"/>
            <w:tcMar/>
          </w:tcPr>
          <w:p w:rsidR="43ADACC6" w:rsidP="43ADACC6" w:rsidRDefault="43ADACC6" w14:paraId="7535BBC7" w14:textId="3E2B9DF4">
            <w:pPr>
              <w:pStyle w:val="ParrafoORT"/>
            </w:pPr>
            <w:r w:rsidR="1F2C0F43">
              <w:rPr/>
              <w:t>RF</w:t>
            </w:r>
            <w:r w:rsidR="1F2C0F43">
              <w:rPr/>
              <w:t>2</w:t>
            </w:r>
            <w:r w:rsidR="6B9D281B">
              <w:rPr/>
              <w:t>3</w:t>
            </w:r>
          </w:p>
        </w:tc>
      </w:tr>
      <w:tr w:rsidR="43ADACC6" w:rsidTr="7FB468F6" w14:paraId="1D6352F9">
        <w:tc>
          <w:tcPr>
            <w:tcW w:w="2055" w:type="dxa"/>
            <w:tcMar/>
          </w:tcPr>
          <w:p w:rsidR="43ADACC6" w:rsidP="43ADACC6" w:rsidRDefault="43ADACC6" w14:paraId="5749D7BC" w14:textId="4F490FEC">
            <w:pPr>
              <w:pStyle w:val="ParrafoORT"/>
              <w:rPr>
                <w:rFonts w:ascii="Times New Roman" w:hAnsi="Times New Roman" w:eastAsia="Calibri" w:cs="Times New Roman"/>
                <w:sz w:val="24"/>
                <w:szCs w:val="24"/>
              </w:rPr>
            </w:pPr>
            <w:r w:rsidR="43ADACC6">
              <w:rPr/>
              <w:t>Usuario</w:t>
            </w:r>
          </w:p>
        </w:tc>
        <w:tc>
          <w:tcPr>
            <w:tcW w:w="6435" w:type="dxa"/>
            <w:tcMar/>
          </w:tcPr>
          <w:p w:rsidR="43ADACC6" w:rsidP="43ADACC6" w:rsidRDefault="43ADACC6" w14:paraId="23C958A4" w14:textId="476E9AF8">
            <w:pPr>
              <w:pStyle w:val="ParrafoORT"/>
              <w:rPr>
                <w:rFonts w:ascii="Times New Roman" w:hAnsi="Times New Roman" w:eastAsia="Calibri" w:cs="Times New Roman"/>
                <w:sz w:val="24"/>
                <w:szCs w:val="24"/>
              </w:rPr>
            </w:pPr>
            <w:r w:rsidR="43ADACC6">
              <w:rPr/>
              <w:t>Subjefe de operativa.</w:t>
            </w:r>
          </w:p>
        </w:tc>
      </w:tr>
      <w:tr w:rsidR="43ADACC6" w:rsidTr="7FB468F6" w14:paraId="32887C33">
        <w:tc>
          <w:tcPr>
            <w:tcW w:w="2055" w:type="dxa"/>
            <w:tcMar/>
          </w:tcPr>
          <w:p w:rsidR="43ADACC6" w:rsidP="43ADACC6" w:rsidRDefault="43ADACC6" w14:paraId="3CE2A8C4" w14:textId="75BD1945">
            <w:pPr>
              <w:pStyle w:val="ParrafoORT"/>
              <w:rPr>
                <w:rFonts w:ascii="Times New Roman" w:hAnsi="Times New Roman" w:eastAsia="Calibri" w:cs="Times New Roman"/>
                <w:sz w:val="24"/>
                <w:szCs w:val="24"/>
              </w:rPr>
            </w:pPr>
            <w:r w:rsidR="43ADACC6">
              <w:rPr/>
              <w:t>Título</w:t>
            </w:r>
          </w:p>
        </w:tc>
        <w:tc>
          <w:tcPr>
            <w:tcW w:w="6435" w:type="dxa"/>
            <w:tcMar/>
          </w:tcPr>
          <w:p w:rsidR="43ADACC6" w:rsidP="43ADACC6" w:rsidRDefault="43ADACC6" w14:paraId="7B00CE67" w14:textId="3102A55C">
            <w:pPr>
              <w:pStyle w:val="ParrafoORT"/>
            </w:pPr>
            <w:r w:rsidR="43ADACC6">
              <w:rPr/>
              <w:t>Carga libres trabajados</w:t>
            </w:r>
          </w:p>
        </w:tc>
      </w:tr>
      <w:tr w:rsidR="43ADACC6" w:rsidTr="7FB468F6" w14:paraId="1BC70EAE">
        <w:tc>
          <w:tcPr>
            <w:tcW w:w="2055" w:type="dxa"/>
            <w:tcMar/>
          </w:tcPr>
          <w:p w:rsidR="43ADACC6" w:rsidP="43ADACC6" w:rsidRDefault="43ADACC6" w14:paraId="73BDAE8D" w14:textId="777286FF">
            <w:pPr>
              <w:pStyle w:val="ParrafoORT"/>
              <w:rPr>
                <w:rFonts w:ascii="Times New Roman" w:hAnsi="Times New Roman" w:eastAsia="Calibri" w:cs="Times New Roman"/>
                <w:sz w:val="24"/>
                <w:szCs w:val="24"/>
              </w:rPr>
            </w:pPr>
            <w:r w:rsidR="43ADACC6">
              <w:rPr/>
              <w:t>Descripción</w:t>
            </w:r>
          </w:p>
        </w:tc>
        <w:tc>
          <w:tcPr>
            <w:tcW w:w="6435" w:type="dxa"/>
            <w:tcMar/>
          </w:tcPr>
          <w:p w:rsidR="43ADACC6" w:rsidP="43ADACC6" w:rsidRDefault="43ADACC6" w14:paraId="2BC84311" w14:textId="2274DD85">
            <w:pPr>
              <w:pStyle w:val="ParrafoORT"/>
            </w:pPr>
            <w:r w:rsidR="43ADACC6">
              <w:rPr/>
              <w:t xml:space="preserve">El sistema debe permitir la carga de libres trabajados cuando se asigna un funcionario que en </w:t>
            </w:r>
            <w:r w:rsidR="0196E650">
              <w:rPr/>
              <w:t xml:space="preserve">si </w:t>
            </w:r>
            <w:r w:rsidR="08F1480D">
              <w:rPr/>
              <w:t>día</w:t>
            </w:r>
            <w:r w:rsidR="43ADACC6">
              <w:rPr/>
              <w:t xml:space="preserve"> libre decide </w:t>
            </w:r>
            <w:r w:rsidR="43B5EE68">
              <w:rPr/>
              <w:t>trabajar</w:t>
            </w:r>
            <w:r w:rsidR="43ADACC6">
              <w:rPr/>
              <w:t>.</w:t>
            </w:r>
          </w:p>
        </w:tc>
      </w:tr>
      <w:tr w:rsidR="43ADACC6" w:rsidTr="7FB468F6" w14:paraId="4C9E0CFE">
        <w:tc>
          <w:tcPr>
            <w:tcW w:w="2055" w:type="dxa"/>
            <w:tcMar/>
          </w:tcPr>
          <w:p w:rsidR="43ADACC6" w:rsidP="43ADACC6" w:rsidRDefault="43ADACC6" w14:paraId="11FDA098" w14:textId="5810543F">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Validación y reglas de negocio</w:t>
            </w:r>
          </w:p>
          <w:p w:rsidR="43ADACC6" w:rsidP="43ADACC6" w:rsidRDefault="43ADACC6" w14:paraId="3FF84E13" w14:textId="212F7F0A">
            <w:pPr>
              <w:pStyle w:val="ParrafoORT"/>
              <w:rPr>
                <w:rFonts w:ascii="Times New Roman" w:hAnsi="Times New Roman" w:eastAsia="Calibri" w:cs="Times New Roman"/>
                <w:sz w:val="24"/>
                <w:szCs w:val="24"/>
              </w:rPr>
            </w:pPr>
          </w:p>
        </w:tc>
        <w:tc>
          <w:tcPr>
            <w:tcW w:w="6435" w:type="dxa"/>
            <w:tcMar/>
          </w:tcPr>
          <w:p w:rsidR="43ADACC6" w:rsidP="43ADACC6" w:rsidRDefault="43ADACC6" w14:paraId="25BEACA9" w14:textId="3E2A8280">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 xml:space="preserve">Se asigna al puesto </w:t>
            </w:r>
            <w:r w:rsidRPr="43ADACC6" w:rsidR="40B2BED4">
              <w:rPr>
                <w:rFonts w:ascii="Times New Roman" w:hAnsi="Times New Roman" w:eastAsia="Calibri" w:cs="Times New Roman"/>
                <w:sz w:val="24"/>
                <w:szCs w:val="24"/>
              </w:rPr>
              <w:t xml:space="preserve">el “tipo de asignación” como “LIBRE_TRABAJADO” </w:t>
            </w:r>
            <w:r w:rsidRPr="43ADACC6" w:rsidR="4B85B11B">
              <w:rPr>
                <w:rFonts w:ascii="Times New Roman" w:hAnsi="Times New Roman" w:eastAsia="Calibri" w:cs="Times New Roman"/>
                <w:sz w:val="24"/>
                <w:szCs w:val="24"/>
              </w:rPr>
              <w:t xml:space="preserve">según RF20 </w:t>
            </w:r>
            <w:r w:rsidRPr="43ADACC6" w:rsidR="40B2BED4">
              <w:rPr>
                <w:rFonts w:ascii="Times New Roman" w:hAnsi="Times New Roman" w:eastAsia="Calibri" w:cs="Times New Roman"/>
                <w:sz w:val="24"/>
                <w:szCs w:val="24"/>
              </w:rPr>
              <w:t xml:space="preserve">y se computa </w:t>
            </w:r>
            <w:r w:rsidRPr="43ADACC6" w:rsidR="7EE727BA">
              <w:rPr>
                <w:rFonts w:ascii="Times New Roman" w:hAnsi="Times New Roman" w:eastAsia="Calibri" w:cs="Times New Roman"/>
                <w:sz w:val="24"/>
                <w:szCs w:val="24"/>
              </w:rPr>
              <w:t>en la carga de horas según RF</w:t>
            </w:r>
            <w:r w:rsidRPr="43ADACC6" w:rsidR="25EF3146">
              <w:rPr>
                <w:rFonts w:ascii="Times New Roman" w:hAnsi="Times New Roman" w:eastAsia="Calibri" w:cs="Times New Roman"/>
                <w:sz w:val="24"/>
                <w:szCs w:val="24"/>
              </w:rPr>
              <w:t>10 en “Nombre del cómputo” como “LIBRE_TRABAJADO”.</w:t>
            </w:r>
          </w:p>
          <w:p w:rsidR="25EF3146" w:rsidP="43ADACC6" w:rsidRDefault="25EF3146" w14:paraId="22F13FCF" w14:textId="13BD5539">
            <w:pPr>
              <w:pStyle w:val="ParrafoORT"/>
              <w:rPr>
                <w:rFonts w:ascii="Times New Roman" w:hAnsi="Times New Roman" w:eastAsia="Calibri" w:cs="Times New Roman"/>
                <w:sz w:val="24"/>
                <w:szCs w:val="24"/>
              </w:rPr>
            </w:pPr>
            <w:r w:rsidRPr="43ADACC6" w:rsidR="25EF3146">
              <w:rPr>
                <w:rFonts w:ascii="Times New Roman" w:hAnsi="Times New Roman" w:eastAsia="Calibri" w:cs="Times New Roman"/>
                <w:sz w:val="24"/>
                <w:szCs w:val="24"/>
              </w:rPr>
              <w:t xml:space="preserve">En la planificación del escalafón se ingresa su horario de entrada y salida y al momento de confirmar el presente se computa </w:t>
            </w:r>
            <w:r w:rsidRPr="43ADACC6" w:rsidR="413E8C8D">
              <w:rPr>
                <w:rFonts w:ascii="Times New Roman" w:hAnsi="Times New Roman" w:eastAsia="Calibri" w:cs="Times New Roman"/>
                <w:sz w:val="24"/>
                <w:szCs w:val="24"/>
              </w:rPr>
              <w:t>con los datos necesario según RF10.</w:t>
            </w:r>
          </w:p>
        </w:tc>
      </w:tr>
      <w:tr w:rsidR="43ADACC6" w:rsidTr="7FB468F6" w14:paraId="75C36227">
        <w:tc>
          <w:tcPr>
            <w:tcW w:w="2055" w:type="dxa"/>
            <w:tcMar/>
          </w:tcPr>
          <w:p w:rsidR="43ADACC6" w:rsidP="43ADACC6" w:rsidRDefault="43ADACC6" w14:paraId="322594D4" w14:textId="014F3989">
            <w:pPr>
              <w:pStyle w:val="ParrafoORT"/>
              <w:rPr>
                <w:rFonts w:ascii="Times New Roman" w:hAnsi="Times New Roman" w:eastAsia="Calibri" w:cs="Times New Roman"/>
                <w:sz w:val="24"/>
                <w:szCs w:val="24"/>
              </w:rPr>
            </w:pPr>
            <w:r w:rsidR="43ADACC6">
              <w:rPr/>
              <w:t>Prioridad</w:t>
            </w:r>
          </w:p>
        </w:tc>
        <w:tc>
          <w:tcPr>
            <w:tcW w:w="6435" w:type="dxa"/>
            <w:tcMar/>
          </w:tcPr>
          <w:p w:rsidR="43ADACC6" w:rsidP="43ADACC6" w:rsidRDefault="43ADACC6" w14:paraId="70056C1B" w14:textId="0D80286D">
            <w:pPr>
              <w:pStyle w:val="ParrafoORT"/>
            </w:pPr>
            <w:r w:rsidR="43ADACC6">
              <w:rPr/>
              <w:t>Alta</w:t>
            </w:r>
          </w:p>
        </w:tc>
      </w:tr>
    </w:tbl>
    <w:p w:rsidR="43ADACC6" w:rsidP="43ADACC6" w:rsidRDefault="43ADACC6" w14:paraId="21809F1A" w14:textId="6AB0D334">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43ADACC6" w:rsidTr="7FB468F6" w14:paraId="7D0B8BA3">
        <w:tc>
          <w:tcPr>
            <w:tcW w:w="2055" w:type="dxa"/>
            <w:tcMar/>
          </w:tcPr>
          <w:p w:rsidR="43ADACC6" w:rsidP="43ADACC6" w:rsidRDefault="43ADACC6" w14:paraId="182E0A01" w14:textId="53B7A3D3">
            <w:pPr>
              <w:pStyle w:val="ParrafoORT"/>
              <w:rPr>
                <w:rFonts w:ascii="Times New Roman" w:hAnsi="Times New Roman" w:eastAsia="Calibri" w:cs="Times New Roman"/>
                <w:sz w:val="24"/>
                <w:szCs w:val="24"/>
              </w:rPr>
            </w:pPr>
            <w:r w:rsidR="43ADACC6">
              <w:rPr/>
              <w:t>ID</w:t>
            </w:r>
          </w:p>
        </w:tc>
        <w:tc>
          <w:tcPr>
            <w:tcW w:w="6435" w:type="dxa"/>
            <w:tcMar/>
          </w:tcPr>
          <w:p w:rsidR="43ADACC6" w:rsidP="43ADACC6" w:rsidRDefault="43ADACC6" w14:paraId="22BE96B0" w14:textId="20CE4CD2">
            <w:pPr>
              <w:pStyle w:val="ParrafoORT"/>
            </w:pPr>
            <w:r w:rsidR="1F2C0F43">
              <w:rPr/>
              <w:t>RF</w:t>
            </w:r>
            <w:r w:rsidR="1903AEB4">
              <w:rPr/>
              <w:t>2</w:t>
            </w:r>
            <w:r w:rsidR="29E6242B">
              <w:rPr/>
              <w:t>4</w:t>
            </w:r>
          </w:p>
        </w:tc>
      </w:tr>
      <w:tr w:rsidR="43ADACC6" w:rsidTr="7FB468F6" w14:paraId="6DC7AD10">
        <w:tc>
          <w:tcPr>
            <w:tcW w:w="2055" w:type="dxa"/>
            <w:tcMar/>
          </w:tcPr>
          <w:p w:rsidR="43ADACC6" w:rsidP="43ADACC6" w:rsidRDefault="43ADACC6" w14:paraId="66F70A13" w14:textId="4F490FEC">
            <w:pPr>
              <w:pStyle w:val="ParrafoORT"/>
              <w:rPr>
                <w:rFonts w:ascii="Times New Roman" w:hAnsi="Times New Roman" w:eastAsia="Calibri" w:cs="Times New Roman"/>
                <w:sz w:val="24"/>
                <w:szCs w:val="24"/>
              </w:rPr>
            </w:pPr>
            <w:r w:rsidR="43ADACC6">
              <w:rPr/>
              <w:t>Usuario</w:t>
            </w:r>
          </w:p>
        </w:tc>
        <w:tc>
          <w:tcPr>
            <w:tcW w:w="6435" w:type="dxa"/>
            <w:tcMar/>
          </w:tcPr>
          <w:p w:rsidR="43ADACC6" w:rsidP="43ADACC6" w:rsidRDefault="43ADACC6" w14:paraId="0C5FB81D" w14:textId="45FC3AE5">
            <w:pPr>
              <w:pStyle w:val="ParrafoORT"/>
            </w:pPr>
            <w:r w:rsidR="43ADACC6">
              <w:rPr/>
              <w:t>Subjefe de operativa</w:t>
            </w:r>
          </w:p>
        </w:tc>
      </w:tr>
      <w:tr w:rsidR="43ADACC6" w:rsidTr="7FB468F6" w14:paraId="10E6CAFD">
        <w:tc>
          <w:tcPr>
            <w:tcW w:w="2055" w:type="dxa"/>
            <w:tcMar/>
          </w:tcPr>
          <w:p w:rsidR="43ADACC6" w:rsidP="43ADACC6" w:rsidRDefault="43ADACC6" w14:paraId="5DDCFA26" w14:textId="75BD1945">
            <w:pPr>
              <w:pStyle w:val="ParrafoORT"/>
              <w:rPr>
                <w:rFonts w:ascii="Times New Roman" w:hAnsi="Times New Roman" w:eastAsia="Calibri" w:cs="Times New Roman"/>
                <w:sz w:val="24"/>
                <w:szCs w:val="24"/>
              </w:rPr>
            </w:pPr>
            <w:r w:rsidR="43ADACC6">
              <w:rPr/>
              <w:t>Título</w:t>
            </w:r>
          </w:p>
        </w:tc>
        <w:tc>
          <w:tcPr>
            <w:tcW w:w="6435" w:type="dxa"/>
            <w:tcMar/>
          </w:tcPr>
          <w:p w:rsidR="43ADACC6" w:rsidP="43ADACC6" w:rsidRDefault="43ADACC6" w14:paraId="65D6DE39" w14:textId="39605EA6">
            <w:pPr>
              <w:pStyle w:val="ParrafoORT"/>
            </w:pPr>
            <w:r w:rsidR="43ADACC6">
              <w:rPr/>
              <w:t xml:space="preserve">Configuración </w:t>
            </w:r>
            <w:r w:rsidR="185B0FA4">
              <w:rPr/>
              <w:t>de seguimiento de funcionario</w:t>
            </w:r>
          </w:p>
        </w:tc>
      </w:tr>
      <w:tr w:rsidR="43ADACC6" w:rsidTr="7FB468F6" w14:paraId="669E4133">
        <w:tc>
          <w:tcPr>
            <w:tcW w:w="2055" w:type="dxa"/>
            <w:tcMar/>
          </w:tcPr>
          <w:p w:rsidR="43ADACC6" w:rsidP="43ADACC6" w:rsidRDefault="43ADACC6" w14:paraId="17A8DE0C" w14:textId="777286FF">
            <w:pPr>
              <w:pStyle w:val="ParrafoORT"/>
              <w:rPr>
                <w:rFonts w:ascii="Times New Roman" w:hAnsi="Times New Roman" w:eastAsia="Calibri" w:cs="Times New Roman"/>
                <w:sz w:val="24"/>
                <w:szCs w:val="24"/>
              </w:rPr>
            </w:pPr>
            <w:r w:rsidR="43ADACC6">
              <w:rPr/>
              <w:t>Descripción</w:t>
            </w:r>
          </w:p>
        </w:tc>
        <w:tc>
          <w:tcPr>
            <w:tcW w:w="6435" w:type="dxa"/>
            <w:tcMar/>
          </w:tcPr>
          <w:p w:rsidR="43ADACC6" w:rsidP="43ADACC6" w:rsidRDefault="43ADACC6" w14:paraId="78FC5C00" w14:textId="440D2499">
            <w:pPr>
              <w:pStyle w:val="ParrafoORT"/>
            </w:pPr>
            <w:r w:rsidR="43ADACC6">
              <w:rPr/>
              <w:t xml:space="preserve">El sistema debe permitir la configuración </w:t>
            </w:r>
            <w:r w:rsidR="247B8C11">
              <w:rPr/>
              <w:t xml:space="preserve">en cuanto a sus datos personales, y seguimiento de jornada </w:t>
            </w:r>
            <w:r w:rsidR="733E6758">
              <w:rPr/>
              <w:t>día</w:t>
            </w:r>
            <w:r w:rsidR="247B8C11">
              <w:rPr/>
              <w:t xml:space="preserve"> a </w:t>
            </w:r>
            <w:r w:rsidR="0D8FA3FB">
              <w:rPr/>
              <w:t>día</w:t>
            </w:r>
            <w:r w:rsidR="247B8C11">
              <w:rPr/>
              <w:t>.</w:t>
            </w:r>
          </w:p>
        </w:tc>
      </w:tr>
      <w:tr w:rsidR="43ADACC6" w:rsidTr="7FB468F6" w14:paraId="30E7B767">
        <w:tc>
          <w:tcPr>
            <w:tcW w:w="2055" w:type="dxa"/>
            <w:tcMar/>
          </w:tcPr>
          <w:p w:rsidR="43ADACC6" w:rsidP="43ADACC6" w:rsidRDefault="43ADACC6" w14:paraId="0C679B30" w14:textId="15770506">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Validación y reglas de negocio</w:t>
            </w:r>
          </w:p>
          <w:p w:rsidR="43ADACC6" w:rsidP="43ADACC6" w:rsidRDefault="43ADACC6" w14:paraId="052CCF0C" w14:textId="61FD1260">
            <w:pPr>
              <w:pStyle w:val="ParrafoORT"/>
              <w:rPr>
                <w:rFonts w:ascii="Times New Roman" w:hAnsi="Times New Roman" w:eastAsia="Calibri" w:cs="Times New Roman"/>
                <w:sz w:val="24"/>
                <w:szCs w:val="24"/>
              </w:rPr>
            </w:pPr>
          </w:p>
        </w:tc>
        <w:tc>
          <w:tcPr>
            <w:tcW w:w="6435" w:type="dxa"/>
            <w:tcMar/>
          </w:tcPr>
          <w:p w:rsidR="43ADACC6" w:rsidP="43ADACC6" w:rsidRDefault="43ADACC6" w14:paraId="341C6FFD" w14:textId="7DA3CD0E">
            <w:pPr>
              <w:pStyle w:val="ParrafoORT"/>
              <w:rPr>
                <w:rFonts w:ascii="Times New Roman" w:hAnsi="Times New Roman" w:eastAsia="Calibri" w:cs="Times New Roman"/>
                <w:sz w:val="24"/>
                <w:szCs w:val="24"/>
              </w:rPr>
            </w:pPr>
            <w:r w:rsidRPr="43ADACC6" w:rsidR="43ADACC6">
              <w:rPr>
                <w:rFonts w:ascii="Times New Roman" w:hAnsi="Times New Roman" w:eastAsia="Calibri" w:cs="Times New Roman"/>
                <w:sz w:val="24"/>
                <w:szCs w:val="24"/>
              </w:rPr>
              <w:t xml:space="preserve">Se </w:t>
            </w:r>
            <w:r w:rsidRPr="43ADACC6" w:rsidR="0F7D3CD5">
              <w:rPr>
                <w:rFonts w:ascii="Times New Roman" w:hAnsi="Times New Roman" w:eastAsia="Calibri" w:cs="Times New Roman"/>
                <w:sz w:val="24"/>
                <w:szCs w:val="24"/>
              </w:rPr>
              <w:t>puede configurar</w:t>
            </w:r>
            <w:r w:rsidRPr="43ADACC6" w:rsidR="43ADACC6">
              <w:rPr>
                <w:rFonts w:ascii="Times New Roman" w:hAnsi="Times New Roman" w:eastAsia="Calibri" w:cs="Times New Roman"/>
                <w:sz w:val="24"/>
                <w:szCs w:val="24"/>
              </w:rPr>
              <w:t>:</w:t>
            </w:r>
          </w:p>
          <w:p w:rsidR="762948AA" w:rsidP="43ADACC6" w:rsidRDefault="762948AA" w14:paraId="57BF8942" w14:textId="0875F6E4">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43ADACC6" w:rsidR="762948AA">
              <w:rPr>
                <w:rStyle w:val="Enfasis:ORTChar"/>
              </w:rPr>
              <w:t>Cambio de domicilio</w:t>
            </w:r>
            <w:r w:rsidRPr="43ADACC6" w:rsidR="43ADACC6">
              <w:rPr>
                <w:rStyle w:val="Enfasis:ORTChar"/>
              </w:rPr>
              <w:t xml:space="preserve">: </w:t>
            </w:r>
            <w:r w:rsidRPr="43ADACC6" w:rsidR="5DE464DA">
              <w:rPr>
                <w:rFonts w:ascii="Times New Roman" w:hAnsi="Times New Roman" w:eastAsia="Calibri" w:cs="Times New Roman"/>
                <w:sz w:val="24"/>
                <w:szCs w:val="24"/>
              </w:rPr>
              <w:t>se podrá actualizar el domicilio de un funcionario e impactar en las propiedades del funcionario RF10</w:t>
            </w:r>
          </w:p>
          <w:p w:rsidR="47172F45" w:rsidP="43ADACC6" w:rsidRDefault="47172F45" w14:paraId="78D25CCC" w14:textId="5DC978F4">
            <w:pPr>
              <w:pStyle w:val="ParrafoORT"/>
              <w:rPr>
                <w:rFonts w:ascii="Times New Roman" w:hAnsi="Times New Roman" w:eastAsia="Calibri" w:cs="Times New Roman"/>
                <w:sz w:val="24"/>
                <w:szCs w:val="24"/>
              </w:rPr>
            </w:pPr>
            <w:r w:rsidRPr="43ADACC6" w:rsidR="47172F45">
              <w:rPr>
                <w:rStyle w:val="Enfasis:ORTChar"/>
              </w:rPr>
              <w:t xml:space="preserve">Cambio de </w:t>
            </w:r>
            <w:r w:rsidRPr="43ADACC6" w:rsidR="2EB4A8F4">
              <w:rPr>
                <w:rStyle w:val="Enfasis:ORTChar"/>
              </w:rPr>
              <w:t>teléfono</w:t>
            </w:r>
            <w:r w:rsidRPr="43ADACC6" w:rsidR="43ADACC6">
              <w:rPr>
                <w:rStyle w:val="Enfasis:ORTChar"/>
              </w:rPr>
              <w:t xml:space="preserve">: </w:t>
            </w:r>
            <w:r w:rsidRPr="43ADACC6" w:rsidR="5D7AB4AF">
              <w:rPr>
                <w:rFonts w:ascii="Times New Roman" w:hAnsi="Times New Roman" w:eastAsia="Calibri" w:cs="Times New Roman"/>
                <w:sz w:val="24"/>
                <w:szCs w:val="24"/>
              </w:rPr>
              <w:t xml:space="preserve">se podrá actualizar el </w:t>
            </w:r>
            <w:r w:rsidRPr="43ADACC6" w:rsidR="58C15652">
              <w:rPr>
                <w:rFonts w:ascii="Times New Roman" w:hAnsi="Times New Roman" w:eastAsia="Calibri" w:cs="Times New Roman"/>
                <w:sz w:val="24"/>
                <w:szCs w:val="24"/>
              </w:rPr>
              <w:t>teléfono</w:t>
            </w:r>
            <w:r w:rsidRPr="43ADACC6" w:rsidR="5D7AB4AF">
              <w:rPr>
                <w:rFonts w:ascii="Times New Roman" w:hAnsi="Times New Roman" w:eastAsia="Calibri" w:cs="Times New Roman"/>
                <w:sz w:val="24"/>
                <w:szCs w:val="24"/>
              </w:rPr>
              <w:t xml:space="preserve"> de un funcionario e impactar en las propiedades del funcionario RF10</w:t>
            </w:r>
          </w:p>
          <w:p w:rsidR="5057A618" w:rsidP="43ADACC6" w:rsidRDefault="5057A618" w14:paraId="0F0161E7" w14:textId="685B0C47">
            <w:pPr>
              <w:pStyle w:val="ParrafoORT"/>
              <w:rPr>
                <w:rFonts w:ascii="Times New Roman" w:hAnsi="Times New Roman" w:eastAsia="Calibri" w:cs="Times New Roman"/>
                <w:sz w:val="24"/>
                <w:szCs w:val="24"/>
              </w:rPr>
            </w:pPr>
            <w:r w:rsidRPr="43ADACC6" w:rsidR="5057A618">
              <w:rPr>
                <w:rStyle w:val="Enfasis:ORTChar"/>
              </w:rPr>
              <w:t xml:space="preserve">Estado actual: </w:t>
            </w:r>
            <w:r w:rsidRPr="43ADACC6" w:rsidR="1816E25A">
              <w:rPr>
                <w:rFonts w:ascii="Times New Roman" w:hAnsi="Times New Roman" w:eastAsia="Calibri" w:cs="Times New Roman"/>
                <w:sz w:val="24"/>
                <w:szCs w:val="24"/>
              </w:rPr>
              <w:t xml:space="preserve">refleja el cómputo actual del funcionario (Trabajando, Certificado médico, certificado BSE, falta, libre, libre trabajado, </w:t>
            </w:r>
            <w:r w:rsidRPr="43ADACC6" w:rsidR="163E3E11">
              <w:rPr>
                <w:rFonts w:ascii="Times New Roman" w:hAnsi="Times New Roman" w:eastAsia="Calibri" w:cs="Times New Roman"/>
                <w:sz w:val="24"/>
                <w:szCs w:val="24"/>
              </w:rPr>
              <w:t>etc.</w:t>
            </w:r>
            <w:r w:rsidRPr="43ADACC6" w:rsidR="6D598E25">
              <w:rPr>
                <w:rFonts w:ascii="Times New Roman" w:hAnsi="Times New Roman" w:eastAsia="Calibri" w:cs="Times New Roman"/>
                <w:sz w:val="24"/>
                <w:szCs w:val="24"/>
              </w:rPr>
              <w:t>, según RF09</w:t>
            </w:r>
            <w:r w:rsidRPr="43ADACC6" w:rsidR="1816E25A">
              <w:rPr>
                <w:rFonts w:ascii="Times New Roman" w:hAnsi="Times New Roman" w:eastAsia="Calibri" w:cs="Times New Roman"/>
                <w:sz w:val="24"/>
                <w:szCs w:val="24"/>
              </w:rPr>
              <w:t>)</w:t>
            </w:r>
          </w:p>
          <w:p w:rsidR="5845A055" w:rsidP="43ADACC6" w:rsidRDefault="5845A055" w14:paraId="66C5F6F5" w14:textId="6050CF0D">
            <w:pPr>
              <w:pStyle w:val="ParrafoORT"/>
              <w:rPr>
                <w:rFonts w:ascii="Times New Roman" w:hAnsi="Times New Roman" w:eastAsia="Calibri" w:cs="Times New Roman"/>
                <w:sz w:val="24"/>
                <w:szCs w:val="24"/>
              </w:rPr>
            </w:pPr>
            <w:r w:rsidRPr="43ADACC6" w:rsidR="5845A055">
              <w:rPr>
                <w:rStyle w:val="Enfasis:ORTChar"/>
              </w:rPr>
              <w:t xml:space="preserve">Excepcionalidades: </w:t>
            </w:r>
            <w:r w:rsidRPr="43ADACC6" w:rsidR="579958DF">
              <w:rPr>
                <w:rStyle w:val="ParrafoORTCar"/>
              </w:rPr>
              <w:t xml:space="preserve">automatizaciones  </w:t>
            </w:r>
            <w:r w:rsidRPr="43ADACC6" w:rsidR="579958DF">
              <w:rPr>
                <w:rFonts w:ascii="Times New Roman" w:hAnsi="Times New Roman" w:eastAsia="Calibri" w:cs="Times New Roman"/>
                <w:sz w:val="24"/>
                <w:szCs w:val="24"/>
              </w:rPr>
              <w:t>inherente al contrato.</w:t>
            </w:r>
          </w:p>
          <w:p w:rsidR="579958DF" w:rsidP="43ADACC6" w:rsidRDefault="579958DF" w14:paraId="225D8BA9" w14:textId="1B8566A3">
            <w:pPr>
              <w:pStyle w:val="ParrafoORT"/>
              <w:numPr>
                <w:ilvl w:val="0"/>
                <w:numId w:val="31"/>
              </w:numPr>
              <w:rPr>
                <w:rFonts w:ascii="Times New Roman" w:hAnsi="Times New Roman" w:eastAsia="Times New Roman" w:cs="Times New Roman"/>
                <w:sz w:val="24"/>
                <w:szCs w:val="24"/>
              </w:rPr>
            </w:pPr>
            <w:r w:rsidRPr="43ADACC6" w:rsidR="579958DF">
              <w:rPr>
                <w:rFonts w:ascii="Times New Roman" w:hAnsi="Times New Roman" w:eastAsia="Calibri" w:cs="Times New Roman"/>
                <w:sz w:val="24"/>
                <w:szCs w:val="24"/>
              </w:rPr>
              <w:t xml:space="preserve">Segundo </w:t>
            </w:r>
            <w:r w:rsidRPr="43ADACC6" w:rsidR="579958DF">
              <w:rPr>
                <w:rFonts w:ascii="Times New Roman" w:hAnsi="Times New Roman" w:eastAsia="Calibri" w:cs="Times New Roman"/>
                <w:sz w:val="24"/>
                <w:szCs w:val="24"/>
              </w:rPr>
              <w:t>día</w:t>
            </w:r>
            <w:r w:rsidRPr="43ADACC6" w:rsidR="579958DF">
              <w:rPr>
                <w:rFonts w:ascii="Times New Roman" w:hAnsi="Times New Roman" w:eastAsia="Calibri" w:cs="Times New Roman"/>
                <w:sz w:val="24"/>
                <w:szCs w:val="24"/>
              </w:rPr>
              <w:t xml:space="preserve"> de descanso trabajado</w:t>
            </w:r>
          </w:p>
          <w:p w:rsidR="579958DF" w:rsidP="43ADACC6" w:rsidRDefault="579958DF" w14:paraId="180BCA16" w14:textId="7ADF6B08">
            <w:pPr>
              <w:pStyle w:val="ParrafoORT"/>
              <w:numPr>
                <w:ilvl w:val="0"/>
                <w:numId w:val="31"/>
              </w:numPr>
              <w:rPr>
                <w:rFonts w:ascii="Times New Roman" w:hAnsi="Times New Roman" w:eastAsia="Times New Roman" w:cs="Times New Roman"/>
                <w:sz w:val="24"/>
                <w:szCs w:val="24"/>
              </w:rPr>
            </w:pPr>
            <w:r w:rsidRPr="43ADACC6" w:rsidR="579958DF">
              <w:rPr>
                <w:rFonts w:ascii="Times New Roman" w:hAnsi="Times New Roman" w:eastAsia="Calibri" w:cs="Times New Roman"/>
                <w:sz w:val="24"/>
                <w:szCs w:val="24"/>
              </w:rPr>
              <w:t>Cambio libre a libre trabajado,</w:t>
            </w:r>
          </w:p>
          <w:p w:rsidR="43ADACC6" w:rsidP="43ADACC6" w:rsidRDefault="43ADACC6" w14:paraId="69BD0DA8" w14:textId="2EBB907E">
            <w:pPr>
              <w:pStyle w:val="ParrafoORT"/>
              <w:rPr>
                <w:rFonts w:ascii="Times New Roman" w:hAnsi="Times New Roman" w:eastAsia="Calibri" w:cs="Times New Roman"/>
                <w:sz w:val="24"/>
                <w:szCs w:val="24"/>
              </w:rPr>
            </w:pPr>
          </w:p>
        </w:tc>
      </w:tr>
      <w:tr w:rsidR="43ADACC6" w:rsidTr="7FB468F6" w14:paraId="2F142644">
        <w:tc>
          <w:tcPr>
            <w:tcW w:w="2055" w:type="dxa"/>
            <w:tcMar/>
          </w:tcPr>
          <w:p w:rsidR="43ADACC6" w:rsidP="43ADACC6" w:rsidRDefault="43ADACC6" w14:paraId="662A1217" w14:textId="014F3989">
            <w:pPr>
              <w:pStyle w:val="ParrafoORT"/>
              <w:rPr>
                <w:rFonts w:ascii="Times New Roman" w:hAnsi="Times New Roman" w:eastAsia="Calibri" w:cs="Times New Roman"/>
                <w:sz w:val="24"/>
                <w:szCs w:val="24"/>
              </w:rPr>
            </w:pPr>
            <w:r w:rsidR="43ADACC6">
              <w:rPr/>
              <w:t>Prioridad</w:t>
            </w:r>
          </w:p>
        </w:tc>
        <w:tc>
          <w:tcPr>
            <w:tcW w:w="6435" w:type="dxa"/>
            <w:tcMar/>
          </w:tcPr>
          <w:p w:rsidR="43ADACC6" w:rsidP="43ADACC6" w:rsidRDefault="43ADACC6" w14:paraId="7B13D4A9" w14:textId="5B3A6094">
            <w:pPr>
              <w:pStyle w:val="ParrafoORT"/>
            </w:pPr>
            <w:r w:rsidR="43ADACC6">
              <w:rPr/>
              <w:t>Media</w:t>
            </w:r>
          </w:p>
        </w:tc>
      </w:tr>
    </w:tbl>
    <w:p w:rsidR="43ADACC6" w:rsidP="74EF939A" w:rsidRDefault="43ADACC6" w14:paraId="06C22F0E" w14:textId="0DB3D07F">
      <w:pPr>
        <w:pStyle w:val="SubNivelORT"/>
        <w:numPr>
          <w:numId w:val="0"/>
        </w:numPr>
        <w:ind w:left="357"/>
        <w:rPr>
          <w:rStyle w:val="SubNivelORTCar"/>
        </w:rPr>
      </w:pPr>
    </w:p>
    <w:tbl>
      <w:tblPr>
        <w:tblStyle w:val="Tablaconcuadrcula"/>
        <w:tblW w:w="0" w:type="auto"/>
        <w:tblLook w:val="06A0" w:firstRow="1" w:lastRow="0" w:firstColumn="1" w:lastColumn="0" w:noHBand="1" w:noVBand="1"/>
      </w:tblPr>
      <w:tblGrid>
        <w:gridCol w:w="2055"/>
        <w:gridCol w:w="6435"/>
      </w:tblGrid>
      <w:tr w:rsidR="0C452087" w:rsidTr="7FB468F6" w14:paraId="60CEF67D">
        <w:tc>
          <w:tcPr>
            <w:tcW w:w="2055" w:type="dxa"/>
            <w:tcMar/>
          </w:tcPr>
          <w:p w:rsidR="0C452087" w:rsidP="0C452087" w:rsidRDefault="0C452087" w14:paraId="423FAE13"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08F8FBEE" w14:textId="0BA56323">
            <w:pPr>
              <w:pStyle w:val="ParrafoORT"/>
            </w:pPr>
            <w:r w:rsidR="22E74860">
              <w:rPr/>
              <w:t>RF</w:t>
            </w:r>
            <w:r w:rsidR="2560BB02">
              <w:rPr/>
              <w:t>2</w:t>
            </w:r>
            <w:r w:rsidR="4792C401">
              <w:rPr/>
              <w:t>5</w:t>
            </w:r>
          </w:p>
        </w:tc>
      </w:tr>
      <w:tr w:rsidR="0C452087" w:rsidTr="7FB468F6" w14:paraId="1943F0BC">
        <w:tc>
          <w:tcPr>
            <w:tcW w:w="2055" w:type="dxa"/>
            <w:tcMar/>
          </w:tcPr>
          <w:p w:rsidR="0C452087" w:rsidP="0C452087" w:rsidRDefault="0C452087" w14:paraId="00AD8BC3" w14:textId="4F490FEC">
            <w:pPr>
              <w:pStyle w:val="ParrafoORT"/>
              <w:rPr>
                <w:rFonts w:ascii="Times New Roman" w:hAnsi="Times New Roman" w:eastAsia="Calibri" w:cs="Times New Roman"/>
                <w:sz w:val="24"/>
                <w:szCs w:val="24"/>
              </w:rPr>
            </w:pPr>
            <w:r w:rsidR="0C452087">
              <w:rPr/>
              <w:t>Usuario</w:t>
            </w:r>
          </w:p>
        </w:tc>
        <w:tc>
          <w:tcPr>
            <w:tcW w:w="6435" w:type="dxa"/>
            <w:tcMar/>
          </w:tcPr>
          <w:p w:rsidR="24A65142" w:rsidP="0C452087" w:rsidRDefault="24A65142" w14:paraId="08D20EED" w14:textId="476E9AF8">
            <w:pPr>
              <w:pStyle w:val="ParrafoORT"/>
              <w:rPr>
                <w:rFonts w:ascii="Times New Roman" w:hAnsi="Times New Roman" w:eastAsia="Calibri" w:cs="Times New Roman"/>
                <w:sz w:val="24"/>
                <w:szCs w:val="24"/>
              </w:rPr>
            </w:pPr>
            <w:r w:rsidR="24A65142">
              <w:rPr/>
              <w:t>Subjefe de operativa.</w:t>
            </w:r>
          </w:p>
        </w:tc>
      </w:tr>
      <w:tr w:rsidR="0C452087" w:rsidTr="7FB468F6" w14:paraId="4E22CE77">
        <w:tc>
          <w:tcPr>
            <w:tcW w:w="2055" w:type="dxa"/>
            <w:tcMar/>
          </w:tcPr>
          <w:p w:rsidR="0C452087" w:rsidP="0C452087" w:rsidRDefault="0C452087" w14:paraId="65B45348" w14:textId="75BD1945">
            <w:pPr>
              <w:pStyle w:val="ParrafoORT"/>
              <w:rPr>
                <w:rFonts w:ascii="Times New Roman" w:hAnsi="Times New Roman" w:eastAsia="Calibri" w:cs="Times New Roman"/>
                <w:sz w:val="24"/>
                <w:szCs w:val="24"/>
              </w:rPr>
            </w:pPr>
            <w:r w:rsidR="0C452087">
              <w:rPr/>
              <w:t>Título</w:t>
            </w:r>
          </w:p>
        </w:tc>
        <w:tc>
          <w:tcPr>
            <w:tcW w:w="6435" w:type="dxa"/>
            <w:tcMar/>
          </w:tcPr>
          <w:p w:rsidR="1C18725F" w:rsidP="0C452087" w:rsidRDefault="1C18725F" w14:paraId="35B90207" w14:textId="1E32E254">
            <w:pPr>
              <w:pStyle w:val="ParrafoORT"/>
            </w:pPr>
            <w:r w:rsidR="7BB60F33">
              <w:rPr/>
              <w:t>Carga de libres</w:t>
            </w:r>
            <w:r w:rsidR="2F3B2192">
              <w:rPr/>
              <w:t xml:space="preserve"> de un guardia</w:t>
            </w:r>
          </w:p>
        </w:tc>
      </w:tr>
      <w:tr w:rsidR="0C452087" w:rsidTr="7FB468F6" w14:paraId="45BB4E91">
        <w:tc>
          <w:tcPr>
            <w:tcW w:w="2055" w:type="dxa"/>
            <w:tcMar/>
          </w:tcPr>
          <w:p w:rsidR="0C452087" w:rsidP="0C452087" w:rsidRDefault="0C452087" w14:paraId="4997BA59"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43ADACC6" w:rsidRDefault="0C452087" w14:paraId="478A11E3" w14:textId="4683927C">
            <w:pPr>
              <w:pStyle w:val="ParrafoORT"/>
            </w:pPr>
            <w:r w:rsidR="0C452087">
              <w:rPr/>
              <w:t>El sistema debe permitir</w:t>
            </w:r>
            <w:r w:rsidR="11E37FFE">
              <w:rPr/>
              <w:t xml:space="preserve"> la carga de</w:t>
            </w:r>
            <w:r w:rsidR="616C620F">
              <w:rPr/>
              <w:t xml:space="preserve"> </w:t>
            </w:r>
            <w:r w:rsidR="11E37FFE">
              <w:rPr/>
              <w:t>libre</w:t>
            </w:r>
            <w:r w:rsidR="67517C72">
              <w:rPr/>
              <w:t xml:space="preserve"> a un funcionario llegado su </w:t>
            </w:r>
            <w:proofErr w:type="spellStart"/>
            <w:r w:rsidR="67517C72">
              <w:rPr/>
              <w:t>dia</w:t>
            </w:r>
            <w:proofErr w:type="spellEnd"/>
            <w:r w:rsidR="67517C72">
              <w:rPr/>
              <w:t xml:space="preserve"> de descanso</w:t>
            </w:r>
          </w:p>
        </w:tc>
      </w:tr>
      <w:tr w:rsidR="43ADACC6" w:rsidTr="7FB468F6" w14:paraId="593A1014">
        <w:tc>
          <w:tcPr>
            <w:tcW w:w="2055" w:type="dxa"/>
            <w:tcMar/>
          </w:tcPr>
          <w:p w:rsidR="27609A2D" w:rsidP="43ADACC6" w:rsidRDefault="27609A2D" w14:paraId="226DD5EB" w14:textId="5810543F">
            <w:pPr>
              <w:pStyle w:val="ParrafoORT"/>
              <w:rPr>
                <w:rFonts w:ascii="Times New Roman" w:hAnsi="Times New Roman" w:eastAsia="Calibri" w:cs="Times New Roman"/>
                <w:sz w:val="24"/>
                <w:szCs w:val="24"/>
              </w:rPr>
            </w:pPr>
            <w:r w:rsidRPr="43ADACC6" w:rsidR="27609A2D">
              <w:rPr>
                <w:rFonts w:ascii="Times New Roman" w:hAnsi="Times New Roman" w:eastAsia="Calibri" w:cs="Times New Roman"/>
                <w:sz w:val="24"/>
                <w:szCs w:val="24"/>
              </w:rPr>
              <w:t>Validación y reglas de negocio</w:t>
            </w:r>
          </w:p>
          <w:p w:rsidR="43ADACC6" w:rsidP="43ADACC6" w:rsidRDefault="43ADACC6" w14:paraId="18BE3F0D" w14:textId="212F7F0A">
            <w:pPr>
              <w:pStyle w:val="ParrafoORT"/>
              <w:rPr>
                <w:rFonts w:ascii="Times New Roman" w:hAnsi="Times New Roman" w:eastAsia="Calibri" w:cs="Times New Roman"/>
                <w:sz w:val="24"/>
                <w:szCs w:val="24"/>
              </w:rPr>
            </w:pPr>
          </w:p>
        </w:tc>
        <w:tc>
          <w:tcPr>
            <w:tcW w:w="6435" w:type="dxa"/>
            <w:tcMar/>
          </w:tcPr>
          <w:p w:rsidR="722F7F09" w:rsidP="43ADACC6" w:rsidRDefault="722F7F09" w14:paraId="1C6C01F4" w14:textId="137EBCF7">
            <w:pPr>
              <w:pStyle w:val="ParrafoORT"/>
              <w:rPr>
                <w:rFonts w:ascii="Times New Roman" w:hAnsi="Times New Roman" w:eastAsia="Calibri" w:cs="Times New Roman"/>
                <w:sz w:val="24"/>
                <w:szCs w:val="24"/>
              </w:rPr>
            </w:pPr>
            <w:r w:rsidRPr="43ADACC6" w:rsidR="722F7F09">
              <w:rPr>
                <w:rFonts w:ascii="Times New Roman" w:hAnsi="Times New Roman" w:eastAsia="Calibri" w:cs="Times New Roman"/>
                <w:sz w:val="24"/>
                <w:szCs w:val="24"/>
              </w:rPr>
              <w:t>Se requiere:</w:t>
            </w:r>
          </w:p>
          <w:p w:rsidR="7A6FD626" w:rsidP="43ADACC6" w:rsidRDefault="7A6FD626" w14:paraId="596F78CA" w14:textId="1D7EC7D9">
            <w:pPr>
              <w:pStyle w:val="ParrafoORT"/>
              <w:rPr>
                <w:rFonts w:ascii="Times New Roman" w:hAnsi="Times New Roman" w:eastAsia="Calibri" w:cs="Times New Roman"/>
                <w:sz w:val="24"/>
                <w:szCs w:val="24"/>
              </w:rPr>
            </w:pPr>
            <w:r w:rsidRPr="43ADACC6" w:rsidR="7A6FD626">
              <w:rPr>
                <w:rFonts w:ascii="Times New Roman" w:hAnsi="Times New Roman" w:eastAsia="Calibri" w:cs="Times New Roman"/>
                <w:sz w:val="24"/>
                <w:szCs w:val="24"/>
              </w:rPr>
              <w:t>Cambiar en la configuración de estado de un funcionario a valor “LIBRE”</w:t>
            </w:r>
            <w:r w:rsidRPr="43ADACC6" w:rsidR="195F61E3">
              <w:rPr>
                <w:rFonts w:ascii="Times New Roman" w:hAnsi="Times New Roman" w:eastAsia="Calibri" w:cs="Times New Roman"/>
                <w:sz w:val="24"/>
                <w:szCs w:val="24"/>
              </w:rPr>
              <w:t xml:space="preserve"> en la planificación, y luego impactarlo en el registro de horas del servicio</w:t>
            </w:r>
            <w:r w:rsidRPr="43ADACC6" w:rsidR="21FF2C20">
              <w:rPr>
                <w:rFonts w:ascii="Times New Roman" w:hAnsi="Times New Roman" w:eastAsia="Calibri" w:cs="Times New Roman"/>
                <w:sz w:val="24"/>
                <w:szCs w:val="24"/>
              </w:rPr>
              <w:t xml:space="preserve"> según RF10, donde el “nombre del cómputo” adquiere valor “LIBRE”</w:t>
            </w:r>
          </w:p>
        </w:tc>
      </w:tr>
      <w:tr w:rsidR="0C452087" w:rsidTr="7FB468F6" w14:paraId="2E3C83BA">
        <w:tc>
          <w:tcPr>
            <w:tcW w:w="2055" w:type="dxa"/>
            <w:tcMar/>
          </w:tcPr>
          <w:p w:rsidR="0C452087" w:rsidP="0C452087" w:rsidRDefault="0C452087" w14:paraId="779DF558" w14:textId="014F3989">
            <w:pPr>
              <w:pStyle w:val="ParrafoORT"/>
              <w:rPr>
                <w:rFonts w:ascii="Times New Roman" w:hAnsi="Times New Roman" w:eastAsia="Calibri" w:cs="Times New Roman"/>
                <w:sz w:val="24"/>
                <w:szCs w:val="24"/>
              </w:rPr>
            </w:pPr>
            <w:r w:rsidR="0C452087">
              <w:rPr/>
              <w:t>Prioridad</w:t>
            </w:r>
          </w:p>
        </w:tc>
        <w:tc>
          <w:tcPr>
            <w:tcW w:w="6435" w:type="dxa"/>
            <w:tcMar/>
          </w:tcPr>
          <w:p w:rsidR="1C8AB927" w:rsidP="0C452087" w:rsidRDefault="1C8AB927" w14:paraId="6010D0D6" w14:textId="0D80286D">
            <w:pPr>
              <w:pStyle w:val="ParrafoORT"/>
            </w:pPr>
            <w:r w:rsidR="1C8AB927">
              <w:rPr/>
              <w:t>Alta</w:t>
            </w:r>
          </w:p>
        </w:tc>
      </w:tr>
    </w:tbl>
    <w:p w:rsidR="0C452087" w:rsidP="0C452087" w:rsidRDefault="0C452087" w14:paraId="25F24C30" w14:textId="0D03F199">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2D48FF61">
        <w:tc>
          <w:tcPr>
            <w:tcW w:w="2055" w:type="dxa"/>
            <w:tcMar/>
          </w:tcPr>
          <w:p w:rsidR="0C452087" w:rsidP="0C452087" w:rsidRDefault="0C452087" w14:paraId="5C8A97AC"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7482479" w14:textId="261728C4">
            <w:pPr>
              <w:pStyle w:val="ParrafoORT"/>
            </w:pPr>
            <w:r w:rsidR="22E74860">
              <w:rPr/>
              <w:t>RF</w:t>
            </w:r>
            <w:r w:rsidR="6F9F9366">
              <w:rPr/>
              <w:t>2</w:t>
            </w:r>
            <w:r w:rsidR="766E0009">
              <w:rPr/>
              <w:t>6</w:t>
            </w:r>
          </w:p>
        </w:tc>
      </w:tr>
      <w:tr w:rsidR="0C452087" w:rsidTr="7FB468F6" w14:paraId="25AC27C1">
        <w:tc>
          <w:tcPr>
            <w:tcW w:w="2055" w:type="dxa"/>
            <w:tcMar/>
          </w:tcPr>
          <w:p w:rsidR="0C452087" w:rsidP="0C452087" w:rsidRDefault="0C452087" w14:paraId="37C5161D" w14:textId="4F490FEC">
            <w:pPr>
              <w:pStyle w:val="ParrafoORT"/>
              <w:rPr>
                <w:rFonts w:ascii="Times New Roman" w:hAnsi="Times New Roman" w:eastAsia="Calibri" w:cs="Times New Roman"/>
                <w:sz w:val="24"/>
                <w:szCs w:val="24"/>
              </w:rPr>
            </w:pPr>
            <w:r w:rsidR="0C452087">
              <w:rPr/>
              <w:t>Usuario</w:t>
            </w:r>
          </w:p>
        </w:tc>
        <w:tc>
          <w:tcPr>
            <w:tcW w:w="6435" w:type="dxa"/>
            <w:tcMar/>
          </w:tcPr>
          <w:p w:rsidR="00F667A5" w:rsidP="0C452087" w:rsidRDefault="00F667A5" w14:paraId="2C45CF72" w14:textId="344FD9FF">
            <w:pPr>
              <w:pStyle w:val="ParrafoORT"/>
            </w:pPr>
            <w:r w:rsidR="00F667A5">
              <w:rPr/>
              <w:t>Subjefe de operativa. Asistente de operativa</w:t>
            </w:r>
          </w:p>
        </w:tc>
      </w:tr>
      <w:tr w:rsidR="0C452087" w:rsidTr="7FB468F6" w14:paraId="41684A86">
        <w:tc>
          <w:tcPr>
            <w:tcW w:w="2055" w:type="dxa"/>
            <w:tcMar/>
          </w:tcPr>
          <w:p w:rsidR="0C452087" w:rsidP="0C452087" w:rsidRDefault="0C452087" w14:paraId="27E46EB0" w14:textId="75BD1945">
            <w:pPr>
              <w:pStyle w:val="ParrafoORT"/>
              <w:rPr>
                <w:rFonts w:ascii="Times New Roman" w:hAnsi="Times New Roman" w:eastAsia="Calibri" w:cs="Times New Roman"/>
                <w:sz w:val="24"/>
                <w:szCs w:val="24"/>
              </w:rPr>
            </w:pPr>
            <w:r w:rsidR="0C452087">
              <w:rPr/>
              <w:t>Título</w:t>
            </w:r>
          </w:p>
        </w:tc>
        <w:tc>
          <w:tcPr>
            <w:tcW w:w="6435" w:type="dxa"/>
            <w:tcMar/>
          </w:tcPr>
          <w:p w:rsidR="48601346" w:rsidP="0C452087" w:rsidRDefault="48601346" w14:paraId="69047248" w14:textId="5A19BB08">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48601346">
              <w:rPr/>
              <w:t>Carga de faltas de un guardia</w:t>
            </w:r>
          </w:p>
        </w:tc>
      </w:tr>
      <w:tr w:rsidR="0C452087" w:rsidTr="7FB468F6" w14:paraId="33450966">
        <w:tc>
          <w:tcPr>
            <w:tcW w:w="2055" w:type="dxa"/>
            <w:tcMar/>
          </w:tcPr>
          <w:p w:rsidR="0C452087" w:rsidP="0C452087" w:rsidRDefault="0C452087" w14:paraId="5E8F1936"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2EAC812" w14:textId="52B58292">
            <w:pPr>
              <w:pStyle w:val="ParrafoORT"/>
            </w:pPr>
            <w:r w:rsidR="0C452087">
              <w:rPr/>
              <w:t>El sistema debe permitir</w:t>
            </w:r>
            <w:r w:rsidR="39089B03">
              <w:rPr/>
              <w:t xml:space="preserve"> la carga de falta de un guardia. Esto se refiere a faltas por ausencia, seguro de paro, sanciones, </w:t>
            </w:r>
            <w:r w:rsidR="78B0FD1A">
              <w:rPr/>
              <w:t>certificaciones médicas y otros.</w:t>
            </w:r>
          </w:p>
        </w:tc>
      </w:tr>
      <w:tr w:rsidR="43ADACC6" w:rsidTr="7FB468F6" w14:paraId="35D0A5F2">
        <w:tc>
          <w:tcPr>
            <w:tcW w:w="2055" w:type="dxa"/>
            <w:tcMar/>
          </w:tcPr>
          <w:p w:rsidR="4F17CCBA" w:rsidP="43ADACC6" w:rsidRDefault="4F17CCBA" w14:paraId="6BA84CC2" w14:textId="5810543F">
            <w:pPr>
              <w:pStyle w:val="ParrafoORT"/>
              <w:rPr>
                <w:rFonts w:ascii="Times New Roman" w:hAnsi="Times New Roman" w:eastAsia="Calibri" w:cs="Times New Roman"/>
                <w:sz w:val="24"/>
                <w:szCs w:val="24"/>
              </w:rPr>
            </w:pPr>
            <w:r w:rsidRPr="43ADACC6" w:rsidR="4F17CCBA">
              <w:rPr>
                <w:rFonts w:ascii="Times New Roman" w:hAnsi="Times New Roman" w:eastAsia="Calibri" w:cs="Times New Roman"/>
                <w:sz w:val="24"/>
                <w:szCs w:val="24"/>
              </w:rPr>
              <w:t>Validación y reglas de negocio</w:t>
            </w:r>
          </w:p>
          <w:p w:rsidR="43ADACC6" w:rsidP="43ADACC6" w:rsidRDefault="43ADACC6" w14:paraId="0FBF72DE" w14:textId="1FFEE8DC">
            <w:pPr>
              <w:pStyle w:val="ParrafoORT"/>
              <w:rPr>
                <w:rFonts w:ascii="Times New Roman" w:hAnsi="Times New Roman" w:eastAsia="Calibri" w:cs="Times New Roman"/>
                <w:sz w:val="24"/>
                <w:szCs w:val="24"/>
              </w:rPr>
            </w:pPr>
          </w:p>
        </w:tc>
        <w:tc>
          <w:tcPr>
            <w:tcW w:w="6435" w:type="dxa"/>
            <w:tcMar/>
          </w:tcPr>
          <w:p w:rsidR="4F17CCBA" w:rsidP="43ADACC6" w:rsidRDefault="4F17CCBA" w14:paraId="79A022F9" w14:textId="137EBCF7">
            <w:pPr>
              <w:pStyle w:val="ParrafoORT"/>
              <w:rPr>
                <w:rFonts w:ascii="Times New Roman" w:hAnsi="Times New Roman" w:eastAsia="Calibri" w:cs="Times New Roman"/>
                <w:sz w:val="24"/>
                <w:szCs w:val="24"/>
              </w:rPr>
            </w:pPr>
            <w:r w:rsidRPr="43ADACC6" w:rsidR="4F17CCBA">
              <w:rPr>
                <w:rFonts w:ascii="Times New Roman" w:hAnsi="Times New Roman" w:eastAsia="Calibri" w:cs="Times New Roman"/>
                <w:sz w:val="24"/>
                <w:szCs w:val="24"/>
              </w:rPr>
              <w:t>Se requiere:</w:t>
            </w:r>
          </w:p>
          <w:p w:rsidR="4F17CCBA" w:rsidP="43ADACC6" w:rsidRDefault="4F17CCBA" w14:paraId="17EAD854" w14:textId="6DACB9DE">
            <w:pPr>
              <w:pStyle w:val="ParrafoORT"/>
              <w:rPr>
                <w:rFonts w:ascii="Times New Roman" w:hAnsi="Times New Roman" w:eastAsia="Calibri" w:cs="Times New Roman"/>
                <w:sz w:val="24"/>
                <w:szCs w:val="24"/>
              </w:rPr>
            </w:pPr>
            <w:r w:rsidRPr="43ADACC6" w:rsidR="4F17CCBA">
              <w:rPr>
                <w:rFonts w:ascii="Times New Roman" w:hAnsi="Times New Roman" w:eastAsia="Calibri" w:cs="Times New Roman"/>
                <w:sz w:val="24"/>
                <w:szCs w:val="24"/>
              </w:rPr>
              <w:t>Cambiar en la configuración de estado de un funcionario a valor “FALTA” en la planificación, y luego impactarlo en el registro de horas del servicio según RF10, donde el “nombre del cómputo” adquiere valor “FALTA”</w:t>
            </w:r>
          </w:p>
          <w:p w:rsidR="43ADACC6" w:rsidP="43ADACC6" w:rsidRDefault="43ADACC6" w14:paraId="26472A11" w14:textId="0B256EEF">
            <w:pPr>
              <w:pStyle w:val="ParrafoORT"/>
              <w:rPr>
                <w:rFonts w:ascii="Times New Roman" w:hAnsi="Times New Roman" w:eastAsia="Calibri" w:cs="Times New Roman"/>
                <w:sz w:val="24"/>
                <w:szCs w:val="24"/>
              </w:rPr>
            </w:pPr>
          </w:p>
        </w:tc>
      </w:tr>
      <w:tr w:rsidR="0C452087" w:rsidTr="7FB468F6" w14:paraId="2F6E9964">
        <w:tc>
          <w:tcPr>
            <w:tcW w:w="2055" w:type="dxa"/>
            <w:tcMar/>
          </w:tcPr>
          <w:p w:rsidR="0C452087" w:rsidP="0C452087" w:rsidRDefault="0C452087" w14:paraId="4A761BCD" w14:textId="014F3989">
            <w:pPr>
              <w:pStyle w:val="ParrafoORT"/>
              <w:rPr>
                <w:rFonts w:ascii="Times New Roman" w:hAnsi="Times New Roman" w:eastAsia="Calibri" w:cs="Times New Roman"/>
                <w:sz w:val="24"/>
                <w:szCs w:val="24"/>
              </w:rPr>
            </w:pPr>
            <w:r w:rsidR="0C452087">
              <w:rPr/>
              <w:t>Prioridad</w:t>
            </w:r>
          </w:p>
        </w:tc>
        <w:tc>
          <w:tcPr>
            <w:tcW w:w="6435" w:type="dxa"/>
            <w:tcMar/>
          </w:tcPr>
          <w:p w:rsidR="17A42523" w:rsidP="0C452087" w:rsidRDefault="17A42523" w14:paraId="3BD17A7A" w14:textId="0F52B722">
            <w:pPr>
              <w:pStyle w:val="ParrafoORT"/>
            </w:pPr>
            <w:r w:rsidR="17A42523">
              <w:rPr/>
              <w:t>Alta</w:t>
            </w:r>
          </w:p>
        </w:tc>
      </w:tr>
    </w:tbl>
    <w:p w:rsidR="0C452087" w:rsidP="0C452087" w:rsidRDefault="0C452087" w14:paraId="305FFD68" w14:textId="6D133928">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7320AFBB">
        <w:tc>
          <w:tcPr>
            <w:tcW w:w="2055" w:type="dxa"/>
            <w:tcMar/>
          </w:tcPr>
          <w:p w:rsidR="0C452087" w:rsidP="0C452087" w:rsidRDefault="0C452087" w14:paraId="2BB216C9"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598AC1DD" w14:textId="7E87A2D4">
            <w:pPr>
              <w:pStyle w:val="ParrafoORT"/>
            </w:pPr>
            <w:r w:rsidR="129D3D22">
              <w:rPr/>
              <w:t>RF</w:t>
            </w:r>
            <w:r w:rsidR="4A7A52AD">
              <w:rPr/>
              <w:t>2</w:t>
            </w:r>
            <w:r w:rsidR="1A48FB9B">
              <w:rPr/>
              <w:t>7</w:t>
            </w:r>
          </w:p>
        </w:tc>
      </w:tr>
      <w:tr w:rsidR="0C452087" w:rsidTr="7FB468F6" w14:paraId="0D0FD88E">
        <w:tc>
          <w:tcPr>
            <w:tcW w:w="2055" w:type="dxa"/>
            <w:tcMar/>
          </w:tcPr>
          <w:p w:rsidR="0C452087" w:rsidP="0C452087" w:rsidRDefault="0C452087" w14:paraId="607074B8"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703678C9" w14:textId="03D792B2">
            <w:pPr>
              <w:pStyle w:val="ParrafoORT"/>
            </w:pPr>
            <w:r w:rsidR="69514E50">
              <w:rPr/>
              <w:t>Subjefe de operativa. Asistente de operativa</w:t>
            </w:r>
          </w:p>
        </w:tc>
      </w:tr>
      <w:tr w:rsidR="0C452087" w:rsidTr="7FB468F6" w14:paraId="1014E029">
        <w:tc>
          <w:tcPr>
            <w:tcW w:w="2055" w:type="dxa"/>
            <w:tcMar/>
          </w:tcPr>
          <w:p w:rsidR="0C452087" w:rsidP="0C452087" w:rsidRDefault="0C452087" w14:paraId="3706C7E1"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03BABA94" w14:textId="161B1866">
            <w:pPr>
              <w:pStyle w:val="ParrafoORT"/>
            </w:pPr>
            <w:r w:rsidR="543CD7A5">
              <w:rPr/>
              <w:t>Filtro de servicios por cliente</w:t>
            </w:r>
          </w:p>
        </w:tc>
      </w:tr>
      <w:tr w:rsidR="0C452087" w:rsidTr="7FB468F6" w14:paraId="467D3184">
        <w:tc>
          <w:tcPr>
            <w:tcW w:w="2055" w:type="dxa"/>
            <w:tcMar/>
          </w:tcPr>
          <w:p w:rsidR="0C452087" w:rsidP="0C452087" w:rsidRDefault="0C452087" w14:paraId="02058404"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10770228" w14:textId="55743410">
            <w:pPr>
              <w:pStyle w:val="ParrafoORT"/>
            </w:pPr>
            <w:r w:rsidR="3B024689">
              <w:rPr/>
              <w:t>El sistema debe permitir</w:t>
            </w:r>
            <w:r w:rsidR="15E25170">
              <w:rPr/>
              <w:t xml:space="preserve"> el filtro de todos los servicios que tiene un cliente para visualizar en forma aislada la planificación</w:t>
            </w:r>
            <w:r w:rsidR="1D80E7C7">
              <w:rPr/>
              <w:t xml:space="preserve"> y toma de presentes</w:t>
            </w:r>
          </w:p>
        </w:tc>
      </w:tr>
      <w:tr w:rsidR="43ADACC6" w:rsidTr="7FB468F6" w14:paraId="6159E3C6">
        <w:tc>
          <w:tcPr>
            <w:tcW w:w="2055" w:type="dxa"/>
            <w:tcMar/>
          </w:tcPr>
          <w:p w:rsidR="72526E75" w:rsidP="43ADACC6" w:rsidRDefault="72526E75" w14:paraId="243EA071" w14:textId="0DA6A899">
            <w:pPr>
              <w:pStyle w:val="ParrafoORT"/>
              <w:rPr>
                <w:rFonts w:ascii="Times New Roman" w:hAnsi="Times New Roman" w:eastAsia="Calibri" w:cs="Times New Roman"/>
                <w:sz w:val="24"/>
                <w:szCs w:val="24"/>
              </w:rPr>
            </w:pPr>
            <w:r w:rsidRPr="43ADACC6" w:rsidR="72526E75">
              <w:rPr>
                <w:rFonts w:ascii="Times New Roman" w:hAnsi="Times New Roman" w:eastAsia="Calibri" w:cs="Times New Roman"/>
                <w:sz w:val="24"/>
                <w:szCs w:val="24"/>
              </w:rPr>
              <w:t>Validación y reglas de negocio</w:t>
            </w:r>
          </w:p>
        </w:tc>
        <w:tc>
          <w:tcPr>
            <w:tcW w:w="6435" w:type="dxa"/>
            <w:tcMar/>
          </w:tcPr>
          <w:p w:rsidR="2D31ECA7" w:rsidP="43ADACC6" w:rsidRDefault="2D31ECA7" w14:paraId="28A4F288" w14:textId="422E53C9">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Se requiere:</w:t>
            </w:r>
          </w:p>
          <w:p w:rsidR="2D31ECA7" w:rsidP="43ADACC6" w:rsidRDefault="2D31ECA7" w14:paraId="44A7B9D2" w14:textId="7E07AA57">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Nombre de cliente: nombre del cliente para la búsqueda y filtro</w:t>
            </w:r>
          </w:p>
          <w:p w:rsidR="2D31ECA7" w:rsidP="43ADACC6" w:rsidRDefault="2D31ECA7" w14:paraId="2BC34A2E" w14:textId="06355A09">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Estará definido en una lista de clientes ya registrados.</w:t>
            </w:r>
          </w:p>
          <w:p w:rsidR="2D31ECA7" w:rsidP="43ADACC6" w:rsidRDefault="2D31ECA7" w14:paraId="7FE3B5D8" w14:textId="7B513E85">
            <w:pPr>
              <w:pStyle w:val="ParrafoORT"/>
              <w:rPr>
                <w:rFonts w:ascii="Times New Roman" w:hAnsi="Times New Roman" w:eastAsia="Calibri" w:cs="Times New Roman"/>
                <w:sz w:val="24"/>
                <w:szCs w:val="24"/>
              </w:rPr>
            </w:pPr>
            <w:r w:rsidRPr="43ADACC6" w:rsidR="2D31ECA7">
              <w:rPr>
                <w:rFonts w:ascii="Times New Roman" w:hAnsi="Times New Roman" w:eastAsia="Calibri" w:cs="Times New Roman"/>
                <w:sz w:val="24"/>
                <w:szCs w:val="24"/>
              </w:rPr>
              <w:t xml:space="preserve">Se filtran solo los servicios que </w:t>
            </w:r>
            <w:r w:rsidRPr="43ADACC6" w:rsidR="2D31ECA7">
              <w:rPr>
                <w:rFonts w:ascii="Times New Roman" w:hAnsi="Times New Roman" w:eastAsia="Calibri" w:cs="Times New Roman"/>
                <w:sz w:val="24"/>
                <w:szCs w:val="24"/>
              </w:rPr>
              <w:t>están</w:t>
            </w:r>
            <w:r w:rsidRPr="43ADACC6" w:rsidR="2D31ECA7">
              <w:rPr>
                <w:rFonts w:ascii="Times New Roman" w:hAnsi="Times New Roman" w:eastAsia="Calibri" w:cs="Times New Roman"/>
                <w:sz w:val="24"/>
                <w:szCs w:val="24"/>
              </w:rPr>
              <w:t xml:space="preserve"> contratados por el cliente buscado.</w:t>
            </w:r>
          </w:p>
        </w:tc>
      </w:tr>
      <w:tr w:rsidR="0C452087" w:rsidTr="7FB468F6" w14:paraId="0A46B4DA">
        <w:tc>
          <w:tcPr>
            <w:tcW w:w="2055" w:type="dxa"/>
            <w:tcMar/>
          </w:tcPr>
          <w:p w:rsidR="0C452087" w:rsidP="0C452087" w:rsidRDefault="0C452087" w14:paraId="7C6C4CCB"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52F49430" w14:textId="4D4665D5">
            <w:pPr>
              <w:pStyle w:val="ParrafoORT"/>
            </w:pPr>
            <w:r w:rsidR="03B6F288">
              <w:rPr/>
              <w:t>Media</w:t>
            </w:r>
          </w:p>
        </w:tc>
      </w:tr>
    </w:tbl>
    <w:p w:rsidR="0C452087" w:rsidP="0C452087" w:rsidRDefault="0C452087" w14:paraId="6F96006C" w14:textId="0086141B">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33B7BCFB">
        <w:tc>
          <w:tcPr>
            <w:tcW w:w="2055" w:type="dxa"/>
            <w:tcMar/>
          </w:tcPr>
          <w:p w:rsidR="0C452087" w:rsidP="0C452087" w:rsidRDefault="0C452087" w14:paraId="5E7FE54A"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07F3A29B" w14:textId="498CA206">
            <w:pPr>
              <w:pStyle w:val="ParrafoORT"/>
            </w:pPr>
            <w:r w:rsidR="129D3D22">
              <w:rPr/>
              <w:t>RF</w:t>
            </w:r>
            <w:r w:rsidR="31FB8D1A">
              <w:rPr/>
              <w:t>2</w:t>
            </w:r>
            <w:r w:rsidR="5A01D436">
              <w:rPr/>
              <w:t>8</w:t>
            </w:r>
          </w:p>
        </w:tc>
      </w:tr>
      <w:tr w:rsidR="0C452087" w:rsidTr="7FB468F6" w14:paraId="2E681C39">
        <w:tc>
          <w:tcPr>
            <w:tcW w:w="2055" w:type="dxa"/>
            <w:tcMar/>
          </w:tcPr>
          <w:p w:rsidR="0C452087" w:rsidP="0C452087" w:rsidRDefault="0C452087" w14:paraId="6341CB54"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9D9FC8F" w14:textId="3A57BE5F">
            <w:pPr>
              <w:pStyle w:val="ParrafoORT"/>
            </w:pPr>
            <w:r w:rsidR="205BF426">
              <w:rPr/>
              <w:t>Subjefe de operativa. Asistente de operativa</w:t>
            </w:r>
          </w:p>
        </w:tc>
      </w:tr>
      <w:tr w:rsidR="0C452087" w:rsidTr="7FB468F6" w14:paraId="28486C90">
        <w:tc>
          <w:tcPr>
            <w:tcW w:w="2055" w:type="dxa"/>
            <w:tcMar/>
          </w:tcPr>
          <w:p w:rsidR="0C452087" w:rsidP="0C452087" w:rsidRDefault="0C452087" w14:paraId="4353E8A5"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23BFA1E3" w14:textId="46980C1E">
            <w:pPr>
              <w:pStyle w:val="ParrafoORT"/>
            </w:pPr>
            <w:r w:rsidR="5FBD483D">
              <w:rPr/>
              <w:t>Filtro por servicios</w:t>
            </w:r>
          </w:p>
        </w:tc>
      </w:tr>
      <w:tr w:rsidR="0C452087" w:rsidTr="7FB468F6" w14:paraId="7D262D20">
        <w:tc>
          <w:tcPr>
            <w:tcW w:w="2055" w:type="dxa"/>
            <w:tcMar/>
          </w:tcPr>
          <w:p w:rsidR="0C452087" w:rsidP="0C452087" w:rsidRDefault="0C452087" w14:paraId="7BB3F5AD"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5637782" w14:textId="65B6B846">
            <w:pPr>
              <w:pStyle w:val="ParrafoORT"/>
              <w:rPr>
                <w:rFonts w:ascii="Times New Roman" w:hAnsi="Times New Roman" w:eastAsia="Calibri" w:cs="Times New Roman"/>
                <w:sz w:val="24"/>
                <w:szCs w:val="24"/>
              </w:rPr>
            </w:pPr>
            <w:r w:rsidR="3B024689">
              <w:rPr/>
              <w:t>El sistema debe permitir</w:t>
            </w:r>
            <w:r w:rsidR="11D2F906">
              <w:rPr/>
              <w:t xml:space="preserve"> el filtro de coincidencias de servicios bajo nombres similares para visualizar en forma aislada la planificación y toma de presentes</w:t>
            </w:r>
          </w:p>
        </w:tc>
      </w:tr>
      <w:tr w:rsidR="43ADACC6" w:rsidTr="7FB468F6" w14:paraId="5936279D">
        <w:tc>
          <w:tcPr>
            <w:tcW w:w="2055" w:type="dxa"/>
            <w:tcMar/>
          </w:tcPr>
          <w:p w:rsidR="6BD6D1D8" w:rsidP="43ADACC6" w:rsidRDefault="6BD6D1D8" w14:paraId="37C04BE3" w14:textId="0DA6A899">
            <w:pPr>
              <w:pStyle w:val="ParrafoORT"/>
              <w:rPr>
                <w:rFonts w:ascii="Times New Roman" w:hAnsi="Times New Roman" w:eastAsia="Calibri" w:cs="Times New Roman"/>
                <w:sz w:val="24"/>
                <w:szCs w:val="24"/>
              </w:rPr>
            </w:pPr>
            <w:r w:rsidRPr="43ADACC6" w:rsidR="6BD6D1D8">
              <w:rPr>
                <w:rFonts w:ascii="Times New Roman" w:hAnsi="Times New Roman" w:eastAsia="Calibri" w:cs="Times New Roman"/>
                <w:sz w:val="24"/>
                <w:szCs w:val="24"/>
              </w:rPr>
              <w:t>Validación y reglas de negocio</w:t>
            </w:r>
          </w:p>
          <w:p w:rsidR="43ADACC6" w:rsidP="43ADACC6" w:rsidRDefault="43ADACC6" w14:paraId="454F813A" w14:textId="2715FFDC">
            <w:pPr>
              <w:pStyle w:val="ParrafoORT"/>
              <w:rPr>
                <w:rFonts w:ascii="Times New Roman" w:hAnsi="Times New Roman" w:eastAsia="Calibri" w:cs="Times New Roman"/>
                <w:sz w:val="24"/>
                <w:szCs w:val="24"/>
              </w:rPr>
            </w:pPr>
          </w:p>
        </w:tc>
        <w:tc>
          <w:tcPr>
            <w:tcW w:w="6435" w:type="dxa"/>
            <w:tcMar/>
          </w:tcPr>
          <w:p w:rsidR="6BD6D1D8" w:rsidP="43ADACC6" w:rsidRDefault="6BD6D1D8" w14:paraId="6D99F176" w14:textId="422E53C9">
            <w:pPr>
              <w:pStyle w:val="ParrafoORT"/>
              <w:rPr>
                <w:rFonts w:ascii="Times New Roman" w:hAnsi="Times New Roman" w:eastAsia="Calibri" w:cs="Times New Roman"/>
                <w:sz w:val="24"/>
                <w:szCs w:val="24"/>
              </w:rPr>
            </w:pPr>
            <w:r w:rsidRPr="43ADACC6" w:rsidR="6BD6D1D8">
              <w:rPr>
                <w:rFonts w:ascii="Times New Roman" w:hAnsi="Times New Roman" w:eastAsia="Calibri" w:cs="Times New Roman"/>
                <w:sz w:val="24"/>
                <w:szCs w:val="24"/>
              </w:rPr>
              <w:t>Se requiere:</w:t>
            </w:r>
          </w:p>
          <w:p w:rsidR="6BD6D1D8" w:rsidP="43ADACC6" w:rsidRDefault="6BD6D1D8" w14:paraId="1D5578D3" w14:textId="379CF799">
            <w:pPr>
              <w:pStyle w:val="ParrafoORT"/>
              <w:rPr>
                <w:rFonts w:ascii="Times New Roman" w:hAnsi="Times New Roman" w:eastAsia="Calibri" w:cs="Times New Roman"/>
                <w:sz w:val="24"/>
                <w:szCs w:val="24"/>
              </w:rPr>
            </w:pPr>
            <w:r w:rsidRPr="74EF939A" w:rsidR="6BD6D1D8">
              <w:rPr>
                <w:rStyle w:val="Enfasis:ORTChar"/>
              </w:rPr>
              <w:t>Nombre de servicio:</w:t>
            </w:r>
            <w:r w:rsidRPr="74EF939A" w:rsidR="6BD6D1D8">
              <w:rPr>
                <w:rFonts w:ascii="Times New Roman" w:hAnsi="Times New Roman" w:eastAsia="Calibri" w:cs="Times New Roman"/>
                <w:sz w:val="24"/>
                <w:szCs w:val="24"/>
              </w:rPr>
              <w:t xml:space="preserve"> nombre del servicio para la búsqueda y filtro</w:t>
            </w:r>
          </w:p>
          <w:p w:rsidR="6BD6D1D8" w:rsidP="43ADACC6" w:rsidRDefault="6BD6D1D8" w14:paraId="5B6CA409" w14:textId="555BB3A0">
            <w:pPr>
              <w:pStyle w:val="ParrafoORT"/>
              <w:rPr>
                <w:rFonts w:ascii="Times New Roman" w:hAnsi="Times New Roman" w:eastAsia="Calibri" w:cs="Times New Roman"/>
                <w:sz w:val="24"/>
                <w:szCs w:val="24"/>
              </w:rPr>
            </w:pPr>
            <w:r w:rsidRPr="43ADACC6" w:rsidR="6BD6D1D8">
              <w:rPr>
                <w:rFonts w:ascii="Times New Roman" w:hAnsi="Times New Roman" w:eastAsia="Calibri" w:cs="Times New Roman"/>
                <w:sz w:val="24"/>
                <w:szCs w:val="24"/>
              </w:rPr>
              <w:t>Se filtran solo los servicios que coinciden</w:t>
            </w:r>
            <w:r w:rsidRPr="43ADACC6" w:rsidR="4546E02F">
              <w:rPr>
                <w:rFonts w:ascii="Times New Roman" w:hAnsi="Times New Roman" w:eastAsia="Calibri" w:cs="Times New Roman"/>
                <w:sz w:val="24"/>
                <w:szCs w:val="24"/>
              </w:rPr>
              <w:t xml:space="preserve"> en cualquier parte del nombre del servicio con la búsqueda ejecutada.</w:t>
            </w:r>
          </w:p>
        </w:tc>
      </w:tr>
      <w:tr w:rsidR="0C452087" w:rsidTr="7FB468F6" w14:paraId="3BEB2E56">
        <w:tc>
          <w:tcPr>
            <w:tcW w:w="2055" w:type="dxa"/>
            <w:tcMar/>
          </w:tcPr>
          <w:p w:rsidR="0C452087" w:rsidP="0C452087" w:rsidRDefault="0C452087" w14:paraId="2FF7B40D"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12C2393A" w14:textId="32591A87">
            <w:pPr>
              <w:pStyle w:val="ParrafoORT"/>
            </w:pPr>
            <w:r w:rsidR="5CD65A9F">
              <w:rPr/>
              <w:t>Media</w:t>
            </w:r>
          </w:p>
        </w:tc>
      </w:tr>
    </w:tbl>
    <w:p w:rsidR="0C452087" w:rsidP="0C452087" w:rsidRDefault="0C452087" w14:paraId="75683898" w14:textId="435826A7">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6E9B2794">
        <w:tc>
          <w:tcPr>
            <w:tcW w:w="2055" w:type="dxa"/>
            <w:tcMar/>
          </w:tcPr>
          <w:p w:rsidR="0C452087" w:rsidP="0C452087" w:rsidRDefault="0C452087" w14:paraId="59EC9CC5"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6B990772" w14:textId="3A9051BB">
            <w:pPr>
              <w:pStyle w:val="ParrafoORT"/>
            </w:pPr>
            <w:r w:rsidR="129D3D22">
              <w:rPr/>
              <w:t>RF</w:t>
            </w:r>
            <w:r w:rsidR="0D12B90F">
              <w:rPr/>
              <w:t>29</w:t>
            </w:r>
          </w:p>
        </w:tc>
      </w:tr>
      <w:tr w:rsidR="0C452087" w:rsidTr="7FB468F6" w14:paraId="1103BAD9">
        <w:tc>
          <w:tcPr>
            <w:tcW w:w="2055" w:type="dxa"/>
            <w:tcMar/>
          </w:tcPr>
          <w:p w:rsidR="0C452087" w:rsidP="0C452087" w:rsidRDefault="0C452087" w14:paraId="1DAA4A7E"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B0175CE" w14:textId="69F40F12">
            <w:pPr>
              <w:pStyle w:val="ParrafoORT"/>
            </w:pPr>
            <w:r w:rsidR="4C538695">
              <w:rPr/>
              <w:t>Todos</w:t>
            </w:r>
          </w:p>
        </w:tc>
      </w:tr>
      <w:tr w:rsidR="0C452087" w:rsidTr="7FB468F6" w14:paraId="42D0B52D">
        <w:tc>
          <w:tcPr>
            <w:tcW w:w="2055" w:type="dxa"/>
            <w:tcMar/>
          </w:tcPr>
          <w:p w:rsidR="0C452087" w:rsidP="0C452087" w:rsidRDefault="0C452087" w14:paraId="422C5891"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47D0A2F4" w14:textId="3101DCE5">
            <w:pPr>
              <w:pStyle w:val="ParrafoORT"/>
            </w:pPr>
            <w:r w:rsidR="7CCF2B8D">
              <w:rPr/>
              <w:t>Notificaciones de estado y alertas</w:t>
            </w:r>
          </w:p>
        </w:tc>
      </w:tr>
      <w:tr w:rsidR="0C452087" w:rsidTr="7FB468F6" w14:paraId="3017D9CC">
        <w:tc>
          <w:tcPr>
            <w:tcW w:w="2055" w:type="dxa"/>
            <w:tcMar/>
          </w:tcPr>
          <w:p w:rsidR="0C452087" w:rsidP="0C452087" w:rsidRDefault="0C452087" w14:paraId="66A6F2A6"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1EE9A8F1" w14:textId="5DCBC656">
            <w:pPr>
              <w:pStyle w:val="ParrafoORT"/>
            </w:pPr>
            <w:r w:rsidR="3B024689">
              <w:rPr/>
              <w:t>El sistema debe permitir</w:t>
            </w:r>
            <w:r w:rsidR="066C302B">
              <w:rPr/>
              <w:t xml:space="preserve"> la </w:t>
            </w:r>
            <w:r w:rsidR="277E767D">
              <w:rPr/>
              <w:t>notificación a</w:t>
            </w:r>
            <w:r w:rsidR="1A57EA83">
              <w:rPr/>
              <w:t xml:space="preserve"> los diferentes involucrados </w:t>
            </w:r>
            <w:r w:rsidR="066C302B">
              <w:rPr/>
              <w:t>de estados de funcionarios y alertas frente a las automatizaciones previstas</w:t>
            </w:r>
            <w:r w:rsidR="14CEE573">
              <w:rPr/>
              <w:t>.</w:t>
            </w:r>
          </w:p>
        </w:tc>
      </w:tr>
      <w:tr w:rsidR="43ADACC6" w:rsidTr="7FB468F6" w14:paraId="449CF585">
        <w:tc>
          <w:tcPr>
            <w:tcW w:w="2055" w:type="dxa"/>
            <w:tcMar/>
          </w:tcPr>
          <w:p w:rsidR="43ADACC6" w:rsidP="74EF939A" w:rsidRDefault="43ADACC6" w14:paraId="391ED0E9" w14:textId="0DA6A899">
            <w:pPr>
              <w:pStyle w:val="ParrafoORT"/>
              <w:rPr>
                <w:rFonts w:ascii="Times New Roman" w:hAnsi="Times New Roman" w:eastAsia="Calibri" w:cs="Times New Roman"/>
                <w:sz w:val="24"/>
                <w:szCs w:val="24"/>
              </w:rPr>
            </w:pPr>
            <w:r w:rsidRPr="74EF939A" w:rsidR="2C90641C">
              <w:rPr>
                <w:rFonts w:ascii="Times New Roman" w:hAnsi="Times New Roman" w:eastAsia="Calibri" w:cs="Times New Roman"/>
                <w:sz w:val="24"/>
                <w:szCs w:val="24"/>
              </w:rPr>
              <w:t>Validación y reglas de negocio</w:t>
            </w:r>
          </w:p>
          <w:p w:rsidR="43ADACC6" w:rsidP="43ADACC6" w:rsidRDefault="43ADACC6" w14:paraId="2612EE64" w14:textId="2CF69A04">
            <w:pPr>
              <w:pStyle w:val="ParrafoORT"/>
              <w:rPr>
                <w:rFonts w:ascii="Times New Roman" w:hAnsi="Times New Roman" w:eastAsia="Calibri" w:cs="Times New Roman"/>
                <w:sz w:val="24"/>
                <w:szCs w:val="24"/>
              </w:rPr>
            </w:pPr>
          </w:p>
        </w:tc>
        <w:tc>
          <w:tcPr>
            <w:tcW w:w="6435" w:type="dxa"/>
            <w:tcMar/>
          </w:tcPr>
          <w:p w:rsidR="43ADACC6" w:rsidP="74EF939A" w:rsidRDefault="43ADACC6" w14:paraId="54B9B1D5" w14:textId="514CD5E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4EF939A" w:rsidR="24C840E0">
              <w:rPr>
                <w:rFonts w:ascii="Times New Roman" w:hAnsi="Times New Roman" w:eastAsia="Calibri" w:cs="Times New Roman"/>
                <w:sz w:val="24"/>
                <w:szCs w:val="24"/>
              </w:rPr>
              <w:t>Actores y eventos:</w:t>
            </w:r>
          </w:p>
          <w:p w:rsidR="43ADACC6" w:rsidP="74EF939A" w:rsidRDefault="43ADACC6" w14:paraId="42A0EBF7" w14:textId="595456D4">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4EF939A" w:rsidR="24C840E0">
              <w:rPr>
                <w:rFonts w:ascii="Times New Roman" w:hAnsi="Times New Roman" w:eastAsia="Calibri" w:cs="Times New Roman"/>
                <w:sz w:val="24"/>
                <w:szCs w:val="24"/>
              </w:rPr>
              <w:t xml:space="preserve">El subjefe de operativa </w:t>
            </w:r>
            <w:r w:rsidRPr="74EF939A" w:rsidR="7E384F36">
              <w:rPr>
                <w:rFonts w:ascii="Times New Roman" w:hAnsi="Times New Roman" w:eastAsia="Calibri" w:cs="Times New Roman"/>
                <w:sz w:val="24"/>
                <w:szCs w:val="24"/>
              </w:rPr>
              <w:t>envía</w:t>
            </w:r>
            <w:r w:rsidRPr="74EF939A" w:rsidR="24C840E0">
              <w:rPr>
                <w:rFonts w:ascii="Times New Roman" w:hAnsi="Times New Roman" w:eastAsia="Calibri" w:cs="Times New Roman"/>
                <w:sz w:val="24"/>
                <w:szCs w:val="24"/>
              </w:rPr>
              <w:t xml:space="preserve"> </w:t>
            </w:r>
            <w:r w:rsidRPr="74EF939A" w:rsidR="24C840E0">
              <w:rPr>
                <w:rFonts w:ascii="Times New Roman" w:hAnsi="Times New Roman" w:eastAsia="Calibri" w:cs="Times New Roman"/>
                <w:sz w:val="24"/>
                <w:szCs w:val="24"/>
              </w:rPr>
              <w:t>un</w:t>
            </w:r>
            <w:r w:rsidRPr="74EF939A" w:rsidR="7855EAF4">
              <w:rPr>
                <w:rFonts w:ascii="Times New Roman" w:hAnsi="Times New Roman" w:eastAsia="Calibri" w:cs="Times New Roman"/>
                <w:sz w:val="24"/>
                <w:szCs w:val="24"/>
              </w:rPr>
              <w:t xml:space="preserve"> </w:t>
            </w:r>
            <w:r w:rsidRPr="74EF939A" w:rsidR="24C840E0">
              <w:rPr>
                <w:rFonts w:ascii="Times New Roman" w:hAnsi="Times New Roman" w:eastAsia="Calibri" w:cs="Times New Roman"/>
                <w:sz w:val="24"/>
                <w:szCs w:val="24"/>
              </w:rPr>
              <w:t>aviso</w:t>
            </w:r>
            <w:r w:rsidRPr="74EF939A" w:rsidR="24C840E0">
              <w:rPr>
                <w:rFonts w:ascii="Times New Roman" w:hAnsi="Times New Roman" w:eastAsia="Calibri" w:cs="Times New Roman"/>
                <w:sz w:val="24"/>
                <w:szCs w:val="24"/>
              </w:rPr>
              <w:t xml:space="preserve"> de que un funcionario es autorizado para el goce de su licencia a partir de </w:t>
            </w:r>
            <w:r w:rsidRPr="74EF939A" w:rsidR="69E7CF44">
              <w:rPr>
                <w:rFonts w:ascii="Times New Roman" w:hAnsi="Times New Roman" w:eastAsia="Calibri" w:cs="Times New Roman"/>
                <w:sz w:val="24"/>
                <w:szCs w:val="24"/>
              </w:rPr>
              <w:t xml:space="preserve">una fecha determinada. El jefe de RR.HH. Es </w:t>
            </w:r>
            <w:proofErr w:type="gramStart"/>
            <w:r w:rsidRPr="74EF939A" w:rsidR="69E7CF44">
              <w:rPr>
                <w:rFonts w:ascii="Times New Roman" w:hAnsi="Times New Roman" w:eastAsia="Calibri" w:cs="Times New Roman"/>
                <w:sz w:val="24"/>
                <w:szCs w:val="24"/>
              </w:rPr>
              <w:t>avisado .</w:t>
            </w:r>
            <w:proofErr w:type="gramEnd"/>
            <w:r w:rsidRPr="74EF939A" w:rsidR="69E7CF44">
              <w:rPr>
                <w:rFonts w:ascii="Times New Roman" w:hAnsi="Times New Roman" w:eastAsia="Calibri" w:cs="Times New Roman"/>
                <w:sz w:val="24"/>
                <w:szCs w:val="24"/>
              </w:rPr>
              <w:t xml:space="preserve"> Lo procesa </w:t>
            </w:r>
            <w:r w:rsidRPr="74EF939A" w:rsidR="1C2FA701">
              <w:rPr>
                <w:rFonts w:ascii="Times New Roman" w:hAnsi="Times New Roman" w:eastAsia="Calibri" w:cs="Times New Roman"/>
                <w:sz w:val="24"/>
                <w:szCs w:val="24"/>
              </w:rPr>
              <w:t xml:space="preserve">guardando en el sistema </w:t>
            </w:r>
            <w:r w:rsidRPr="74EF939A" w:rsidR="69E7CF44">
              <w:rPr>
                <w:rFonts w:ascii="Times New Roman" w:hAnsi="Times New Roman" w:eastAsia="Calibri" w:cs="Times New Roman"/>
                <w:sz w:val="24"/>
                <w:szCs w:val="24"/>
              </w:rPr>
              <w:t xml:space="preserve">las fechas de </w:t>
            </w:r>
            <w:r w:rsidRPr="74EF939A" w:rsidR="4824FB28">
              <w:rPr>
                <w:rFonts w:ascii="Times New Roman" w:hAnsi="Times New Roman" w:eastAsia="Calibri" w:cs="Times New Roman"/>
                <w:sz w:val="24"/>
                <w:szCs w:val="24"/>
              </w:rPr>
              <w:t>días</w:t>
            </w:r>
            <w:r w:rsidRPr="74EF939A" w:rsidR="69E7CF44">
              <w:rPr>
                <w:rFonts w:ascii="Times New Roman" w:hAnsi="Times New Roman" w:eastAsia="Calibri" w:cs="Times New Roman"/>
                <w:sz w:val="24"/>
                <w:szCs w:val="24"/>
              </w:rPr>
              <w:t xml:space="preserve"> de licencia que computa </w:t>
            </w:r>
            <w:r w:rsidRPr="74EF939A" w:rsidR="3092FBE0">
              <w:rPr>
                <w:rFonts w:ascii="Times New Roman" w:hAnsi="Times New Roman" w:eastAsia="Calibri" w:cs="Times New Roman"/>
                <w:sz w:val="24"/>
                <w:szCs w:val="24"/>
              </w:rPr>
              <w:t>con fecha de inicio y fecha fin ,</w:t>
            </w:r>
            <w:r w:rsidRPr="74EF939A" w:rsidR="69E7CF44">
              <w:rPr>
                <w:rFonts w:ascii="Times New Roman" w:hAnsi="Times New Roman" w:eastAsia="Calibri" w:cs="Times New Roman"/>
                <w:sz w:val="24"/>
                <w:szCs w:val="24"/>
              </w:rPr>
              <w:t>y los libres generados en dic</w:t>
            </w:r>
            <w:r w:rsidRPr="74EF939A" w:rsidR="098015F7">
              <w:rPr>
                <w:rFonts w:ascii="Times New Roman" w:hAnsi="Times New Roman" w:eastAsia="Calibri" w:cs="Times New Roman"/>
                <w:sz w:val="24"/>
                <w:szCs w:val="24"/>
              </w:rPr>
              <w:t>has fechas</w:t>
            </w:r>
            <w:r w:rsidRPr="74EF939A" w:rsidR="607E7A21">
              <w:rPr>
                <w:rFonts w:ascii="Times New Roman" w:hAnsi="Times New Roman" w:eastAsia="Calibri" w:cs="Times New Roman"/>
                <w:sz w:val="24"/>
                <w:szCs w:val="24"/>
              </w:rPr>
              <w:t xml:space="preserve">. Cuando el proceso </w:t>
            </w:r>
            <w:proofErr w:type="gramStart"/>
            <w:r w:rsidRPr="74EF939A" w:rsidR="607E7A21">
              <w:rPr>
                <w:rFonts w:ascii="Times New Roman" w:hAnsi="Times New Roman" w:eastAsia="Calibri" w:cs="Times New Roman"/>
                <w:sz w:val="24"/>
                <w:szCs w:val="24"/>
              </w:rPr>
              <w:t>esta</w:t>
            </w:r>
            <w:proofErr w:type="gramEnd"/>
            <w:r w:rsidRPr="74EF939A" w:rsidR="607E7A21">
              <w:rPr>
                <w:rFonts w:ascii="Times New Roman" w:hAnsi="Times New Roman" w:eastAsia="Calibri" w:cs="Times New Roman"/>
                <w:sz w:val="24"/>
                <w:szCs w:val="24"/>
              </w:rPr>
              <w:t xml:space="preserve"> listo se notifica al subjefe operativo que </w:t>
            </w:r>
            <w:r w:rsidRPr="74EF939A" w:rsidR="681E7F21">
              <w:rPr>
                <w:rFonts w:ascii="Times New Roman" w:hAnsi="Times New Roman" w:eastAsia="Calibri" w:cs="Times New Roman"/>
                <w:sz w:val="24"/>
                <w:szCs w:val="24"/>
              </w:rPr>
              <w:t xml:space="preserve">está procesado </w:t>
            </w:r>
          </w:p>
          <w:p w:rsidR="43ADACC6" w:rsidP="74EF939A" w:rsidRDefault="43ADACC6" w14:paraId="4B41B3CF" w14:textId="2A84F9D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4EF939A" w:rsidR="7854AD12">
              <w:rPr>
                <w:rFonts w:ascii="Times New Roman" w:hAnsi="Times New Roman" w:eastAsia="Calibri" w:cs="Times New Roman"/>
                <w:sz w:val="24"/>
                <w:szCs w:val="24"/>
              </w:rPr>
              <w:t xml:space="preserve">El subjefe de operativa envía un aviso de que un funcionario </w:t>
            </w:r>
            <w:proofErr w:type="gramStart"/>
            <w:r w:rsidRPr="74EF939A" w:rsidR="7854AD12">
              <w:rPr>
                <w:rFonts w:ascii="Times New Roman" w:hAnsi="Times New Roman" w:eastAsia="Calibri" w:cs="Times New Roman"/>
                <w:sz w:val="24"/>
                <w:szCs w:val="24"/>
              </w:rPr>
              <w:t>esta certificado</w:t>
            </w:r>
            <w:proofErr w:type="gramEnd"/>
            <w:r w:rsidRPr="74EF939A" w:rsidR="7854AD12">
              <w:rPr>
                <w:rFonts w:ascii="Times New Roman" w:hAnsi="Times New Roman" w:eastAsia="Calibri" w:cs="Times New Roman"/>
                <w:sz w:val="24"/>
                <w:szCs w:val="24"/>
              </w:rPr>
              <w:t xml:space="preserve"> en BPS, o de seguro de paro en BSE a partir de una fecha determinada. El jefe de RR.HH. Es </w:t>
            </w:r>
            <w:proofErr w:type="gramStart"/>
            <w:r w:rsidRPr="74EF939A" w:rsidR="7854AD12">
              <w:rPr>
                <w:rFonts w:ascii="Times New Roman" w:hAnsi="Times New Roman" w:eastAsia="Calibri" w:cs="Times New Roman"/>
                <w:sz w:val="24"/>
                <w:szCs w:val="24"/>
              </w:rPr>
              <w:t>avisado .</w:t>
            </w:r>
            <w:proofErr w:type="gramEnd"/>
            <w:r w:rsidRPr="74EF939A" w:rsidR="7854AD12">
              <w:rPr>
                <w:rFonts w:ascii="Times New Roman" w:hAnsi="Times New Roman" w:eastAsia="Calibri" w:cs="Times New Roman"/>
                <w:sz w:val="24"/>
                <w:szCs w:val="24"/>
              </w:rPr>
              <w:t xml:space="preserve"> Lo procesa guardando en el sistema las fechas </w:t>
            </w:r>
            <w:r w:rsidRPr="74EF939A" w:rsidR="36F99244">
              <w:rPr>
                <w:rFonts w:ascii="Times New Roman" w:hAnsi="Times New Roman" w:eastAsia="Calibri" w:cs="Times New Roman"/>
                <w:sz w:val="24"/>
                <w:szCs w:val="24"/>
              </w:rPr>
              <w:t>de inicio y fin de las certificaciones.</w:t>
            </w:r>
          </w:p>
          <w:p w:rsidR="43ADACC6" w:rsidP="74EF939A" w:rsidRDefault="43ADACC6" w14:paraId="24072013" w14:textId="2BFB390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p>
        </w:tc>
      </w:tr>
      <w:tr w:rsidR="0C452087" w:rsidTr="7FB468F6" w14:paraId="166953BF">
        <w:tc>
          <w:tcPr>
            <w:tcW w:w="2055" w:type="dxa"/>
            <w:tcMar/>
          </w:tcPr>
          <w:p w:rsidR="0C452087" w:rsidP="0C452087" w:rsidRDefault="0C452087" w14:paraId="77DC9C4E"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5D3C0F48" w14:textId="1B2A2E6F">
            <w:pPr>
              <w:pStyle w:val="ParrafoORT"/>
            </w:pPr>
            <w:r w:rsidR="3D9480AE">
              <w:rPr/>
              <w:t>Media</w:t>
            </w:r>
          </w:p>
        </w:tc>
      </w:tr>
    </w:tbl>
    <w:p w:rsidR="0C452087" w:rsidP="0C452087" w:rsidRDefault="0C452087" w14:paraId="20D3D3A9" w14:textId="71C1206D">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562E72B5">
        <w:tc>
          <w:tcPr>
            <w:tcW w:w="2055" w:type="dxa"/>
            <w:tcMar/>
          </w:tcPr>
          <w:p w:rsidR="0C452087" w:rsidP="0C452087" w:rsidRDefault="0C452087" w14:paraId="492412BD"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13E53866" w14:textId="2E7AAE38">
            <w:pPr>
              <w:pStyle w:val="ParrafoORT"/>
            </w:pPr>
            <w:r w:rsidR="129D3D22">
              <w:rPr/>
              <w:t>RF</w:t>
            </w:r>
            <w:r w:rsidR="279F62F6">
              <w:rPr/>
              <w:t>3</w:t>
            </w:r>
            <w:r w:rsidR="3A3F15F2">
              <w:rPr/>
              <w:t>0</w:t>
            </w:r>
          </w:p>
        </w:tc>
      </w:tr>
      <w:tr w:rsidR="0C452087" w:rsidTr="7FB468F6" w14:paraId="33FD3E6A">
        <w:tc>
          <w:tcPr>
            <w:tcW w:w="2055" w:type="dxa"/>
            <w:tcMar/>
          </w:tcPr>
          <w:p w:rsidR="0C452087" w:rsidP="0C452087" w:rsidRDefault="0C452087" w14:paraId="1C5CD346"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2F54F03" w14:textId="2AC4DD9A">
            <w:pPr>
              <w:pStyle w:val="ParrafoORT"/>
            </w:pPr>
            <w:r w:rsidR="2ABCDD39">
              <w:rPr/>
              <w:t>Subjefe de operativa</w:t>
            </w:r>
          </w:p>
        </w:tc>
      </w:tr>
      <w:tr w:rsidR="0C452087" w:rsidTr="7FB468F6" w14:paraId="2EA5E1ED">
        <w:tc>
          <w:tcPr>
            <w:tcW w:w="2055" w:type="dxa"/>
            <w:tcMar/>
          </w:tcPr>
          <w:p w:rsidR="0C452087" w:rsidP="0C452087" w:rsidRDefault="0C452087" w14:paraId="698E9CB6"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15B3016C" w14:textId="3250002C">
            <w:pPr>
              <w:pStyle w:val="ParrafoORT"/>
            </w:pPr>
            <w:r w:rsidR="384211CD">
              <w:rPr/>
              <w:t xml:space="preserve">Traspaso de </w:t>
            </w:r>
            <w:r w:rsidR="302679B2">
              <w:rPr/>
              <w:t>funcionario</w:t>
            </w:r>
            <w:r w:rsidR="302679B2">
              <w:rPr/>
              <w:t xml:space="preserve"> </w:t>
            </w:r>
            <w:r w:rsidR="384211CD">
              <w:rPr/>
              <w:t>hacia otro subjefe de operativa</w:t>
            </w:r>
          </w:p>
        </w:tc>
      </w:tr>
      <w:tr w:rsidR="0C452087" w:rsidTr="7FB468F6" w14:paraId="75B4B263">
        <w:tc>
          <w:tcPr>
            <w:tcW w:w="2055" w:type="dxa"/>
            <w:tcMar/>
          </w:tcPr>
          <w:p w:rsidR="0C452087" w:rsidP="0C452087" w:rsidRDefault="0C452087" w14:paraId="28B6DADB"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3CE5528" w14:textId="034C1BC3">
            <w:pPr>
              <w:pStyle w:val="ParrafoORT"/>
              <w:rPr>
                <w:rFonts w:ascii="Times New Roman" w:hAnsi="Times New Roman" w:eastAsia="Calibri" w:cs="Times New Roman"/>
                <w:sz w:val="24"/>
                <w:szCs w:val="24"/>
              </w:rPr>
            </w:pPr>
            <w:r w:rsidR="3B024689">
              <w:rPr/>
              <w:t>El sistema debe permitir</w:t>
            </w:r>
            <w:r w:rsidR="1E69E374">
              <w:rPr/>
              <w:t xml:space="preserve"> el traspaso temporal o definitivo </w:t>
            </w:r>
            <w:r w:rsidR="7E728AF8">
              <w:rPr/>
              <w:t xml:space="preserve">de un funcionario </w:t>
            </w:r>
            <w:r w:rsidR="1E69E374">
              <w:rPr/>
              <w:t xml:space="preserve">hacia otro subjefe operativo que permita visualizar en su </w:t>
            </w:r>
            <w:r w:rsidR="2BAF61CB">
              <w:rPr/>
              <w:t>planificación,</w:t>
            </w:r>
            <w:r w:rsidR="087A7B1E">
              <w:rPr/>
              <w:t xml:space="preserve"> y al subjefe de operativa que realizó la acción ya no le aparece como disponibilidad de su planificación</w:t>
            </w:r>
          </w:p>
        </w:tc>
      </w:tr>
      <w:tr w:rsidR="74EF939A" w:rsidTr="7FB468F6" w14:paraId="3B1D5480">
        <w:tc>
          <w:tcPr>
            <w:tcW w:w="2055" w:type="dxa"/>
            <w:tcMar/>
          </w:tcPr>
          <w:p w:rsidR="5E5C0A6E" w:rsidP="74EF939A" w:rsidRDefault="5E5C0A6E" w14:paraId="49BCEDF5" w14:textId="0DA6A899">
            <w:pPr>
              <w:pStyle w:val="ParrafoORT"/>
              <w:rPr>
                <w:rFonts w:ascii="Times New Roman" w:hAnsi="Times New Roman" w:eastAsia="Calibri" w:cs="Times New Roman"/>
                <w:sz w:val="24"/>
                <w:szCs w:val="24"/>
              </w:rPr>
            </w:pPr>
            <w:r w:rsidRPr="74EF939A" w:rsidR="5E5C0A6E">
              <w:rPr>
                <w:rFonts w:ascii="Times New Roman" w:hAnsi="Times New Roman" w:eastAsia="Calibri" w:cs="Times New Roman"/>
                <w:sz w:val="24"/>
                <w:szCs w:val="24"/>
              </w:rPr>
              <w:t>Validación y reglas de negocio</w:t>
            </w:r>
          </w:p>
          <w:p w:rsidR="74EF939A" w:rsidP="74EF939A" w:rsidRDefault="74EF939A" w14:paraId="57278C60" w14:textId="454D547C">
            <w:pPr>
              <w:pStyle w:val="ParrafoORT"/>
              <w:rPr>
                <w:rFonts w:ascii="Times New Roman" w:hAnsi="Times New Roman" w:eastAsia="Calibri" w:cs="Times New Roman"/>
                <w:sz w:val="24"/>
                <w:szCs w:val="24"/>
              </w:rPr>
            </w:pPr>
          </w:p>
        </w:tc>
        <w:tc>
          <w:tcPr>
            <w:tcW w:w="6435" w:type="dxa"/>
            <w:tcMar/>
          </w:tcPr>
          <w:p w:rsidR="5E5C0A6E" w:rsidP="74EF939A" w:rsidRDefault="5E5C0A6E" w14:paraId="3CA4D1FC" w14:textId="22EA1CA6">
            <w:pPr>
              <w:pStyle w:val="ParrafoORT"/>
              <w:rPr>
                <w:rFonts w:ascii="Times New Roman" w:hAnsi="Times New Roman" w:eastAsia="Calibri" w:cs="Times New Roman"/>
                <w:sz w:val="24"/>
                <w:szCs w:val="24"/>
              </w:rPr>
            </w:pPr>
            <w:r w:rsidRPr="74EF939A" w:rsidR="5E5C0A6E">
              <w:rPr>
                <w:rFonts w:ascii="Times New Roman" w:hAnsi="Times New Roman" w:eastAsia="Calibri" w:cs="Times New Roman"/>
                <w:sz w:val="24"/>
                <w:szCs w:val="24"/>
              </w:rPr>
              <w:t>Se requiere:</w:t>
            </w:r>
          </w:p>
          <w:p w:rsidR="5E5C0A6E" w:rsidP="74EF939A" w:rsidRDefault="5E5C0A6E" w14:paraId="2806A7C3" w14:textId="32166289">
            <w:pPr>
              <w:pStyle w:val="ParrafoORT"/>
              <w:rPr>
                <w:rFonts w:ascii="Times New Roman" w:hAnsi="Times New Roman" w:eastAsia="Calibri" w:cs="Times New Roman"/>
                <w:sz w:val="24"/>
                <w:szCs w:val="24"/>
              </w:rPr>
            </w:pPr>
            <w:r w:rsidRPr="1E59125B" w:rsidR="5E5C0A6E">
              <w:rPr>
                <w:rStyle w:val="Enfasis:ORTChar"/>
              </w:rPr>
              <w:t xml:space="preserve">Mesa de operativa: </w:t>
            </w:r>
            <w:r w:rsidRPr="1E59125B" w:rsidR="5E5C0A6E">
              <w:rPr>
                <w:rFonts w:ascii="Times New Roman" w:hAnsi="Times New Roman" w:eastAsia="Calibri" w:cs="Times New Roman"/>
                <w:sz w:val="24"/>
                <w:szCs w:val="24"/>
              </w:rPr>
              <w:t xml:space="preserve">se debe elegir a que mesa </w:t>
            </w:r>
            <w:r w:rsidRPr="1E59125B" w:rsidR="1AC7BBC7">
              <w:rPr>
                <w:rFonts w:ascii="Times New Roman" w:hAnsi="Times New Roman" w:eastAsia="Calibri" w:cs="Times New Roman"/>
                <w:sz w:val="24"/>
                <w:szCs w:val="24"/>
              </w:rPr>
              <w:t>operativa</w:t>
            </w:r>
            <w:r w:rsidRPr="1E59125B" w:rsidR="5E5C0A6E">
              <w:rPr>
                <w:rFonts w:ascii="Times New Roman" w:hAnsi="Times New Roman" w:eastAsia="Calibri" w:cs="Times New Roman"/>
                <w:sz w:val="24"/>
                <w:szCs w:val="24"/>
              </w:rPr>
              <w:t xml:space="preserve"> se quiere traspasar </w:t>
            </w:r>
            <w:r w:rsidRPr="1E59125B" w:rsidR="358BDC30">
              <w:rPr>
                <w:rFonts w:ascii="Times New Roman" w:hAnsi="Times New Roman" w:eastAsia="Calibri" w:cs="Times New Roman"/>
                <w:sz w:val="24"/>
                <w:szCs w:val="24"/>
              </w:rPr>
              <w:t xml:space="preserve">el funcionario </w:t>
            </w:r>
            <w:r w:rsidRPr="1E59125B" w:rsidR="0B1C89EA">
              <w:rPr>
                <w:rFonts w:ascii="Times New Roman" w:hAnsi="Times New Roman" w:eastAsia="Calibri" w:cs="Times New Roman"/>
                <w:sz w:val="24"/>
                <w:szCs w:val="24"/>
              </w:rPr>
              <w:t>según los registrados RF05. Se descarta la mesa actual que quiere realizar el traspaso</w:t>
            </w:r>
          </w:p>
          <w:p w:rsidR="0B1C89EA" w:rsidP="74EF939A" w:rsidRDefault="0B1C89EA" w14:paraId="2B27E85F" w14:textId="4A06E343">
            <w:pPr>
              <w:pStyle w:val="ParrafoORT"/>
              <w:rPr>
                <w:rFonts w:ascii="Times New Roman" w:hAnsi="Times New Roman" w:eastAsia="Calibri" w:cs="Times New Roman"/>
                <w:sz w:val="24"/>
                <w:szCs w:val="24"/>
              </w:rPr>
            </w:pPr>
            <w:r w:rsidRPr="74EF939A" w:rsidR="0B1C89EA">
              <w:rPr>
                <w:rFonts w:ascii="Times New Roman" w:hAnsi="Times New Roman" w:eastAsia="Calibri" w:cs="Times New Roman"/>
                <w:sz w:val="24"/>
                <w:szCs w:val="24"/>
              </w:rPr>
              <w:t>Se actualiza la propiedad “</w:t>
            </w:r>
            <w:r w:rsidRPr="74EF939A" w:rsidR="21A73DDD">
              <w:rPr>
                <w:rFonts w:ascii="Times New Roman" w:hAnsi="Times New Roman" w:eastAsia="Calibri" w:cs="Times New Roman"/>
                <w:sz w:val="24"/>
                <w:szCs w:val="24"/>
              </w:rPr>
              <w:t>responde a</w:t>
            </w:r>
            <w:r w:rsidRPr="74EF939A" w:rsidR="0B1C89EA">
              <w:rPr>
                <w:rFonts w:ascii="Times New Roman" w:hAnsi="Times New Roman" w:eastAsia="Calibri" w:cs="Times New Roman"/>
                <w:sz w:val="24"/>
                <w:szCs w:val="24"/>
              </w:rPr>
              <w:t xml:space="preserve">”, en los datos </w:t>
            </w:r>
            <w:r w:rsidRPr="74EF939A" w:rsidR="2B483C00">
              <w:rPr>
                <w:rFonts w:ascii="Times New Roman" w:hAnsi="Times New Roman" w:eastAsia="Calibri" w:cs="Times New Roman"/>
                <w:sz w:val="24"/>
                <w:szCs w:val="24"/>
              </w:rPr>
              <w:t>del</w:t>
            </w:r>
            <w:r w:rsidRPr="74EF939A" w:rsidR="49ADC532">
              <w:rPr>
                <w:rFonts w:ascii="Times New Roman" w:hAnsi="Times New Roman" w:eastAsia="Calibri" w:cs="Times New Roman"/>
                <w:sz w:val="24"/>
                <w:szCs w:val="24"/>
              </w:rPr>
              <w:t xml:space="preserve"> </w:t>
            </w:r>
            <w:r w:rsidRPr="74EF939A" w:rsidR="1BC4D99B">
              <w:rPr>
                <w:rFonts w:ascii="Times New Roman" w:hAnsi="Times New Roman" w:eastAsia="Calibri" w:cs="Times New Roman"/>
                <w:sz w:val="24"/>
                <w:szCs w:val="24"/>
              </w:rPr>
              <w:t xml:space="preserve">funcionario </w:t>
            </w:r>
            <w:r w:rsidRPr="74EF939A" w:rsidR="0B1C89EA">
              <w:rPr>
                <w:rFonts w:ascii="Times New Roman" w:hAnsi="Times New Roman" w:eastAsia="Calibri" w:cs="Times New Roman"/>
                <w:sz w:val="24"/>
                <w:szCs w:val="24"/>
              </w:rPr>
              <w:t>s</w:t>
            </w:r>
            <w:r w:rsidRPr="74EF939A" w:rsidR="0B1C89EA">
              <w:rPr>
                <w:rFonts w:ascii="Times New Roman" w:hAnsi="Times New Roman" w:eastAsia="Calibri" w:cs="Times New Roman"/>
                <w:sz w:val="24"/>
                <w:szCs w:val="24"/>
              </w:rPr>
              <w:t>egún RF</w:t>
            </w:r>
            <w:r w:rsidRPr="74EF939A" w:rsidR="1F140A7E">
              <w:rPr>
                <w:rFonts w:ascii="Times New Roman" w:hAnsi="Times New Roman" w:eastAsia="Calibri" w:cs="Times New Roman"/>
                <w:sz w:val="24"/>
                <w:szCs w:val="24"/>
              </w:rPr>
              <w:t>05.</w:t>
            </w:r>
          </w:p>
          <w:p w:rsidR="538A3CB6" w:rsidP="74EF939A" w:rsidRDefault="538A3CB6" w14:paraId="3605561E" w14:textId="6DC8A16D">
            <w:pPr>
              <w:pStyle w:val="ParrafoORT"/>
              <w:rPr>
                <w:rFonts w:ascii="Times New Roman" w:hAnsi="Times New Roman" w:eastAsia="Calibri" w:cs="Times New Roman"/>
                <w:sz w:val="24"/>
                <w:szCs w:val="24"/>
              </w:rPr>
            </w:pPr>
            <w:r w:rsidRPr="74EF939A" w:rsidR="538A3CB6">
              <w:rPr>
                <w:rFonts w:ascii="Times New Roman" w:hAnsi="Times New Roman" w:eastAsia="Calibri" w:cs="Times New Roman"/>
                <w:sz w:val="24"/>
                <w:szCs w:val="24"/>
              </w:rPr>
              <w:t>Ya no estará disponible para la planificación</w:t>
            </w:r>
            <w:r w:rsidRPr="74EF939A" w:rsidR="410E9237">
              <w:rPr>
                <w:rFonts w:ascii="Times New Roman" w:hAnsi="Times New Roman" w:eastAsia="Calibri" w:cs="Times New Roman"/>
                <w:sz w:val="24"/>
                <w:szCs w:val="24"/>
              </w:rPr>
              <w:t xml:space="preserve"> del escalafón </w:t>
            </w:r>
            <w:r w:rsidRPr="74EF939A" w:rsidR="66B2B972">
              <w:rPr>
                <w:rFonts w:ascii="Times New Roman" w:hAnsi="Times New Roman" w:eastAsia="Calibri" w:cs="Times New Roman"/>
                <w:sz w:val="24"/>
                <w:szCs w:val="24"/>
              </w:rPr>
              <w:t>en</w:t>
            </w:r>
            <w:r w:rsidRPr="74EF939A" w:rsidR="410E9237">
              <w:rPr>
                <w:rFonts w:ascii="Times New Roman" w:hAnsi="Times New Roman" w:eastAsia="Calibri" w:cs="Times New Roman"/>
                <w:sz w:val="24"/>
                <w:szCs w:val="24"/>
              </w:rPr>
              <w:t xml:space="preserve"> la mesa de operativa actual.</w:t>
            </w:r>
          </w:p>
        </w:tc>
      </w:tr>
      <w:tr w:rsidR="0C452087" w:rsidTr="7FB468F6" w14:paraId="71712E0C">
        <w:tc>
          <w:tcPr>
            <w:tcW w:w="2055" w:type="dxa"/>
            <w:tcMar/>
          </w:tcPr>
          <w:p w:rsidR="0C452087" w:rsidP="0C452087" w:rsidRDefault="0C452087" w14:paraId="43BFD612"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4B18FE02" w14:textId="5BAD7416">
            <w:pPr>
              <w:pStyle w:val="ParrafoORT"/>
            </w:pPr>
            <w:r w:rsidR="663CC423">
              <w:rPr/>
              <w:t>Alta</w:t>
            </w:r>
          </w:p>
        </w:tc>
      </w:tr>
    </w:tbl>
    <w:p w:rsidR="0C452087" w:rsidP="0C452087" w:rsidRDefault="0C452087" w14:paraId="23D4C7C0" w14:textId="01D0E93C">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16507711">
        <w:tc>
          <w:tcPr>
            <w:tcW w:w="2055" w:type="dxa"/>
            <w:tcMar/>
          </w:tcPr>
          <w:p w:rsidR="0C452087" w:rsidP="0C452087" w:rsidRDefault="0C452087" w14:paraId="5D1BE669"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49E42E1E" w14:textId="05116604">
            <w:pPr>
              <w:pStyle w:val="ParrafoORT"/>
            </w:pPr>
            <w:r w:rsidR="129D3D22">
              <w:rPr/>
              <w:t>RF</w:t>
            </w:r>
            <w:r w:rsidR="5DE2FD28">
              <w:rPr/>
              <w:t>3</w:t>
            </w:r>
            <w:r w:rsidR="42C9950E">
              <w:rPr/>
              <w:t>1</w:t>
            </w:r>
          </w:p>
        </w:tc>
      </w:tr>
      <w:tr w:rsidR="0C452087" w:rsidTr="7FB468F6" w14:paraId="01517D49">
        <w:tc>
          <w:tcPr>
            <w:tcW w:w="2055" w:type="dxa"/>
            <w:tcMar/>
          </w:tcPr>
          <w:p w:rsidR="0C452087" w:rsidP="0C452087" w:rsidRDefault="0C452087" w14:paraId="0EEA729E"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1E4A434D" w14:textId="7810B7D9">
            <w:pPr>
              <w:pStyle w:val="ParrafoORT"/>
            </w:pPr>
            <w:r w:rsidR="50C87FA5">
              <w:rPr/>
              <w:t>Subjefe de operativa</w:t>
            </w:r>
          </w:p>
        </w:tc>
      </w:tr>
      <w:tr w:rsidR="0C452087" w:rsidTr="7FB468F6" w14:paraId="7606F5B8">
        <w:tc>
          <w:tcPr>
            <w:tcW w:w="2055" w:type="dxa"/>
            <w:tcMar/>
          </w:tcPr>
          <w:p w:rsidR="0C452087" w:rsidP="0C452087" w:rsidRDefault="0C452087" w14:paraId="024E0572"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38895EB0" w14:textId="7F30021D">
            <w:pPr>
              <w:pStyle w:val="ParrafoORT"/>
            </w:pPr>
            <w:r w:rsidR="4DA7D874">
              <w:rPr/>
              <w:t xml:space="preserve">Traspaso de </w:t>
            </w:r>
            <w:r w:rsidR="3AEED65E">
              <w:rPr/>
              <w:t xml:space="preserve">funcionario </w:t>
            </w:r>
            <w:r w:rsidR="4DA7D874">
              <w:rPr/>
              <w:t>hacia otro subjefe de operativa</w:t>
            </w:r>
          </w:p>
        </w:tc>
      </w:tr>
      <w:tr w:rsidR="0C452087" w:rsidTr="7FB468F6" w14:paraId="668378F5">
        <w:tc>
          <w:tcPr>
            <w:tcW w:w="2055" w:type="dxa"/>
            <w:tcMar/>
          </w:tcPr>
          <w:p w:rsidR="0C452087" w:rsidP="0C452087" w:rsidRDefault="0C452087" w14:paraId="510D2983"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0320688D" w14:textId="2510E5BA">
            <w:pPr>
              <w:pStyle w:val="ParrafoORT"/>
              <w:rPr>
                <w:rFonts w:ascii="Times New Roman" w:hAnsi="Times New Roman" w:eastAsia="Calibri" w:cs="Times New Roman"/>
                <w:sz w:val="24"/>
                <w:szCs w:val="24"/>
              </w:rPr>
            </w:pPr>
            <w:r w:rsidR="3B024689">
              <w:rPr/>
              <w:t>El sistema debe permitir</w:t>
            </w:r>
            <w:r w:rsidR="1C841848">
              <w:rPr/>
              <w:t xml:space="preserve"> el traspaso definitivo hacia otro subjefe de operativa para incluir el servicio a su planificación, y al subjefe de operativa que realizó la acción ya no le aparece como disponibilidad de su planificación</w:t>
            </w:r>
          </w:p>
        </w:tc>
      </w:tr>
      <w:tr w:rsidR="74EF939A" w:rsidTr="7FB468F6" w14:paraId="4D2E4BFD">
        <w:tc>
          <w:tcPr>
            <w:tcW w:w="2055" w:type="dxa"/>
            <w:tcMar/>
          </w:tcPr>
          <w:p w:rsidR="6D5431F5" w:rsidP="74EF939A" w:rsidRDefault="6D5431F5" w14:paraId="0DDE663F" w14:textId="0DA6A899">
            <w:pPr>
              <w:pStyle w:val="ParrafoORT"/>
              <w:rPr>
                <w:rFonts w:ascii="Times New Roman" w:hAnsi="Times New Roman" w:eastAsia="Calibri" w:cs="Times New Roman"/>
                <w:sz w:val="24"/>
                <w:szCs w:val="24"/>
              </w:rPr>
            </w:pPr>
            <w:r w:rsidRPr="74EF939A" w:rsidR="6D5431F5">
              <w:rPr>
                <w:rFonts w:ascii="Times New Roman" w:hAnsi="Times New Roman" w:eastAsia="Calibri" w:cs="Times New Roman"/>
                <w:sz w:val="24"/>
                <w:szCs w:val="24"/>
              </w:rPr>
              <w:t>Validación y reglas de negocio</w:t>
            </w:r>
          </w:p>
          <w:p w:rsidR="74EF939A" w:rsidP="74EF939A" w:rsidRDefault="74EF939A" w14:paraId="1D4947F9" w14:textId="105FE25B">
            <w:pPr>
              <w:pStyle w:val="ParrafoORT"/>
              <w:rPr>
                <w:rFonts w:ascii="Times New Roman" w:hAnsi="Times New Roman" w:eastAsia="Calibri" w:cs="Times New Roman"/>
                <w:sz w:val="24"/>
                <w:szCs w:val="24"/>
              </w:rPr>
            </w:pPr>
          </w:p>
        </w:tc>
        <w:tc>
          <w:tcPr>
            <w:tcW w:w="6435" w:type="dxa"/>
            <w:tcMar/>
          </w:tcPr>
          <w:p w:rsidR="6D5431F5" w:rsidP="74EF939A" w:rsidRDefault="6D5431F5" w14:paraId="66B6A6EF" w14:textId="73BBF17F">
            <w:pPr>
              <w:pStyle w:val="ParrafoORT"/>
              <w:rPr>
                <w:rFonts w:ascii="Times New Roman" w:hAnsi="Times New Roman" w:eastAsia="Calibri" w:cs="Times New Roman"/>
                <w:sz w:val="24"/>
                <w:szCs w:val="24"/>
              </w:rPr>
            </w:pPr>
            <w:r w:rsidRPr="74EF939A" w:rsidR="6D5431F5">
              <w:rPr>
                <w:rFonts w:ascii="Times New Roman" w:hAnsi="Times New Roman" w:eastAsia="Calibri" w:cs="Times New Roman"/>
                <w:sz w:val="24"/>
                <w:szCs w:val="24"/>
              </w:rPr>
              <w:t>Mesa de operativa: se debe elegir a que mesa operativa se quiere traspasar un servicio según los registrados RF05. Se descarta la mesa actual que quiere realizar el traspaso</w:t>
            </w:r>
          </w:p>
          <w:p w:rsidR="6D5431F5" w:rsidP="74EF939A" w:rsidRDefault="6D5431F5" w14:paraId="0D70F543" w14:textId="2BBF8379">
            <w:pPr>
              <w:pStyle w:val="ParrafoORT"/>
              <w:rPr>
                <w:rFonts w:ascii="Times New Roman" w:hAnsi="Times New Roman" w:eastAsia="Calibri" w:cs="Times New Roman"/>
                <w:sz w:val="24"/>
                <w:szCs w:val="24"/>
              </w:rPr>
            </w:pPr>
            <w:r w:rsidRPr="74EF939A" w:rsidR="6D5431F5">
              <w:rPr>
                <w:rFonts w:ascii="Times New Roman" w:hAnsi="Times New Roman" w:eastAsia="Calibri" w:cs="Times New Roman"/>
                <w:sz w:val="24"/>
                <w:szCs w:val="24"/>
              </w:rPr>
              <w:t>Se actualiza la propiedad “depende de”, en los datos del servicio según RF15</w:t>
            </w:r>
          </w:p>
          <w:p w:rsidR="6D5431F5" w:rsidP="74EF939A" w:rsidRDefault="6D5431F5" w14:paraId="0B7C2211" w14:textId="2053D573">
            <w:pPr>
              <w:pStyle w:val="ParrafoORT"/>
              <w:rPr>
                <w:rFonts w:ascii="Times New Roman" w:hAnsi="Times New Roman" w:eastAsia="Calibri" w:cs="Times New Roman"/>
                <w:sz w:val="24"/>
                <w:szCs w:val="24"/>
              </w:rPr>
            </w:pPr>
            <w:r w:rsidRPr="1E59125B" w:rsidR="04DC30E8">
              <w:rPr>
                <w:rFonts w:ascii="Times New Roman" w:hAnsi="Times New Roman" w:eastAsia="Calibri" w:cs="Times New Roman"/>
                <w:sz w:val="24"/>
                <w:szCs w:val="24"/>
              </w:rPr>
              <w:t xml:space="preserve">Ya no estará disponible para la planificación </w:t>
            </w:r>
            <w:r w:rsidRPr="1E59125B" w:rsidR="12FC4842">
              <w:rPr>
                <w:rFonts w:ascii="Times New Roman" w:hAnsi="Times New Roman" w:eastAsia="Calibri" w:cs="Times New Roman"/>
                <w:sz w:val="24"/>
                <w:szCs w:val="24"/>
              </w:rPr>
              <w:t xml:space="preserve">del </w:t>
            </w:r>
            <w:r w:rsidRPr="1E59125B" w:rsidR="2C8A83DC">
              <w:rPr>
                <w:rFonts w:ascii="Times New Roman" w:hAnsi="Times New Roman" w:eastAsia="Calibri" w:cs="Times New Roman"/>
                <w:sz w:val="24"/>
                <w:szCs w:val="24"/>
              </w:rPr>
              <w:t>escalafón</w:t>
            </w:r>
            <w:r w:rsidRPr="1E59125B" w:rsidR="12FC4842">
              <w:rPr>
                <w:rFonts w:ascii="Times New Roman" w:hAnsi="Times New Roman" w:eastAsia="Calibri" w:cs="Times New Roman"/>
                <w:sz w:val="24"/>
                <w:szCs w:val="24"/>
              </w:rPr>
              <w:t xml:space="preserve"> </w:t>
            </w:r>
            <w:r w:rsidRPr="1E59125B" w:rsidR="04DC30E8">
              <w:rPr>
                <w:rFonts w:ascii="Times New Roman" w:hAnsi="Times New Roman" w:eastAsia="Calibri" w:cs="Times New Roman"/>
                <w:sz w:val="24"/>
                <w:szCs w:val="24"/>
              </w:rPr>
              <w:t xml:space="preserve">en la mesa de </w:t>
            </w:r>
            <w:r w:rsidRPr="1E59125B" w:rsidR="652E562B">
              <w:rPr>
                <w:rFonts w:ascii="Times New Roman" w:hAnsi="Times New Roman" w:eastAsia="Calibri" w:cs="Times New Roman"/>
                <w:sz w:val="24"/>
                <w:szCs w:val="24"/>
              </w:rPr>
              <w:t>operativa</w:t>
            </w:r>
            <w:r w:rsidRPr="1E59125B" w:rsidR="04DC30E8">
              <w:rPr>
                <w:rFonts w:ascii="Times New Roman" w:hAnsi="Times New Roman" w:eastAsia="Calibri" w:cs="Times New Roman"/>
                <w:sz w:val="24"/>
                <w:szCs w:val="24"/>
              </w:rPr>
              <w:t xml:space="preserve"> actual</w:t>
            </w:r>
          </w:p>
        </w:tc>
      </w:tr>
      <w:tr w:rsidR="0C452087" w:rsidTr="7FB468F6" w14:paraId="58DCD46C">
        <w:tc>
          <w:tcPr>
            <w:tcW w:w="2055" w:type="dxa"/>
            <w:tcMar/>
          </w:tcPr>
          <w:p w:rsidR="0C452087" w:rsidP="0C452087" w:rsidRDefault="0C452087" w14:paraId="52A3F6BE"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4AD2E2D5" w14:textId="432F29BD">
            <w:pPr>
              <w:pStyle w:val="ParrafoORT"/>
            </w:pPr>
            <w:r w:rsidR="4E9DC9A3">
              <w:rPr/>
              <w:t>Alta</w:t>
            </w:r>
          </w:p>
        </w:tc>
      </w:tr>
    </w:tbl>
    <w:p w:rsidR="0C452087" w:rsidP="0C452087" w:rsidRDefault="0C452087" w14:paraId="4295FAFD" w14:textId="3B6289EF">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3A4E6C3" w:rsidTr="7FB468F6" w14:paraId="65510BC1">
        <w:tc>
          <w:tcPr>
            <w:tcW w:w="2055" w:type="dxa"/>
            <w:tcMar/>
          </w:tcPr>
          <w:p w:rsidR="03A4E6C3" w:rsidP="03A4E6C3" w:rsidRDefault="03A4E6C3" w14:paraId="0735741B" w14:textId="53B7A3D3">
            <w:pPr>
              <w:pStyle w:val="ParrafoORT"/>
              <w:rPr>
                <w:rFonts w:ascii="Times New Roman" w:hAnsi="Times New Roman" w:eastAsia="Calibri" w:cs="Times New Roman"/>
                <w:sz w:val="24"/>
                <w:szCs w:val="24"/>
              </w:rPr>
            </w:pPr>
            <w:r w:rsidR="03A4E6C3">
              <w:rPr/>
              <w:t>ID</w:t>
            </w:r>
          </w:p>
        </w:tc>
        <w:tc>
          <w:tcPr>
            <w:tcW w:w="6435" w:type="dxa"/>
            <w:tcMar/>
          </w:tcPr>
          <w:p w:rsidR="03A4E6C3" w:rsidP="03A4E6C3" w:rsidRDefault="03A4E6C3" w14:paraId="42AEF76D" w14:textId="5FDD7E97">
            <w:pPr>
              <w:pStyle w:val="ParrafoORT"/>
            </w:pPr>
            <w:r w:rsidR="567100EA">
              <w:rPr/>
              <w:t>RF</w:t>
            </w:r>
            <w:r w:rsidR="0CDE1E8B">
              <w:rPr/>
              <w:t>3</w:t>
            </w:r>
            <w:r w:rsidR="1FEEE1DB">
              <w:rPr/>
              <w:t>2</w:t>
            </w:r>
          </w:p>
        </w:tc>
      </w:tr>
      <w:tr w:rsidR="03A4E6C3" w:rsidTr="7FB468F6" w14:paraId="0257FD17">
        <w:tc>
          <w:tcPr>
            <w:tcW w:w="2055" w:type="dxa"/>
            <w:tcMar/>
          </w:tcPr>
          <w:p w:rsidR="03A4E6C3" w:rsidP="03A4E6C3" w:rsidRDefault="03A4E6C3" w14:paraId="1067B651" w14:textId="4F490FEC">
            <w:pPr>
              <w:pStyle w:val="ParrafoORT"/>
              <w:rPr>
                <w:rFonts w:ascii="Times New Roman" w:hAnsi="Times New Roman" w:eastAsia="Calibri" w:cs="Times New Roman"/>
                <w:sz w:val="24"/>
                <w:szCs w:val="24"/>
              </w:rPr>
            </w:pPr>
            <w:r w:rsidR="03A4E6C3">
              <w:rPr/>
              <w:t>Usuario</w:t>
            </w:r>
          </w:p>
        </w:tc>
        <w:tc>
          <w:tcPr>
            <w:tcW w:w="6435" w:type="dxa"/>
            <w:tcMar/>
          </w:tcPr>
          <w:p w:rsidR="03A4E6C3" w:rsidP="03A4E6C3" w:rsidRDefault="03A4E6C3" w14:paraId="6DBEF6EE" w14:textId="7810B7D9">
            <w:pPr>
              <w:pStyle w:val="ParrafoORT"/>
            </w:pPr>
            <w:r w:rsidR="03A4E6C3">
              <w:rPr/>
              <w:t>Subjefe de operativa</w:t>
            </w:r>
          </w:p>
        </w:tc>
      </w:tr>
      <w:tr w:rsidR="03A4E6C3" w:rsidTr="7FB468F6" w14:paraId="7965F683">
        <w:tc>
          <w:tcPr>
            <w:tcW w:w="2055" w:type="dxa"/>
            <w:tcMar/>
          </w:tcPr>
          <w:p w:rsidR="03A4E6C3" w:rsidP="03A4E6C3" w:rsidRDefault="03A4E6C3" w14:paraId="5F477C32" w14:textId="75BD1945">
            <w:pPr>
              <w:pStyle w:val="ParrafoORT"/>
              <w:rPr>
                <w:rFonts w:ascii="Times New Roman" w:hAnsi="Times New Roman" w:eastAsia="Calibri" w:cs="Times New Roman"/>
                <w:sz w:val="24"/>
                <w:szCs w:val="24"/>
              </w:rPr>
            </w:pPr>
            <w:r w:rsidR="03A4E6C3">
              <w:rPr/>
              <w:t>Título</w:t>
            </w:r>
          </w:p>
        </w:tc>
        <w:tc>
          <w:tcPr>
            <w:tcW w:w="6435" w:type="dxa"/>
            <w:tcMar/>
          </w:tcPr>
          <w:p w:rsidR="380E5396" w:rsidP="03A4E6C3" w:rsidRDefault="380E5396" w14:paraId="135FAB7A" w14:textId="70E4D6EE">
            <w:pPr>
              <w:pStyle w:val="ParrafoORT"/>
              <w:bidi w:val="0"/>
              <w:spacing w:before="0" w:beforeAutospacing="off" w:after="240" w:afterAutospacing="off" w:line="240" w:lineRule="auto"/>
              <w:ind w:left="0" w:right="0"/>
              <w:jc w:val="both"/>
            </w:pPr>
            <w:r w:rsidR="380E5396">
              <w:rPr/>
              <w:t>Cambio de libres de funcionarios</w:t>
            </w:r>
          </w:p>
        </w:tc>
      </w:tr>
      <w:tr w:rsidR="03A4E6C3" w:rsidTr="7FB468F6" w14:paraId="2B3C24B1">
        <w:tc>
          <w:tcPr>
            <w:tcW w:w="2055" w:type="dxa"/>
            <w:tcMar/>
          </w:tcPr>
          <w:p w:rsidR="03A4E6C3" w:rsidP="03A4E6C3" w:rsidRDefault="03A4E6C3" w14:paraId="240CCAFD" w14:textId="777286FF">
            <w:pPr>
              <w:pStyle w:val="ParrafoORT"/>
              <w:rPr>
                <w:rFonts w:ascii="Times New Roman" w:hAnsi="Times New Roman" w:eastAsia="Calibri" w:cs="Times New Roman"/>
                <w:sz w:val="24"/>
                <w:szCs w:val="24"/>
              </w:rPr>
            </w:pPr>
            <w:r w:rsidR="03A4E6C3">
              <w:rPr/>
              <w:t>Descripción</w:t>
            </w:r>
          </w:p>
        </w:tc>
        <w:tc>
          <w:tcPr>
            <w:tcW w:w="6435" w:type="dxa"/>
            <w:tcMar/>
          </w:tcPr>
          <w:p w:rsidR="03A4E6C3" w:rsidP="03A4E6C3" w:rsidRDefault="03A4E6C3" w14:paraId="7EE7947A" w14:textId="44C1F1CA">
            <w:pPr>
              <w:pStyle w:val="ParrafoORT"/>
            </w:pPr>
            <w:r w:rsidR="03A4E6C3">
              <w:rPr/>
              <w:t xml:space="preserve">El sistema debe permitir el </w:t>
            </w:r>
            <w:r w:rsidR="749A4DCB">
              <w:rPr/>
              <w:t xml:space="preserve">cambio manual del libre temporal de un guardia dentro de la semana, debiendo volver al libre habitual </w:t>
            </w:r>
            <w:r w:rsidR="626EEEE3">
              <w:rPr/>
              <w:t>la siguiente semana</w:t>
            </w:r>
          </w:p>
        </w:tc>
      </w:tr>
      <w:tr w:rsidR="74EF939A" w:rsidTr="7FB468F6" w14:paraId="1639D031">
        <w:tc>
          <w:tcPr>
            <w:tcW w:w="2055" w:type="dxa"/>
            <w:tcMar/>
          </w:tcPr>
          <w:p w:rsidR="736A7CC2" w:rsidP="74EF939A" w:rsidRDefault="736A7CC2" w14:paraId="22172955" w14:textId="0DA6A899">
            <w:pPr>
              <w:pStyle w:val="ParrafoORT"/>
              <w:rPr>
                <w:rFonts w:ascii="Times New Roman" w:hAnsi="Times New Roman" w:eastAsia="Calibri" w:cs="Times New Roman"/>
                <w:sz w:val="24"/>
                <w:szCs w:val="24"/>
              </w:rPr>
            </w:pPr>
            <w:r w:rsidRPr="74EF939A" w:rsidR="736A7CC2">
              <w:rPr>
                <w:rFonts w:ascii="Times New Roman" w:hAnsi="Times New Roman" w:eastAsia="Calibri" w:cs="Times New Roman"/>
                <w:sz w:val="24"/>
                <w:szCs w:val="24"/>
              </w:rPr>
              <w:t>Validación y reglas de negocio</w:t>
            </w:r>
          </w:p>
          <w:p w:rsidR="74EF939A" w:rsidP="74EF939A" w:rsidRDefault="74EF939A" w14:paraId="60D07474" w14:textId="1E425FFC">
            <w:pPr>
              <w:pStyle w:val="ParrafoORT"/>
              <w:rPr>
                <w:rFonts w:ascii="Times New Roman" w:hAnsi="Times New Roman" w:eastAsia="Calibri" w:cs="Times New Roman"/>
                <w:sz w:val="24"/>
                <w:szCs w:val="24"/>
              </w:rPr>
            </w:pPr>
          </w:p>
        </w:tc>
        <w:tc>
          <w:tcPr>
            <w:tcW w:w="6435" w:type="dxa"/>
            <w:tcMar/>
          </w:tcPr>
          <w:p w:rsidR="23591E75" w:rsidP="74EF939A" w:rsidRDefault="23591E75" w14:paraId="203B0204" w14:textId="35C2D825">
            <w:pPr>
              <w:pStyle w:val="ParrafoORT"/>
              <w:rPr>
                <w:rFonts w:ascii="Times New Roman" w:hAnsi="Times New Roman" w:eastAsia="Calibri" w:cs="Times New Roman"/>
                <w:sz w:val="24"/>
                <w:szCs w:val="24"/>
              </w:rPr>
            </w:pPr>
            <w:r w:rsidRPr="74EF939A" w:rsidR="23591E75">
              <w:rPr>
                <w:rFonts w:ascii="Times New Roman" w:hAnsi="Times New Roman" w:eastAsia="Calibri" w:cs="Times New Roman"/>
                <w:sz w:val="24"/>
                <w:szCs w:val="24"/>
              </w:rPr>
              <w:t xml:space="preserve">Se </w:t>
            </w:r>
            <w:r w:rsidRPr="74EF939A" w:rsidR="2942B315">
              <w:rPr>
                <w:rFonts w:ascii="Times New Roman" w:hAnsi="Times New Roman" w:eastAsia="Calibri" w:cs="Times New Roman"/>
                <w:sz w:val="24"/>
                <w:szCs w:val="24"/>
              </w:rPr>
              <w:t>requiere:</w:t>
            </w:r>
          </w:p>
          <w:p w:rsidR="23591E75" w:rsidP="74EF939A" w:rsidRDefault="23591E75" w14:paraId="7543F47E" w14:textId="3EF5F57E">
            <w:pPr>
              <w:pStyle w:val="ParrafoORT"/>
              <w:rPr>
                <w:rFonts w:ascii="Times New Roman" w:hAnsi="Times New Roman" w:eastAsia="Calibri" w:cs="Times New Roman"/>
                <w:sz w:val="24"/>
                <w:szCs w:val="24"/>
              </w:rPr>
            </w:pPr>
            <w:r w:rsidRPr="74EF939A" w:rsidR="23591E75">
              <w:rPr>
                <w:rFonts w:ascii="Times New Roman" w:hAnsi="Times New Roman" w:eastAsia="Calibri" w:cs="Times New Roman"/>
                <w:sz w:val="24"/>
                <w:szCs w:val="24"/>
              </w:rPr>
              <w:t xml:space="preserve">Se necesita el ingreso de un </w:t>
            </w:r>
            <w:r w:rsidRPr="74EF939A" w:rsidR="69A454E3">
              <w:rPr>
                <w:rFonts w:ascii="Times New Roman" w:hAnsi="Times New Roman" w:eastAsia="Calibri" w:cs="Times New Roman"/>
                <w:sz w:val="24"/>
                <w:szCs w:val="24"/>
              </w:rPr>
              <w:t>día</w:t>
            </w:r>
            <w:r w:rsidRPr="74EF939A" w:rsidR="23591E75">
              <w:rPr>
                <w:rFonts w:ascii="Times New Roman" w:hAnsi="Times New Roman" w:eastAsia="Calibri" w:cs="Times New Roman"/>
                <w:sz w:val="24"/>
                <w:szCs w:val="24"/>
              </w:rPr>
              <w:t xml:space="preserve"> de la semana actual de (considerado de lunes a domingo) posterior al </w:t>
            </w:r>
            <w:r w:rsidRPr="74EF939A" w:rsidR="558B7E61">
              <w:rPr>
                <w:rFonts w:ascii="Times New Roman" w:hAnsi="Times New Roman" w:eastAsia="Calibri" w:cs="Times New Roman"/>
                <w:sz w:val="24"/>
                <w:szCs w:val="24"/>
              </w:rPr>
              <w:t>día</w:t>
            </w:r>
            <w:r w:rsidRPr="74EF939A" w:rsidR="23591E75">
              <w:rPr>
                <w:rFonts w:ascii="Times New Roman" w:hAnsi="Times New Roman" w:eastAsia="Calibri" w:cs="Times New Roman"/>
                <w:sz w:val="24"/>
                <w:szCs w:val="24"/>
              </w:rPr>
              <w:t xml:space="preserve"> de</w:t>
            </w:r>
            <w:r w:rsidRPr="74EF939A" w:rsidR="155B2218">
              <w:rPr>
                <w:rFonts w:ascii="Times New Roman" w:hAnsi="Times New Roman" w:eastAsia="Calibri" w:cs="Times New Roman"/>
                <w:sz w:val="24"/>
                <w:szCs w:val="24"/>
              </w:rPr>
              <w:t xml:space="preserve"> planificación y diferente al </w:t>
            </w:r>
            <w:r w:rsidRPr="74EF939A" w:rsidR="4C095930">
              <w:rPr>
                <w:rFonts w:ascii="Times New Roman" w:hAnsi="Times New Roman" w:eastAsia="Calibri" w:cs="Times New Roman"/>
                <w:sz w:val="24"/>
                <w:szCs w:val="24"/>
              </w:rPr>
              <w:t>día</w:t>
            </w:r>
            <w:r w:rsidRPr="74EF939A" w:rsidR="155B2218">
              <w:rPr>
                <w:rFonts w:ascii="Times New Roman" w:hAnsi="Times New Roman" w:eastAsia="Calibri" w:cs="Times New Roman"/>
                <w:sz w:val="24"/>
                <w:szCs w:val="24"/>
              </w:rPr>
              <w:t xml:space="preserve"> libre.</w:t>
            </w:r>
          </w:p>
          <w:p w:rsidR="11B1F1AF" w:rsidP="74EF939A" w:rsidRDefault="11B1F1AF" w14:paraId="669B66F6" w14:textId="3C1CDB42">
            <w:pPr>
              <w:pStyle w:val="ParrafoORT"/>
              <w:rPr>
                <w:rFonts w:ascii="Times New Roman" w:hAnsi="Times New Roman" w:eastAsia="Calibri" w:cs="Times New Roman"/>
                <w:sz w:val="24"/>
                <w:szCs w:val="24"/>
              </w:rPr>
            </w:pPr>
            <w:r w:rsidRPr="74EF939A" w:rsidR="11B1F1AF">
              <w:rPr>
                <w:rFonts w:ascii="Times New Roman" w:hAnsi="Times New Roman" w:eastAsia="Calibri" w:cs="Times New Roman"/>
                <w:sz w:val="24"/>
                <w:szCs w:val="24"/>
              </w:rPr>
              <w:t xml:space="preserve">Se considera el </w:t>
            </w:r>
            <w:r w:rsidRPr="74EF939A" w:rsidR="2D2C9AA0">
              <w:rPr>
                <w:rFonts w:ascii="Times New Roman" w:hAnsi="Times New Roman" w:eastAsia="Calibri" w:cs="Times New Roman"/>
                <w:sz w:val="24"/>
                <w:szCs w:val="24"/>
              </w:rPr>
              <w:t>día</w:t>
            </w:r>
            <w:r w:rsidRPr="74EF939A" w:rsidR="11B1F1AF">
              <w:rPr>
                <w:rFonts w:ascii="Times New Roman" w:hAnsi="Times New Roman" w:eastAsia="Calibri" w:cs="Times New Roman"/>
                <w:sz w:val="24"/>
                <w:szCs w:val="24"/>
              </w:rPr>
              <w:t xml:space="preserve"> a elegir de lunes a domingo. Formato numérico </w:t>
            </w:r>
            <w:r w:rsidRPr="74EF939A" w:rsidR="617F4694">
              <w:rPr>
                <w:rFonts w:ascii="Times New Roman" w:hAnsi="Times New Roman" w:eastAsia="Calibri" w:cs="Times New Roman"/>
                <w:sz w:val="24"/>
                <w:szCs w:val="24"/>
              </w:rPr>
              <w:t>entero que va del</w:t>
            </w:r>
            <w:r w:rsidRPr="74EF939A" w:rsidR="11B1F1AF">
              <w:rPr>
                <w:rFonts w:ascii="Times New Roman" w:hAnsi="Times New Roman" w:eastAsia="Calibri" w:cs="Times New Roman"/>
                <w:sz w:val="24"/>
                <w:szCs w:val="24"/>
              </w:rPr>
              <w:t xml:space="preserve"> 1</w:t>
            </w:r>
            <w:r w:rsidRPr="74EF939A" w:rsidR="05683C29">
              <w:rPr>
                <w:rFonts w:ascii="Times New Roman" w:hAnsi="Times New Roman" w:eastAsia="Calibri" w:cs="Times New Roman"/>
                <w:sz w:val="24"/>
                <w:szCs w:val="24"/>
              </w:rPr>
              <w:t xml:space="preserve"> al 7</w:t>
            </w:r>
          </w:p>
          <w:p w:rsidR="14DE2054" w:rsidP="74EF939A" w:rsidRDefault="14DE2054" w14:paraId="2A44BAD7" w14:textId="35E7EB5A">
            <w:pPr>
              <w:pStyle w:val="ParrafoORT"/>
              <w:rPr>
                <w:rFonts w:ascii="Times New Roman" w:hAnsi="Times New Roman" w:eastAsia="Calibri" w:cs="Times New Roman"/>
                <w:sz w:val="24"/>
                <w:szCs w:val="24"/>
              </w:rPr>
            </w:pPr>
            <w:r w:rsidRPr="1E59125B" w:rsidR="4E1719E7">
              <w:rPr>
                <w:rFonts w:ascii="Times New Roman" w:hAnsi="Times New Roman" w:eastAsia="Calibri" w:cs="Times New Roman"/>
                <w:sz w:val="24"/>
                <w:szCs w:val="24"/>
              </w:rPr>
              <w:t xml:space="preserve">El día libre configurado automáticamente debe </w:t>
            </w:r>
            <w:r w:rsidRPr="1E59125B" w:rsidR="56703191">
              <w:rPr>
                <w:rFonts w:ascii="Times New Roman" w:hAnsi="Times New Roman" w:eastAsia="Calibri" w:cs="Times New Roman"/>
                <w:sz w:val="24"/>
                <w:szCs w:val="24"/>
              </w:rPr>
              <w:t xml:space="preserve">omitirse y tomar el nuevo </w:t>
            </w:r>
            <w:proofErr w:type="spellStart"/>
            <w:r w:rsidRPr="1E59125B" w:rsidR="56703191">
              <w:rPr>
                <w:rFonts w:ascii="Times New Roman" w:hAnsi="Times New Roman" w:eastAsia="Calibri" w:cs="Times New Roman"/>
                <w:sz w:val="24"/>
                <w:szCs w:val="24"/>
              </w:rPr>
              <w:t>dia</w:t>
            </w:r>
            <w:proofErr w:type="spellEnd"/>
            <w:r w:rsidRPr="1E59125B" w:rsidR="56703191">
              <w:rPr>
                <w:rFonts w:ascii="Times New Roman" w:hAnsi="Times New Roman" w:eastAsia="Calibri" w:cs="Times New Roman"/>
                <w:sz w:val="24"/>
                <w:szCs w:val="24"/>
              </w:rPr>
              <w:t xml:space="preserve"> </w:t>
            </w:r>
            <w:r w:rsidRPr="1E59125B" w:rsidR="02F5736B">
              <w:rPr>
                <w:rFonts w:ascii="Times New Roman" w:hAnsi="Times New Roman" w:eastAsia="Calibri" w:cs="Times New Roman"/>
                <w:sz w:val="24"/>
                <w:szCs w:val="24"/>
              </w:rPr>
              <w:t>ingresado</w:t>
            </w:r>
            <w:r w:rsidRPr="1E59125B" w:rsidR="56703191">
              <w:rPr>
                <w:rFonts w:ascii="Times New Roman" w:hAnsi="Times New Roman" w:eastAsia="Calibri" w:cs="Times New Roman"/>
                <w:sz w:val="24"/>
                <w:szCs w:val="24"/>
              </w:rPr>
              <w:t>.</w:t>
            </w:r>
            <w:r w:rsidRPr="1E59125B" w:rsidR="3D225ED0">
              <w:rPr>
                <w:rFonts w:ascii="Times New Roman" w:hAnsi="Times New Roman" w:eastAsia="Calibri" w:cs="Times New Roman"/>
                <w:sz w:val="24"/>
                <w:szCs w:val="24"/>
              </w:rPr>
              <w:t xml:space="preserve"> </w:t>
            </w:r>
            <w:r w:rsidRPr="1E59125B" w:rsidR="56703191">
              <w:rPr>
                <w:rFonts w:ascii="Times New Roman" w:hAnsi="Times New Roman" w:eastAsia="Calibri" w:cs="Times New Roman"/>
                <w:sz w:val="24"/>
                <w:szCs w:val="24"/>
              </w:rPr>
              <w:t xml:space="preserve">Es </w:t>
            </w:r>
            <w:r w:rsidRPr="1E59125B" w:rsidR="7DC2AC58">
              <w:rPr>
                <w:rFonts w:ascii="Times New Roman" w:hAnsi="Times New Roman" w:eastAsia="Calibri" w:cs="Times New Roman"/>
                <w:sz w:val="24"/>
                <w:szCs w:val="24"/>
              </w:rPr>
              <w:t>decir,</w:t>
            </w:r>
            <w:r w:rsidRPr="1E59125B" w:rsidR="56703191">
              <w:rPr>
                <w:rFonts w:ascii="Times New Roman" w:hAnsi="Times New Roman" w:eastAsia="Calibri" w:cs="Times New Roman"/>
                <w:sz w:val="24"/>
                <w:szCs w:val="24"/>
              </w:rPr>
              <w:t xml:space="preserve"> el </w:t>
            </w:r>
            <w:proofErr w:type="spellStart"/>
            <w:r w:rsidRPr="1E59125B" w:rsidR="56703191">
              <w:rPr>
                <w:rFonts w:ascii="Times New Roman" w:hAnsi="Times New Roman" w:eastAsia="Calibri" w:cs="Times New Roman"/>
                <w:sz w:val="24"/>
                <w:szCs w:val="24"/>
              </w:rPr>
              <w:t>dia</w:t>
            </w:r>
            <w:proofErr w:type="spellEnd"/>
            <w:r w:rsidRPr="1E59125B" w:rsidR="56703191">
              <w:rPr>
                <w:rFonts w:ascii="Times New Roman" w:hAnsi="Times New Roman" w:eastAsia="Calibri" w:cs="Times New Roman"/>
                <w:sz w:val="24"/>
                <w:szCs w:val="24"/>
              </w:rPr>
              <w:t xml:space="preserve"> libre normal aparecerá como disponibilidad para la planificación del escalafón</w:t>
            </w:r>
          </w:p>
        </w:tc>
      </w:tr>
      <w:tr w:rsidR="03A4E6C3" w:rsidTr="7FB468F6" w14:paraId="09C16048">
        <w:tc>
          <w:tcPr>
            <w:tcW w:w="2055" w:type="dxa"/>
            <w:tcMar/>
          </w:tcPr>
          <w:p w:rsidR="03A4E6C3" w:rsidP="03A4E6C3" w:rsidRDefault="03A4E6C3" w14:paraId="450EBFEF" w14:textId="014F3989">
            <w:pPr>
              <w:pStyle w:val="ParrafoORT"/>
              <w:rPr>
                <w:rFonts w:ascii="Times New Roman" w:hAnsi="Times New Roman" w:eastAsia="Calibri" w:cs="Times New Roman"/>
                <w:sz w:val="24"/>
                <w:szCs w:val="24"/>
              </w:rPr>
            </w:pPr>
            <w:r w:rsidR="03A4E6C3">
              <w:rPr/>
              <w:t>Prioridad</w:t>
            </w:r>
          </w:p>
        </w:tc>
        <w:tc>
          <w:tcPr>
            <w:tcW w:w="6435" w:type="dxa"/>
            <w:tcMar/>
          </w:tcPr>
          <w:p w:rsidR="03A4E6C3" w:rsidP="03A4E6C3" w:rsidRDefault="03A4E6C3" w14:paraId="16EA0985" w14:textId="432F29BD">
            <w:pPr>
              <w:pStyle w:val="ParrafoORT"/>
            </w:pPr>
            <w:r w:rsidR="03A4E6C3">
              <w:rPr/>
              <w:t>Alta</w:t>
            </w:r>
          </w:p>
        </w:tc>
      </w:tr>
    </w:tbl>
    <w:p w:rsidR="03A4E6C3" w:rsidP="03A4E6C3" w:rsidRDefault="03A4E6C3" w14:paraId="450E56BF" w14:textId="6DB2824A">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3A4E6C3" w:rsidTr="7FB468F6" w14:paraId="17339984">
        <w:tc>
          <w:tcPr>
            <w:tcW w:w="2055" w:type="dxa"/>
            <w:tcMar/>
          </w:tcPr>
          <w:p w:rsidR="03A4E6C3" w:rsidP="03A4E6C3" w:rsidRDefault="03A4E6C3" w14:paraId="36CB5F3C" w14:textId="53B7A3D3">
            <w:pPr>
              <w:pStyle w:val="ParrafoORT"/>
              <w:rPr>
                <w:rFonts w:ascii="Times New Roman" w:hAnsi="Times New Roman" w:eastAsia="Calibri" w:cs="Times New Roman"/>
                <w:sz w:val="24"/>
                <w:szCs w:val="24"/>
              </w:rPr>
            </w:pPr>
            <w:r w:rsidR="03A4E6C3">
              <w:rPr/>
              <w:t>ID</w:t>
            </w:r>
          </w:p>
        </w:tc>
        <w:tc>
          <w:tcPr>
            <w:tcW w:w="6435" w:type="dxa"/>
            <w:tcMar/>
          </w:tcPr>
          <w:p w:rsidR="03A4E6C3" w:rsidP="03A4E6C3" w:rsidRDefault="03A4E6C3" w14:paraId="1CD64C6C" w14:textId="6CA7D6B8">
            <w:pPr>
              <w:pStyle w:val="ParrafoORT"/>
            </w:pPr>
            <w:r w:rsidR="567100EA">
              <w:rPr/>
              <w:t>RF</w:t>
            </w:r>
            <w:r w:rsidR="0D17DC51">
              <w:rPr/>
              <w:t>3</w:t>
            </w:r>
            <w:r w:rsidR="18B12B93">
              <w:rPr/>
              <w:t>3</w:t>
            </w:r>
          </w:p>
        </w:tc>
      </w:tr>
      <w:tr w:rsidR="03A4E6C3" w:rsidTr="7FB468F6" w14:paraId="2A3AB45F">
        <w:tc>
          <w:tcPr>
            <w:tcW w:w="2055" w:type="dxa"/>
            <w:tcMar/>
          </w:tcPr>
          <w:p w:rsidR="03A4E6C3" w:rsidP="03A4E6C3" w:rsidRDefault="03A4E6C3" w14:paraId="278CFEB6" w14:textId="4F490FEC">
            <w:pPr>
              <w:pStyle w:val="ParrafoORT"/>
              <w:rPr>
                <w:rFonts w:ascii="Times New Roman" w:hAnsi="Times New Roman" w:eastAsia="Calibri" w:cs="Times New Roman"/>
                <w:sz w:val="24"/>
                <w:szCs w:val="24"/>
              </w:rPr>
            </w:pPr>
            <w:r w:rsidR="03A4E6C3">
              <w:rPr/>
              <w:t>Usuario</w:t>
            </w:r>
          </w:p>
        </w:tc>
        <w:tc>
          <w:tcPr>
            <w:tcW w:w="6435" w:type="dxa"/>
            <w:tcMar/>
          </w:tcPr>
          <w:p w:rsidR="03A4E6C3" w:rsidP="03A4E6C3" w:rsidRDefault="03A4E6C3" w14:paraId="3FA71938" w14:textId="7810B7D9">
            <w:pPr>
              <w:pStyle w:val="ParrafoORT"/>
            </w:pPr>
            <w:r w:rsidR="03A4E6C3">
              <w:rPr/>
              <w:t>Subjefe de operativa</w:t>
            </w:r>
          </w:p>
        </w:tc>
      </w:tr>
      <w:tr w:rsidR="03A4E6C3" w:rsidTr="7FB468F6" w14:paraId="28A5CF06">
        <w:tc>
          <w:tcPr>
            <w:tcW w:w="2055" w:type="dxa"/>
            <w:tcMar/>
          </w:tcPr>
          <w:p w:rsidR="03A4E6C3" w:rsidP="03A4E6C3" w:rsidRDefault="03A4E6C3" w14:paraId="31F18FB7" w14:textId="75BD1945">
            <w:pPr>
              <w:pStyle w:val="ParrafoORT"/>
              <w:rPr>
                <w:rFonts w:ascii="Times New Roman" w:hAnsi="Times New Roman" w:eastAsia="Calibri" w:cs="Times New Roman"/>
                <w:sz w:val="24"/>
                <w:szCs w:val="24"/>
              </w:rPr>
            </w:pPr>
            <w:r w:rsidR="03A4E6C3">
              <w:rPr/>
              <w:t>Título</w:t>
            </w:r>
          </w:p>
        </w:tc>
        <w:tc>
          <w:tcPr>
            <w:tcW w:w="6435" w:type="dxa"/>
            <w:tcMar/>
          </w:tcPr>
          <w:p w:rsidR="333F32FD" w:rsidP="03A4E6C3" w:rsidRDefault="333F32FD" w14:paraId="69F09A1B" w14:textId="22D45D0C">
            <w:pPr>
              <w:pStyle w:val="ParrafoORT"/>
              <w:bidi w:val="0"/>
              <w:spacing w:before="0" w:beforeAutospacing="off" w:after="240" w:afterAutospacing="off" w:line="240" w:lineRule="auto"/>
              <w:ind w:left="0" w:right="0"/>
              <w:jc w:val="both"/>
            </w:pPr>
            <w:r w:rsidR="333F32FD">
              <w:rPr/>
              <w:t>Acumulación de libres</w:t>
            </w:r>
          </w:p>
        </w:tc>
      </w:tr>
      <w:tr w:rsidR="03A4E6C3" w:rsidTr="7FB468F6" w14:paraId="6D2F0645">
        <w:tc>
          <w:tcPr>
            <w:tcW w:w="2055" w:type="dxa"/>
            <w:tcMar/>
          </w:tcPr>
          <w:p w:rsidR="03A4E6C3" w:rsidP="03A4E6C3" w:rsidRDefault="03A4E6C3" w14:paraId="5C878B4B" w14:textId="777286FF">
            <w:pPr>
              <w:pStyle w:val="ParrafoORT"/>
              <w:rPr>
                <w:rFonts w:ascii="Times New Roman" w:hAnsi="Times New Roman" w:eastAsia="Calibri" w:cs="Times New Roman"/>
                <w:sz w:val="24"/>
                <w:szCs w:val="24"/>
              </w:rPr>
            </w:pPr>
            <w:r w:rsidR="03A4E6C3">
              <w:rPr/>
              <w:t>Descripción</w:t>
            </w:r>
          </w:p>
        </w:tc>
        <w:tc>
          <w:tcPr>
            <w:tcW w:w="6435" w:type="dxa"/>
            <w:tcMar/>
          </w:tcPr>
          <w:p w:rsidR="03A4E6C3" w:rsidP="03A4E6C3" w:rsidRDefault="03A4E6C3" w14:paraId="3843CB61" w14:textId="1E1F46FD">
            <w:pPr>
              <w:pStyle w:val="ParrafoORT"/>
            </w:pPr>
            <w:r w:rsidR="03A4E6C3">
              <w:rPr/>
              <w:t xml:space="preserve">El sistema debe permitir </w:t>
            </w:r>
            <w:r w:rsidR="0057BDA1">
              <w:rPr/>
              <w:t>la acumulación de libres durante el mes de trabajo de un trabajador, debiendo avisar la última semana del mes para la toma de decisión</w:t>
            </w:r>
            <w:r w:rsidR="4D09283C">
              <w:rPr/>
              <w:t xml:space="preserve"> de otorgar los libres correspondientes o asignarlos como libres pagos trabajados</w:t>
            </w:r>
          </w:p>
        </w:tc>
      </w:tr>
      <w:tr w:rsidR="1E59125B" w:rsidTr="7FB468F6" w14:paraId="3AE10C18">
        <w:tc>
          <w:tcPr>
            <w:tcW w:w="2055" w:type="dxa"/>
            <w:tcMar/>
          </w:tcPr>
          <w:p w:rsidR="4E588036" w:rsidP="1E59125B" w:rsidRDefault="4E588036" w14:paraId="76CECC98" w14:textId="0DA6A899">
            <w:pPr>
              <w:pStyle w:val="ParrafoORT"/>
              <w:rPr>
                <w:rFonts w:ascii="Times New Roman" w:hAnsi="Times New Roman" w:eastAsia="Calibri" w:cs="Times New Roman"/>
                <w:sz w:val="24"/>
                <w:szCs w:val="24"/>
              </w:rPr>
            </w:pPr>
            <w:r w:rsidRPr="1E59125B" w:rsidR="4E588036">
              <w:rPr>
                <w:rFonts w:ascii="Times New Roman" w:hAnsi="Times New Roman" w:eastAsia="Calibri" w:cs="Times New Roman"/>
                <w:sz w:val="24"/>
                <w:szCs w:val="24"/>
              </w:rPr>
              <w:t>Validación y reglas de negocio</w:t>
            </w:r>
          </w:p>
          <w:p w:rsidR="1E59125B" w:rsidP="1E59125B" w:rsidRDefault="1E59125B" w14:paraId="54F291FA" w14:textId="54BB3F8A">
            <w:pPr>
              <w:pStyle w:val="ParrafoORT"/>
              <w:rPr>
                <w:rFonts w:ascii="Times New Roman" w:hAnsi="Times New Roman" w:eastAsia="Calibri" w:cs="Times New Roman"/>
                <w:sz w:val="24"/>
                <w:szCs w:val="24"/>
              </w:rPr>
            </w:pPr>
          </w:p>
          <w:p w:rsidR="1E59125B" w:rsidP="1E59125B" w:rsidRDefault="1E59125B" w14:paraId="5A82584E" w14:textId="54BD3301">
            <w:pPr>
              <w:pStyle w:val="ParrafoORT"/>
              <w:rPr>
                <w:rFonts w:ascii="Times New Roman" w:hAnsi="Times New Roman" w:eastAsia="Calibri" w:cs="Times New Roman"/>
                <w:sz w:val="24"/>
                <w:szCs w:val="24"/>
              </w:rPr>
            </w:pPr>
          </w:p>
        </w:tc>
        <w:tc>
          <w:tcPr>
            <w:tcW w:w="6435" w:type="dxa"/>
            <w:tcMar/>
          </w:tcPr>
          <w:p w:rsidR="1CE2EB56" w:rsidP="1E59125B" w:rsidRDefault="1CE2EB56" w14:paraId="160E9BFF" w14:textId="6C255E3E">
            <w:pPr>
              <w:pStyle w:val="ParrafoORT"/>
              <w:rPr>
                <w:rFonts w:ascii="Times New Roman" w:hAnsi="Times New Roman" w:eastAsia="Calibri" w:cs="Times New Roman"/>
                <w:sz w:val="24"/>
                <w:szCs w:val="24"/>
              </w:rPr>
            </w:pPr>
            <w:r w:rsidRPr="1E59125B" w:rsidR="1CE2EB56">
              <w:rPr>
                <w:rFonts w:ascii="Times New Roman" w:hAnsi="Times New Roman" w:eastAsia="Calibri" w:cs="Times New Roman"/>
                <w:sz w:val="24"/>
                <w:szCs w:val="24"/>
              </w:rPr>
              <w:t xml:space="preserve">Se debe registrar en la configuración del funcionario que </w:t>
            </w:r>
            <w:r w:rsidRPr="1E59125B" w:rsidR="3E837389">
              <w:rPr>
                <w:rFonts w:ascii="Times New Roman" w:hAnsi="Times New Roman" w:eastAsia="Calibri" w:cs="Times New Roman"/>
                <w:sz w:val="24"/>
                <w:szCs w:val="24"/>
              </w:rPr>
              <w:t>fechas correspondientes</w:t>
            </w:r>
            <w:r w:rsidRPr="1E59125B" w:rsidR="1CE2EB56">
              <w:rPr>
                <w:rFonts w:ascii="Times New Roman" w:hAnsi="Times New Roman" w:eastAsia="Calibri" w:cs="Times New Roman"/>
                <w:sz w:val="24"/>
                <w:szCs w:val="24"/>
              </w:rPr>
              <w:t xml:space="preserve"> al libre </w:t>
            </w:r>
            <w:r w:rsidRPr="1E59125B" w:rsidR="38A10F47">
              <w:rPr>
                <w:rFonts w:ascii="Times New Roman" w:hAnsi="Times New Roman" w:eastAsia="Calibri" w:cs="Times New Roman"/>
                <w:sz w:val="24"/>
                <w:szCs w:val="24"/>
              </w:rPr>
              <w:t xml:space="preserve">son las que se mantienen pendientes durante los primeros </w:t>
            </w:r>
            <w:r w:rsidRPr="1E59125B" w:rsidR="328A9605">
              <w:rPr>
                <w:rFonts w:ascii="Times New Roman" w:hAnsi="Times New Roman" w:eastAsia="Calibri" w:cs="Times New Roman"/>
                <w:sz w:val="24"/>
                <w:szCs w:val="24"/>
              </w:rPr>
              <w:t xml:space="preserve">20 </w:t>
            </w:r>
            <w:r w:rsidRPr="1E59125B" w:rsidR="328A9605">
              <w:rPr>
                <w:rFonts w:ascii="Times New Roman" w:hAnsi="Times New Roman" w:eastAsia="Calibri" w:cs="Times New Roman"/>
                <w:sz w:val="24"/>
                <w:szCs w:val="24"/>
              </w:rPr>
              <w:t>días</w:t>
            </w:r>
            <w:r w:rsidRPr="1E59125B" w:rsidR="328A9605">
              <w:rPr>
                <w:rFonts w:ascii="Times New Roman" w:hAnsi="Times New Roman" w:eastAsia="Calibri" w:cs="Times New Roman"/>
                <w:sz w:val="24"/>
                <w:szCs w:val="24"/>
              </w:rPr>
              <w:t xml:space="preserve"> de transcurso en el mes, debiendo notificar al usuario que están pendientes.</w:t>
            </w:r>
          </w:p>
        </w:tc>
      </w:tr>
      <w:tr w:rsidR="03A4E6C3" w:rsidTr="7FB468F6" w14:paraId="038DEB73">
        <w:tc>
          <w:tcPr>
            <w:tcW w:w="2055" w:type="dxa"/>
            <w:tcMar/>
          </w:tcPr>
          <w:p w:rsidR="03A4E6C3" w:rsidP="03A4E6C3" w:rsidRDefault="03A4E6C3" w14:paraId="47F3E15D" w14:textId="014F3989">
            <w:pPr>
              <w:pStyle w:val="ParrafoORT"/>
              <w:rPr>
                <w:rFonts w:ascii="Times New Roman" w:hAnsi="Times New Roman" w:eastAsia="Calibri" w:cs="Times New Roman"/>
                <w:sz w:val="24"/>
                <w:szCs w:val="24"/>
              </w:rPr>
            </w:pPr>
            <w:r w:rsidR="03A4E6C3">
              <w:rPr/>
              <w:t>Prioridad</w:t>
            </w:r>
          </w:p>
        </w:tc>
        <w:tc>
          <w:tcPr>
            <w:tcW w:w="6435" w:type="dxa"/>
            <w:tcMar/>
          </w:tcPr>
          <w:p w:rsidR="03A4E6C3" w:rsidP="03A4E6C3" w:rsidRDefault="03A4E6C3" w14:paraId="1EB101DB" w14:textId="7101797F">
            <w:pPr>
              <w:pStyle w:val="ParrafoORT"/>
            </w:pPr>
            <w:r w:rsidR="59257AC7">
              <w:rPr/>
              <w:t>Baja</w:t>
            </w:r>
          </w:p>
        </w:tc>
      </w:tr>
    </w:tbl>
    <w:p w:rsidR="03A4E6C3" w:rsidP="03A4E6C3" w:rsidRDefault="03A4E6C3" w14:paraId="6AC659B8" w14:textId="43194EC3">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3FBF3F81" w:rsidTr="7FB468F6" w14:paraId="76FDCAC6">
        <w:tc>
          <w:tcPr>
            <w:tcW w:w="2055" w:type="dxa"/>
            <w:tcMar/>
          </w:tcPr>
          <w:p w:rsidR="3FBF3F81" w:rsidP="3FBF3F81" w:rsidRDefault="3FBF3F81" w14:paraId="0BBC5475" w14:textId="53B7A3D3">
            <w:pPr>
              <w:pStyle w:val="ParrafoORT"/>
              <w:rPr>
                <w:rFonts w:ascii="Times New Roman" w:hAnsi="Times New Roman" w:eastAsia="Calibri" w:cs="Times New Roman"/>
                <w:sz w:val="24"/>
                <w:szCs w:val="24"/>
              </w:rPr>
            </w:pPr>
            <w:r w:rsidR="3FBF3F81">
              <w:rPr/>
              <w:t>ID</w:t>
            </w:r>
          </w:p>
        </w:tc>
        <w:tc>
          <w:tcPr>
            <w:tcW w:w="6435" w:type="dxa"/>
            <w:tcMar/>
          </w:tcPr>
          <w:p w:rsidR="3FBF3F81" w:rsidP="3FBF3F81" w:rsidRDefault="3FBF3F81" w14:paraId="5701515B" w14:textId="3F3A1511">
            <w:pPr>
              <w:pStyle w:val="ParrafoORT"/>
            </w:pPr>
            <w:r w:rsidR="7F856968">
              <w:rPr/>
              <w:t>RF</w:t>
            </w:r>
            <w:r w:rsidR="15360F42">
              <w:rPr/>
              <w:t>3</w:t>
            </w:r>
            <w:r w:rsidR="508A67BF">
              <w:rPr/>
              <w:t>4</w:t>
            </w:r>
          </w:p>
        </w:tc>
      </w:tr>
      <w:tr w:rsidR="3FBF3F81" w:rsidTr="7FB468F6" w14:paraId="5CC4BABE">
        <w:tc>
          <w:tcPr>
            <w:tcW w:w="2055" w:type="dxa"/>
            <w:tcMar/>
          </w:tcPr>
          <w:p w:rsidR="3FBF3F81" w:rsidP="3FBF3F81" w:rsidRDefault="3FBF3F81" w14:paraId="391977C3" w14:textId="4F490FEC">
            <w:pPr>
              <w:pStyle w:val="ParrafoORT"/>
              <w:rPr>
                <w:rFonts w:ascii="Times New Roman" w:hAnsi="Times New Roman" w:eastAsia="Calibri" w:cs="Times New Roman"/>
                <w:sz w:val="24"/>
                <w:szCs w:val="24"/>
              </w:rPr>
            </w:pPr>
            <w:r w:rsidR="3FBF3F81">
              <w:rPr/>
              <w:t>Usuario</w:t>
            </w:r>
          </w:p>
        </w:tc>
        <w:tc>
          <w:tcPr>
            <w:tcW w:w="6435" w:type="dxa"/>
            <w:tcMar/>
          </w:tcPr>
          <w:p w:rsidR="3FBF3F81" w:rsidP="3FBF3F81" w:rsidRDefault="3FBF3F81" w14:paraId="4EE26368" w14:textId="3821C54C">
            <w:pPr>
              <w:pStyle w:val="ParrafoORT"/>
            </w:pPr>
            <w:r w:rsidR="3FBF3F81">
              <w:rPr/>
              <w:t>Subjefe de operativa</w:t>
            </w:r>
            <w:r w:rsidR="28ED743F">
              <w:rPr/>
              <w:t>. Asistentes de operativa</w:t>
            </w:r>
          </w:p>
        </w:tc>
      </w:tr>
      <w:tr w:rsidR="3FBF3F81" w:rsidTr="7FB468F6" w14:paraId="64CD05E7">
        <w:tc>
          <w:tcPr>
            <w:tcW w:w="2055" w:type="dxa"/>
            <w:tcMar/>
          </w:tcPr>
          <w:p w:rsidR="3FBF3F81" w:rsidP="3FBF3F81" w:rsidRDefault="3FBF3F81" w14:paraId="4EBA8549" w14:textId="75BD1945">
            <w:pPr>
              <w:pStyle w:val="ParrafoORT"/>
              <w:rPr>
                <w:rFonts w:ascii="Times New Roman" w:hAnsi="Times New Roman" w:eastAsia="Calibri" w:cs="Times New Roman"/>
                <w:sz w:val="24"/>
                <w:szCs w:val="24"/>
              </w:rPr>
            </w:pPr>
            <w:r w:rsidR="3FBF3F81">
              <w:rPr/>
              <w:t>Título</w:t>
            </w:r>
          </w:p>
        </w:tc>
        <w:tc>
          <w:tcPr>
            <w:tcW w:w="6435" w:type="dxa"/>
            <w:tcMar/>
          </w:tcPr>
          <w:p w:rsidR="5DEF4CB5" w:rsidP="3FBF3F81" w:rsidRDefault="5DEF4CB5" w14:paraId="2A572DDB" w14:textId="1338884E">
            <w:pPr>
              <w:pStyle w:val="ParrafoORT"/>
              <w:bidi w:val="0"/>
              <w:spacing w:before="0" w:beforeAutospacing="off" w:after="240" w:afterAutospacing="off" w:line="240" w:lineRule="auto"/>
              <w:ind w:left="0" w:right="0"/>
              <w:jc w:val="both"/>
            </w:pPr>
            <w:r w:rsidR="03478736">
              <w:rPr/>
              <w:t>Ingreso Manual de</w:t>
            </w:r>
            <w:r w:rsidR="6F060D9D">
              <w:rPr/>
              <w:t xml:space="preserve"> jornada laboral de </w:t>
            </w:r>
            <w:r w:rsidR="6F060D9D">
              <w:rPr/>
              <w:t>funcionario</w:t>
            </w:r>
          </w:p>
        </w:tc>
      </w:tr>
      <w:tr w:rsidR="3FBF3F81" w:rsidTr="7FB468F6" w14:paraId="1BCEAF1E">
        <w:tc>
          <w:tcPr>
            <w:tcW w:w="2055" w:type="dxa"/>
            <w:tcMar/>
          </w:tcPr>
          <w:p w:rsidR="3FBF3F81" w:rsidP="3FBF3F81" w:rsidRDefault="3FBF3F81" w14:paraId="38B2FFF2" w14:textId="777286FF">
            <w:pPr>
              <w:pStyle w:val="ParrafoORT"/>
              <w:rPr>
                <w:rFonts w:ascii="Times New Roman" w:hAnsi="Times New Roman" w:eastAsia="Calibri" w:cs="Times New Roman"/>
                <w:sz w:val="24"/>
                <w:szCs w:val="24"/>
              </w:rPr>
            </w:pPr>
            <w:r w:rsidR="3FBF3F81">
              <w:rPr/>
              <w:t>Descripción</w:t>
            </w:r>
          </w:p>
        </w:tc>
        <w:tc>
          <w:tcPr>
            <w:tcW w:w="6435" w:type="dxa"/>
            <w:tcMar/>
          </w:tcPr>
          <w:p w:rsidR="3FBF3F81" w:rsidP="3FBF3F81" w:rsidRDefault="3FBF3F81" w14:paraId="2F841C91" w14:textId="5FD71893">
            <w:pPr>
              <w:pStyle w:val="ParrafoORT"/>
            </w:pPr>
            <w:r w:rsidR="3FBF3F81">
              <w:rPr/>
              <w:t xml:space="preserve">El sistema debe permitir </w:t>
            </w:r>
            <w:r w:rsidR="7DE15FA1">
              <w:rPr/>
              <w:t>el ingreso manual de horario de trabajo de un funcionario</w:t>
            </w:r>
            <w:r w:rsidR="32767E06">
              <w:rPr/>
              <w:t xml:space="preserve"> por ejemplo supervisores y funcionarios administrativos.</w:t>
            </w:r>
          </w:p>
        </w:tc>
      </w:tr>
      <w:tr w:rsidR="1E59125B" w:rsidTr="7FB468F6" w14:paraId="4DCE0CB2">
        <w:tc>
          <w:tcPr>
            <w:tcW w:w="2055" w:type="dxa"/>
            <w:tcMar/>
          </w:tcPr>
          <w:p w:rsidR="2A0EB149" w:rsidP="1E59125B" w:rsidRDefault="2A0EB149" w14:paraId="639CB0F3" w14:textId="74B7F54C">
            <w:pPr>
              <w:pStyle w:val="ParrafoORT"/>
              <w:rPr>
                <w:rFonts w:ascii="Times New Roman" w:hAnsi="Times New Roman" w:eastAsia="Calibri" w:cs="Times New Roman"/>
                <w:sz w:val="24"/>
                <w:szCs w:val="24"/>
              </w:rPr>
            </w:pPr>
            <w:r w:rsidRPr="1E59125B" w:rsidR="2A0EB149">
              <w:rPr>
                <w:rFonts w:ascii="Times New Roman" w:hAnsi="Times New Roman" w:eastAsia="Calibri" w:cs="Times New Roman"/>
                <w:sz w:val="24"/>
                <w:szCs w:val="24"/>
              </w:rPr>
              <w:t>Validación y reglas de negocio</w:t>
            </w:r>
          </w:p>
        </w:tc>
        <w:tc>
          <w:tcPr>
            <w:tcW w:w="6435" w:type="dxa"/>
            <w:tcMar/>
          </w:tcPr>
          <w:p w:rsidR="348F5EC7" w:rsidP="7FB468F6" w:rsidRDefault="348F5EC7" w14:paraId="2B52E94A" w14:textId="71C7A85B">
            <w:pPr>
              <w:pStyle w:val="ParrafoORT"/>
              <w:rPr>
                <w:rFonts w:ascii="Times New Roman" w:hAnsi="Times New Roman" w:eastAsia="Calibri" w:cs="Times New Roman"/>
                <w:sz w:val="24"/>
                <w:szCs w:val="24"/>
              </w:rPr>
            </w:pPr>
            <w:r w:rsidRPr="7FB468F6" w:rsidR="7FA6E57D">
              <w:rPr>
                <w:rFonts w:ascii="Times New Roman" w:hAnsi="Times New Roman" w:eastAsia="Calibri" w:cs="Times New Roman"/>
                <w:sz w:val="24"/>
                <w:szCs w:val="24"/>
              </w:rPr>
              <w:t>Ejecución del RF10 de manera manual por parte del usuario</w:t>
            </w:r>
          </w:p>
          <w:p w:rsidR="348F5EC7" w:rsidP="7FB468F6" w:rsidRDefault="348F5EC7" w14:paraId="0CA0DCD6" w14:textId="28B6C872">
            <w:pPr>
              <w:pStyle w:val="ParrafoORT"/>
              <w:numPr>
                <w:ilvl w:val="0"/>
                <w:numId w:val="38"/>
              </w:numPr>
              <w:rPr>
                <w:rFonts w:ascii="Times New Roman" w:hAnsi="Times New Roman" w:eastAsia="Times New Roman" w:cs="Times New Roman"/>
                <w:sz w:val="24"/>
                <w:szCs w:val="24"/>
              </w:rPr>
            </w:pPr>
            <w:r w:rsidRPr="7FB468F6" w:rsidR="350FDE49">
              <w:rPr>
                <w:rFonts w:ascii="Times New Roman" w:hAnsi="Times New Roman" w:eastAsia="Calibri" w:cs="Times New Roman"/>
                <w:sz w:val="24"/>
                <w:szCs w:val="24"/>
              </w:rPr>
              <w:t xml:space="preserve">No se puede ingresar una jornada laboral donde el </w:t>
            </w:r>
            <w:proofErr w:type="spellStart"/>
            <w:r w:rsidRPr="7FB468F6" w:rsidR="350FDE49">
              <w:rPr>
                <w:rFonts w:ascii="Times New Roman" w:hAnsi="Times New Roman" w:eastAsia="Calibri" w:cs="Times New Roman"/>
                <w:sz w:val="24"/>
                <w:szCs w:val="24"/>
              </w:rPr>
              <w:t>dia</w:t>
            </w:r>
            <w:proofErr w:type="spellEnd"/>
            <w:r w:rsidRPr="7FB468F6" w:rsidR="350FDE49">
              <w:rPr>
                <w:rFonts w:ascii="Times New Roman" w:hAnsi="Times New Roman" w:eastAsia="Calibri" w:cs="Times New Roman"/>
                <w:sz w:val="24"/>
                <w:szCs w:val="24"/>
              </w:rPr>
              <w:t xml:space="preserve"> , funcionario y horario sean iguales, o se traspongan</w:t>
            </w:r>
            <w:r w:rsidRPr="7FB468F6" w:rsidR="42D28C6C">
              <w:rPr>
                <w:rFonts w:ascii="Times New Roman" w:hAnsi="Times New Roman" w:eastAsia="Calibri" w:cs="Times New Roman"/>
                <w:sz w:val="24"/>
                <w:szCs w:val="24"/>
              </w:rPr>
              <w:t>.</w:t>
            </w:r>
          </w:p>
          <w:p w:rsidR="348F5EC7" w:rsidP="7FB468F6" w:rsidRDefault="348F5EC7" w14:paraId="7FA813E7" w14:textId="682FC3F0">
            <w:pPr>
              <w:pStyle w:val="ParrafoORT"/>
              <w:rPr>
                <w:rFonts w:ascii="Times New Roman" w:hAnsi="Times New Roman" w:eastAsia="Calibri" w:cs="Times New Roman"/>
                <w:sz w:val="24"/>
                <w:szCs w:val="24"/>
              </w:rPr>
            </w:pPr>
            <w:r w:rsidRPr="7FB468F6" w:rsidR="42D28C6C">
              <w:rPr>
                <w:rFonts w:ascii="Times New Roman" w:hAnsi="Times New Roman" w:eastAsia="Calibri" w:cs="Times New Roman"/>
                <w:sz w:val="24"/>
                <w:szCs w:val="24"/>
              </w:rPr>
              <w:t xml:space="preserve">Ejemplo con los siguientes datos: </w:t>
            </w:r>
            <w:proofErr w:type="spellStart"/>
            <w:r w:rsidRPr="7FB468F6" w:rsidR="42D28C6C">
              <w:rPr>
                <w:rFonts w:ascii="Times New Roman" w:hAnsi="Times New Roman" w:eastAsia="Calibri" w:cs="Times New Roman"/>
                <w:sz w:val="24"/>
                <w:szCs w:val="24"/>
              </w:rPr>
              <w:t>dia</w:t>
            </w:r>
            <w:proofErr w:type="spellEnd"/>
            <w:r w:rsidRPr="7FB468F6" w:rsidR="42D28C6C">
              <w:rPr>
                <w:rFonts w:ascii="Times New Roman" w:hAnsi="Times New Roman" w:eastAsia="Calibri" w:cs="Times New Roman"/>
                <w:sz w:val="24"/>
                <w:szCs w:val="24"/>
              </w:rPr>
              <w:t>, cedula, nombre,</w:t>
            </w:r>
            <w:r w:rsidRPr="7FB468F6" w:rsidR="6551B560">
              <w:rPr>
                <w:rFonts w:ascii="Times New Roman" w:hAnsi="Times New Roman" w:eastAsia="Calibri" w:cs="Times New Roman"/>
                <w:sz w:val="24"/>
                <w:szCs w:val="24"/>
              </w:rPr>
              <w:t xml:space="preserve"> lugar,</w:t>
            </w:r>
            <w:r w:rsidRPr="7FB468F6" w:rsidR="42D28C6C">
              <w:rPr>
                <w:rFonts w:ascii="Times New Roman" w:hAnsi="Times New Roman" w:eastAsia="Calibri" w:cs="Times New Roman"/>
                <w:sz w:val="24"/>
                <w:szCs w:val="24"/>
              </w:rPr>
              <w:t xml:space="preserve"> hora entrada, hora salida</w:t>
            </w:r>
          </w:p>
          <w:p w:rsidR="348F5EC7" w:rsidP="7FB468F6" w:rsidRDefault="348F5EC7" w14:paraId="4B999D84" w14:textId="38A686B4">
            <w:pPr>
              <w:pStyle w:val="ParrafoORT"/>
              <w:rPr>
                <w:rFonts w:ascii="Times New Roman" w:hAnsi="Times New Roman" w:eastAsia="Calibri" w:cs="Times New Roman"/>
                <w:sz w:val="24"/>
                <w:szCs w:val="24"/>
              </w:rPr>
            </w:pPr>
            <w:r w:rsidRPr="7FB468F6" w:rsidR="223A687D">
              <w:rPr>
                <w:rFonts w:ascii="Times New Roman" w:hAnsi="Times New Roman" w:eastAsia="Calibri" w:cs="Times New Roman"/>
                <w:sz w:val="24"/>
                <w:szCs w:val="24"/>
              </w:rPr>
              <w:t>No se puede ingresar duplicados por ejemplo</w:t>
            </w:r>
          </w:p>
          <w:p w:rsidR="348F5EC7" w:rsidP="7FB468F6" w:rsidRDefault="348F5EC7" w14:paraId="732F12FF" w14:textId="154D64DF">
            <w:pPr>
              <w:pStyle w:val="ParrafoORT"/>
              <w:rPr>
                <w:rFonts w:ascii="Times New Roman" w:hAnsi="Times New Roman" w:eastAsia="Calibri" w:cs="Times New Roman"/>
                <w:sz w:val="24"/>
                <w:szCs w:val="24"/>
              </w:rPr>
            </w:pPr>
            <w:r w:rsidRPr="7FB468F6" w:rsidR="350FDE49">
              <w:rPr>
                <w:rFonts w:ascii="Times New Roman" w:hAnsi="Times New Roman" w:eastAsia="Calibri" w:cs="Times New Roman"/>
                <w:sz w:val="24"/>
                <w:szCs w:val="24"/>
              </w:rPr>
              <w:t xml:space="preserve">5/5/21 | 12345678 | Alexis Franca </w:t>
            </w:r>
            <w:r w:rsidRPr="7FB468F6" w:rsidR="0EAD461F">
              <w:rPr>
                <w:rFonts w:ascii="Times New Roman" w:hAnsi="Times New Roman" w:eastAsia="Calibri" w:cs="Times New Roman"/>
                <w:sz w:val="24"/>
                <w:szCs w:val="24"/>
              </w:rPr>
              <w:t xml:space="preserve">| </w:t>
            </w:r>
            <w:r w:rsidRPr="7FB468F6" w:rsidR="60DD3C71">
              <w:rPr>
                <w:rFonts w:ascii="Times New Roman" w:hAnsi="Times New Roman" w:eastAsia="Calibri" w:cs="Times New Roman"/>
                <w:sz w:val="24"/>
                <w:szCs w:val="24"/>
              </w:rPr>
              <w:t xml:space="preserve">ANP | </w:t>
            </w:r>
            <w:r w:rsidRPr="7FB468F6" w:rsidR="0EAD461F">
              <w:rPr>
                <w:rFonts w:ascii="Times New Roman" w:hAnsi="Times New Roman" w:eastAsia="Calibri" w:cs="Times New Roman"/>
                <w:sz w:val="24"/>
                <w:szCs w:val="24"/>
              </w:rPr>
              <w:t>12:00 | 18:00</w:t>
            </w:r>
          </w:p>
          <w:p w:rsidR="348F5EC7" w:rsidP="7FB468F6" w:rsidRDefault="348F5EC7" w14:paraId="6E131671" w14:textId="27241CD5">
            <w:pPr>
              <w:pStyle w:val="ParrafoORT"/>
              <w:rPr>
                <w:rFonts w:ascii="Times New Roman" w:hAnsi="Times New Roman" w:eastAsia="Calibri" w:cs="Times New Roman"/>
                <w:sz w:val="24"/>
                <w:szCs w:val="24"/>
              </w:rPr>
            </w:pPr>
            <w:r w:rsidRPr="7FB468F6" w:rsidR="622586BB">
              <w:rPr>
                <w:rFonts w:ascii="Times New Roman" w:hAnsi="Times New Roman" w:eastAsia="Calibri" w:cs="Times New Roman"/>
                <w:sz w:val="24"/>
                <w:szCs w:val="24"/>
              </w:rPr>
              <w:t xml:space="preserve"> 5/5/21 | 12345678 | Alexis Franca | </w:t>
            </w:r>
            <w:r w:rsidRPr="7FB468F6" w:rsidR="7235D566">
              <w:rPr>
                <w:rFonts w:ascii="Times New Roman" w:hAnsi="Times New Roman" w:eastAsia="Calibri" w:cs="Times New Roman"/>
                <w:sz w:val="24"/>
                <w:szCs w:val="24"/>
              </w:rPr>
              <w:t xml:space="preserve">ANP | </w:t>
            </w:r>
            <w:r w:rsidRPr="7FB468F6" w:rsidR="622586BB">
              <w:rPr>
                <w:rFonts w:ascii="Times New Roman" w:hAnsi="Times New Roman" w:eastAsia="Calibri" w:cs="Times New Roman"/>
                <w:sz w:val="24"/>
                <w:szCs w:val="24"/>
              </w:rPr>
              <w:t>12:00 | 18:00</w:t>
            </w:r>
          </w:p>
          <w:p w:rsidR="348F5EC7" w:rsidP="7FB468F6" w:rsidRDefault="348F5EC7" w14:paraId="37D034CA" w14:textId="5C869AD6">
            <w:pPr>
              <w:pStyle w:val="ParrafoORT"/>
              <w:rPr>
                <w:rFonts w:ascii="Times New Roman" w:hAnsi="Times New Roman" w:eastAsia="Calibri" w:cs="Times New Roman"/>
                <w:sz w:val="24"/>
                <w:szCs w:val="24"/>
              </w:rPr>
            </w:pPr>
            <w:r w:rsidRPr="7FB468F6" w:rsidR="622586BB">
              <w:rPr>
                <w:rFonts w:ascii="Times New Roman" w:hAnsi="Times New Roman" w:eastAsia="Calibri" w:cs="Times New Roman"/>
                <w:sz w:val="24"/>
                <w:szCs w:val="24"/>
              </w:rPr>
              <w:t>Tampoco</w:t>
            </w:r>
            <w:r w:rsidRPr="7FB468F6" w:rsidR="0C6710C1">
              <w:rPr>
                <w:rFonts w:ascii="Times New Roman" w:hAnsi="Times New Roman" w:eastAsia="Calibri" w:cs="Times New Roman"/>
                <w:sz w:val="24"/>
                <w:szCs w:val="24"/>
              </w:rPr>
              <w:t xml:space="preserve"> jornada traspuesta</w:t>
            </w:r>
          </w:p>
          <w:p w:rsidR="348F5EC7" w:rsidP="7FB468F6" w:rsidRDefault="348F5EC7" w14:paraId="32E52329" w14:textId="56353F3B">
            <w:pPr>
              <w:pStyle w:val="ParrafoORT"/>
              <w:rPr>
                <w:rFonts w:ascii="Times New Roman" w:hAnsi="Times New Roman" w:eastAsia="Calibri" w:cs="Times New Roman"/>
                <w:sz w:val="24"/>
                <w:szCs w:val="24"/>
              </w:rPr>
            </w:pPr>
            <w:r w:rsidRPr="7FB468F6" w:rsidR="0C6710C1">
              <w:rPr>
                <w:rFonts w:ascii="Times New Roman" w:hAnsi="Times New Roman" w:eastAsia="Calibri" w:cs="Times New Roman"/>
                <w:sz w:val="24"/>
                <w:szCs w:val="24"/>
              </w:rPr>
              <w:t xml:space="preserve">5/5/21 | 12345678 | Alexis Franca | </w:t>
            </w:r>
            <w:r w:rsidRPr="7FB468F6" w:rsidR="08BCA8C3">
              <w:rPr>
                <w:rFonts w:ascii="Times New Roman" w:hAnsi="Times New Roman" w:eastAsia="Calibri" w:cs="Times New Roman"/>
                <w:sz w:val="24"/>
                <w:szCs w:val="24"/>
              </w:rPr>
              <w:t xml:space="preserve">ANP | </w:t>
            </w:r>
            <w:r w:rsidRPr="7FB468F6" w:rsidR="0C6710C1">
              <w:rPr>
                <w:rFonts w:ascii="Times New Roman" w:hAnsi="Times New Roman" w:eastAsia="Calibri" w:cs="Times New Roman"/>
                <w:sz w:val="24"/>
                <w:szCs w:val="24"/>
              </w:rPr>
              <w:t>12:00 | 18:00</w:t>
            </w:r>
          </w:p>
          <w:p w:rsidR="348F5EC7" w:rsidP="7FB468F6" w:rsidRDefault="348F5EC7" w14:paraId="3CEB2375" w14:textId="580F5C8F">
            <w:pPr>
              <w:pStyle w:val="ParrafoORT"/>
              <w:rPr>
                <w:rFonts w:ascii="Times New Roman" w:hAnsi="Times New Roman" w:eastAsia="Calibri" w:cs="Times New Roman"/>
                <w:sz w:val="24"/>
                <w:szCs w:val="24"/>
              </w:rPr>
            </w:pPr>
            <w:r w:rsidRPr="7FB468F6" w:rsidR="0C6710C1">
              <w:rPr>
                <w:rFonts w:ascii="Times New Roman" w:hAnsi="Times New Roman" w:eastAsia="Calibri" w:cs="Times New Roman"/>
                <w:sz w:val="24"/>
                <w:szCs w:val="24"/>
              </w:rPr>
              <w:t xml:space="preserve"> 5/5/21 | 12345678 | Alexis Franca | </w:t>
            </w:r>
            <w:r w:rsidRPr="7FB468F6" w:rsidR="0674B29D">
              <w:rPr>
                <w:rFonts w:ascii="Times New Roman" w:hAnsi="Times New Roman" w:eastAsia="Calibri" w:cs="Times New Roman"/>
                <w:sz w:val="24"/>
                <w:szCs w:val="24"/>
              </w:rPr>
              <w:t xml:space="preserve">ANP | </w:t>
            </w:r>
            <w:r w:rsidRPr="7FB468F6" w:rsidR="0C6710C1">
              <w:rPr>
                <w:rFonts w:ascii="Times New Roman" w:hAnsi="Times New Roman" w:eastAsia="Calibri" w:cs="Times New Roman"/>
                <w:sz w:val="24"/>
                <w:szCs w:val="24"/>
              </w:rPr>
              <w:t>14:00 | 20:00</w:t>
            </w:r>
          </w:p>
          <w:p w:rsidR="348F5EC7" w:rsidP="7FB468F6" w:rsidRDefault="348F5EC7" w14:paraId="33284F39" w14:textId="11D48002">
            <w:pPr>
              <w:pStyle w:val="ParrafoORT"/>
              <w:numPr>
                <w:ilvl w:val="0"/>
                <w:numId w:val="37"/>
              </w:numPr>
              <w:rPr>
                <w:rFonts w:ascii="Times New Roman" w:hAnsi="Times New Roman" w:eastAsia="Times New Roman" w:cs="Times New Roman"/>
                <w:sz w:val="24"/>
                <w:szCs w:val="24"/>
              </w:rPr>
            </w:pPr>
            <w:r w:rsidRPr="7FB468F6" w:rsidR="72DAF697">
              <w:rPr>
                <w:rFonts w:ascii="Times New Roman" w:hAnsi="Times New Roman" w:eastAsia="Calibri" w:cs="Times New Roman"/>
                <w:sz w:val="24"/>
                <w:szCs w:val="24"/>
              </w:rPr>
              <w:t xml:space="preserve">Tampoco se puede ingresar una jornada con el mismo funcionario en diferentes servicios </w:t>
            </w:r>
            <w:proofErr w:type="spellStart"/>
            <w:r w:rsidRPr="7FB468F6" w:rsidR="72DAF697">
              <w:rPr>
                <w:rFonts w:ascii="Times New Roman" w:hAnsi="Times New Roman" w:eastAsia="Calibri" w:cs="Times New Roman"/>
                <w:sz w:val="24"/>
                <w:szCs w:val="24"/>
              </w:rPr>
              <w:t>treabajados</w:t>
            </w:r>
            <w:proofErr w:type="spellEnd"/>
            <w:r w:rsidRPr="7FB468F6" w:rsidR="72DAF697">
              <w:rPr>
                <w:rFonts w:ascii="Times New Roman" w:hAnsi="Times New Roman" w:eastAsia="Calibri" w:cs="Times New Roman"/>
                <w:sz w:val="24"/>
                <w:szCs w:val="24"/>
              </w:rPr>
              <w:t xml:space="preserve"> en el mismo horario o traspuesto.</w:t>
            </w:r>
          </w:p>
          <w:p w:rsidR="348F5EC7" w:rsidP="7FB468F6" w:rsidRDefault="348F5EC7" w14:paraId="04B1DFDA" w14:textId="38A686B4">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No se puede ingresar duplicados por ejemplo</w:t>
            </w:r>
          </w:p>
          <w:p w:rsidR="348F5EC7" w:rsidP="7FB468F6" w:rsidRDefault="348F5EC7" w14:paraId="39805B58" w14:textId="154D64DF">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5/5/21 | 12345678 | Alexis Franca | ANP | 12:00 | 18:00</w:t>
            </w:r>
          </w:p>
          <w:p w:rsidR="348F5EC7" w:rsidP="7FB468F6" w:rsidRDefault="348F5EC7" w14:paraId="5C65908E" w14:textId="6EBD562F">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 xml:space="preserve"> 5/5/21 | 12345678 | Alexis Franca | ANTEL | 12:00 | 18:00</w:t>
            </w:r>
          </w:p>
          <w:p w:rsidR="348F5EC7" w:rsidP="7FB468F6" w:rsidRDefault="348F5EC7" w14:paraId="38D947A1" w14:textId="5C869AD6">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Tampoco jornada traspuesta</w:t>
            </w:r>
          </w:p>
          <w:p w:rsidR="348F5EC7" w:rsidP="7FB468F6" w:rsidRDefault="348F5EC7" w14:paraId="6CD2A0C4" w14:textId="56353F3B">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5/5/21 | 12345678 | Alexis Franca | ANP | 12:00 | 18:00</w:t>
            </w:r>
          </w:p>
          <w:p w:rsidR="348F5EC7" w:rsidP="7FB468F6" w:rsidRDefault="348F5EC7" w14:paraId="3F14D316" w14:textId="527826F5">
            <w:pPr>
              <w:pStyle w:val="ParrafoORT"/>
              <w:rPr>
                <w:rFonts w:ascii="Times New Roman" w:hAnsi="Times New Roman" w:eastAsia="Calibri" w:cs="Times New Roman"/>
                <w:sz w:val="24"/>
                <w:szCs w:val="24"/>
              </w:rPr>
            </w:pPr>
            <w:r w:rsidRPr="7FB468F6" w:rsidR="03490D2B">
              <w:rPr>
                <w:rFonts w:ascii="Times New Roman" w:hAnsi="Times New Roman" w:eastAsia="Calibri" w:cs="Times New Roman"/>
                <w:sz w:val="24"/>
                <w:szCs w:val="24"/>
              </w:rPr>
              <w:t xml:space="preserve"> 5/5/21 | 12345678 | Alexis Franca | ANTEL | 14:00 | 20:00</w:t>
            </w:r>
          </w:p>
          <w:p w:rsidR="348F5EC7" w:rsidP="1E59125B" w:rsidRDefault="348F5EC7" w14:paraId="7DE7F733" w14:textId="499E43FF">
            <w:pPr>
              <w:pStyle w:val="ParrafoORT"/>
              <w:rPr>
                <w:rFonts w:ascii="Times New Roman" w:hAnsi="Times New Roman" w:eastAsia="Calibri" w:cs="Times New Roman"/>
                <w:sz w:val="24"/>
                <w:szCs w:val="24"/>
              </w:rPr>
            </w:pPr>
          </w:p>
        </w:tc>
      </w:tr>
      <w:tr w:rsidR="3FBF3F81" w:rsidTr="7FB468F6" w14:paraId="6D8482FB">
        <w:tc>
          <w:tcPr>
            <w:tcW w:w="2055" w:type="dxa"/>
            <w:tcMar/>
          </w:tcPr>
          <w:p w:rsidR="3FBF3F81" w:rsidP="3FBF3F81" w:rsidRDefault="3FBF3F81" w14:paraId="257EBA14" w14:textId="014F3989">
            <w:pPr>
              <w:pStyle w:val="ParrafoORT"/>
              <w:rPr>
                <w:rFonts w:ascii="Times New Roman" w:hAnsi="Times New Roman" w:eastAsia="Calibri" w:cs="Times New Roman"/>
                <w:sz w:val="24"/>
                <w:szCs w:val="24"/>
              </w:rPr>
            </w:pPr>
            <w:r w:rsidR="3FBF3F81">
              <w:rPr/>
              <w:t>Prioridad</w:t>
            </w:r>
          </w:p>
        </w:tc>
        <w:tc>
          <w:tcPr>
            <w:tcW w:w="6435" w:type="dxa"/>
            <w:tcMar/>
          </w:tcPr>
          <w:p w:rsidR="3FBF3F81" w:rsidP="3FBF3F81" w:rsidRDefault="3FBF3F81" w14:paraId="0347879E" w14:textId="432F29BD">
            <w:pPr>
              <w:pStyle w:val="ParrafoORT"/>
            </w:pPr>
            <w:r w:rsidR="3FBF3F81">
              <w:rPr/>
              <w:t>Alta</w:t>
            </w:r>
          </w:p>
        </w:tc>
      </w:tr>
    </w:tbl>
    <w:p w:rsidR="3FBF3F81" w:rsidP="3FBF3F81" w:rsidRDefault="3FBF3F81" w14:paraId="2FDA1C5C" w14:textId="52BDA1FE">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3FBF3F81" w:rsidTr="7FB468F6" w14:paraId="47D96D37">
        <w:tc>
          <w:tcPr>
            <w:tcW w:w="2055" w:type="dxa"/>
            <w:tcMar/>
          </w:tcPr>
          <w:p w:rsidR="3FBF3F81" w:rsidP="3FBF3F81" w:rsidRDefault="3FBF3F81" w14:paraId="769A4E52" w14:textId="53B7A3D3">
            <w:pPr>
              <w:pStyle w:val="ParrafoORT"/>
              <w:rPr>
                <w:rFonts w:ascii="Times New Roman" w:hAnsi="Times New Roman" w:eastAsia="Calibri" w:cs="Times New Roman"/>
                <w:sz w:val="24"/>
                <w:szCs w:val="24"/>
              </w:rPr>
            </w:pPr>
            <w:r w:rsidR="3FBF3F81">
              <w:rPr/>
              <w:t>ID</w:t>
            </w:r>
          </w:p>
        </w:tc>
        <w:tc>
          <w:tcPr>
            <w:tcW w:w="6435" w:type="dxa"/>
            <w:tcMar/>
          </w:tcPr>
          <w:p w:rsidR="3FBF3F81" w:rsidP="3FBF3F81" w:rsidRDefault="3FBF3F81" w14:paraId="00A3433E" w14:textId="01DB7294">
            <w:pPr>
              <w:pStyle w:val="ParrafoORT"/>
            </w:pPr>
            <w:r w:rsidR="7F856968">
              <w:rPr/>
              <w:t>RF</w:t>
            </w:r>
            <w:r w:rsidR="0CD0B097">
              <w:rPr/>
              <w:t>3</w:t>
            </w:r>
            <w:r w:rsidR="722F00B1">
              <w:rPr/>
              <w:t>5</w:t>
            </w:r>
          </w:p>
        </w:tc>
      </w:tr>
      <w:tr w:rsidR="3FBF3F81" w:rsidTr="7FB468F6" w14:paraId="1DD0534B">
        <w:tc>
          <w:tcPr>
            <w:tcW w:w="2055" w:type="dxa"/>
            <w:tcMar/>
          </w:tcPr>
          <w:p w:rsidR="3FBF3F81" w:rsidP="3FBF3F81" w:rsidRDefault="3FBF3F81" w14:paraId="4C588241" w14:textId="4F490FEC">
            <w:pPr>
              <w:pStyle w:val="ParrafoORT"/>
              <w:rPr>
                <w:rFonts w:ascii="Times New Roman" w:hAnsi="Times New Roman" w:eastAsia="Calibri" w:cs="Times New Roman"/>
                <w:sz w:val="24"/>
                <w:szCs w:val="24"/>
              </w:rPr>
            </w:pPr>
            <w:r w:rsidR="3FBF3F81">
              <w:rPr/>
              <w:t>Usuario</w:t>
            </w:r>
          </w:p>
        </w:tc>
        <w:tc>
          <w:tcPr>
            <w:tcW w:w="6435" w:type="dxa"/>
            <w:tcMar/>
          </w:tcPr>
          <w:p w:rsidR="38DD146A" w:rsidP="3FBF3F81" w:rsidRDefault="38DD146A" w14:paraId="55FB18E7" w14:textId="2C46658C">
            <w:pPr>
              <w:pStyle w:val="ParrafoORT"/>
            </w:pPr>
            <w:r w:rsidR="38DD146A">
              <w:rPr/>
              <w:t>Subjefe de operativa. Asistentes de operativa</w:t>
            </w:r>
          </w:p>
        </w:tc>
      </w:tr>
      <w:tr w:rsidR="3FBF3F81" w:rsidTr="7FB468F6" w14:paraId="7CA5B10B">
        <w:tc>
          <w:tcPr>
            <w:tcW w:w="2055" w:type="dxa"/>
            <w:tcMar/>
          </w:tcPr>
          <w:p w:rsidR="3FBF3F81" w:rsidP="3FBF3F81" w:rsidRDefault="3FBF3F81" w14:paraId="63FE14FF" w14:textId="75BD1945">
            <w:pPr>
              <w:pStyle w:val="ParrafoORT"/>
              <w:rPr>
                <w:rFonts w:ascii="Times New Roman" w:hAnsi="Times New Roman" w:eastAsia="Calibri" w:cs="Times New Roman"/>
                <w:sz w:val="24"/>
                <w:szCs w:val="24"/>
              </w:rPr>
            </w:pPr>
            <w:r w:rsidR="3FBF3F81">
              <w:rPr/>
              <w:t>Título</w:t>
            </w:r>
          </w:p>
        </w:tc>
        <w:tc>
          <w:tcPr>
            <w:tcW w:w="6435" w:type="dxa"/>
            <w:tcMar/>
          </w:tcPr>
          <w:p w:rsidR="7204E215" w:rsidP="3FBF3F81" w:rsidRDefault="7204E215" w14:paraId="36A37CDB" w14:textId="1D464EDF">
            <w:pPr>
              <w:pStyle w:val="ParrafoORT"/>
              <w:bidi w:val="0"/>
              <w:spacing w:before="0" w:beforeAutospacing="off" w:after="240" w:afterAutospacing="off" w:line="240" w:lineRule="auto"/>
              <w:ind w:left="0" w:right="0"/>
              <w:jc w:val="both"/>
            </w:pPr>
            <w:r w:rsidR="7204E215">
              <w:rPr/>
              <w:t>Modificación Manual de horas fuera del escalafón</w:t>
            </w:r>
          </w:p>
        </w:tc>
      </w:tr>
      <w:tr w:rsidR="3FBF3F81" w:rsidTr="7FB468F6" w14:paraId="0407DA67">
        <w:tc>
          <w:tcPr>
            <w:tcW w:w="2055" w:type="dxa"/>
            <w:tcMar/>
          </w:tcPr>
          <w:p w:rsidR="3FBF3F81" w:rsidP="3FBF3F81" w:rsidRDefault="3FBF3F81" w14:paraId="35051BF1" w14:textId="777286FF">
            <w:pPr>
              <w:pStyle w:val="ParrafoORT"/>
              <w:rPr>
                <w:rFonts w:ascii="Times New Roman" w:hAnsi="Times New Roman" w:eastAsia="Calibri" w:cs="Times New Roman"/>
                <w:sz w:val="24"/>
                <w:szCs w:val="24"/>
              </w:rPr>
            </w:pPr>
            <w:r w:rsidR="3FBF3F81">
              <w:rPr/>
              <w:t>Descripción</w:t>
            </w:r>
          </w:p>
        </w:tc>
        <w:tc>
          <w:tcPr>
            <w:tcW w:w="6435" w:type="dxa"/>
            <w:tcMar/>
          </w:tcPr>
          <w:p w:rsidR="3FBF3F81" w:rsidP="3FBF3F81" w:rsidRDefault="3FBF3F81" w14:paraId="7FF5823A" w14:textId="7A962BB8">
            <w:pPr>
              <w:pStyle w:val="ParrafoORT"/>
            </w:pPr>
            <w:r w:rsidR="3FBF3F81">
              <w:rPr/>
              <w:t xml:space="preserve">El sistema debe permitir </w:t>
            </w:r>
            <w:r w:rsidR="324A84E2">
              <w:rPr/>
              <w:t xml:space="preserve">la modificación </w:t>
            </w:r>
            <w:r w:rsidR="3FBF3F81">
              <w:rPr/>
              <w:t>manual de horario de trabajo de un funcionari</w:t>
            </w:r>
            <w:r w:rsidR="7BDD9622">
              <w:rPr/>
              <w:t>o. Esto es para corrección de una carga errónea.</w:t>
            </w:r>
          </w:p>
        </w:tc>
      </w:tr>
      <w:tr w:rsidR="1E59125B" w:rsidTr="7FB468F6" w14:paraId="0819F1C0">
        <w:tc>
          <w:tcPr>
            <w:tcW w:w="2055" w:type="dxa"/>
            <w:tcMar/>
          </w:tcPr>
          <w:p w:rsidR="7248798A" w:rsidP="1E59125B" w:rsidRDefault="7248798A" w14:paraId="451CF8E2" w14:textId="3479E616">
            <w:pPr>
              <w:pStyle w:val="ParrafoORT"/>
              <w:rPr>
                <w:rFonts w:ascii="Times New Roman" w:hAnsi="Times New Roman" w:eastAsia="Calibri" w:cs="Times New Roman"/>
                <w:sz w:val="24"/>
                <w:szCs w:val="24"/>
              </w:rPr>
            </w:pPr>
            <w:r w:rsidRPr="1E59125B" w:rsidR="7248798A">
              <w:rPr>
                <w:rFonts w:ascii="Times New Roman" w:hAnsi="Times New Roman" w:eastAsia="Calibri" w:cs="Times New Roman"/>
                <w:sz w:val="24"/>
                <w:szCs w:val="24"/>
              </w:rPr>
              <w:t>Validación y reglas de negocio</w:t>
            </w:r>
          </w:p>
        </w:tc>
        <w:tc>
          <w:tcPr>
            <w:tcW w:w="6435" w:type="dxa"/>
            <w:tcMar/>
          </w:tcPr>
          <w:p w:rsidR="7248798A" w:rsidP="1E59125B" w:rsidRDefault="7248798A" w14:paraId="5664AA92" w14:textId="33E0DE4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1E59125B" w:rsidR="7248798A">
              <w:rPr>
                <w:rFonts w:ascii="Times New Roman" w:hAnsi="Times New Roman" w:eastAsia="Calibri" w:cs="Times New Roman"/>
                <w:sz w:val="24"/>
                <w:szCs w:val="24"/>
              </w:rPr>
              <w:t>Se podrá modifica</w:t>
            </w:r>
            <w:r w:rsidRPr="1E59125B" w:rsidR="77A65593">
              <w:rPr>
                <w:rFonts w:ascii="Times New Roman" w:hAnsi="Times New Roman" w:eastAsia="Calibri" w:cs="Times New Roman"/>
                <w:sz w:val="24"/>
                <w:szCs w:val="24"/>
              </w:rPr>
              <w:t>n editar los datos del registro de horas de un funcionario según RF10</w:t>
            </w:r>
          </w:p>
        </w:tc>
      </w:tr>
      <w:tr w:rsidR="3FBF3F81" w:rsidTr="7FB468F6" w14:paraId="2049055C">
        <w:tc>
          <w:tcPr>
            <w:tcW w:w="2055" w:type="dxa"/>
            <w:tcMar/>
          </w:tcPr>
          <w:p w:rsidR="3FBF3F81" w:rsidP="3FBF3F81" w:rsidRDefault="3FBF3F81" w14:paraId="45C45BFB" w14:textId="014F3989">
            <w:pPr>
              <w:pStyle w:val="ParrafoORT"/>
              <w:rPr>
                <w:rFonts w:ascii="Times New Roman" w:hAnsi="Times New Roman" w:eastAsia="Calibri" w:cs="Times New Roman"/>
                <w:sz w:val="24"/>
                <w:szCs w:val="24"/>
              </w:rPr>
            </w:pPr>
            <w:r w:rsidR="3FBF3F81">
              <w:rPr/>
              <w:t>Prioridad</w:t>
            </w:r>
          </w:p>
        </w:tc>
        <w:tc>
          <w:tcPr>
            <w:tcW w:w="6435" w:type="dxa"/>
            <w:tcMar/>
          </w:tcPr>
          <w:p w:rsidR="3FBF3F81" w:rsidP="3FBF3F81" w:rsidRDefault="3FBF3F81" w14:paraId="6D900A5C" w14:textId="432F29BD">
            <w:pPr>
              <w:pStyle w:val="ParrafoORT"/>
            </w:pPr>
            <w:r w:rsidR="3FBF3F81">
              <w:rPr/>
              <w:t>Alta</w:t>
            </w:r>
          </w:p>
        </w:tc>
      </w:tr>
    </w:tbl>
    <w:p w:rsidR="3FBF3F81" w:rsidP="3FBF3F81" w:rsidRDefault="3FBF3F81" w14:paraId="2DA1EB16" w14:textId="0968FC16">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77C50B57">
        <w:trPr>
          <w:trHeight w:val="555"/>
        </w:trPr>
        <w:tc>
          <w:tcPr>
            <w:tcW w:w="2055" w:type="dxa"/>
            <w:tcMar/>
          </w:tcPr>
          <w:p w:rsidR="0C452087" w:rsidP="0C452087" w:rsidRDefault="0C452087" w14:paraId="762B8154"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28197B12" w14:textId="108962B1">
            <w:pPr>
              <w:pStyle w:val="ParrafoORT"/>
            </w:pPr>
            <w:r w:rsidR="4FA7D4FE">
              <w:rPr/>
              <w:t>RF</w:t>
            </w:r>
            <w:r w:rsidR="6A564E54">
              <w:rPr/>
              <w:t>3</w:t>
            </w:r>
            <w:r w:rsidR="0176C1CA">
              <w:rPr/>
              <w:t>6</w:t>
            </w:r>
          </w:p>
        </w:tc>
      </w:tr>
      <w:tr w:rsidR="0C452087" w:rsidTr="7FB468F6" w14:paraId="546B1DCD">
        <w:tc>
          <w:tcPr>
            <w:tcW w:w="2055" w:type="dxa"/>
            <w:tcMar/>
          </w:tcPr>
          <w:p w:rsidR="0C452087" w:rsidP="0C452087" w:rsidRDefault="0C452087" w14:paraId="102516EF"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75E2DAD2" w14:textId="6FEBFE8E">
            <w:pPr>
              <w:pStyle w:val="ParrafoORT"/>
            </w:pPr>
            <w:r w:rsidR="48BB6561">
              <w:rPr/>
              <w:t>Administrador</w:t>
            </w:r>
            <w:r w:rsidR="6378556C">
              <w:rPr/>
              <w:t>. Finanzas</w:t>
            </w:r>
          </w:p>
        </w:tc>
      </w:tr>
      <w:tr w:rsidR="0C452087" w:rsidTr="7FB468F6" w14:paraId="5D5698F6">
        <w:tc>
          <w:tcPr>
            <w:tcW w:w="2055" w:type="dxa"/>
            <w:tcMar/>
          </w:tcPr>
          <w:p w:rsidR="0C452087" w:rsidP="0C452087" w:rsidRDefault="0C452087" w14:paraId="0C751D19"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2CE0FC26" w14:textId="16064160">
            <w:pPr>
              <w:pStyle w:val="ParrafoORT"/>
            </w:pPr>
            <w:r w:rsidR="62C6B173">
              <w:rPr/>
              <w:t>Reporte de horas realizada por un funcionario</w:t>
            </w:r>
            <w:r w:rsidR="29872EC0">
              <w:rPr/>
              <w:t xml:space="preserve"> para RR.HH</w:t>
            </w:r>
          </w:p>
        </w:tc>
      </w:tr>
      <w:tr w:rsidR="0C452087" w:rsidTr="7FB468F6" w14:paraId="4574D86C">
        <w:trPr>
          <w:trHeight w:val="945"/>
        </w:trPr>
        <w:tc>
          <w:tcPr>
            <w:tcW w:w="2055" w:type="dxa"/>
            <w:tcMar/>
          </w:tcPr>
          <w:p w:rsidR="0C452087" w:rsidP="0C452087" w:rsidRDefault="0C452087" w14:paraId="5FB03EEB"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206B3AEB" w14:textId="19D37E78">
            <w:pPr>
              <w:pStyle w:val="ParrafoORT"/>
            </w:pPr>
            <w:r w:rsidR="3B024689">
              <w:rPr/>
              <w:t>El sistema debe permitir</w:t>
            </w:r>
            <w:r w:rsidR="583FBA8F">
              <w:rPr/>
              <w:t xml:space="preserve"> el reporte del total de horas que realizó un funcionario</w:t>
            </w:r>
            <w:r w:rsidR="2178944F">
              <w:rPr/>
              <w:t xml:space="preserve"> en </w:t>
            </w:r>
            <w:proofErr w:type="gramStart"/>
            <w:r w:rsidR="2178944F">
              <w:rPr/>
              <w:t>un</w:t>
            </w:r>
            <w:proofErr w:type="gramEnd"/>
            <w:r w:rsidR="2178944F">
              <w:rPr/>
              <w:t xml:space="preserve"> periodo de tiempo</w:t>
            </w:r>
          </w:p>
        </w:tc>
      </w:tr>
      <w:tr w:rsidR="1E59125B" w:rsidTr="7FB468F6" w14:paraId="184E19DF">
        <w:tc>
          <w:tcPr>
            <w:tcW w:w="2055" w:type="dxa"/>
            <w:tcMar/>
          </w:tcPr>
          <w:p w:rsidR="2178944F" w:rsidP="1E59125B" w:rsidRDefault="2178944F" w14:paraId="651C6A28" w14:textId="3479E616">
            <w:pPr>
              <w:pStyle w:val="ParrafoORT"/>
              <w:rPr>
                <w:rFonts w:ascii="Times New Roman" w:hAnsi="Times New Roman" w:eastAsia="Calibri" w:cs="Times New Roman"/>
                <w:sz w:val="24"/>
                <w:szCs w:val="24"/>
              </w:rPr>
            </w:pPr>
            <w:r w:rsidRPr="1E59125B" w:rsidR="2178944F">
              <w:rPr>
                <w:rFonts w:ascii="Times New Roman" w:hAnsi="Times New Roman" w:eastAsia="Calibri" w:cs="Times New Roman"/>
                <w:sz w:val="24"/>
                <w:szCs w:val="24"/>
              </w:rPr>
              <w:t>Validación y reglas de negocio</w:t>
            </w:r>
          </w:p>
          <w:p w:rsidR="1E59125B" w:rsidP="1E59125B" w:rsidRDefault="1E59125B" w14:paraId="0DE3FAAA" w14:textId="17D7632F">
            <w:pPr>
              <w:pStyle w:val="ParrafoORT"/>
              <w:rPr>
                <w:rFonts w:ascii="Times New Roman" w:hAnsi="Times New Roman" w:eastAsia="Calibri" w:cs="Times New Roman"/>
                <w:sz w:val="24"/>
                <w:szCs w:val="24"/>
              </w:rPr>
            </w:pPr>
          </w:p>
        </w:tc>
        <w:tc>
          <w:tcPr>
            <w:tcW w:w="6435" w:type="dxa"/>
            <w:tcMar/>
          </w:tcPr>
          <w:p w:rsidR="2178944F" w:rsidP="1E59125B" w:rsidRDefault="2178944F" w14:paraId="5B191D29" w14:textId="0A2D4A8B">
            <w:pPr>
              <w:pStyle w:val="ParrafoORT"/>
            </w:pPr>
            <w:r w:rsidR="2178944F">
              <w:rPr/>
              <w:t>Se requiere:</w:t>
            </w:r>
          </w:p>
          <w:p w:rsidR="2178944F" w:rsidP="1E59125B" w:rsidRDefault="2178944F" w14:paraId="440CCA12" w14:textId="2D534F35">
            <w:pPr>
              <w:pStyle w:val="ParrafoORT"/>
              <w:rPr>
                <w:rFonts w:ascii="Times New Roman" w:hAnsi="Times New Roman" w:eastAsia="Calibri" w:cs="Times New Roman"/>
                <w:sz w:val="24"/>
                <w:szCs w:val="24"/>
              </w:rPr>
            </w:pPr>
            <w:r w:rsidRPr="1E59125B" w:rsidR="2178944F">
              <w:rPr>
                <w:rStyle w:val="Enfasis:ORTChar"/>
              </w:rPr>
              <w:t>Fecha desde:</w:t>
            </w:r>
            <w:r w:rsidRPr="1E59125B" w:rsidR="2178944F">
              <w:rPr>
                <w:rFonts w:ascii="Times New Roman" w:hAnsi="Times New Roman" w:eastAsia="Calibri" w:cs="Times New Roman"/>
                <w:sz w:val="24"/>
                <w:szCs w:val="24"/>
              </w:rPr>
              <w:t xml:space="preserve"> fecha de inicio del reporte</w:t>
            </w:r>
          </w:p>
          <w:p w:rsidR="2178944F" w:rsidP="1E59125B" w:rsidRDefault="2178944F" w14:paraId="0B372A42" w14:textId="32211BFD">
            <w:pPr>
              <w:pStyle w:val="ParrafoORT"/>
              <w:rPr>
                <w:rFonts w:ascii="Times New Roman" w:hAnsi="Times New Roman" w:eastAsia="Calibri" w:cs="Times New Roman"/>
                <w:sz w:val="24"/>
                <w:szCs w:val="24"/>
              </w:rPr>
            </w:pPr>
            <w:r w:rsidRPr="1E59125B" w:rsidR="2178944F">
              <w:rPr>
                <w:rStyle w:val="Enfasis:ORTChar"/>
              </w:rPr>
              <w:t xml:space="preserve">Fecha hasta: </w:t>
            </w:r>
            <w:r w:rsidRPr="1E59125B" w:rsidR="2178944F">
              <w:rPr>
                <w:rFonts w:ascii="Times New Roman" w:hAnsi="Times New Roman" w:eastAsia="Calibri" w:cs="Times New Roman"/>
                <w:sz w:val="24"/>
                <w:szCs w:val="24"/>
              </w:rPr>
              <w:t>fecha de fin del reporte</w:t>
            </w:r>
          </w:p>
          <w:p w:rsidR="2178944F" w:rsidP="1E59125B" w:rsidRDefault="2178944F" w14:paraId="0970C7B7" w14:textId="663F1E2D">
            <w:pPr>
              <w:pStyle w:val="ParrafoORT"/>
              <w:rPr>
                <w:rFonts w:ascii="Times New Roman" w:hAnsi="Times New Roman" w:eastAsia="Calibri" w:cs="Times New Roman"/>
                <w:sz w:val="24"/>
                <w:szCs w:val="24"/>
              </w:rPr>
            </w:pPr>
            <w:r w:rsidRPr="1E59125B" w:rsidR="2178944F">
              <w:rPr>
                <w:rFonts w:ascii="Times New Roman" w:hAnsi="Times New Roman" w:eastAsia="Calibri" w:cs="Times New Roman"/>
                <w:sz w:val="24"/>
                <w:szCs w:val="24"/>
              </w:rPr>
              <w:t>La fecha hasta debe ser posterior o igual a la fecha desde</w:t>
            </w:r>
          </w:p>
          <w:p w:rsidR="2178944F" w:rsidP="1E59125B" w:rsidRDefault="2178944F" w14:paraId="0112059D" w14:textId="7D5D7930">
            <w:pPr>
              <w:pStyle w:val="ParrafoORT"/>
            </w:pPr>
            <w:r w:rsidR="2178944F">
              <w:rPr/>
              <w:t>El reporte debe proporcionar los siguientes daos:</w:t>
            </w:r>
          </w:p>
          <w:p w:rsidR="2178944F" w:rsidP="1E59125B" w:rsidRDefault="2178944F" w14:paraId="7ACE8E54" w14:textId="5B8AB3C7">
            <w:pPr>
              <w:pStyle w:val="ParrafoORT"/>
              <w:numPr>
                <w:ilvl w:val="0"/>
                <w:numId w:val="32"/>
              </w:numPr>
              <w:rPr>
                <w:rFonts w:ascii="Times New Roman" w:hAnsi="Times New Roman" w:eastAsia="Times New Roman" w:cs="Times New Roman"/>
                <w:sz w:val="24"/>
                <w:szCs w:val="24"/>
              </w:rPr>
            </w:pPr>
            <w:proofErr w:type="spellStart"/>
            <w:r w:rsidRPr="1E59125B" w:rsidR="2178944F">
              <w:rPr>
                <w:rFonts w:ascii="Times New Roman" w:hAnsi="Times New Roman" w:eastAsia="Calibri" w:cs="Times New Roman"/>
                <w:sz w:val="24"/>
                <w:szCs w:val="24"/>
              </w:rPr>
              <w:t>Nro</w:t>
            </w:r>
            <w:proofErr w:type="spellEnd"/>
            <w:r w:rsidRPr="1E59125B" w:rsidR="2178944F">
              <w:rPr>
                <w:rFonts w:ascii="Times New Roman" w:hAnsi="Times New Roman" w:eastAsia="Calibri" w:cs="Times New Roman"/>
                <w:sz w:val="24"/>
                <w:szCs w:val="24"/>
              </w:rPr>
              <w:t xml:space="preserve"> Funcionario</w:t>
            </w:r>
          </w:p>
          <w:p w:rsidR="2178944F" w:rsidP="1E59125B" w:rsidRDefault="2178944F" w14:paraId="6EC0B9F5" w14:textId="7D619CF7">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Nombre y apellido</w:t>
            </w:r>
          </w:p>
          <w:p w:rsidR="53D5BA4A" w:rsidP="1E59125B" w:rsidRDefault="53D5BA4A" w14:paraId="0FFFF20F" w14:textId="2C373382">
            <w:pPr>
              <w:pStyle w:val="ParrafoORT"/>
              <w:numPr>
                <w:ilvl w:val="0"/>
                <w:numId w:val="32"/>
              </w:numPr>
              <w:rPr>
                <w:rFonts w:ascii="Times New Roman" w:hAnsi="Times New Roman" w:eastAsia="Times New Roman" w:cs="Times New Roman"/>
                <w:sz w:val="24"/>
                <w:szCs w:val="24"/>
              </w:rPr>
            </w:pPr>
            <w:r w:rsidRPr="1E59125B" w:rsidR="53D5BA4A">
              <w:rPr>
                <w:rFonts w:ascii="Times New Roman" w:hAnsi="Times New Roman" w:eastAsia="Calibri" w:cs="Times New Roman"/>
                <w:sz w:val="24"/>
                <w:szCs w:val="24"/>
              </w:rPr>
              <w:t>Tipo de Cómputo</w:t>
            </w:r>
          </w:p>
          <w:p w:rsidR="2178944F" w:rsidP="1E59125B" w:rsidRDefault="2178944F" w14:paraId="3A3AD828" w14:textId="42870E50">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diurnas</w:t>
            </w:r>
          </w:p>
          <w:p w:rsidR="2178944F" w:rsidP="1E59125B" w:rsidRDefault="2178944F" w14:paraId="0A0DBF6D" w14:textId="53FFE40D">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nocturnas</w:t>
            </w:r>
          </w:p>
          <w:p w:rsidR="2178944F" w:rsidP="1E59125B" w:rsidRDefault="2178944F" w14:paraId="2DDAB6B6" w14:textId="32AB95D5">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extras</w:t>
            </w:r>
          </w:p>
          <w:p w:rsidR="2178944F" w:rsidP="1E59125B" w:rsidRDefault="2178944F" w14:paraId="7FB8C19E" w14:textId="2D356EAB">
            <w:pPr>
              <w:pStyle w:val="ParrafoORT"/>
              <w:numPr>
                <w:ilvl w:val="0"/>
                <w:numId w:val="32"/>
              </w:numPr>
              <w:rPr>
                <w:rFonts w:ascii="Times New Roman" w:hAnsi="Times New Roman" w:eastAsia="Times New Roman" w:cs="Times New Roman"/>
                <w:sz w:val="24"/>
                <w:szCs w:val="24"/>
              </w:rPr>
            </w:pPr>
            <w:proofErr w:type="spellStart"/>
            <w:r w:rsidRPr="1E59125B" w:rsidR="2178944F">
              <w:rPr>
                <w:rFonts w:ascii="Times New Roman" w:hAnsi="Times New Roman" w:eastAsia="Calibri" w:cs="Times New Roman"/>
                <w:sz w:val="24"/>
                <w:szCs w:val="24"/>
              </w:rPr>
              <w:t>Dias</w:t>
            </w:r>
            <w:proofErr w:type="spellEnd"/>
            <w:r w:rsidRPr="1E59125B" w:rsidR="2178944F">
              <w:rPr>
                <w:rFonts w:ascii="Times New Roman" w:hAnsi="Times New Roman" w:eastAsia="Calibri" w:cs="Times New Roman"/>
                <w:sz w:val="24"/>
                <w:szCs w:val="24"/>
              </w:rPr>
              <w:t xml:space="preserve"> libres </w:t>
            </w:r>
            <w:r w:rsidRPr="1E59125B" w:rsidR="47088D82">
              <w:rPr>
                <w:rFonts w:ascii="Times New Roman" w:hAnsi="Times New Roman" w:eastAsia="Calibri" w:cs="Times New Roman"/>
                <w:sz w:val="24"/>
                <w:szCs w:val="24"/>
              </w:rPr>
              <w:t>trabajados</w:t>
            </w:r>
          </w:p>
          <w:p w:rsidR="2178944F" w:rsidP="1E59125B" w:rsidRDefault="2178944F" w14:paraId="0C484FEB" w14:textId="738B4882">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Horas nocturnas en libre trabajado</w:t>
            </w:r>
          </w:p>
          <w:p w:rsidR="2178944F" w:rsidP="1E59125B" w:rsidRDefault="2178944F" w14:paraId="626EADC8" w14:textId="714831D1">
            <w:pPr>
              <w:pStyle w:val="ParrafoORT"/>
              <w:numPr>
                <w:ilvl w:val="0"/>
                <w:numId w:val="32"/>
              </w:numPr>
              <w:rPr>
                <w:rFonts w:ascii="Times New Roman" w:hAnsi="Times New Roman" w:eastAsia="Times New Roman" w:cs="Times New Roman"/>
                <w:sz w:val="24"/>
                <w:szCs w:val="24"/>
              </w:rPr>
            </w:pPr>
            <w:r w:rsidRPr="1E59125B" w:rsidR="2178944F">
              <w:rPr>
                <w:rFonts w:ascii="Times New Roman" w:hAnsi="Times New Roman" w:eastAsia="Calibri" w:cs="Times New Roman"/>
                <w:sz w:val="24"/>
                <w:szCs w:val="24"/>
              </w:rPr>
              <w:t xml:space="preserve">Horas extras </w:t>
            </w:r>
            <w:r w:rsidRPr="1E59125B" w:rsidR="3820F195">
              <w:rPr>
                <w:rFonts w:ascii="Times New Roman" w:hAnsi="Times New Roman" w:eastAsia="Calibri" w:cs="Times New Roman"/>
                <w:sz w:val="24"/>
                <w:szCs w:val="24"/>
              </w:rPr>
              <w:t>en libre trabajado</w:t>
            </w:r>
          </w:p>
          <w:p w:rsidR="0E18AB94" w:rsidP="1E59125B" w:rsidRDefault="0E18AB94" w14:paraId="4E8B3F2F" w14:textId="666E1286">
            <w:pPr>
              <w:pStyle w:val="ParrafoORT"/>
              <w:bidi w:val="0"/>
              <w:spacing w:before="0" w:beforeAutospacing="off" w:after="240" w:afterAutospacing="off" w:line="240" w:lineRule="auto"/>
              <w:ind w:left="0" w:right="0"/>
              <w:jc w:val="both"/>
            </w:pPr>
            <w:r w:rsidR="0E18AB94">
              <w:rPr/>
              <w:t xml:space="preserve">Este reporte </w:t>
            </w:r>
            <w:r w:rsidR="2F491125">
              <w:rPr/>
              <w:t>es adaptado para RR.HH</w:t>
            </w:r>
          </w:p>
        </w:tc>
      </w:tr>
      <w:tr w:rsidR="0C452087" w:rsidTr="7FB468F6" w14:paraId="7440F050">
        <w:tc>
          <w:tcPr>
            <w:tcW w:w="2055" w:type="dxa"/>
            <w:tcMar/>
          </w:tcPr>
          <w:p w:rsidR="0C452087" w:rsidP="0C452087" w:rsidRDefault="0C452087" w14:paraId="1406F2C4"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0D81BD38" w14:textId="79707840">
            <w:pPr>
              <w:pStyle w:val="ParrafoORT"/>
            </w:pPr>
            <w:r w:rsidR="0EBFC3E5">
              <w:rPr/>
              <w:t>Alta</w:t>
            </w:r>
          </w:p>
        </w:tc>
      </w:tr>
    </w:tbl>
    <w:p w:rsidR="0C452087" w:rsidP="0C452087" w:rsidRDefault="0C452087" w14:paraId="51AD213C" w14:textId="3A2AB1E3">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048223E6">
        <w:tc>
          <w:tcPr>
            <w:tcW w:w="2055" w:type="dxa"/>
            <w:tcMar/>
          </w:tcPr>
          <w:p w:rsidR="0C452087" w:rsidP="0C452087" w:rsidRDefault="0C452087" w14:paraId="02EEEE1F"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77D13350" w14:textId="2ED4F0C1">
            <w:pPr>
              <w:pStyle w:val="ParrafoORT"/>
            </w:pPr>
            <w:r w:rsidR="4FA7D4FE">
              <w:rPr/>
              <w:t>RF</w:t>
            </w:r>
            <w:r w:rsidR="0D96EB31">
              <w:rPr/>
              <w:t>3</w:t>
            </w:r>
            <w:r w:rsidR="3DF6A2F0">
              <w:rPr/>
              <w:t>7</w:t>
            </w:r>
          </w:p>
        </w:tc>
      </w:tr>
      <w:tr w:rsidR="0C452087" w:rsidTr="7FB468F6" w14:paraId="27BF710C">
        <w:tc>
          <w:tcPr>
            <w:tcW w:w="2055" w:type="dxa"/>
            <w:tcMar/>
          </w:tcPr>
          <w:p w:rsidR="0C452087" w:rsidP="0C452087" w:rsidRDefault="0C452087" w14:paraId="0C58ADCF"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2730945A" w14:textId="600CB326">
            <w:pPr>
              <w:pStyle w:val="ParrafoORT"/>
            </w:pPr>
            <w:r w:rsidR="309F691D">
              <w:rPr/>
              <w:t>Administrador. Finanzas. Subjefe de operativa</w:t>
            </w:r>
          </w:p>
        </w:tc>
      </w:tr>
      <w:tr w:rsidR="0C452087" w:rsidTr="7FB468F6" w14:paraId="3F470857">
        <w:tc>
          <w:tcPr>
            <w:tcW w:w="2055" w:type="dxa"/>
            <w:tcMar/>
          </w:tcPr>
          <w:p w:rsidR="0C452087" w:rsidP="0C452087" w:rsidRDefault="0C452087" w14:paraId="02F9C5EE"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6E71F7E6" w14:textId="4F602E84">
            <w:pPr>
              <w:pStyle w:val="ParrafoORT"/>
            </w:pPr>
            <w:r w:rsidR="53B8F567">
              <w:rPr/>
              <w:t>Reporte de horas realizadas en un servicio</w:t>
            </w:r>
          </w:p>
        </w:tc>
      </w:tr>
      <w:tr w:rsidR="0C452087" w:rsidTr="7FB468F6" w14:paraId="501058DC">
        <w:tc>
          <w:tcPr>
            <w:tcW w:w="2055" w:type="dxa"/>
            <w:tcMar/>
          </w:tcPr>
          <w:p w:rsidR="0C452087" w:rsidP="0C452087" w:rsidRDefault="0C452087" w14:paraId="57C8A4D6"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3A4E6C3" w:rsidRDefault="0C452087" w14:paraId="475B8E00" w14:textId="4EFCD7E1">
            <w:pPr>
              <w:pStyle w:val="ParrafoORT"/>
            </w:pPr>
            <w:r w:rsidR="3B024689">
              <w:rPr/>
              <w:t>El sistema debe permitir</w:t>
            </w:r>
            <w:r w:rsidR="6C632B47">
              <w:rPr/>
              <w:t xml:space="preserve"> el reporte de las horas realizadas en un servicio</w:t>
            </w:r>
            <w:r w:rsidR="65252480">
              <w:rPr/>
              <w:t xml:space="preserve"> activo</w:t>
            </w:r>
          </w:p>
        </w:tc>
      </w:tr>
      <w:tr w:rsidR="1E59125B" w:rsidTr="7FB468F6" w14:paraId="1C58727A">
        <w:tc>
          <w:tcPr>
            <w:tcW w:w="2055" w:type="dxa"/>
            <w:tcMar/>
          </w:tcPr>
          <w:p w:rsidR="66FAB2A8" w:rsidP="1E59125B" w:rsidRDefault="66FAB2A8" w14:paraId="3B97287A" w14:textId="3479E616">
            <w:pPr>
              <w:pStyle w:val="ParrafoORT"/>
              <w:rPr>
                <w:rFonts w:ascii="Times New Roman" w:hAnsi="Times New Roman" w:eastAsia="Calibri" w:cs="Times New Roman"/>
                <w:sz w:val="24"/>
                <w:szCs w:val="24"/>
              </w:rPr>
            </w:pPr>
            <w:r w:rsidRPr="1E59125B" w:rsidR="66FAB2A8">
              <w:rPr>
                <w:rFonts w:ascii="Times New Roman" w:hAnsi="Times New Roman" w:eastAsia="Calibri" w:cs="Times New Roman"/>
                <w:sz w:val="24"/>
                <w:szCs w:val="24"/>
              </w:rPr>
              <w:t>Validación y reglas de negocio</w:t>
            </w:r>
          </w:p>
          <w:p w:rsidR="1E59125B" w:rsidP="1E59125B" w:rsidRDefault="1E59125B" w14:paraId="0A319226" w14:textId="58612102">
            <w:pPr>
              <w:pStyle w:val="ParrafoORT"/>
              <w:rPr>
                <w:rFonts w:ascii="Times New Roman" w:hAnsi="Times New Roman" w:eastAsia="Calibri" w:cs="Times New Roman"/>
                <w:sz w:val="24"/>
                <w:szCs w:val="24"/>
              </w:rPr>
            </w:pPr>
          </w:p>
        </w:tc>
        <w:tc>
          <w:tcPr>
            <w:tcW w:w="6435" w:type="dxa"/>
            <w:tcMar/>
          </w:tcPr>
          <w:p w:rsidR="1E59125B" w:rsidP="07458CB5" w:rsidRDefault="1E59125B" w14:paraId="08395501" w14:textId="6CC62FCC">
            <w:pPr>
              <w:pStyle w:val="ParrafoORT"/>
              <w:ind w:left="0"/>
              <w:rPr>
                <w:sz w:val="24"/>
                <w:szCs w:val="24"/>
              </w:rPr>
            </w:pPr>
            <w:r w:rsidR="0C346627">
              <w:rPr/>
              <w:t>Se requiere:</w:t>
            </w:r>
          </w:p>
          <w:p w:rsidR="1E59125B" w:rsidP="07458CB5" w:rsidRDefault="1E59125B" w14:paraId="7D93D8F8" w14:textId="2D534F35">
            <w:pPr>
              <w:pStyle w:val="ParrafoORT"/>
              <w:ind w:left="0"/>
              <w:rPr>
                <w:rFonts w:ascii="Symbol" w:hAnsi="Symbol" w:eastAsia="Symbol" w:cs="Symbol"/>
                <w:b w:val="1"/>
                <w:bCs w:val="1"/>
                <w:sz w:val="24"/>
                <w:szCs w:val="24"/>
              </w:rPr>
            </w:pPr>
            <w:r w:rsidRPr="07458CB5" w:rsidR="0C346627">
              <w:rPr>
                <w:rStyle w:val="Enfasis:ORTChar"/>
              </w:rPr>
              <w:t>Fecha desde:</w:t>
            </w:r>
            <w:r w:rsidRPr="07458CB5" w:rsidR="0C346627">
              <w:rPr>
                <w:rFonts w:ascii="Times New Roman" w:hAnsi="Times New Roman" w:eastAsia="Calibri" w:cs="Times New Roman"/>
                <w:sz w:val="24"/>
                <w:szCs w:val="24"/>
              </w:rPr>
              <w:t xml:space="preserve"> fecha de inicio del reporte</w:t>
            </w:r>
          </w:p>
          <w:p w:rsidR="1E59125B" w:rsidP="07458CB5" w:rsidRDefault="1E59125B" w14:paraId="30B78507" w14:textId="32211BFD">
            <w:pPr>
              <w:pStyle w:val="ParrafoORT"/>
              <w:ind w:left="0"/>
              <w:rPr>
                <w:rFonts w:ascii="Symbol" w:hAnsi="Symbol" w:eastAsia="Symbol" w:cs="Symbol"/>
                <w:b w:val="1"/>
                <w:bCs w:val="1"/>
                <w:sz w:val="24"/>
                <w:szCs w:val="24"/>
              </w:rPr>
            </w:pPr>
            <w:r w:rsidRPr="07458CB5" w:rsidR="0C346627">
              <w:rPr>
                <w:rStyle w:val="Enfasis:ORTChar"/>
              </w:rPr>
              <w:t xml:space="preserve">Fecha hasta: </w:t>
            </w:r>
            <w:r w:rsidRPr="07458CB5" w:rsidR="0C346627">
              <w:rPr>
                <w:rFonts w:ascii="Times New Roman" w:hAnsi="Times New Roman" w:eastAsia="Calibri" w:cs="Times New Roman"/>
                <w:sz w:val="24"/>
                <w:szCs w:val="24"/>
              </w:rPr>
              <w:t>fecha de fin del reporte</w:t>
            </w:r>
          </w:p>
          <w:p w:rsidR="1E59125B" w:rsidP="07458CB5" w:rsidRDefault="1E59125B" w14:paraId="03F852DB" w14:textId="663F1E2D">
            <w:pPr>
              <w:pStyle w:val="ParrafoORT"/>
              <w:ind w:left="0"/>
              <w:rPr>
                <w:rFonts w:ascii="Symbol" w:hAnsi="Symbol" w:eastAsia="Symbol" w:cs="Symbol"/>
                <w:sz w:val="24"/>
                <w:szCs w:val="24"/>
              </w:rPr>
            </w:pPr>
            <w:r w:rsidRPr="07458CB5" w:rsidR="0C346627">
              <w:rPr>
                <w:rFonts w:ascii="Times New Roman" w:hAnsi="Times New Roman" w:eastAsia="Calibri" w:cs="Times New Roman"/>
                <w:sz w:val="24"/>
                <w:szCs w:val="24"/>
              </w:rPr>
              <w:t>La fecha hasta debe ser posterior o igual a la fecha desde</w:t>
            </w:r>
          </w:p>
          <w:p w:rsidR="1E59125B" w:rsidP="07458CB5" w:rsidRDefault="1E59125B" w14:paraId="557EC22D" w14:textId="7D5D7930">
            <w:pPr>
              <w:pStyle w:val="ParrafoORT"/>
              <w:ind w:left="0"/>
              <w:rPr>
                <w:rFonts w:ascii="Symbol" w:hAnsi="Symbol" w:eastAsia="Symbol" w:cs="Symbol"/>
                <w:sz w:val="24"/>
                <w:szCs w:val="24"/>
              </w:rPr>
            </w:pPr>
            <w:r w:rsidR="0C346627">
              <w:rPr/>
              <w:t>El reporte debe proporcionar los siguientes daos:</w:t>
            </w:r>
          </w:p>
          <w:p w:rsidR="1E59125B" w:rsidP="07458CB5" w:rsidRDefault="1E59125B" w14:paraId="63BDCCC3" w14:textId="2C7B5F8F">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Nro. de funcionario</w:t>
            </w:r>
          </w:p>
          <w:p w:rsidR="1E59125B" w:rsidP="07458CB5" w:rsidRDefault="1E59125B" w14:paraId="7D6C68EB" w14:textId="568BDA2F">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Nombre y apellido</w:t>
            </w:r>
          </w:p>
          <w:p w:rsidR="1E59125B" w:rsidP="07458CB5" w:rsidRDefault="1E59125B" w14:paraId="57395205" w14:textId="0566D000">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Tipo de Cómputo</w:t>
            </w:r>
          </w:p>
          <w:p w:rsidR="1E59125B" w:rsidP="07458CB5" w:rsidRDefault="1E59125B" w14:paraId="512498D9" w14:textId="42870E50">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diurnas</w:t>
            </w:r>
          </w:p>
          <w:p w:rsidR="1E59125B" w:rsidP="07458CB5" w:rsidRDefault="1E59125B" w14:paraId="5C724765" w14:textId="53FFE40D">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nocturnas</w:t>
            </w:r>
          </w:p>
          <w:p w:rsidR="1E59125B" w:rsidP="07458CB5" w:rsidRDefault="1E59125B" w14:paraId="2805A051" w14:textId="5872A07A">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extras</w:t>
            </w:r>
          </w:p>
          <w:p w:rsidR="1E59125B" w:rsidP="07458CB5" w:rsidRDefault="1E59125B" w14:paraId="2901FBBB" w14:textId="4E3F69B8">
            <w:pPr>
              <w:pStyle w:val="ParrafoORT"/>
              <w:numPr>
                <w:ilvl w:val="0"/>
                <w:numId w:val="35"/>
              </w:numPr>
              <w:rPr>
                <w:rFonts w:ascii="Times New Roman" w:hAnsi="Times New Roman" w:eastAsia="Times New Roman" w:cs="Times New Roman"/>
                <w:sz w:val="24"/>
                <w:szCs w:val="24"/>
              </w:rPr>
            </w:pPr>
            <w:r w:rsidRPr="07458CB5" w:rsidR="0C346627">
              <w:rPr>
                <w:rFonts w:ascii="Times New Roman" w:hAnsi="Times New Roman" w:eastAsia="Calibri" w:cs="Times New Roman"/>
                <w:sz w:val="24"/>
                <w:szCs w:val="24"/>
              </w:rPr>
              <w:t>Horas totales: es la suma de las horas diurnas, nocturnas y extras</w:t>
            </w:r>
          </w:p>
          <w:p w:rsidR="1E59125B" w:rsidP="1E59125B" w:rsidRDefault="1E59125B" w14:paraId="4CA25903" w14:textId="39F2A4BE">
            <w:pPr>
              <w:pStyle w:val="ParrafoORT"/>
              <w:rPr>
                <w:rFonts w:ascii="Times New Roman" w:hAnsi="Times New Roman" w:eastAsia="Calibri" w:cs="Times New Roman"/>
                <w:sz w:val="24"/>
                <w:szCs w:val="24"/>
              </w:rPr>
            </w:pPr>
          </w:p>
        </w:tc>
      </w:tr>
      <w:tr w:rsidR="0C452087" w:rsidTr="7FB468F6" w14:paraId="547A3297">
        <w:tc>
          <w:tcPr>
            <w:tcW w:w="2055" w:type="dxa"/>
            <w:tcMar/>
          </w:tcPr>
          <w:p w:rsidR="0C452087" w:rsidP="0C452087" w:rsidRDefault="0C452087" w14:paraId="3906CF65"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09D0DD28" w14:textId="366BD951">
            <w:pPr>
              <w:pStyle w:val="ParrafoORT"/>
            </w:pPr>
            <w:r w:rsidR="6A534612">
              <w:rPr/>
              <w:t>Alta</w:t>
            </w:r>
          </w:p>
        </w:tc>
      </w:tr>
    </w:tbl>
    <w:p w:rsidR="0C452087" w:rsidP="0C452087" w:rsidRDefault="0C452087" w14:paraId="5710AE4B" w14:textId="37FFF956">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0B4329C3">
        <w:tc>
          <w:tcPr>
            <w:tcW w:w="2055" w:type="dxa"/>
            <w:tcMar/>
          </w:tcPr>
          <w:p w:rsidR="0C452087" w:rsidP="0C452087" w:rsidRDefault="0C452087" w14:paraId="178C3D3A"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71909C9A" w14:textId="7140126D">
            <w:pPr>
              <w:pStyle w:val="ParrafoORT"/>
            </w:pPr>
            <w:r w:rsidR="4FA7D4FE">
              <w:rPr/>
              <w:t>RF</w:t>
            </w:r>
            <w:r w:rsidR="26072B6F">
              <w:rPr/>
              <w:t>3</w:t>
            </w:r>
            <w:r w:rsidR="6F70CC8F">
              <w:rPr/>
              <w:t>8</w:t>
            </w:r>
          </w:p>
        </w:tc>
      </w:tr>
      <w:tr w:rsidR="0C452087" w:rsidTr="7FB468F6" w14:paraId="5021C678">
        <w:tc>
          <w:tcPr>
            <w:tcW w:w="2055" w:type="dxa"/>
            <w:tcMar/>
          </w:tcPr>
          <w:p w:rsidR="0C452087" w:rsidP="0C452087" w:rsidRDefault="0C452087" w14:paraId="551B8387"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3D7DEB46" w14:textId="7D4F6D41">
            <w:pPr>
              <w:pStyle w:val="ParrafoORT"/>
            </w:pPr>
            <w:r w:rsidR="26803F4F">
              <w:rPr/>
              <w:t>Administrador. Finanzas. Subjefe de operativa</w:t>
            </w:r>
          </w:p>
        </w:tc>
      </w:tr>
      <w:tr w:rsidR="0C452087" w:rsidTr="7FB468F6" w14:paraId="65D0BDC2">
        <w:tc>
          <w:tcPr>
            <w:tcW w:w="2055" w:type="dxa"/>
            <w:tcMar/>
          </w:tcPr>
          <w:p w:rsidR="0C452087" w:rsidP="0C452087" w:rsidRDefault="0C452087" w14:paraId="483D4F54"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2469C7C1" w14:textId="67BCF215">
            <w:pPr>
              <w:pStyle w:val="ParrafoORT"/>
            </w:pPr>
            <w:r w:rsidR="23A4CA7E">
              <w:rPr/>
              <w:t>Reporte de horas realizada por un funcionario en servicio</w:t>
            </w:r>
          </w:p>
        </w:tc>
      </w:tr>
      <w:tr w:rsidR="0C452087" w:rsidTr="7FB468F6" w14:paraId="499FAC47">
        <w:tc>
          <w:tcPr>
            <w:tcW w:w="2055" w:type="dxa"/>
            <w:tcMar/>
          </w:tcPr>
          <w:p w:rsidR="0C452087" w:rsidP="0C452087" w:rsidRDefault="0C452087" w14:paraId="6D34AD79"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1E59125B" w:rsidRDefault="0C452087" w14:paraId="65165422" w14:textId="5279FC57">
            <w:pPr>
              <w:pStyle w:val="ParrafoORT"/>
            </w:pPr>
            <w:r w:rsidR="3B024689">
              <w:rPr/>
              <w:t>El sistema debe permitir</w:t>
            </w:r>
            <w:r w:rsidR="682C13F1">
              <w:rPr/>
              <w:t xml:space="preserve"> el reporte de horas </w:t>
            </w:r>
            <w:r w:rsidR="344ED314">
              <w:rPr/>
              <w:t xml:space="preserve">de un funcionario y en </w:t>
            </w:r>
            <w:proofErr w:type="gramStart"/>
            <w:r w:rsidR="344ED314">
              <w:rPr/>
              <w:t>que</w:t>
            </w:r>
            <w:proofErr w:type="gramEnd"/>
            <w:r w:rsidR="344ED314">
              <w:rPr/>
              <w:t xml:space="preserve"> servicios estuvo cubriendo</w:t>
            </w:r>
          </w:p>
        </w:tc>
      </w:tr>
      <w:tr w:rsidR="1E59125B" w:rsidTr="7FB468F6" w14:paraId="5A945BDE">
        <w:tc>
          <w:tcPr>
            <w:tcW w:w="2055" w:type="dxa"/>
            <w:tcMar/>
          </w:tcPr>
          <w:p w:rsidR="6677123A" w:rsidP="1E59125B" w:rsidRDefault="6677123A" w14:paraId="44D93C50" w14:textId="3479E616">
            <w:pPr>
              <w:pStyle w:val="ParrafoORT"/>
              <w:rPr>
                <w:rFonts w:ascii="Times New Roman" w:hAnsi="Times New Roman" w:eastAsia="Calibri" w:cs="Times New Roman"/>
                <w:sz w:val="24"/>
                <w:szCs w:val="24"/>
              </w:rPr>
            </w:pPr>
            <w:r w:rsidRPr="1E59125B" w:rsidR="6677123A">
              <w:rPr>
                <w:rFonts w:ascii="Times New Roman" w:hAnsi="Times New Roman" w:eastAsia="Calibri" w:cs="Times New Roman"/>
                <w:sz w:val="24"/>
                <w:szCs w:val="24"/>
              </w:rPr>
              <w:t>Validación y reglas de negocio</w:t>
            </w:r>
          </w:p>
          <w:p w:rsidR="1E59125B" w:rsidP="1E59125B" w:rsidRDefault="1E59125B" w14:paraId="1176FAB6" w14:textId="7ABF443F">
            <w:pPr>
              <w:pStyle w:val="ParrafoORT"/>
              <w:rPr>
                <w:rFonts w:ascii="Times New Roman" w:hAnsi="Times New Roman" w:eastAsia="Calibri" w:cs="Times New Roman"/>
                <w:sz w:val="24"/>
                <w:szCs w:val="24"/>
              </w:rPr>
            </w:pPr>
          </w:p>
        </w:tc>
        <w:tc>
          <w:tcPr>
            <w:tcW w:w="6435" w:type="dxa"/>
            <w:tcMar/>
          </w:tcPr>
          <w:p w:rsidR="7A79BC2D" w:rsidP="07458CB5" w:rsidRDefault="7A79BC2D" w14:paraId="581C5E35" w14:textId="6CC62FCC">
            <w:pPr>
              <w:pStyle w:val="ParrafoORT"/>
              <w:ind w:left="0"/>
              <w:rPr>
                <w:sz w:val="24"/>
                <w:szCs w:val="24"/>
              </w:rPr>
            </w:pPr>
            <w:r w:rsidR="1216CA69">
              <w:rPr/>
              <w:t>Se requiere:</w:t>
            </w:r>
          </w:p>
          <w:p w:rsidR="7A79BC2D" w:rsidP="07458CB5" w:rsidRDefault="7A79BC2D" w14:paraId="1F6E4962" w14:textId="2D534F35">
            <w:pPr>
              <w:pStyle w:val="ParrafoORT"/>
              <w:ind w:left="0"/>
              <w:rPr>
                <w:rFonts w:ascii="Symbol" w:hAnsi="Symbol" w:eastAsia="Symbol" w:cs="Symbol"/>
                <w:b w:val="1"/>
                <w:bCs w:val="1"/>
                <w:sz w:val="24"/>
                <w:szCs w:val="24"/>
              </w:rPr>
            </w:pPr>
            <w:r w:rsidRPr="07458CB5" w:rsidR="1216CA69">
              <w:rPr>
                <w:rStyle w:val="Enfasis:ORTChar"/>
              </w:rPr>
              <w:t>Fecha desde:</w:t>
            </w:r>
            <w:r w:rsidRPr="07458CB5" w:rsidR="1216CA69">
              <w:rPr>
                <w:rFonts w:ascii="Times New Roman" w:hAnsi="Times New Roman" w:eastAsia="Calibri" w:cs="Times New Roman"/>
                <w:sz w:val="24"/>
                <w:szCs w:val="24"/>
              </w:rPr>
              <w:t xml:space="preserve"> fecha de inicio del reporte</w:t>
            </w:r>
          </w:p>
          <w:p w:rsidR="7A79BC2D" w:rsidP="07458CB5" w:rsidRDefault="7A79BC2D" w14:paraId="71EABFBA" w14:textId="32211BFD">
            <w:pPr>
              <w:pStyle w:val="ParrafoORT"/>
              <w:ind w:left="0"/>
              <w:rPr>
                <w:rFonts w:ascii="Symbol" w:hAnsi="Symbol" w:eastAsia="Symbol" w:cs="Symbol"/>
                <w:b w:val="1"/>
                <w:bCs w:val="1"/>
                <w:sz w:val="24"/>
                <w:szCs w:val="24"/>
              </w:rPr>
            </w:pPr>
            <w:r w:rsidRPr="07458CB5" w:rsidR="1216CA69">
              <w:rPr>
                <w:rStyle w:val="Enfasis:ORTChar"/>
              </w:rPr>
              <w:t xml:space="preserve">Fecha hasta: </w:t>
            </w:r>
            <w:r w:rsidRPr="07458CB5" w:rsidR="1216CA69">
              <w:rPr>
                <w:rFonts w:ascii="Times New Roman" w:hAnsi="Times New Roman" w:eastAsia="Calibri" w:cs="Times New Roman"/>
                <w:sz w:val="24"/>
                <w:szCs w:val="24"/>
              </w:rPr>
              <w:t>fecha de fin del reporte</w:t>
            </w:r>
          </w:p>
          <w:p w:rsidR="7A79BC2D" w:rsidP="07458CB5" w:rsidRDefault="7A79BC2D" w14:paraId="5594AB5C" w14:textId="663F1E2D">
            <w:pPr>
              <w:pStyle w:val="ParrafoORT"/>
              <w:ind w:left="0"/>
              <w:rPr>
                <w:rFonts w:ascii="Symbol" w:hAnsi="Symbol" w:eastAsia="Symbol" w:cs="Symbol"/>
                <w:sz w:val="24"/>
                <w:szCs w:val="24"/>
              </w:rPr>
            </w:pPr>
            <w:r w:rsidRPr="07458CB5" w:rsidR="1216CA69">
              <w:rPr>
                <w:rFonts w:ascii="Times New Roman" w:hAnsi="Times New Roman" w:eastAsia="Calibri" w:cs="Times New Roman"/>
                <w:sz w:val="24"/>
                <w:szCs w:val="24"/>
              </w:rPr>
              <w:t>La fecha hasta debe ser posterior o igual a la fecha desde</w:t>
            </w:r>
          </w:p>
          <w:p w:rsidR="7A79BC2D" w:rsidP="07458CB5" w:rsidRDefault="7A79BC2D" w14:paraId="532E2467" w14:textId="7D5D7930">
            <w:pPr>
              <w:pStyle w:val="ParrafoORT"/>
              <w:ind w:left="0"/>
              <w:rPr>
                <w:rFonts w:ascii="Symbol" w:hAnsi="Symbol" w:eastAsia="Symbol" w:cs="Symbol"/>
                <w:sz w:val="24"/>
                <w:szCs w:val="24"/>
              </w:rPr>
            </w:pPr>
            <w:r w:rsidR="1216CA69">
              <w:rPr/>
              <w:t>El reporte debe proporcionar los siguientes daos:</w:t>
            </w:r>
          </w:p>
          <w:p w:rsidR="7A79BC2D" w:rsidP="07458CB5" w:rsidRDefault="7A79BC2D" w14:paraId="0C9514C3" w14:textId="2C7B5F8F">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Nro. de funcionario</w:t>
            </w:r>
          </w:p>
          <w:p w:rsidR="7A79BC2D" w:rsidP="07458CB5" w:rsidRDefault="7A79BC2D" w14:paraId="444B59E1" w14:textId="568BDA2F">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Nombre y apellido</w:t>
            </w:r>
          </w:p>
          <w:p w:rsidR="7A79BC2D" w:rsidP="07458CB5" w:rsidRDefault="7A79BC2D" w14:paraId="390E5E41" w14:textId="0566D000">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Tipo de Cómputo</w:t>
            </w:r>
          </w:p>
          <w:p w:rsidR="7A79BC2D" w:rsidP="07458CB5" w:rsidRDefault="7A79BC2D" w14:paraId="13550F3C" w14:textId="42870E50">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diurnas</w:t>
            </w:r>
          </w:p>
          <w:p w:rsidR="7A79BC2D" w:rsidP="07458CB5" w:rsidRDefault="7A79BC2D" w14:paraId="4E704BE8" w14:textId="53FFE40D">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nocturnas</w:t>
            </w:r>
          </w:p>
          <w:p w:rsidR="7A79BC2D" w:rsidP="07458CB5" w:rsidRDefault="7A79BC2D" w14:paraId="30605FF7" w14:textId="5872A07A">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extras</w:t>
            </w:r>
          </w:p>
          <w:p w:rsidR="7A79BC2D" w:rsidP="07458CB5" w:rsidRDefault="7A79BC2D" w14:paraId="195FABDA" w14:textId="4E3F69B8">
            <w:pPr>
              <w:pStyle w:val="ParrafoORT"/>
              <w:numPr>
                <w:ilvl w:val="0"/>
                <w:numId w:val="35"/>
              </w:numPr>
              <w:rPr>
                <w:rFonts w:ascii="Times New Roman" w:hAnsi="Times New Roman" w:eastAsia="Times New Roman" w:cs="Times New Roman"/>
                <w:sz w:val="24"/>
                <w:szCs w:val="24"/>
              </w:rPr>
            </w:pPr>
            <w:r w:rsidRPr="07458CB5" w:rsidR="1216CA69">
              <w:rPr>
                <w:rFonts w:ascii="Times New Roman" w:hAnsi="Times New Roman" w:eastAsia="Calibri" w:cs="Times New Roman"/>
                <w:sz w:val="24"/>
                <w:szCs w:val="24"/>
              </w:rPr>
              <w:t>Horas totales: es la suma de las horas diurnas, nocturnas y extras</w:t>
            </w:r>
          </w:p>
          <w:p w:rsidR="1E59125B" w:rsidP="1E59125B" w:rsidRDefault="1E59125B" w14:paraId="6C59FD49" w14:textId="4B8EE446">
            <w:pPr>
              <w:pStyle w:val="ParrafoORT"/>
              <w:ind w:left="0"/>
              <w:rPr>
                <w:rFonts w:ascii="Times New Roman" w:hAnsi="Times New Roman" w:eastAsia="Calibri" w:cs="Times New Roman"/>
                <w:sz w:val="24"/>
                <w:szCs w:val="24"/>
              </w:rPr>
            </w:pPr>
          </w:p>
        </w:tc>
      </w:tr>
      <w:tr w:rsidR="0C452087" w:rsidTr="7FB468F6" w14:paraId="4635A4DD">
        <w:tc>
          <w:tcPr>
            <w:tcW w:w="2055" w:type="dxa"/>
            <w:tcMar/>
          </w:tcPr>
          <w:p w:rsidR="0C452087" w:rsidP="0C452087" w:rsidRDefault="0C452087" w14:paraId="2E1A8CCD"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45A3FAA2" w14:textId="09C61E25">
            <w:pPr>
              <w:pStyle w:val="ParrafoORT"/>
            </w:pPr>
            <w:r w:rsidR="71172562">
              <w:rPr/>
              <w:t>Alta</w:t>
            </w:r>
          </w:p>
        </w:tc>
      </w:tr>
    </w:tbl>
    <w:p w:rsidR="0C452087" w:rsidP="0C452087" w:rsidRDefault="0C452087" w14:paraId="4F4F29A2" w14:textId="1479E5D6">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1A167E07">
        <w:tc>
          <w:tcPr>
            <w:tcW w:w="2055" w:type="dxa"/>
            <w:tcMar/>
          </w:tcPr>
          <w:p w:rsidR="0C452087" w:rsidP="0C452087" w:rsidRDefault="0C452087" w14:paraId="1E525DDE"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71357D4D" w14:textId="72BC6FA7">
            <w:pPr>
              <w:pStyle w:val="ParrafoORT"/>
            </w:pPr>
            <w:r w:rsidR="4FA7D4FE">
              <w:rPr/>
              <w:t>RF</w:t>
            </w:r>
            <w:r w:rsidR="789881FE">
              <w:rPr/>
              <w:t>39</w:t>
            </w:r>
          </w:p>
        </w:tc>
      </w:tr>
      <w:tr w:rsidR="0C452087" w:rsidTr="7FB468F6" w14:paraId="70410398">
        <w:tc>
          <w:tcPr>
            <w:tcW w:w="2055" w:type="dxa"/>
            <w:tcMar/>
          </w:tcPr>
          <w:p w:rsidR="0C452087" w:rsidP="0C452087" w:rsidRDefault="0C452087" w14:paraId="40BA48A3"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23150F7D" w14:textId="4EB33CFF">
            <w:pPr>
              <w:pStyle w:val="ParrafoORT"/>
            </w:pPr>
            <w:r w:rsidR="6B28D138">
              <w:rPr/>
              <w:t>Administrador. Finanzas. Subjefe de operativa</w:t>
            </w:r>
          </w:p>
        </w:tc>
      </w:tr>
      <w:tr w:rsidR="0C452087" w:rsidTr="7FB468F6" w14:paraId="661F52FA">
        <w:tc>
          <w:tcPr>
            <w:tcW w:w="2055" w:type="dxa"/>
            <w:tcMar/>
          </w:tcPr>
          <w:p w:rsidR="0C452087" w:rsidP="0C452087" w:rsidRDefault="0C452087" w14:paraId="03ADBF35"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6CD8305C" w14:textId="2AEDF22E">
            <w:pPr>
              <w:pStyle w:val="ParrafoORT"/>
            </w:pPr>
            <w:r w:rsidR="2BDEEBBB">
              <w:rPr/>
              <w:t>Reporte de horas extras</w:t>
            </w:r>
          </w:p>
        </w:tc>
      </w:tr>
      <w:tr w:rsidR="0C452087" w:rsidTr="7FB468F6" w14:paraId="18B0EBB1">
        <w:tc>
          <w:tcPr>
            <w:tcW w:w="2055" w:type="dxa"/>
            <w:tcMar/>
          </w:tcPr>
          <w:p w:rsidR="0C452087" w:rsidP="0C452087" w:rsidRDefault="0C452087" w14:paraId="3152817A"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70A65158" w14:textId="161D20C1">
            <w:pPr>
              <w:pStyle w:val="ParrafoORT"/>
              <w:rPr>
                <w:rFonts w:ascii="Times New Roman" w:hAnsi="Times New Roman" w:eastAsia="Calibri" w:cs="Times New Roman"/>
                <w:sz w:val="24"/>
                <w:szCs w:val="24"/>
              </w:rPr>
            </w:pPr>
            <w:r w:rsidR="3B024689">
              <w:rPr/>
              <w:t>El sistema debe permitir</w:t>
            </w:r>
            <w:r w:rsidR="594AF284">
              <w:rPr/>
              <w:t xml:space="preserve"> el reporte de todas las horas extras realizadas por los funcionarios en un periodo de tiempo</w:t>
            </w:r>
          </w:p>
        </w:tc>
      </w:tr>
      <w:tr w:rsidR="1E59125B" w:rsidTr="7FB468F6" w14:paraId="1EB988C1">
        <w:tc>
          <w:tcPr>
            <w:tcW w:w="2055" w:type="dxa"/>
            <w:tcMar/>
          </w:tcPr>
          <w:p w:rsidR="1E59125B" w:rsidP="1E59125B" w:rsidRDefault="1E59125B" w14:paraId="03886D69" w14:textId="10995220">
            <w:pPr>
              <w:pStyle w:val="ParrafoORT"/>
              <w:rPr>
                <w:rFonts w:ascii="Times New Roman" w:hAnsi="Times New Roman" w:eastAsia="Calibri" w:cs="Times New Roman"/>
                <w:sz w:val="24"/>
                <w:szCs w:val="24"/>
              </w:rPr>
            </w:pPr>
            <w:r w:rsidRPr="1E59125B" w:rsidR="1E59125B">
              <w:rPr>
                <w:rFonts w:ascii="Times New Roman" w:hAnsi="Times New Roman" w:eastAsia="Calibri" w:cs="Times New Roman"/>
                <w:sz w:val="24"/>
                <w:szCs w:val="24"/>
              </w:rPr>
              <w:t>Validación y reglas de negocio</w:t>
            </w:r>
          </w:p>
        </w:tc>
        <w:tc>
          <w:tcPr>
            <w:tcW w:w="6435" w:type="dxa"/>
            <w:tcMar/>
          </w:tcPr>
          <w:p w:rsidR="1E59125B" w:rsidP="07458CB5" w:rsidRDefault="1E59125B" w14:paraId="69C18A09" w14:textId="6CC62FCC">
            <w:pPr>
              <w:pStyle w:val="ParrafoORT"/>
              <w:ind w:left="0"/>
              <w:rPr>
                <w:sz w:val="24"/>
                <w:szCs w:val="24"/>
              </w:rPr>
            </w:pPr>
            <w:r w:rsidR="1E59125B">
              <w:rPr/>
              <w:t>Se requiere:</w:t>
            </w:r>
          </w:p>
          <w:p w:rsidR="1E59125B" w:rsidP="07458CB5" w:rsidRDefault="1E59125B" w14:paraId="3F2A0605" w14:textId="2D534F35">
            <w:pPr>
              <w:pStyle w:val="ParrafoORT"/>
              <w:ind w:left="0"/>
              <w:rPr>
                <w:rFonts w:ascii="Symbol" w:hAnsi="Symbol" w:eastAsia="Symbol" w:cs="Symbol"/>
                <w:b w:val="1"/>
                <w:bCs w:val="1"/>
                <w:sz w:val="24"/>
                <w:szCs w:val="24"/>
              </w:rPr>
            </w:pPr>
            <w:r w:rsidRPr="07458CB5" w:rsidR="1E59125B">
              <w:rPr>
                <w:rStyle w:val="Enfasis:ORTChar"/>
              </w:rPr>
              <w:t>Fecha desde:</w:t>
            </w:r>
            <w:r w:rsidRPr="07458CB5" w:rsidR="1E59125B">
              <w:rPr>
                <w:rFonts w:ascii="Times New Roman" w:hAnsi="Times New Roman" w:eastAsia="Calibri" w:cs="Times New Roman"/>
                <w:sz w:val="24"/>
                <w:szCs w:val="24"/>
              </w:rPr>
              <w:t xml:space="preserve"> fecha de inicio del reporte</w:t>
            </w:r>
          </w:p>
          <w:p w:rsidR="1E59125B" w:rsidP="07458CB5" w:rsidRDefault="1E59125B" w14:paraId="4E6EB372" w14:textId="32211BFD">
            <w:pPr>
              <w:pStyle w:val="ParrafoORT"/>
              <w:ind w:left="0"/>
              <w:rPr>
                <w:rFonts w:ascii="Symbol" w:hAnsi="Symbol" w:eastAsia="Symbol" w:cs="Symbol"/>
                <w:b w:val="1"/>
                <w:bCs w:val="1"/>
                <w:sz w:val="24"/>
                <w:szCs w:val="24"/>
              </w:rPr>
            </w:pPr>
            <w:r w:rsidRPr="07458CB5" w:rsidR="1E59125B">
              <w:rPr>
                <w:rStyle w:val="Enfasis:ORTChar"/>
              </w:rPr>
              <w:t xml:space="preserve">Fecha hasta: </w:t>
            </w:r>
            <w:r w:rsidRPr="07458CB5" w:rsidR="1E59125B">
              <w:rPr>
                <w:rFonts w:ascii="Times New Roman" w:hAnsi="Times New Roman" w:eastAsia="Calibri" w:cs="Times New Roman"/>
                <w:sz w:val="24"/>
                <w:szCs w:val="24"/>
              </w:rPr>
              <w:t>fecha de fin del reporte</w:t>
            </w:r>
          </w:p>
          <w:p w:rsidR="1E59125B" w:rsidP="07458CB5" w:rsidRDefault="1E59125B" w14:paraId="7A71CA21" w14:textId="663F1E2D">
            <w:pPr>
              <w:pStyle w:val="ParrafoORT"/>
              <w:ind w:left="0"/>
              <w:rPr>
                <w:rFonts w:ascii="Symbol" w:hAnsi="Symbol" w:eastAsia="Symbol" w:cs="Symbol"/>
                <w:sz w:val="24"/>
                <w:szCs w:val="24"/>
              </w:rPr>
            </w:pPr>
            <w:r w:rsidRPr="07458CB5" w:rsidR="1E59125B">
              <w:rPr>
                <w:rFonts w:ascii="Times New Roman" w:hAnsi="Times New Roman" w:eastAsia="Calibri" w:cs="Times New Roman"/>
                <w:sz w:val="24"/>
                <w:szCs w:val="24"/>
              </w:rPr>
              <w:t>La fecha hasta debe ser posterior o igual a la fecha desde</w:t>
            </w:r>
          </w:p>
          <w:p w:rsidR="1E59125B" w:rsidP="07458CB5" w:rsidRDefault="1E59125B" w14:paraId="7ECB201B" w14:textId="7D5D7930">
            <w:pPr>
              <w:pStyle w:val="ParrafoORT"/>
              <w:ind w:left="0"/>
              <w:rPr>
                <w:rFonts w:ascii="Symbol" w:hAnsi="Symbol" w:eastAsia="Symbol" w:cs="Symbol"/>
                <w:sz w:val="24"/>
                <w:szCs w:val="24"/>
              </w:rPr>
            </w:pPr>
            <w:r w:rsidR="1E59125B">
              <w:rPr/>
              <w:t>El reporte debe proporcionar los siguientes daos:</w:t>
            </w:r>
          </w:p>
          <w:p w:rsidR="1E59125B" w:rsidP="07458CB5" w:rsidRDefault="1E59125B" w14:paraId="1F69A089" w14:textId="2C7B5F8F">
            <w:pPr>
              <w:pStyle w:val="ParrafoORT"/>
              <w:numPr>
                <w:ilvl w:val="0"/>
                <w:numId w:val="34"/>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Nro. de funcionario</w:t>
            </w:r>
          </w:p>
          <w:p w:rsidR="1E59125B" w:rsidP="07458CB5" w:rsidRDefault="1E59125B" w14:paraId="11D5DB75" w14:textId="70DCF37E">
            <w:pPr>
              <w:pStyle w:val="ParrafoORT"/>
              <w:numPr>
                <w:ilvl w:val="0"/>
                <w:numId w:val="34"/>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Nombre y apellido</w:t>
            </w:r>
          </w:p>
          <w:p w:rsidR="1E59125B" w:rsidP="07458CB5" w:rsidRDefault="1E59125B" w14:paraId="6B47DBAA" w14:textId="07725142">
            <w:pPr>
              <w:pStyle w:val="ParrafoORT"/>
              <w:numPr>
                <w:ilvl w:val="0"/>
                <w:numId w:val="34"/>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Horas totales</w:t>
            </w:r>
            <w:r w:rsidRPr="07458CB5" w:rsidR="7487B091">
              <w:rPr>
                <w:rFonts w:ascii="Times New Roman" w:hAnsi="Times New Roman" w:eastAsia="Calibri" w:cs="Times New Roman"/>
                <w:sz w:val="24"/>
                <w:szCs w:val="24"/>
              </w:rPr>
              <w:t xml:space="preserve"> extras</w:t>
            </w:r>
            <w:r w:rsidRPr="07458CB5" w:rsidR="1E59125B">
              <w:rPr>
                <w:rFonts w:ascii="Times New Roman" w:hAnsi="Times New Roman" w:eastAsia="Calibri" w:cs="Times New Roman"/>
                <w:sz w:val="24"/>
                <w:szCs w:val="24"/>
              </w:rPr>
              <w:t>: es la suma de las horas d</w:t>
            </w:r>
            <w:r w:rsidRPr="07458CB5" w:rsidR="3E09DB4F">
              <w:rPr>
                <w:rFonts w:ascii="Times New Roman" w:hAnsi="Times New Roman" w:eastAsia="Calibri" w:cs="Times New Roman"/>
                <w:sz w:val="24"/>
                <w:szCs w:val="24"/>
              </w:rPr>
              <w:t xml:space="preserve">e </w:t>
            </w:r>
            <w:r w:rsidRPr="07458CB5" w:rsidR="1E59125B">
              <w:rPr>
                <w:rFonts w:ascii="Times New Roman" w:hAnsi="Times New Roman" w:eastAsia="Calibri" w:cs="Times New Roman"/>
                <w:sz w:val="24"/>
                <w:szCs w:val="24"/>
              </w:rPr>
              <w:t>extras</w:t>
            </w:r>
          </w:p>
        </w:tc>
      </w:tr>
      <w:tr w:rsidR="0C452087" w:rsidTr="7FB468F6" w14:paraId="5BD8F850">
        <w:tc>
          <w:tcPr>
            <w:tcW w:w="2055" w:type="dxa"/>
            <w:tcMar/>
          </w:tcPr>
          <w:p w:rsidR="0C452087" w:rsidP="0C452087" w:rsidRDefault="0C452087" w14:paraId="19A663F9"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34D69CC7" w14:textId="29C3C595">
            <w:pPr>
              <w:pStyle w:val="ParrafoORT"/>
            </w:pPr>
            <w:r w:rsidR="680C7521">
              <w:rPr/>
              <w:t>Media</w:t>
            </w:r>
          </w:p>
        </w:tc>
      </w:tr>
    </w:tbl>
    <w:p w:rsidR="0C452087" w:rsidP="0C452087" w:rsidRDefault="0C452087" w14:paraId="159DC124" w14:textId="3CF553DA">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C452087" w:rsidTr="7FB468F6" w14:paraId="0A1BF51E">
        <w:tc>
          <w:tcPr>
            <w:tcW w:w="2055" w:type="dxa"/>
            <w:tcMar/>
          </w:tcPr>
          <w:p w:rsidR="0C452087" w:rsidP="0C452087" w:rsidRDefault="0C452087" w14:paraId="4A301350" w14:textId="53B7A3D3">
            <w:pPr>
              <w:pStyle w:val="ParrafoORT"/>
              <w:rPr>
                <w:rFonts w:ascii="Times New Roman" w:hAnsi="Times New Roman" w:eastAsia="Calibri" w:cs="Times New Roman"/>
                <w:sz w:val="24"/>
                <w:szCs w:val="24"/>
              </w:rPr>
            </w:pPr>
            <w:r w:rsidR="0C452087">
              <w:rPr/>
              <w:t>ID</w:t>
            </w:r>
          </w:p>
        </w:tc>
        <w:tc>
          <w:tcPr>
            <w:tcW w:w="6435" w:type="dxa"/>
            <w:tcMar/>
          </w:tcPr>
          <w:p w:rsidR="0C452087" w:rsidP="0C452087" w:rsidRDefault="0C452087" w14:paraId="4FD6E1A6" w14:textId="4AF28219">
            <w:pPr>
              <w:pStyle w:val="ParrafoORT"/>
            </w:pPr>
            <w:r w:rsidR="4FA7D4FE">
              <w:rPr/>
              <w:t>RF</w:t>
            </w:r>
            <w:r w:rsidR="18DB8A61">
              <w:rPr/>
              <w:t>4</w:t>
            </w:r>
            <w:r w:rsidR="6A6F33A0">
              <w:rPr/>
              <w:t>0</w:t>
            </w:r>
          </w:p>
        </w:tc>
      </w:tr>
      <w:tr w:rsidR="0C452087" w:rsidTr="7FB468F6" w14:paraId="7E354EEF">
        <w:tc>
          <w:tcPr>
            <w:tcW w:w="2055" w:type="dxa"/>
            <w:tcMar/>
          </w:tcPr>
          <w:p w:rsidR="0C452087" w:rsidP="0C452087" w:rsidRDefault="0C452087" w14:paraId="6195A904" w14:textId="4F490FEC">
            <w:pPr>
              <w:pStyle w:val="ParrafoORT"/>
              <w:rPr>
                <w:rFonts w:ascii="Times New Roman" w:hAnsi="Times New Roman" w:eastAsia="Calibri" w:cs="Times New Roman"/>
                <w:sz w:val="24"/>
                <w:szCs w:val="24"/>
              </w:rPr>
            </w:pPr>
            <w:r w:rsidR="0C452087">
              <w:rPr/>
              <w:t>Usuario</w:t>
            </w:r>
          </w:p>
        </w:tc>
        <w:tc>
          <w:tcPr>
            <w:tcW w:w="6435" w:type="dxa"/>
            <w:tcMar/>
          </w:tcPr>
          <w:p w:rsidR="0C452087" w:rsidP="0C452087" w:rsidRDefault="0C452087" w14:paraId="09188618" w14:textId="0A0F4326">
            <w:pPr>
              <w:pStyle w:val="ParrafoORT"/>
            </w:pPr>
            <w:r w:rsidR="03927553">
              <w:rPr/>
              <w:t>Administrador. Finanzas. Subjefe de operativa</w:t>
            </w:r>
          </w:p>
        </w:tc>
      </w:tr>
      <w:tr w:rsidR="0C452087" w:rsidTr="7FB468F6" w14:paraId="7C0EC048">
        <w:tc>
          <w:tcPr>
            <w:tcW w:w="2055" w:type="dxa"/>
            <w:tcMar/>
          </w:tcPr>
          <w:p w:rsidR="0C452087" w:rsidP="0C452087" w:rsidRDefault="0C452087" w14:paraId="66D99F87" w14:textId="75BD1945">
            <w:pPr>
              <w:pStyle w:val="ParrafoORT"/>
              <w:rPr>
                <w:rFonts w:ascii="Times New Roman" w:hAnsi="Times New Roman" w:eastAsia="Calibri" w:cs="Times New Roman"/>
                <w:sz w:val="24"/>
                <w:szCs w:val="24"/>
              </w:rPr>
            </w:pPr>
            <w:r w:rsidR="0C452087">
              <w:rPr/>
              <w:t>Título</w:t>
            </w:r>
          </w:p>
        </w:tc>
        <w:tc>
          <w:tcPr>
            <w:tcW w:w="6435" w:type="dxa"/>
            <w:tcMar/>
          </w:tcPr>
          <w:p w:rsidR="0C452087" w:rsidP="0C452087" w:rsidRDefault="0C452087" w14:paraId="159C0E44" w14:textId="6C86CE5E">
            <w:pPr>
              <w:pStyle w:val="ParrafoORT"/>
            </w:pPr>
            <w:r w:rsidR="0CE67C13">
              <w:rPr/>
              <w:t>Reporte de libres otorgados</w:t>
            </w:r>
          </w:p>
        </w:tc>
      </w:tr>
      <w:tr w:rsidR="0C452087" w:rsidTr="7FB468F6" w14:paraId="37F4F133">
        <w:tc>
          <w:tcPr>
            <w:tcW w:w="2055" w:type="dxa"/>
            <w:tcMar/>
          </w:tcPr>
          <w:p w:rsidR="0C452087" w:rsidP="0C452087" w:rsidRDefault="0C452087" w14:paraId="6D7D59DA" w14:textId="777286FF">
            <w:pPr>
              <w:pStyle w:val="ParrafoORT"/>
              <w:rPr>
                <w:rFonts w:ascii="Times New Roman" w:hAnsi="Times New Roman" w:eastAsia="Calibri" w:cs="Times New Roman"/>
                <w:sz w:val="24"/>
                <w:szCs w:val="24"/>
              </w:rPr>
            </w:pPr>
            <w:r w:rsidR="0C452087">
              <w:rPr/>
              <w:t>Descripción</w:t>
            </w:r>
          </w:p>
        </w:tc>
        <w:tc>
          <w:tcPr>
            <w:tcW w:w="6435" w:type="dxa"/>
            <w:tcMar/>
          </w:tcPr>
          <w:p w:rsidR="0C452087" w:rsidP="0C452087" w:rsidRDefault="0C452087" w14:paraId="241C6095" w14:textId="2CD65B84">
            <w:pPr>
              <w:pStyle w:val="ParrafoORT"/>
              <w:rPr>
                <w:rFonts w:ascii="Times New Roman" w:hAnsi="Times New Roman" w:eastAsia="Calibri" w:cs="Times New Roman"/>
                <w:sz w:val="24"/>
                <w:szCs w:val="24"/>
              </w:rPr>
            </w:pPr>
            <w:r w:rsidR="3B024689">
              <w:rPr/>
              <w:t>El sistema debe permitir</w:t>
            </w:r>
            <w:r w:rsidR="77508ABF">
              <w:rPr/>
              <w:t xml:space="preserve"> el reporte de cada guardia, todos los libres otorgados en un periodo específico</w:t>
            </w:r>
          </w:p>
        </w:tc>
      </w:tr>
      <w:tr w:rsidR="1E59125B" w:rsidTr="7FB468F6" w14:paraId="73B3EA51">
        <w:tc>
          <w:tcPr>
            <w:tcW w:w="2055" w:type="dxa"/>
            <w:tcMar/>
          </w:tcPr>
          <w:p w:rsidR="1E59125B" w:rsidP="1E59125B" w:rsidRDefault="1E59125B" w14:paraId="27E78E59" w14:textId="10995220">
            <w:pPr>
              <w:pStyle w:val="ParrafoORT"/>
              <w:rPr>
                <w:rFonts w:ascii="Times New Roman" w:hAnsi="Times New Roman" w:eastAsia="Calibri" w:cs="Times New Roman"/>
                <w:sz w:val="24"/>
                <w:szCs w:val="24"/>
              </w:rPr>
            </w:pPr>
            <w:r w:rsidRPr="1E59125B" w:rsidR="1E59125B">
              <w:rPr>
                <w:rFonts w:ascii="Times New Roman" w:hAnsi="Times New Roman" w:eastAsia="Calibri" w:cs="Times New Roman"/>
                <w:sz w:val="24"/>
                <w:szCs w:val="24"/>
              </w:rPr>
              <w:t>Validación y reglas de negocio</w:t>
            </w:r>
          </w:p>
        </w:tc>
        <w:tc>
          <w:tcPr>
            <w:tcW w:w="6435" w:type="dxa"/>
            <w:tcMar/>
          </w:tcPr>
          <w:p w:rsidR="1E59125B" w:rsidP="07458CB5" w:rsidRDefault="1E59125B" w14:paraId="68A35913" w14:textId="6CC62FCC">
            <w:pPr>
              <w:pStyle w:val="ParrafoORT"/>
              <w:ind w:left="0"/>
              <w:rPr>
                <w:sz w:val="24"/>
                <w:szCs w:val="24"/>
              </w:rPr>
            </w:pPr>
            <w:r w:rsidR="1E59125B">
              <w:rPr/>
              <w:t>Se requiere:</w:t>
            </w:r>
          </w:p>
          <w:p w:rsidR="1E59125B" w:rsidP="07458CB5" w:rsidRDefault="1E59125B" w14:paraId="0F01F616" w14:textId="2D534F35">
            <w:pPr>
              <w:pStyle w:val="ParrafoORT"/>
              <w:ind w:left="0"/>
              <w:rPr>
                <w:rFonts w:ascii="Symbol" w:hAnsi="Symbol" w:eastAsia="Symbol" w:cs="Symbol"/>
                <w:b w:val="1"/>
                <w:bCs w:val="1"/>
                <w:sz w:val="24"/>
                <w:szCs w:val="24"/>
              </w:rPr>
            </w:pPr>
            <w:r w:rsidRPr="07458CB5" w:rsidR="1E59125B">
              <w:rPr>
                <w:rStyle w:val="Enfasis:ORTChar"/>
              </w:rPr>
              <w:t>Fecha desde:</w:t>
            </w:r>
            <w:r w:rsidRPr="07458CB5" w:rsidR="1E59125B">
              <w:rPr>
                <w:rFonts w:ascii="Times New Roman" w:hAnsi="Times New Roman" w:eastAsia="Calibri" w:cs="Times New Roman"/>
                <w:sz w:val="24"/>
                <w:szCs w:val="24"/>
              </w:rPr>
              <w:t xml:space="preserve"> fecha de inicio del reporte</w:t>
            </w:r>
          </w:p>
          <w:p w:rsidR="1E59125B" w:rsidP="07458CB5" w:rsidRDefault="1E59125B" w14:paraId="5846D343" w14:textId="32211BFD">
            <w:pPr>
              <w:pStyle w:val="ParrafoORT"/>
              <w:ind w:left="0"/>
              <w:rPr>
                <w:rFonts w:ascii="Symbol" w:hAnsi="Symbol" w:eastAsia="Symbol" w:cs="Symbol"/>
                <w:b w:val="1"/>
                <w:bCs w:val="1"/>
                <w:sz w:val="24"/>
                <w:szCs w:val="24"/>
              </w:rPr>
            </w:pPr>
            <w:r w:rsidRPr="07458CB5" w:rsidR="1E59125B">
              <w:rPr>
                <w:rStyle w:val="Enfasis:ORTChar"/>
              </w:rPr>
              <w:t xml:space="preserve">Fecha hasta: </w:t>
            </w:r>
            <w:r w:rsidRPr="07458CB5" w:rsidR="1E59125B">
              <w:rPr>
                <w:rFonts w:ascii="Times New Roman" w:hAnsi="Times New Roman" w:eastAsia="Calibri" w:cs="Times New Roman"/>
                <w:sz w:val="24"/>
                <w:szCs w:val="24"/>
              </w:rPr>
              <w:t>fecha de fin del reporte</w:t>
            </w:r>
          </w:p>
          <w:p w:rsidR="1E59125B" w:rsidP="07458CB5" w:rsidRDefault="1E59125B" w14:paraId="776DB119" w14:textId="663F1E2D">
            <w:pPr>
              <w:pStyle w:val="ParrafoORT"/>
              <w:ind w:left="0"/>
              <w:rPr>
                <w:rFonts w:ascii="Symbol" w:hAnsi="Symbol" w:eastAsia="Symbol" w:cs="Symbol"/>
                <w:sz w:val="24"/>
                <w:szCs w:val="24"/>
              </w:rPr>
            </w:pPr>
            <w:r w:rsidRPr="07458CB5" w:rsidR="1E59125B">
              <w:rPr>
                <w:rFonts w:ascii="Times New Roman" w:hAnsi="Times New Roman" w:eastAsia="Calibri" w:cs="Times New Roman"/>
                <w:sz w:val="24"/>
                <w:szCs w:val="24"/>
              </w:rPr>
              <w:t>La fecha hasta debe ser posterior o igual a la fecha desde</w:t>
            </w:r>
          </w:p>
          <w:p w:rsidR="1E59125B" w:rsidP="07458CB5" w:rsidRDefault="1E59125B" w14:paraId="2A0F3A48" w14:textId="7D5D7930">
            <w:pPr>
              <w:pStyle w:val="ParrafoORT"/>
              <w:ind w:left="0"/>
              <w:rPr>
                <w:rFonts w:ascii="Symbol" w:hAnsi="Symbol" w:eastAsia="Symbol" w:cs="Symbol"/>
                <w:sz w:val="24"/>
                <w:szCs w:val="24"/>
              </w:rPr>
            </w:pPr>
            <w:r w:rsidR="1E59125B">
              <w:rPr/>
              <w:t>El reporte debe proporcionar los siguientes daos:</w:t>
            </w:r>
          </w:p>
          <w:p w:rsidR="1E59125B" w:rsidP="07458CB5" w:rsidRDefault="1E59125B" w14:paraId="76136C7B" w14:textId="2C7B5F8F">
            <w:pPr>
              <w:pStyle w:val="ParrafoORT"/>
              <w:numPr>
                <w:ilvl w:val="0"/>
                <w:numId w:val="33"/>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Nro. de funcionario</w:t>
            </w:r>
          </w:p>
          <w:p w:rsidR="1E59125B" w:rsidP="07458CB5" w:rsidRDefault="1E59125B" w14:paraId="2DBA15ED" w14:textId="70DCF37E">
            <w:pPr>
              <w:pStyle w:val="ParrafoORT"/>
              <w:numPr>
                <w:ilvl w:val="0"/>
                <w:numId w:val="33"/>
              </w:numPr>
              <w:rPr>
                <w:rFonts w:ascii="Times New Roman" w:hAnsi="Times New Roman" w:eastAsia="Times New Roman" w:cs="Times New Roman"/>
                <w:sz w:val="24"/>
                <w:szCs w:val="24"/>
              </w:rPr>
            </w:pPr>
            <w:r w:rsidRPr="07458CB5" w:rsidR="1E59125B">
              <w:rPr>
                <w:rFonts w:ascii="Times New Roman" w:hAnsi="Times New Roman" w:eastAsia="Calibri" w:cs="Times New Roman"/>
                <w:sz w:val="24"/>
                <w:szCs w:val="24"/>
              </w:rPr>
              <w:t>Nombre y apellido</w:t>
            </w:r>
          </w:p>
          <w:p w:rsidR="4777E10D" w:rsidP="07458CB5" w:rsidRDefault="4777E10D" w14:paraId="6529EC3D" w14:textId="0EE44793">
            <w:pPr>
              <w:pStyle w:val="ParrafoORT"/>
              <w:numPr>
                <w:ilvl w:val="0"/>
                <w:numId w:val="33"/>
              </w:numPr>
              <w:rPr>
                <w:rFonts w:ascii="Times New Roman" w:hAnsi="Times New Roman" w:eastAsia="Times New Roman" w:cs="Times New Roman"/>
                <w:sz w:val="24"/>
                <w:szCs w:val="24"/>
              </w:rPr>
            </w:pPr>
            <w:proofErr w:type="gramStart"/>
            <w:r w:rsidRPr="07458CB5" w:rsidR="4777E10D">
              <w:rPr>
                <w:rFonts w:ascii="Times New Roman" w:hAnsi="Times New Roman" w:eastAsia="Calibri" w:cs="Times New Roman"/>
                <w:sz w:val="24"/>
                <w:szCs w:val="24"/>
              </w:rPr>
              <w:t>Total</w:t>
            </w:r>
            <w:proofErr w:type="gramEnd"/>
            <w:r w:rsidRPr="07458CB5" w:rsidR="4777E10D">
              <w:rPr>
                <w:rFonts w:ascii="Times New Roman" w:hAnsi="Times New Roman" w:eastAsia="Calibri" w:cs="Times New Roman"/>
                <w:sz w:val="24"/>
                <w:szCs w:val="24"/>
              </w:rPr>
              <w:t xml:space="preserve"> de libres registrados</w:t>
            </w:r>
            <w:r w:rsidRPr="07458CB5" w:rsidR="1E59125B">
              <w:rPr>
                <w:rFonts w:ascii="Times New Roman" w:hAnsi="Times New Roman" w:eastAsia="Calibri" w:cs="Times New Roman"/>
                <w:sz w:val="24"/>
                <w:szCs w:val="24"/>
              </w:rPr>
              <w:t xml:space="preserve">: es la suma de las </w:t>
            </w:r>
            <w:proofErr w:type="spellStart"/>
            <w:r w:rsidRPr="07458CB5" w:rsidR="6AECD8F7">
              <w:rPr>
                <w:rFonts w:ascii="Times New Roman" w:hAnsi="Times New Roman" w:eastAsia="Calibri" w:cs="Times New Roman"/>
                <w:sz w:val="24"/>
                <w:szCs w:val="24"/>
              </w:rPr>
              <w:t>dias</w:t>
            </w:r>
            <w:proofErr w:type="spellEnd"/>
            <w:r w:rsidRPr="07458CB5" w:rsidR="6AECD8F7">
              <w:rPr>
                <w:rFonts w:ascii="Times New Roman" w:hAnsi="Times New Roman" w:eastAsia="Calibri" w:cs="Times New Roman"/>
                <w:sz w:val="24"/>
                <w:szCs w:val="24"/>
              </w:rPr>
              <w:t xml:space="preserve"> en que el funcionario descansó</w:t>
            </w:r>
          </w:p>
        </w:tc>
      </w:tr>
      <w:tr w:rsidR="0C452087" w:rsidTr="7FB468F6" w14:paraId="1422D93F">
        <w:tc>
          <w:tcPr>
            <w:tcW w:w="2055" w:type="dxa"/>
            <w:tcMar/>
          </w:tcPr>
          <w:p w:rsidR="0C452087" w:rsidP="0C452087" w:rsidRDefault="0C452087" w14:paraId="01B8F8A3" w14:textId="014F3989">
            <w:pPr>
              <w:pStyle w:val="ParrafoORT"/>
              <w:rPr>
                <w:rFonts w:ascii="Times New Roman" w:hAnsi="Times New Roman" w:eastAsia="Calibri" w:cs="Times New Roman"/>
                <w:sz w:val="24"/>
                <w:szCs w:val="24"/>
              </w:rPr>
            </w:pPr>
            <w:r w:rsidR="0C452087">
              <w:rPr/>
              <w:t>Prioridad</w:t>
            </w:r>
          </w:p>
        </w:tc>
        <w:tc>
          <w:tcPr>
            <w:tcW w:w="6435" w:type="dxa"/>
            <w:tcMar/>
          </w:tcPr>
          <w:p w:rsidR="0C452087" w:rsidP="0C452087" w:rsidRDefault="0C452087" w14:paraId="68F1070A" w14:textId="4C06C9DC">
            <w:pPr>
              <w:pStyle w:val="ParrafoORT"/>
            </w:pPr>
            <w:r w:rsidR="4A52F29F">
              <w:rPr/>
              <w:t>Media</w:t>
            </w:r>
          </w:p>
        </w:tc>
      </w:tr>
    </w:tbl>
    <w:p w:rsidR="07458CB5" w:rsidP="07458CB5" w:rsidRDefault="07458CB5" w14:paraId="0090C544" w14:textId="51ED9047">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7458CB5" w:rsidTr="7FB468F6" w14:paraId="028555C5">
        <w:tc>
          <w:tcPr>
            <w:tcW w:w="2055" w:type="dxa"/>
            <w:tcMar/>
          </w:tcPr>
          <w:p w:rsidR="07458CB5" w:rsidP="07458CB5" w:rsidRDefault="07458CB5" w14:paraId="1191E5C9" w14:textId="53B7A3D3">
            <w:pPr>
              <w:pStyle w:val="ParrafoORT"/>
              <w:rPr>
                <w:rFonts w:ascii="Times New Roman" w:hAnsi="Times New Roman" w:eastAsia="Calibri" w:cs="Times New Roman"/>
                <w:sz w:val="24"/>
                <w:szCs w:val="24"/>
              </w:rPr>
            </w:pPr>
            <w:r w:rsidR="07458CB5">
              <w:rPr/>
              <w:t>ID</w:t>
            </w:r>
          </w:p>
        </w:tc>
        <w:tc>
          <w:tcPr>
            <w:tcW w:w="6435" w:type="dxa"/>
            <w:tcMar/>
          </w:tcPr>
          <w:p w:rsidR="07458CB5" w:rsidP="07458CB5" w:rsidRDefault="07458CB5" w14:paraId="47D5041D" w14:textId="638C2496">
            <w:pPr>
              <w:pStyle w:val="ParrafoORT"/>
            </w:pPr>
            <w:r w:rsidR="09EDBAC8">
              <w:rPr/>
              <w:t>RF4</w:t>
            </w:r>
            <w:r w:rsidR="7B151D16">
              <w:rPr/>
              <w:t>1</w:t>
            </w:r>
          </w:p>
        </w:tc>
      </w:tr>
      <w:tr w:rsidR="07458CB5" w:rsidTr="7FB468F6" w14:paraId="5C094A86">
        <w:tc>
          <w:tcPr>
            <w:tcW w:w="2055" w:type="dxa"/>
            <w:tcMar/>
          </w:tcPr>
          <w:p w:rsidR="07458CB5" w:rsidP="07458CB5" w:rsidRDefault="07458CB5" w14:paraId="23C0E984" w14:textId="4F490FEC">
            <w:pPr>
              <w:pStyle w:val="ParrafoORT"/>
              <w:rPr>
                <w:rFonts w:ascii="Times New Roman" w:hAnsi="Times New Roman" w:eastAsia="Calibri" w:cs="Times New Roman"/>
                <w:sz w:val="24"/>
                <w:szCs w:val="24"/>
              </w:rPr>
            </w:pPr>
            <w:r w:rsidR="07458CB5">
              <w:rPr/>
              <w:t>Usuario</w:t>
            </w:r>
          </w:p>
        </w:tc>
        <w:tc>
          <w:tcPr>
            <w:tcW w:w="6435" w:type="dxa"/>
            <w:tcMar/>
          </w:tcPr>
          <w:p w:rsidR="07458CB5" w:rsidP="07458CB5" w:rsidRDefault="07458CB5" w14:paraId="023B1A53" w14:textId="0A0F4326">
            <w:pPr>
              <w:pStyle w:val="ParrafoORT"/>
            </w:pPr>
            <w:r w:rsidR="07458CB5">
              <w:rPr/>
              <w:t>Administrador. Finanzas. Subjefe de operativa</w:t>
            </w:r>
          </w:p>
        </w:tc>
      </w:tr>
      <w:tr w:rsidR="07458CB5" w:rsidTr="7FB468F6" w14:paraId="69F7A787">
        <w:tc>
          <w:tcPr>
            <w:tcW w:w="2055" w:type="dxa"/>
            <w:tcMar/>
          </w:tcPr>
          <w:p w:rsidR="07458CB5" w:rsidP="07458CB5" w:rsidRDefault="07458CB5" w14:paraId="33B41B6A" w14:textId="75BD1945">
            <w:pPr>
              <w:pStyle w:val="ParrafoORT"/>
              <w:rPr>
                <w:rFonts w:ascii="Times New Roman" w:hAnsi="Times New Roman" w:eastAsia="Calibri" w:cs="Times New Roman"/>
                <w:sz w:val="24"/>
                <w:szCs w:val="24"/>
              </w:rPr>
            </w:pPr>
            <w:r w:rsidR="07458CB5">
              <w:rPr/>
              <w:t>Título</w:t>
            </w:r>
          </w:p>
        </w:tc>
        <w:tc>
          <w:tcPr>
            <w:tcW w:w="6435" w:type="dxa"/>
            <w:tcMar/>
          </w:tcPr>
          <w:p w:rsidR="39B00756" w:rsidP="07458CB5" w:rsidRDefault="39B00756" w14:paraId="4C7E493C" w14:textId="02439CF8">
            <w:pPr>
              <w:pStyle w:val="ParrafoORT"/>
            </w:pPr>
            <w:r w:rsidR="39B00756">
              <w:rPr/>
              <w:t>Registro de tipo de contrato</w:t>
            </w:r>
          </w:p>
        </w:tc>
      </w:tr>
      <w:tr w:rsidR="07458CB5" w:rsidTr="7FB468F6" w14:paraId="6DB8260D">
        <w:tc>
          <w:tcPr>
            <w:tcW w:w="2055" w:type="dxa"/>
            <w:tcMar/>
          </w:tcPr>
          <w:p w:rsidR="07458CB5" w:rsidP="07458CB5" w:rsidRDefault="07458CB5" w14:paraId="0E917E6A" w14:textId="777286FF">
            <w:pPr>
              <w:pStyle w:val="ParrafoORT"/>
              <w:rPr>
                <w:rFonts w:ascii="Times New Roman" w:hAnsi="Times New Roman" w:eastAsia="Calibri" w:cs="Times New Roman"/>
                <w:sz w:val="24"/>
                <w:szCs w:val="24"/>
              </w:rPr>
            </w:pPr>
            <w:r w:rsidR="07458CB5">
              <w:rPr/>
              <w:t>Descripción</w:t>
            </w:r>
          </w:p>
        </w:tc>
        <w:tc>
          <w:tcPr>
            <w:tcW w:w="6435" w:type="dxa"/>
            <w:tcMar/>
          </w:tcPr>
          <w:p w:rsidR="07458CB5" w:rsidP="07458CB5" w:rsidRDefault="07458CB5" w14:paraId="3C7E6EBB" w14:textId="0EEBF337">
            <w:pPr>
              <w:pStyle w:val="ParrafoORT"/>
            </w:pPr>
            <w:r w:rsidR="07458CB5">
              <w:rPr/>
              <w:t xml:space="preserve">El sistema debe permitir </w:t>
            </w:r>
            <w:r w:rsidR="2C67DCE1">
              <w:rPr/>
              <w:t>el registro de tipo de contrato de un funcio</w:t>
            </w:r>
            <w:r w:rsidR="02A1A11E">
              <w:rPr/>
              <w:t xml:space="preserve">nario </w:t>
            </w:r>
            <w:r w:rsidR="2C67DCE1">
              <w:rPr/>
              <w:t>con que la empresa trabaja.</w:t>
            </w:r>
          </w:p>
        </w:tc>
      </w:tr>
      <w:tr w:rsidR="07458CB5" w:rsidTr="7FB468F6" w14:paraId="78AA9B9C">
        <w:tc>
          <w:tcPr>
            <w:tcW w:w="2055" w:type="dxa"/>
            <w:tcMar/>
          </w:tcPr>
          <w:p w:rsidR="07458CB5" w:rsidP="07458CB5" w:rsidRDefault="07458CB5" w14:paraId="220A53FB" w14:textId="10995220">
            <w:pPr>
              <w:pStyle w:val="ParrafoORT"/>
              <w:rPr>
                <w:rFonts w:ascii="Times New Roman" w:hAnsi="Times New Roman" w:eastAsia="Calibri" w:cs="Times New Roman"/>
                <w:sz w:val="24"/>
                <w:szCs w:val="24"/>
              </w:rPr>
            </w:pPr>
            <w:r w:rsidRPr="07458CB5" w:rsidR="07458CB5">
              <w:rPr>
                <w:rFonts w:ascii="Times New Roman" w:hAnsi="Times New Roman" w:eastAsia="Calibri" w:cs="Times New Roman"/>
                <w:sz w:val="24"/>
                <w:szCs w:val="24"/>
              </w:rPr>
              <w:t>Validación y reglas de negocio</w:t>
            </w:r>
          </w:p>
        </w:tc>
        <w:tc>
          <w:tcPr>
            <w:tcW w:w="6435" w:type="dxa"/>
            <w:tcMar/>
          </w:tcPr>
          <w:p w:rsidR="07458CB5" w:rsidP="07458CB5" w:rsidRDefault="07458CB5" w14:paraId="74E4964B" w14:textId="6CC62FCC">
            <w:pPr>
              <w:pStyle w:val="ParrafoORT"/>
              <w:ind w:left="0"/>
              <w:rPr>
                <w:sz w:val="24"/>
                <w:szCs w:val="24"/>
              </w:rPr>
            </w:pPr>
            <w:r w:rsidR="07458CB5">
              <w:rPr/>
              <w:t>Se requiere:</w:t>
            </w:r>
          </w:p>
          <w:p w:rsidR="6A4CDA3C" w:rsidP="07458CB5" w:rsidRDefault="6A4CDA3C" w14:paraId="56801AD0" w14:textId="0DFFEC5B">
            <w:pPr>
              <w:pStyle w:val="ParrafoORT"/>
              <w:ind w:left="0"/>
              <w:rPr>
                <w:rFonts w:ascii="Times New Roman" w:hAnsi="Times New Roman" w:eastAsia="Calibri" w:cs="Times New Roman"/>
                <w:sz w:val="24"/>
                <w:szCs w:val="24"/>
              </w:rPr>
            </w:pPr>
            <w:r w:rsidRPr="07458CB5" w:rsidR="6A4CDA3C">
              <w:rPr>
                <w:rStyle w:val="Enfasis:ORTChar"/>
              </w:rPr>
              <w:t>Nombre descriptivo</w:t>
            </w:r>
            <w:r w:rsidRPr="07458CB5" w:rsidR="07458CB5">
              <w:rPr>
                <w:rStyle w:val="Enfasis:ORTChar"/>
              </w:rPr>
              <w:t>:</w:t>
            </w:r>
            <w:r w:rsidRPr="07458CB5" w:rsidR="07458CB5">
              <w:rPr>
                <w:rFonts w:ascii="Times New Roman" w:hAnsi="Times New Roman" w:eastAsia="Calibri" w:cs="Times New Roman"/>
                <w:sz w:val="24"/>
                <w:szCs w:val="24"/>
              </w:rPr>
              <w:t xml:space="preserve"> </w:t>
            </w:r>
            <w:r w:rsidRPr="07458CB5" w:rsidR="579C4927">
              <w:rPr>
                <w:rFonts w:ascii="Times New Roman" w:hAnsi="Times New Roman" w:eastAsia="Calibri" w:cs="Times New Roman"/>
                <w:sz w:val="24"/>
                <w:szCs w:val="24"/>
              </w:rPr>
              <w:t xml:space="preserve">nombre de 3 caracteres </w:t>
            </w:r>
            <w:r w:rsidRPr="07458CB5" w:rsidR="579C4927">
              <w:rPr>
                <w:rFonts w:ascii="Times New Roman" w:hAnsi="Times New Roman" w:eastAsia="Calibri" w:cs="Times New Roman"/>
                <w:sz w:val="24"/>
                <w:szCs w:val="24"/>
              </w:rPr>
              <w:t>mínimos</w:t>
            </w:r>
            <w:r w:rsidRPr="07458CB5" w:rsidR="579C4927">
              <w:rPr>
                <w:rFonts w:ascii="Times New Roman" w:hAnsi="Times New Roman" w:eastAsia="Calibri" w:cs="Times New Roman"/>
                <w:sz w:val="24"/>
                <w:szCs w:val="24"/>
              </w:rPr>
              <w:t xml:space="preserve"> hasta 50 caracteres </w:t>
            </w:r>
            <w:r w:rsidRPr="07458CB5" w:rsidR="579C4927">
              <w:rPr>
                <w:rFonts w:ascii="Times New Roman" w:hAnsi="Times New Roman" w:eastAsia="Calibri" w:cs="Times New Roman"/>
                <w:sz w:val="24"/>
                <w:szCs w:val="24"/>
              </w:rPr>
              <w:t>máximo</w:t>
            </w:r>
            <w:r w:rsidRPr="07458CB5" w:rsidR="579C4927">
              <w:rPr>
                <w:rFonts w:ascii="Times New Roman" w:hAnsi="Times New Roman" w:eastAsia="Calibri" w:cs="Times New Roman"/>
                <w:sz w:val="24"/>
                <w:szCs w:val="24"/>
              </w:rPr>
              <w:t>.</w:t>
            </w:r>
          </w:p>
          <w:p w:rsidR="71629784" w:rsidP="07458CB5" w:rsidRDefault="71629784" w14:paraId="68A339B0" w14:textId="6457E823">
            <w:pPr>
              <w:pStyle w:val="ParrafoORT"/>
              <w:rPr>
                <w:rFonts w:ascii="Times New Roman" w:hAnsi="Times New Roman" w:eastAsia="Calibri" w:cs="Times New Roman"/>
                <w:sz w:val="24"/>
                <w:szCs w:val="24"/>
              </w:rPr>
            </w:pPr>
            <w:r w:rsidRPr="07458CB5" w:rsidR="71629784">
              <w:rPr>
                <w:rStyle w:val="Enfasis:ORTChar"/>
              </w:rPr>
              <w:t>Horas semanales</w:t>
            </w:r>
            <w:r w:rsidRPr="07458CB5" w:rsidR="07458CB5">
              <w:rPr>
                <w:rStyle w:val="Enfasis:ORTChar"/>
              </w:rPr>
              <w:t>:</w:t>
            </w:r>
            <w:r w:rsidRPr="07458CB5" w:rsidR="2B25B675">
              <w:rPr>
                <w:rStyle w:val="Enfasis:ORTChar"/>
              </w:rPr>
              <w:t xml:space="preserve"> </w:t>
            </w:r>
            <w:r w:rsidR="3DF1D85E">
              <w:rPr/>
              <w:t>modalidad</w:t>
            </w:r>
            <w:r w:rsidR="3DF1D85E">
              <w:rPr/>
              <w:t xml:space="preserve"> de trabajo según c</w:t>
            </w:r>
            <w:r w:rsidR="2B25B675">
              <w:rPr/>
              <w:t>antidad de horas trabajadas por semana</w:t>
            </w:r>
            <w:r w:rsidR="07458CB5">
              <w:rPr/>
              <w:t xml:space="preserve"> </w:t>
            </w:r>
          </w:p>
          <w:p w:rsidR="568FA225" w:rsidP="07458CB5" w:rsidRDefault="568FA225" w14:paraId="575A4B37" w14:textId="3C1331DF">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48 horas semanales</w:t>
            </w:r>
          </w:p>
          <w:p w:rsidR="568FA225" w:rsidP="07458CB5" w:rsidRDefault="568FA225" w14:paraId="747A01B2" w14:textId="5E9C7A81">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36 horas semanales</w:t>
            </w:r>
          </w:p>
          <w:p w:rsidR="568FA225" w:rsidP="07458CB5" w:rsidRDefault="568FA225" w14:paraId="3962E00C" w14:textId="1F535518">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24 horas semanales</w:t>
            </w:r>
          </w:p>
          <w:p w:rsidR="568FA225" w:rsidP="07458CB5" w:rsidRDefault="568FA225" w14:paraId="2E9F9BDF" w14:textId="00E43F80">
            <w:pPr>
              <w:pStyle w:val="ParrafoORT"/>
              <w:rPr>
                <w:rFonts w:ascii="Times New Roman" w:hAnsi="Times New Roman" w:eastAsia="Calibri" w:cs="Times New Roman"/>
                <w:sz w:val="24"/>
                <w:szCs w:val="24"/>
              </w:rPr>
            </w:pPr>
            <w:r w:rsidRPr="07458CB5" w:rsidR="568FA225">
              <w:rPr>
                <w:rFonts w:ascii="Times New Roman" w:hAnsi="Times New Roman" w:eastAsia="Calibri" w:cs="Times New Roman"/>
                <w:sz w:val="24"/>
                <w:szCs w:val="24"/>
              </w:rPr>
              <w:t>Contrato de 48 horas una semana y 40 horas la siguiente semana</w:t>
            </w:r>
          </w:p>
          <w:p w:rsidR="07458CB5" w:rsidP="07458CB5" w:rsidRDefault="07458CB5" w14:paraId="3B794454" w14:textId="22B3F20E">
            <w:pPr>
              <w:pStyle w:val="ParrafoORT"/>
              <w:ind w:left="0"/>
              <w:rPr>
                <w:rFonts w:ascii="Times New Roman" w:hAnsi="Times New Roman" w:eastAsia="Calibri" w:cs="Times New Roman"/>
                <w:sz w:val="24"/>
                <w:szCs w:val="24"/>
              </w:rPr>
            </w:pPr>
          </w:p>
        </w:tc>
      </w:tr>
      <w:tr w:rsidR="07458CB5" w:rsidTr="7FB468F6" w14:paraId="6071DAEF">
        <w:tc>
          <w:tcPr>
            <w:tcW w:w="2055" w:type="dxa"/>
            <w:tcMar/>
          </w:tcPr>
          <w:p w:rsidR="07458CB5" w:rsidP="07458CB5" w:rsidRDefault="07458CB5" w14:paraId="7B44ABF6" w14:textId="014F3989">
            <w:pPr>
              <w:pStyle w:val="ParrafoORT"/>
              <w:rPr>
                <w:rFonts w:ascii="Times New Roman" w:hAnsi="Times New Roman" w:eastAsia="Calibri" w:cs="Times New Roman"/>
                <w:sz w:val="24"/>
                <w:szCs w:val="24"/>
              </w:rPr>
            </w:pPr>
            <w:r w:rsidR="07458CB5">
              <w:rPr/>
              <w:t>Prioridad</w:t>
            </w:r>
          </w:p>
        </w:tc>
        <w:tc>
          <w:tcPr>
            <w:tcW w:w="6435" w:type="dxa"/>
            <w:tcMar/>
          </w:tcPr>
          <w:p w:rsidR="07458CB5" w:rsidP="07458CB5" w:rsidRDefault="07458CB5" w14:paraId="4AE9D4FC" w14:textId="4C06C9DC">
            <w:pPr>
              <w:pStyle w:val="ParrafoORT"/>
            </w:pPr>
            <w:r w:rsidR="07458CB5">
              <w:rPr/>
              <w:t>Media</w:t>
            </w:r>
          </w:p>
        </w:tc>
      </w:tr>
    </w:tbl>
    <w:p w:rsidR="07458CB5" w:rsidP="07458CB5" w:rsidRDefault="07458CB5" w14:paraId="5CB6A63F" w14:textId="3CDE1CA7">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55"/>
        <w:gridCol w:w="6435"/>
      </w:tblGrid>
      <w:tr w:rsidR="07458CB5" w:rsidTr="07458CB5" w14:paraId="5A503B8A">
        <w:tc>
          <w:tcPr>
            <w:tcW w:w="2055" w:type="dxa"/>
            <w:tcMar/>
          </w:tcPr>
          <w:p w:rsidR="07458CB5" w:rsidP="07458CB5" w:rsidRDefault="07458CB5" w14:paraId="494C9249" w14:textId="53B7A3D3">
            <w:pPr>
              <w:pStyle w:val="ParrafoORT"/>
              <w:rPr>
                <w:rFonts w:ascii="Times New Roman" w:hAnsi="Times New Roman" w:eastAsia="Calibri" w:cs="Times New Roman"/>
                <w:sz w:val="24"/>
                <w:szCs w:val="24"/>
              </w:rPr>
            </w:pPr>
            <w:r w:rsidR="07458CB5">
              <w:rPr/>
              <w:t>ID</w:t>
            </w:r>
          </w:p>
        </w:tc>
        <w:tc>
          <w:tcPr>
            <w:tcW w:w="6435" w:type="dxa"/>
            <w:tcMar/>
          </w:tcPr>
          <w:p w:rsidR="07458CB5" w:rsidP="07458CB5" w:rsidRDefault="07458CB5" w14:paraId="0E5E6CAE" w14:textId="27510BC2">
            <w:pPr>
              <w:pStyle w:val="ParrafoORT"/>
            </w:pPr>
            <w:r w:rsidR="07458CB5">
              <w:rPr/>
              <w:t>RF4</w:t>
            </w:r>
            <w:r w:rsidR="07458CB5">
              <w:rPr/>
              <w:t>2</w:t>
            </w:r>
          </w:p>
        </w:tc>
      </w:tr>
      <w:tr w:rsidR="07458CB5" w:rsidTr="07458CB5" w14:paraId="2E9AC71D">
        <w:tc>
          <w:tcPr>
            <w:tcW w:w="2055" w:type="dxa"/>
            <w:tcMar/>
          </w:tcPr>
          <w:p w:rsidR="07458CB5" w:rsidP="07458CB5" w:rsidRDefault="07458CB5" w14:paraId="41DC9453" w14:textId="4F490FEC">
            <w:pPr>
              <w:pStyle w:val="ParrafoORT"/>
              <w:rPr>
                <w:rFonts w:ascii="Times New Roman" w:hAnsi="Times New Roman" w:eastAsia="Calibri" w:cs="Times New Roman"/>
                <w:sz w:val="24"/>
                <w:szCs w:val="24"/>
              </w:rPr>
            </w:pPr>
            <w:r w:rsidR="07458CB5">
              <w:rPr/>
              <w:t>Usuario</w:t>
            </w:r>
          </w:p>
        </w:tc>
        <w:tc>
          <w:tcPr>
            <w:tcW w:w="6435" w:type="dxa"/>
            <w:tcMar/>
          </w:tcPr>
          <w:p w:rsidR="75AECD39" w:rsidP="07458CB5" w:rsidRDefault="75AECD39" w14:paraId="62EFE2C1" w14:textId="219B967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75AECD39">
              <w:rPr/>
              <w:t>Todos</w:t>
            </w:r>
          </w:p>
        </w:tc>
      </w:tr>
      <w:tr w:rsidR="07458CB5" w:rsidTr="07458CB5" w14:paraId="5EB6B773">
        <w:tc>
          <w:tcPr>
            <w:tcW w:w="2055" w:type="dxa"/>
            <w:tcMar/>
          </w:tcPr>
          <w:p w:rsidR="07458CB5" w:rsidP="07458CB5" w:rsidRDefault="07458CB5" w14:paraId="0FA2E999" w14:textId="75BD1945">
            <w:pPr>
              <w:pStyle w:val="ParrafoORT"/>
              <w:rPr>
                <w:rFonts w:ascii="Times New Roman" w:hAnsi="Times New Roman" w:eastAsia="Calibri" w:cs="Times New Roman"/>
                <w:sz w:val="24"/>
                <w:szCs w:val="24"/>
              </w:rPr>
            </w:pPr>
            <w:r w:rsidR="07458CB5">
              <w:rPr/>
              <w:t>Título</w:t>
            </w:r>
          </w:p>
        </w:tc>
        <w:tc>
          <w:tcPr>
            <w:tcW w:w="6435" w:type="dxa"/>
            <w:tcMar/>
          </w:tcPr>
          <w:p w:rsidR="7956066A" w:rsidP="07458CB5" w:rsidRDefault="7956066A" w14:paraId="507F4A21" w14:textId="1EF95D47">
            <w:pPr>
              <w:pStyle w:val="ParrafoORT"/>
            </w:pPr>
            <w:r w:rsidR="7956066A">
              <w:rPr/>
              <w:t xml:space="preserve">Exportación </w:t>
            </w:r>
            <w:r w:rsidR="73CF9373">
              <w:rPr/>
              <w:t>de reportes</w:t>
            </w:r>
          </w:p>
        </w:tc>
      </w:tr>
      <w:tr w:rsidR="07458CB5" w:rsidTr="07458CB5" w14:paraId="12C8371D">
        <w:tc>
          <w:tcPr>
            <w:tcW w:w="2055" w:type="dxa"/>
            <w:tcMar/>
          </w:tcPr>
          <w:p w:rsidR="07458CB5" w:rsidP="07458CB5" w:rsidRDefault="07458CB5" w14:paraId="37E7BA8B" w14:textId="777286FF">
            <w:pPr>
              <w:pStyle w:val="ParrafoORT"/>
              <w:rPr>
                <w:rFonts w:ascii="Times New Roman" w:hAnsi="Times New Roman" w:eastAsia="Calibri" w:cs="Times New Roman"/>
                <w:sz w:val="24"/>
                <w:szCs w:val="24"/>
              </w:rPr>
            </w:pPr>
            <w:r w:rsidR="07458CB5">
              <w:rPr/>
              <w:t>Descripción</w:t>
            </w:r>
          </w:p>
        </w:tc>
        <w:tc>
          <w:tcPr>
            <w:tcW w:w="6435" w:type="dxa"/>
            <w:tcMar/>
          </w:tcPr>
          <w:p w:rsidR="07458CB5" w:rsidP="07458CB5" w:rsidRDefault="07458CB5" w14:paraId="417D2B83" w14:textId="387BC530">
            <w:pPr>
              <w:pStyle w:val="ParrafoORT"/>
            </w:pPr>
            <w:r w:rsidR="07458CB5">
              <w:rPr/>
              <w:t xml:space="preserve">El sistema debe permitir </w:t>
            </w:r>
            <w:r w:rsidR="3BF7F899">
              <w:rPr/>
              <w:t xml:space="preserve">la </w:t>
            </w:r>
            <w:r w:rsidR="0AAACFF7">
              <w:rPr/>
              <w:t xml:space="preserve">exportación </w:t>
            </w:r>
            <w:r w:rsidR="3BF7F899">
              <w:rPr/>
              <w:t>en formato Excel y PDF de los distintos reportes</w:t>
            </w:r>
          </w:p>
        </w:tc>
      </w:tr>
      <w:tr w:rsidR="07458CB5" w:rsidTr="07458CB5" w14:paraId="6585303E">
        <w:tc>
          <w:tcPr>
            <w:tcW w:w="2055" w:type="dxa"/>
            <w:tcMar/>
          </w:tcPr>
          <w:p w:rsidR="07458CB5" w:rsidP="07458CB5" w:rsidRDefault="07458CB5" w14:paraId="45ACDC16" w14:textId="10995220">
            <w:pPr>
              <w:pStyle w:val="ParrafoORT"/>
              <w:rPr>
                <w:rFonts w:ascii="Times New Roman" w:hAnsi="Times New Roman" w:eastAsia="Calibri" w:cs="Times New Roman"/>
                <w:sz w:val="24"/>
                <w:szCs w:val="24"/>
              </w:rPr>
            </w:pPr>
            <w:r w:rsidRPr="07458CB5" w:rsidR="07458CB5">
              <w:rPr>
                <w:rFonts w:ascii="Times New Roman" w:hAnsi="Times New Roman" w:eastAsia="Calibri" w:cs="Times New Roman"/>
                <w:sz w:val="24"/>
                <w:szCs w:val="24"/>
              </w:rPr>
              <w:t>Validación y reglas de negocio</w:t>
            </w:r>
          </w:p>
        </w:tc>
        <w:tc>
          <w:tcPr>
            <w:tcW w:w="6435" w:type="dxa"/>
            <w:tcMar/>
          </w:tcPr>
          <w:p w:rsidR="64E09DFC" w:rsidP="07458CB5" w:rsidRDefault="64E09DFC" w14:paraId="23191F3B" w14:textId="02B88B34">
            <w:pPr>
              <w:pStyle w:val="ParrafoORT"/>
              <w:bidi w:val="0"/>
              <w:spacing w:before="0" w:beforeAutospacing="off" w:after="240" w:afterAutospacing="off" w:line="240" w:lineRule="auto"/>
              <w:ind w:left="0" w:right="0"/>
              <w:jc w:val="both"/>
            </w:pPr>
            <w:r w:rsidR="64E09DFC">
              <w:rPr/>
              <w:t xml:space="preserve">Los reportes que se </w:t>
            </w:r>
            <w:r w:rsidR="75ACD601">
              <w:rPr/>
              <w:t>podrán</w:t>
            </w:r>
            <w:r w:rsidR="64E09DFC">
              <w:rPr/>
              <w:t xml:space="preserve"> exportar son RF</w:t>
            </w:r>
            <w:r w:rsidR="5B69F829">
              <w:rPr/>
              <w:t>37, RF38, RF39, RF40, RF41.</w:t>
            </w:r>
          </w:p>
          <w:p w:rsidR="64E09DFC" w:rsidP="07458CB5" w:rsidRDefault="64E09DFC" w14:paraId="2EDC4906" w14:textId="3D3F4E5A">
            <w:pPr>
              <w:pStyle w:val="ParrafoORT"/>
              <w:bidi w:val="0"/>
              <w:spacing w:before="0" w:beforeAutospacing="off" w:after="240" w:afterAutospacing="off" w:line="240" w:lineRule="auto"/>
              <w:ind w:left="0" w:right="0"/>
              <w:jc w:val="both"/>
            </w:pPr>
            <w:r w:rsidR="64E09DFC">
              <w:rPr/>
              <w:t>S</w:t>
            </w:r>
            <w:r w:rsidR="2A43EB9E">
              <w:rPr/>
              <w:t>e podrán exportar en</w:t>
            </w:r>
            <w:r w:rsidR="5AD56AFA">
              <w:rPr/>
              <w:t xml:space="preserve"> </w:t>
            </w:r>
            <w:r w:rsidR="5998D73C">
              <w:rPr/>
              <w:t>los</w:t>
            </w:r>
            <w:r w:rsidR="5AD56AFA">
              <w:rPr/>
              <w:t xml:space="preserve"> siguientes</w:t>
            </w:r>
            <w:r w:rsidR="2A43EB9E">
              <w:rPr/>
              <w:t xml:space="preserve"> formato</w:t>
            </w:r>
            <w:r w:rsidR="5AEAD472">
              <w:rPr/>
              <w:t>s:</w:t>
            </w:r>
          </w:p>
          <w:p w:rsidR="5AEAD472" w:rsidP="07458CB5" w:rsidRDefault="5AEAD472" w14:paraId="6E1A2A1C" w14:textId="04808C64">
            <w:pPr>
              <w:pStyle w:val="ParrafoORT"/>
              <w:numPr>
                <w:ilvl w:val="0"/>
                <w:numId w:val="36"/>
              </w:numPr>
              <w:bidi w:val="0"/>
              <w:spacing w:before="0" w:beforeAutospacing="off" w:after="240" w:afterAutospacing="off" w:line="240" w:lineRule="auto"/>
              <w:ind w:right="0"/>
              <w:jc w:val="both"/>
              <w:rPr>
                <w:rFonts w:ascii="Times New Roman" w:hAnsi="Times New Roman" w:eastAsia="Times New Roman" w:cs="Times New Roman"/>
                <w:sz w:val="24"/>
                <w:szCs w:val="24"/>
              </w:rPr>
            </w:pPr>
            <w:r w:rsidR="5AEAD472">
              <w:rPr/>
              <w:t>P</w:t>
            </w:r>
            <w:r w:rsidR="2A43EB9E">
              <w:rPr/>
              <w:t>lanilla de cálculo XLSX</w:t>
            </w:r>
            <w:r w:rsidR="1C45EF41">
              <w:rPr/>
              <w:t xml:space="preserve"> que se pueden abrir desde la </w:t>
            </w:r>
            <w:r w:rsidR="770AF1D3">
              <w:rPr/>
              <w:t>versión</w:t>
            </w:r>
            <w:r w:rsidR="2A43EB9E">
              <w:rPr/>
              <w:t xml:space="preserve"> </w:t>
            </w:r>
            <w:r w:rsidR="1F3ACF5A">
              <w:rPr/>
              <w:t xml:space="preserve">2007 de </w:t>
            </w:r>
            <w:proofErr w:type="spellStart"/>
            <w:r w:rsidR="1F3ACF5A">
              <w:rPr/>
              <w:t>excel</w:t>
            </w:r>
            <w:proofErr w:type="spellEnd"/>
            <w:r w:rsidR="53120A26">
              <w:rPr/>
              <w:t>.</w:t>
            </w:r>
          </w:p>
          <w:p w:rsidR="53120A26" w:rsidP="07458CB5" w:rsidRDefault="53120A26" w14:paraId="10558E97" w14:textId="7190AFC6">
            <w:pPr>
              <w:pStyle w:val="ParrafoORT"/>
              <w:numPr>
                <w:ilvl w:val="0"/>
                <w:numId w:val="36"/>
              </w:numPr>
              <w:bidi w:val="0"/>
              <w:spacing w:before="0" w:beforeAutospacing="off" w:after="240" w:afterAutospacing="off" w:line="240" w:lineRule="auto"/>
              <w:ind w:right="0"/>
              <w:jc w:val="both"/>
              <w:rPr>
                <w:rFonts w:ascii="Times New Roman" w:hAnsi="Times New Roman" w:eastAsia="Times New Roman" w:cs="Times New Roman"/>
                <w:sz w:val="24"/>
                <w:szCs w:val="24"/>
              </w:rPr>
            </w:pPr>
            <w:r w:rsidRPr="07458CB5" w:rsidR="53120A26">
              <w:rPr>
                <w:rFonts w:ascii="Times New Roman" w:hAnsi="Times New Roman" w:eastAsia="Calibri" w:cs="Times New Roman"/>
                <w:sz w:val="24"/>
                <w:szCs w:val="24"/>
              </w:rPr>
              <w:t>PDF</w:t>
            </w:r>
          </w:p>
          <w:p w:rsidR="07458CB5" w:rsidP="07458CB5" w:rsidRDefault="07458CB5" w14:paraId="36362AA8" w14:textId="2523F745">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p>
          <w:p w:rsidR="4D4B48CB" w:rsidP="07458CB5" w:rsidRDefault="4D4B48CB" w14:paraId="5A738D3C" w14:textId="563A023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7458CB5" w:rsidR="4D4B48CB">
              <w:rPr>
                <w:rFonts w:ascii="Times New Roman" w:hAnsi="Times New Roman" w:eastAsia="Calibri" w:cs="Times New Roman"/>
                <w:sz w:val="24"/>
                <w:szCs w:val="24"/>
              </w:rPr>
              <w:t>Además</w:t>
            </w:r>
            <w:r w:rsidRPr="07458CB5" w:rsidR="70BACFF8">
              <w:rPr>
                <w:rFonts w:ascii="Times New Roman" w:hAnsi="Times New Roman" w:eastAsia="Calibri" w:cs="Times New Roman"/>
                <w:sz w:val="24"/>
                <w:szCs w:val="24"/>
              </w:rPr>
              <w:t xml:space="preserve"> de estos</w:t>
            </w:r>
            <w:r w:rsidRPr="07458CB5" w:rsidR="525F47EE">
              <w:rPr>
                <w:rFonts w:ascii="Times New Roman" w:hAnsi="Times New Roman" w:eastAsia="Calibri" w:cs="Times New Roman"/>
                <w:sz w:val="24"/>
                <w:szCs w:val="24"/>
              </w:rPr>
              <w:t xml:space="preserve"> RF se podrá </w:t>
            </w:r>
            <w:r w:rsidRPr="07458CB5" w:rsidR="47C94A17">
              <w:rPr>
                <w:rFonts w:ascii="Times New Roman" w:hAnsi="Times New Roman" w:eastAsia="Calibri" w:cs="Times New Roman"/>
                <w:sz w:val="24"/>
                <w:szCs w:val="24"/>
              </w:rPr>
              <w:t xml:space="preserve">exportar </w:t>
            </w:r>
            <w:r w:rsidRPr="07458CB5" w:rsidR="525F47EE">
              <w:rPr>
                <w:rFonts w:ascii="Times New Roman" w:hAnsi="Times New Roman" w:eastAsia="Calibri" w:cs="Times New Roman"/>
                <w:sz w:val="24"/>
                <w:szCs w:val="24"/>
              </w:rPr>
              <w:t xml:space="preserve">la planificación del </w:t>
            </w:r>
            <w:r w:rsidRPr="07458CB5" w:rsidR="525F47EE">
              <w:rPr>
                <w:rFonts w:ascii="Times New Roman" w:hAnsi="Times New Roman" w:eastAsia="Calibri" w:cs="Times New Roman"/>
                <w:sz w:val="24"/>
                <w:szCs w:val="24"/>
              </w:rPr>
              <w:t>escalafón lo cual se requiere:</w:t>
            </w:r>
          </w:p>
          <w:p w:rsidR="525F47EE" w:rsidP="07458CB5" w:rsidRDefault="525F47EE" w14:paraId="140AFD4E" w14:textId="2DC02DF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7458CB5" w:rsidR="525F47EE">
              <w:rPr>
                <w:rStyle w:val="Enfasis:ORTChar"/>
              </w:rPr>
              <w:t>Dia:</w:t>
            </w:r>
            <w:r w:rsidRPr="07458CB5" w:rsidR="5D48F8F5">
              <w:rPr>
                <w:rStyle w:val="Enfasis:ORTChar"/>
              </w:rPr>
              <w:t xml:space="preserve"> </w:t>
            </w:r>
            <w:r w:rsidRPr="07458CB5" w:rsidR="525F47EE">
              <w:rPr>
                <w:rStyle w:val="Enfasis:ORTChar"/>
              </w:rPr>
              <w:t xml:space="preserve"> </w:t>
            </w:r>
            <w:r w:rsidRPr="07458CB5" w:rsidR="27AF615B">
              <w:rPr>
                <w:rFonts w:ascii="Times New Roman" w:hAnsi="Times New Roman" w:eastAsia="Calibri" w:cs="Times New Roman"/>
                <w:sz w:val="24"/>
                <w:szCs w:val="24"/>
              </w:rPr>
              <w:t>día</w:t>
            </w:r>
            <w:r w:rsidRPr="07458CB5" w:rsidR="525F47EE">
              <w:rPr>
                <w:rFonts w:ascii="Times New Roman" w:hAnsi="Times New Roman" w:eastAsia="Calibri" w:cs="Times New Roman"/>
                <w:sz w:val="24"/>
                <w:szCs w:val="24"/>
              </w:rPr>
              <w:t xml:space="preserve"> de planificación que se quiere exportar el escalafón</w:t>
            </w:r>
          </w:p>
          <w:p w:rsidR="5D3BB7F5" w:rsidP="07458CB5" w:rsidRDefault="5D3BB7F5" w14:paraId="0AEE91E5" w14:textId="24E301F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07458CB5" w:rsidR="5D3BB7F5">
              <w:rPr>
                <w:rFonts w:ascii="Times New Roman" w:hAnsi="Times New Roman" w:eastAsia="Calibri" w:cs="Times New Roman"/>
                <w:sz w:val="24"/>
                <w:szCs w:val="24"/>
              </w:rPr>
              <w:t xml:space="preserve">La exportación será tal cual la estructura que tiene </w:t>
            </w:r>
            <w:r w:rsidRPr="07458CB5" w:rsidR="5D3BB7F5">
              <w:rPr>
                <w:rFonts w:ascii="Times New Roman" w:hAnsi="Times New Roman" w:eastAsia="Calibri" w:cs="Times New Roman"/>
                <w:sz w:val="24"/>
                <w:szCs w:val="24"/>
              </w:rPr>
              <w:t>gráficamente</w:t>
            </w:r>
            <w:r w:rsidRPr="07458CB5" w:rsidR="5D3BB7F5">
              <w:rPr>
                <w:rFonts w:ascii="Times New Roman" w:hAnsi="Times New Roman" w:eastAsia="Calibri" w:cs="Times New Roman"/>
                <w:sz w:val="24"/>
                <w:szCs w:val="24"/>
              </w:rPr>
              <w:t xml:space="preserve"> la planificación del escalafón seleccionado.</w:t>
            </w:r>
          </w:p>
        </w:tc>
      </w:tr>
      <w:tr w:rsidR="07458CB5" w:rsidTr="07458CB5" w14:paraId="4CE57A0A">
        <w:tc>
          <w:tcPr>
            <w:tcW w:w="2055" w:type="dxa"/>
            <w:tcMar/>
          </w:tcPr>
          <w:p w:rsidR="07458CB5" w:rsidP="07458CB5" w:rsidRDefault="07458CB5" w14:paraId="0AE4237A" w14:textId="014F3989">
            <w:pPr>
              <w:pStyle w:val="ParrafoORT"/>
              <w:rPr>
                <w:rFonts w:ascii="Times New Roman" w:hAnsi="Times New Roman" w:eastAsia="Calibri" w:cs="Times New Roman"/>
                <w:sz w:val="24"/>
                <w:szCs w:val="24"/>
              </w:rPr>
            </w:pPr>
            <w:r w:rsidR="07458CB5">
              <w:rPr/>
              <w:t>Prioridad</w:t>
            </w:r>
          </w:p>
        </w:tc>
        <w:tc>
          <w:tcPr>
            <w:tcW w:w="6435" w:type="dxa"/>
            <w:tcMar/>
          </w:tcPr>
          <w:p w:rsidR="07458CB5" w:rsidP="07458CB5" w:rsidRDefault="07458CB5" w14:paraId="23B5D685" w14:textId="4C06C9DC">
            <w:pPr>
              <w:pStyle w:val="ParrafoORT"/>
            </w:pPr>
            <w:r w:rsidR="07458CB5">
              <w:rPr/>
              <w:t>Media</w:t>
            </w:r>
          </w:p>
        </w:tc>
      </w:tr>
    </w:tbl>
    <w:p w:rsidR="07458CB5" w:rsidP="07458CB5" w:rsidRDefault="07458CB5" w14:paraId="62742E34" w14:textId="2BA736DC">
      <w:pPr>
        <w:pStyle w:val="SubNivelORT"/>
        <w:rPr>
          <w:rStyle w:val="SubNivelORTCar"/>
        </w:rPr>
      </w:pPr>
    </w:p>
    <w:p w:rsidR="7ECF07B8" w:rsidP="7ECF07B8" w:rsidRDefault="7ECF07B8" w14:paraId="412021EE" w14:textId="5A7C4E7B">
      <w:pPr>
        <w:pStyle w:val="SubNivelORT"/>
        <w:numPr>
          <w:numId w:val="0"/>
        </w:numPr>
        <w:ind w:left="0"/>
        <w:rPr>
          <w:rStyle w:val="SubNivelORTCar"/>
          <w:rFonts w:ascii="Times New Roman" w:hAnsi="Times New Roman" w:eastAsia="Times New Roman" w:cs="Times New Roman"/>
          <w:b w:val="1"/>
          <w:bCs w:val="1"/>
          <w:sz w:val="28"/>
          <w:szCs w:val="28"/>
        </w:rPr>
      </w:pPr>
      <w:r w:rsidRPr="49EECAA0" w:rsidR="1CC9ADE3">
        <w:rPr>
          <w:rStyle w:val="SubNivelORTCar"/>
          <w:rFonts w:ascii="Times New Roman" w:hAnsi="Times New Roman" w:eastAsia="Times New Roman" w:cs="Times New Roman"/>
          <w:b w:val="1"/>
          <w:bCs w:val="1"/>
          <w:sz w:val="28"/>
          <w:szCs w:val="28"/>
        </w:rPr>
        <w:t>2.6.3. Requerimientos no funcionales.</w:t>
      </w:r>
    </w:p>
    <w:tbl>
      <w:tblPr>
        <w:tblStyle w:val="Tablaconcuadrcula"/>
        <w:tblW w:w="0" w:type="auto"/>
        <w:tblLayout w:type="fixed"/>
        <w:tblLook w:val="06A0" w:firstRow="1" w:lastRow="0" w:firstColumn="1" w:lastColumn="0" w:noHBand="1" w:noVBand="1"/>
      </w:tblPr>
      <w:tblGrid>
        <w:gridCol w:w="2085"/>
        <w:gridCol w:w="6405"/>
      </w:tblGrid>
      <w:tr w:rsidR="49EECAA0" w:rsidTr="341E98EB" w14:paraId="19413A33">
        <w:tc>
          <w:tcPr>
            <w:tcW w:w="2085" w:type="dxa"/>
            <w:tcMar/>
          </w:tcPr>
          <w:p w:rsidR="636E5333" w:rsidP="49EECAA0" w:rsidRDefault="636E5333" w14:paraId="496A0502"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49EECAA0" w:rsidR="636E5333">
              <w:rPr>
                <w:rFonts w:ascii="Times New Roman" w:hAnsi="Times New Roman" w:eastAsia="Calibri" w:cs="Times New Roman"/>
                <w:sz w:val="24"/>
                <w:szCs w:val="24"/>
              </w:rPr>
              <w:t>ID</w:t>
            </w:r>
          </w:p>
        </w:tc>
        <w:tc>
          <w:tcPr>
            <w:tcW w:w="6405" w:type="dxa"/>
            <w:tcMar/>
          </w:tcPr>
          <w:p w:rsidR="636E5333" w:rsidP="49EECAA0" w:rsidRDefault="636E5333" w14:paraId="69FE2010" w14:textId="22A2BF75">
            <w:pPr>
              <w:pStyle w:val="ParrafoORT"/>
              <w:rPr>
                <w:rFonts w:ascii="Times New Roman" w:hAnsi="Times New Roman" w:eastAsia="Calibri" w:cs="Times New Roman"/>
                <w:sz w:val="24"/>
                <w:szCs w:val="24"/>
              </w:rPr>
            </w:pPr>
            <w:r w:rsidRPr="49EECAA0" w:rsidR="636E5333">
              <w:rPr>
                <w:rFonts w:ascii="Times New Roman" w:hAnsi="Times New Roman" w:eastAsia="Calibri" w:cs="Times New Roman"/>
                <w:sz w:val="24"/>
                <w:szCs w:val="24"/>
              </w:rPr>
              <w:t>RNF01</w:t>
            </w:r>
          </w:p>
        </w:tc>
      </w:tr>
      <w:tr w:rsidR="3FBF3F81" w:rsidTr="341E98EB" w14:paraId="5D53AA6D">
        <w:tc>
          <w:tcPr>
            <w:tcW w:w="2085" w:type="dxa"/>
            <w:tcMar/>
          </w:tcPr>
          <w:p w:rsidR="115DCD22" w:rsidP="3FBF3F81" w:rsidRDefault="115DCD22" w14:paraId="20E38E20" w14:textId="33B8204D">
            <w:pPr>
              <w:pStyle w:val="ParrafoORT"/>
              <w:rPr>
                <w:rFonts w:ascii="Times New Roman" w:hAnsi="Times New Roman" w:eastAsia="Calibri" w:cs="Times New Roman"/>
                <w:sz w:val="24"/>
                <w:szCs w:val="24"/>
              </w:rPr>
            </w:pPr>
            <w:r w:rsidRPr="3FBF3F81" w:rsidR="115DCD22">
              <w:rPr>
                <w:rFonts w:ascii="Times New Roman" w:hAnsi="Times New Roman" w:eastAsia="Calibri" w:cs="Times New Roman"/>
                <w:sz w:val="24"/>
                <w:szCs w:val="24"/>
              </w:rPr>
              <w:t>Titulo</w:t>
            </w:r>
          </w:p>
        </w:tc>
        <w:tc>
          <w:tcPr>
            <w:tcW w:w="6405" w:type="dxa"/>
            <w:tcMar/>
          </w:tcPr>
          <w:p w:rsidR="115DCD22" w:rsidP="3FBF3F81" w:rsidRDefault="115DCD22" w14:paraId="2B3DC08E" w14:textId="0B513B24">
            <w:pPr>
              <w:pStyle w:val="ParrafoORT"/>
              <w:rPr>
                <w:rFonts w:ascii="Times New Roman" w:hAnsi="Times New Roman" w:eastAsia="Calibri" w:cs="Times New Roman"/>
                <w:sz w:val="24"/>
                <w:szCs w:val="24"/>
              </w:rPr>
            </w:pPr>
            <w:r w:rsidRPr="3FBF3F81" w:rsidR="115DCD22">
              <w:rPr>
                <w:rFonts w:ascii="Times New Roman" w:hAnsi="Times New Roman" w:eastAsia="Calibri" w:cs="Times New Roman"/>
                <w:sz w:val="24"/>
                <w:szCs w:val="24"/>
              </w:rPr>
              <w:t>Plataforma</w:t>
            </w:r>
          </w:p>
        </w:tc>
      </w:tr>
      <w:tr w:rsidR="49EECAA0" w:rsidTr="341E98EB" w14:paraId="5124DDC3">
        <w:tc>
          <w:tcPr>
            <w:tcW w:w="2085" w:type="dxa"/>
            <w:tcMar/>
          </w:tcPr>
          <w:p w:rsidR="636E5333" w:rsidP="49EECAA0" w:rsidRDefault="636E5333" w14:paraId="0528E116" w14:textId="71931DBC">
            <w:pPr>
              <w:pStyle w:val="ParrafoORT"/>
              <w:rPr>
                <w:rFonts w:ascii="Times New Roman" w:hAnsi="Times New Roman" w:eastAsia="Calibri" w:cs="Times New Roman"/>
                <w:sz w:val="24"/>
                <w:szCs w:val="24"/>
              </w:rPr>
            </w:pPr>
            <w:r w:rsidRPr="49EECAA0" w:rsidR="636E5333">
              <w:rPr>
                <w:rFonts w:ascii="Times New Roman" w:hAnsi="Times New Roman" w:eastAsia="Calibri" w:cs="Times New Roman"/>
                <w:sz w:val="24"/>
                <w:szCs w:val="24"/>
              </w:rPr>
              <w:t>Descripción</w:t>
            </w:r>
          </w:p>
        </w:tc>
        <w:tc>
          <w:tcPr>
            <w:tcW w:w="6405" w:type="dxa"/>
            <w:tcMar/>
          </w:tcPr>
          <w:p w:rsidR="3711591A" w:rsidP="341E98EB" w:rsidRDefault="3711591A" w14:paraId="6A981287" w14:textId="427F84A3">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D4A9130">
              <w:rPr>
                <w:rFonts w:ascii="Times New Roman" w:hAnsi="Times New Roman" w:eastAsia="Calibri" w:cs="Times New Roman"/>
                <w:sz w:val="24"/>
                <w:szCs w:val="24"/>
              </w:rPr>
              <w:t xml:space="preserve">El sistema será en un formato web, que estará </w:t>
            </w:r>
            <w:proofErr w:type="spellStart"/>
            <w:r w:rsidRPr="341E98EB" w:rsidR="3D4A9130">
              <w:rPr>
                <w:rFonts w:ascii="Times New Roman" w:hAnsi="Times New Roman" w:eastAsia="Calibri" w:cs="Times New Roman"/>
                <w:sz w:val="24"/>
                <w:szCs w:val="24"/>
              </w:rPr>
              <w:t>hosteada</w:t>
            </w:r>
            <w:proofErr w:type="spellEnd"/>
            <w:r w:rsidRPr="341E98EB" w:rsidR="3D4A9130">
              <w:rPr>
                <w:rFonts w:ascii="Times New Roman" w:hAnsi="Times New Roman" w:eastAsia="Calibri" w:cs="Times New Roman"/>
                <w:sz w:val="24"/>
                <w:szCs w:val="24"/>
              </w:rPr>
              <w:t xml:space="preserve"> en </w:t>
            </w:r>
            <w:r w:rsidRPr="341E98EB" w:rsidR="62A13376">
              <w:rPr>
                <w:rFonts w:ascii="Times New Roman" w:hAnsi="Times New Roman" w:eastAsia="Calibri" w:cs="Times New Roman"/>
                <w:sz w:val="24"/>
                <w:szCs w:val="24"/>
              </w:rPr>
              <w:t>un</w:t>
            </w:r>
            <w:r w:rsidRPr="341E98EB" w:rsidR="3D4A9130">
              <w:rPr>
                <w:rFonts w:ascii="Times New Roman" w:hAnsi="Times New Roman" w:eastAsia="Calibri" w:cs="Times New Roman"/>
                <w:sz w:val="24"/>
                <w:szCs w:val="24"/>
              </w:rPr>
              <w:t xml:space="preserve"> servicio en la nube de </w:t>
            </w:r>
            <w:r w:rsidRPr="341E98EB" w:rsidR="1C5C6EF7">
              <w:rPr>
                <w:rFonts w:ascii="Times New Roman" w:hAnsi="Times New Roman" w:eastAsia="Calibri" w:cs="Times New Roman"/>
                <w:sz w:val="24"/>
                <w:szCs w:val="24"/>
              </w:rPr>
              <w:t>terceros.</w:t>
            </w:r>
          </w:p>
          <w:p w:rsidR="3711591A" w:rsidP="771370FF" w:rsidRDefault="3711591A" w14:paraId="139E2CB2" w14:textId="1FE23292">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4CC48B54">
              <w:rPr>
                <w:rFonts w:ascii="Times New Roman" w:hAnsi="Times New Roman" w:eastAsia="Calibri" w:cs="Times New Roman"/>
                <w:sz w:val="24"/>
                <w:szCs w:val="24"/>
              </w:rPr>
              <w:t>Se utilizará Chrome como mínimo de la versión 80 en adelante.</w:t>
            </w:r>
          </w:p>
        </w:tc>
      </w:tr>
    </w:tbl>
    <w:p w:rsidR="2F90E025" w:rsidP="2F90E025" w:rsidRDefault="2F90E025" w14:paraId="61AEAC7E" w14:textId="473379C3">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2E902FB8">
        <w:tc>
          <w:tcPr>
            <w:tcW w:w="2085" w:type="dxa"/>
            <w:tcMar/>
          </w:tcPr>
          <w:p w:rsidR="2F90E025" w:rsidP="2F90E025" w:rsidRDefault="2F90E025" w14:paraId="3F4CD4F7"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7083E14B" w14:textId="0AAFD8D1">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1FE889C5">
              <w:rPr>
                <w:rFonts w:ascii="Times New Roman" w:hAnsi="Times New Roman" w:eastAsia="Calibri" w:cs="Times New Roman"/>
                <w:sz w:val="24"/>
                <w:szCs w:val="24"/>
              </w:rPr>
              <w:t>2</w:t>
            </w:r>
          </w:p>
        </w:tc>
      </w:tr>
      <w:tr w:rsidR="3FBF3F81" w:rsidTr="3FBF3F81" w14:paraId="40EFDD25">
        <w:tc>
          <w:tcPr>
            <w:tcW w:w="2085" w:type="dxa"/>
            <w:tcMar/>
          </w:tcPr>
          <w:p w:rsidR="1AC0F09A" w:rsidP="3FBF3F81" w:rsidRDefault="1AC0F09A" w14:paraId="38F18454" w14:textId="2924985B">
            <w:pPr>
              <w:pStyle w:val="ParrafoORT"/>
              <w:rPr>
                <w:rFonts w:ascii="Times New Roman" w:hAnsi="Times New Roman" w:eastAsia="Calibri" w:cs="Times New Roman"/>
                <w:sz w:val="24"/>
                <w:szCs w:val="24"/>
              </w:rPr>
            </w:pPr>
            <w:r w:rsidRPr="3FBF3F81" w:rsidR="1AC0F09A">
              <w:rPr>
                <w:rFonts w:ascii="Times New Roman" w:hAnsi="Times New Roman" w:eastAsia="Calibri" w:cs="Times New Roman"/>
                <w:sz w:val="24"/>
                <w:szCs w:val="24"/>
              </w:rPr>
              <w:t>Titulo</w:t>
            </w:r>
          </w:p>
        </w:tc>
        <w:tc>
          <w:tcPr>
            <w:tcW w:w="6405" w:type="dxa"/>
            <w:tcMar/>
          </w:tcPr>
          <w:p w:rsidR="1AC0F09A" w:rsidP="3FBF3F81" w:rsidRDefault="1AC0F09A" w14:paraId="3137E7EE" w14:textId="257B8C36">
            <w:pPr>
              <w:pStyle w:val="ParrafoORT"/>
              <w:rPr>
                <w:rFonts w:ascii="Times New Roman" w:hAnsi="Times New Roman" w:eastAsia="Calibri" w:cs="Times New Roman"/>
                <w:sz w:val="24"/>
                <w:szCs w:val="24"/>
              </w:rPr>
            </w:pPr>
            <w:r w:rsidRPr="3FBF3F81" w:rsidR="1AC0F09A">
              <w:rPr>
                <w:rFonts w:ascii="Times New Roman" w:hAnsi="Times New Roman" w:eastAsia="Calibri" w:cs="Times New Roman"/>
                <w:sz w:val="24"/>
                <w:szCs w:val="24"/>
              </w:rPr>
              <w:t>Interfaz</w:t>
            </w:r>
          </w:p>
        </w:tc>
      </w:tr>
      <w:tr w:rsidR="2F90E025" w:rsidTr="3FBF3F81" w14:paraId="1B68C193">
        <w:tc>
          <w:tcPr>
            <w:tcW w:w="2085" w:type="dxa"/>
            <w:tcMar/>
          </w:tcPr>
          <w:p w:rsidR="2F90E025" w:rsidP="2F90E025" w:rsidRDefault="2F90E025" w14:paraId="2414E1F6"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207D9194" w:rsidP="2F90E025" w:rsidRDefault="207D9194" w14:paraId="49CCD41E" w14:textId="16025E1F">
            <w:pPr>
              <w:pStyle w:val="ParrafoORT"/>
              <w:rPr>
                <w:rFonts w:ascii="Times New Roman" w:hAnsi="Times New Roman" w:eastAsia="Calibri" w:cs="Times New Roman"/>
                <w:sz w:val="24"/>
                <w:szCs w:val="24"/>
              </w:rPr>
            </w:pPr>
            <w:r w:rsidRPr="2F90E025" w:rsidR="207D9194">
              <w:rPr>
                <w:rFonts w:ascii="Times New Roman" w:hAnsi="Times New Roman" w:eastAsia="Calibri" w:cs="Times New Roman"/>
                <w:sz w:val="24"/>
                <w:szCs w:val="24"/>
              </w:rPr>
              <w:t>La interfaz de usuario debe ser sencilla e intuitiva</w:t>
            </w:r>
          </w:p>
        </w:tc>
      </w:tr>
    </w:tbl>
    <w:p w:rsidR="2F90E025" w:rsidP="2F90E025" w:rsidRDefault="2F90E025" w14:paraId="581A8BE9" w14:textId="3EA24EE0">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0503B99F">
        <w:tc>
          <w:tcPr>
            <w:tcW w:w="2085" w:type="dxa"/>
            <w:tcMar/>
          </w:tcPr>
          <w:p w:rsidR="2F90E025" w:rsidP="2F90E025" w:rsidRDefault="2F90E025" w14:paraId="06C3C16A"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3C3792D2" w14:textId="7973B15B">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2346FC62">
              <w:rPr>
                <w:rFonts w:ascii="Times New Roman" w:hAnsi="Times New Roman" w:eastAsia="Calibri" w:cs="Times New Roman"/>
                <w:sz w:val="24"/>
                <w:szCs w:val="24"/>
              </w:rPr>
              <w:t>3</w:t>
            </w:r>
          </w:p>
        </w:tc>
      </w:tr>
      <w:tr w:rsidR="3FBF3F81" w:rsidTr="3FBF3F81" w14:paraId="315F31EA">
        <w:tc>
          <w:tcPr>
            <w:tcW w:w="2085" w:type="dxa"/>
            <w:tcMar/>
          </w:tcPr>
          <w:p w:rsidR="70B03FBA" w:rsidP="3FBF3F81" w:rsidRDefault="70B03FBA" w14:paraId="51C84B03" w14:textId="146205C9">
            <w:pPr>
              <w:pStyle w:val="ParrafoORT"/>
              <w:rPr>
                <w:rFonts w:ascii="Times New Roman" w:hAnsi="Times New Roman" w:eastAsia="Calibri" w:cs="Times New Roman"/>
                <w:sz w:val="24"/>
                <w:szCs w:val="24"/>
              </w:rPr>
            </w:pPr>
            <w:r w:rsidRPr="3FBF3F81" w:rsidR="70B03FBA">
              <w:rPr>
                <w:rFonts w:ascii="Times New Roman" w:hAnsi="Times New Roman" w:eastAsia="Calibri" w:cs="Times New Roman"/>
                <w:sz w:val="24"/>
                <w:szCs w:val="24"/>
              </w:rPr>
              <w:t>Titulo</w:t>
            </w:r>
          </w:p>
        </w:tc>
        <w:tc>
          <w:tcPr>
            <w:tcW w:w="6405" w:type="dxa"/>
            <w:tcMar/>
          </w:tcPr>
          <w:p w:rsidR="70B03FBA" w:rsidP="3FBF3F81" w:rsidRDefault="70B03FBA" w14:paraId="1665C0A6" w14:textId="58163A31">
            <w:pPr>
              <w:pStyle w:val="ParrafoORT"/>
              <w:rPr>
                <w:rFonts w:ascii="Times New Roman" w:hAnsi="Times New Roman" w:eastAsia="Calibri" w:cs="Times New Roman"/>
                <w:sz w:val="24"/>
                <w:szCs w:val="24"/>
              </w:rPr>
            </w:pPr>
            <w:r w:rsidRPr="3FBF3F81" w:rsidR="70B03FBA">
              <w:rPr>
                <w:rFonts w:ascii="Times New Roman" w:hAnsi="Times New Roman" w:eastAsia="Calibri" w:cs="Times New Roman"/>
                <w:sz w:val="24"/>
                <w:szCs w:val="24"/>
              </w:rPr>
              <w:t>Capacitación</w:t>
            </w:r>
          </w:p>
        </w:tc>
      </w:tr>
      <w:tr w:rsidR="2F90E025" w:rsidTr="3FBF3F81" w14:paraId="08CB95A2">
        <w:tc>
          <w:tcPr>
            <w:tcW w:w="2085" w:type="dxa"/>
            <w:tcMar/>
          </w:tcPr>
          <w:p w:rsidR="2F90E025" w:rsidP="2F90E025" w:rsidRDefault="2F90E025" w14:paraId="4C8B7E7D"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086A4742" w:rsidP="2F90E025" w:rsidRDefault="086A4742" w14:paraId="5A5BC0D1" w14:textId="67C5395B">
            <w:pPr>
              <w:pStyle w:val="ParrafoORT"/>
              <w:rPr>
                <w:rFonts w:ascii="Times New Roman" w:hAnsi="Times New Roman" w:eastAsia="Calibri" w:cs="Times New Roman"/>
                <w:sz w:val="24"/>
                <w:szCs w:val="24"/>
              </w:rPr>
            </w:pPr>
            <w:r w:rsidRPr="2F90E025" w:rsidR="086A4742">
              <w:rPr>
                <w:rFonts w:ascii="Times New Roman" w:hAnsi="Times New Roman" w:eastAsia="Calibri" w:cs="Times New Roman"/>
                <w:sz w:val="24"/>
                <w:szCs w:val="24"/>
              </w:rPr>
              <w:t>La curva de aprendizaje debe ser suave. De 1 a 2 semanas de capacitación</w:t>
            </w:r>
          </w:p>
        </w:tc>
      </w:tr>
    </w:tbl>
    <w:p w:rsidR="2F90E025" w:rsidP="2F90E025" w:rsidRDefault="2F90E025" w14:paraId="717E92A6" w14:textId="5921B744">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670EFF80">
        <w:tc>
          <w:tcPr>
            <w:tcW w:w="2085" w:type="dxa"/>
            <w:tcMar/>
          </w:tcPr>
          <w:p w:rsidR="2F90E025" w:rsidP="2F90E025" w:rsidRDefault="2F90E025" w14:paraId="15FEC678"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1352D7DC" w14:textId="2A27C9E5">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026D6EF9">
              <w:rPr>
                <w:rFonts w:ascii="Times New Roman" w:hAnsi="Times New Roman" w:eastAsia="Calibri" w:cs="Times New Roman"/>
                <w:sz w:val="24"/>
                <w:szCs w:val="24"/>
              </w:rPr>
              <w:t>4</w:t>
            </w:r>
          </w:p>
        </w:tc>
      </w:tr>
      <w:tr w:rsidR="3FBF3F81" w:rsidTr="3FBF3F81" w14:paraId="0176C43D">
        <w:tc>
          <w:tcPr>
            <w:tcW w:w="2085" w:type="dxa"/>
            <w:tcMar/>
          </w:tcPr>
          <w:p w:rsidR="5D43D191" w:rsidP="3FBF3F81" w:rsidRDefault="5D43D191" w14:paraId="3DD134F8" w14:textId="15497EC0">
            <w:pPr>
              <w:pStyle w:val="ParrafoORT"/>
              <w:rPr>
                <w:rFonts w:ascii="Times New Roman" w:hAnsi="Times New Roman" w:eastAsia="Calibri" w:cs="Times New Roman"/>
                <w:sz w:val="24"/>
                <w:szCs w:val="24"/>
              </w:rPr>
            </w:pPr>
            <w:r w:rsidRPr="3FBF3F81" w:rsidR="5D43D191">
              <w:rPr>
                <w:rFonts w:ascii="Times New Roman" w:hAnsi="Times New Roman" w:eastAsia="Calibri" w:cs="Times New Roman"/>
                <w:sz w:val="24"/>
                <w:szCs w:val="24"/>
              </w:rPr>
              <w:t>Titulo</w:t>
            </w:r>
          </w:p>
        </w:tc>
        <w:tc>
          <w:tcPr>
            <w:tcW w:w="6405" w:type="dxa"/>
            <w:tcMar/>
          </w:tcPr>
          <w:p w:rsidR="5D43D191" w:rsidP="3FBF3F81" w:rsidRDefault="5D43D191" w14:paraId="1C71EF55" w14:textId="4048E096">
            <w:pPr>
              <w:pStyle w:val="ParrafoORT"/>
              <w:rPr>
                <w:rFonts w:ascii="Times New Roman" w:hAnsi="Times New Roman" w:eastAsia="Calibri" w:cs="Times New Roman"/>
                <w:sz w:val="24"/>
                <w:szCs w:val="24"/>
              </w:rPr>
            </w:pPr>
            <w:r w:rsidRPr="3FBF3F81" w:rsidR="5D43D191">
              <w:rPr>
                <w:rFonts w:ascii="Times New Roman" w:hAnsi="Times New Roman" w:eastAsia="Calibri" w:cs="Times New Roman"/>
                <w:sz w:val="24"/>
                <w:szCs w:val="24"/>
              </w:rPr>
              <w:t>Rendimiento</w:t>
            </w:r>
          </w:p>
        </w:tc>
      </w:tr>
      <w:tr w:rsidR="2F90E025" w:rsidTr="3FBF3F81" w14:paraId="7A02C126">
        <w:tc>
          <w:tcPr>
            <w:tcW w:w="2085" w:type="dxa"/>
            <w:tcMar/>
          </w:tcPr>
          <w:p w:rsidR="2F90E025" w:rsidP="2F90E025" w:rsidRDefault="2F90E025" w14:paraId="4D5FCE8F"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3BB78363" w:rsidP="2F90E025" w:rsidRDefault="3BB78363" w14:paraId="2DBB6BBD" w14:textId="7FC3AD8D">
            <w:pPr>
              <w:pStyle w:val="ParrafoORT"/>
              <w:rPr>
                <w:rFonts w:ascii="Times New Roman" w:hAnsi="Times New Roman" w:eastAsia="Calibri" w:cs="Times New Roman"/>
                <w:sz w:val="24"/>
                <w:szCs w:val="24"/>
              </w:rPr>
            </w:pPr>
            <w:r w:rsidRPr="2F90E025" w:rsidR="3BB78363">
              <w:rPr>
                <w:rFonts w:ascii="Times New Roman" w:hAnsi="Times New Roman" w:eastAsia="Calibri" w:cs="Times New Roman"/>
                <w:sz w:val="24"/>
                <w:szCs w:val="24"/>
              </w:rPr>
              <w:t xml:space="preserve">El sistema debe responder en un tiempo menor a 2 segundos en los procesos </w:t>
            </w:r>
            <w:r w:rsidRPr="2F90E025" w:rsidR="704CA1C7">
              <w:rPr>
                <w:rFonts w:ascii="Times New Roman" w:hAnsi="Times New Roman" w:eastAsia="Calibri" w:cs="Times New Roman"/>
                <w:sz w:val="24"/>
                <w:szCs w:val="24"/>
              </w:rPr>
              <w:t>más</w:t>
            </w:r>
            <w:r w:rsidRPr="2F90E025" w:rsidR="3BB78363">
              <w:rPr>
                <w:rFonts w:ascii="Times New Roman" w:hAnsi="Times New Roman" w:eastAsia="Calibri" w:cs="Times New Roman"/>
                <w:sz w:val="24"/>
                <w:szCs w:val="24"/>
              </w:rPr>
              <w:t xml:space="preserve"> relevantes.</w:t>
            </w:r>
          </w:p>
        </w:tc>
      </w:tr>
    </w:tbl>
    <w:p w:rsidR="2F90E025" w:rsidP="2F90E025" w:rsidRDefault="2F90E025" w14:paraId="510A0327" w14:textId="3AD02AC7">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0D67C19D">
        <w:tc>
          <w:tcPr>
            <w:tcW w:w="2085" w:type="dxa"/>
            <w:tcMar/>
          </w:tcPr>
          <w:p w:rsidR="2F90E025" w:rsidP="2F90E025" w:rsidRDefault="2F90E025" w14:paraId="6BAA8673"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5D9BA0CB" w14:textId="3CDF47F6">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0B83F704">
              <w:rPr>
                <w:rFonts w:ascii="Times New Roman" w:hAnsi="Times New Roman" w:eastAsia="Calibri" w:cs="Times New Roman"/>
                <w:sz w:val="24"/>
                <w:szCs w:val="24"/>
              </w:rPr>
              <w:t>5</w:t>
            </w:r>
          </w:p>
        </w:tc>
      </w:tr>
      <w:tr w:rsidR="3FBF3F81" w:rsidTr="3FBF3F81" w14:paraId="19745463">
        <w:tc>
          <w:tcPr>
            <w:tcW w:w="2085" w:type="dxa"/>
            <w:tcMar/>
          </w:tcPr>
          <w:p w:rsidR="5C4BACF9" w:rsidP="3FBF3F81" w:rsidRDefault="5C4BACF9" w14:paraId="7A799523" w14:textId="0CAE43D3">
            <w:pPr>
              <w:pStyle w:val="ParrafoORT"/>
              <w:rPr>
                <w:rFonts w:ascii="Times New Roman" w:hAnsi="Times New Roman" w:eastAsia="Calibri" w:cs="Times New Roman"/>
                <w:sz w:val="24"/>
                <w:szCs w:val="24"/>
              </w:rPr>
            </w:pPr>
            <w:r w:rsidRPr="3FBF3F81" w:rsidR="5C4BACF9">
              <w:rPr>
                <w:rFonts w:ascii="Times New Roman" w:hAnsi="Times New Roman" w:eastAsia="Calibri" w:cs="Times New Roman"/>
                <w:sz w:val="24"/>
                <w:szCs w:val="24"/>
              </w:rPr>
              <w:t>Titulo</w:t>
            </w:r>
          </w:p>
        </w:tc>
        <w:tc>
          <w:tcPr>
            <w:tcW w:w="6405" w:type="dxa"/>
            <w:tcMar/>
          </w:tcPr>
          <w:p w:rsidR="2BE4C4F0" w:rsidP="3FBF3F81" w:rsidRDefault="2BE4C4F0" w14:paraId="3D7CEEAB" w14:textId="3778EC87">
            <w:pPr>
              <w:pStyle w:val="ParrafoORT"/>
              <w:rPr>
                <w:rFonts w:ascii="Times New Roman" w:hAnsi="Times New Roman" w:eastAsia="Calibri" w:cs="Times New Roman"/>
                <w:sz w:val="24"/>
                <w:szCs w:val="24"/>
              </w:rPr>
            </w:pPr>
            <w:r w:rsidRPr="3FBF3F81" w:rsidR="2BE4C4F0">
              <w:rPr>
                <w:rFonts w:ascii="Times New Roman" w:hAnsi="Times New Roman" w:eastAsia="Calibri" w:cs="Times New Roman"/>
                <w:sz w:val="24"/>
                <w:szCs w:val="24"/>
              </w:rPr>
              <w:t>Recurrencia</w:t>
            </w:r>
          </w:p>
        </w:tc>
      </w:tr>
      <w:tr w:rsidR="2F90E025" w:rsidTr="3FBF3F81" w14:paraId="6547BCB7">
        <w:tc>
          <w:tcPr>
            <w:tcW w:w="2085" w:type="dxa"/>
            <w:tcMar/>
          </w:tcPr>
          <w:p w:rsidR="2F90E025" w:rsidP="2F90E025" w:rsidRDefault="2F90E025" w14:paraId="14ECEA2F"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003ECCD7" w:rsidP="2F90E025" w:rsidRDefault="003ECCD7" w14:paraId="432F4E90" w14:textId="08D28280">
            <w:pPr>
              <w:pStyle w:val="ParrafoORT"/>
              <w:rPr>
                <w:rFonts w:ascii="Times New Roman" w:hAnsi="Times New Roman" w:eastAsia="Calibri" w:cs="Times New Roman"/>
                <w:sz w:val="24"/>
                <w:szCs w:val="24"/>
              </w:rPr>
            </w:pPr>
            <w:r w:rsidRPr="3FBF3F81" w:rsidR="284194A9">
              <w:rPr>
                <w:rFonts w:ascii="Times New Roman" w:hAnsi="Times New Roman" w:eastAsia="Calibri" w:cs="Times New Roman"/>
                <w:sz w:val="24"/>
                <w:szCs w:val="24"/>
              </w:rPr>
              <w:t xml:space="preserve">El sistema debe </w:t>
            </w:r>
            <w:r w:rsidRPr="3FBF3F81" w:rsidR="66D9495A">
              <w:rPr>
                <w:rFonts w:ascii="Times New Roman" w:hAnsi="Times New Roman" w:eastAsia="Calibri" w:cs="Times New Roman"/>
                <w:sz w:val="24"/>
                <w:szCs w:val="24"/>
              </w:rPr>
              <w:t xml:space="preserve">operar </w:t>
            </w:r>
            <w:r w:rsidRPr="3FBF3F81" w:rsidR="675D7B7C">
              <w:rPr>
                <w:rFonts w:ascii="Times New Roman" w:hAnsi="Times New Roman" w:eastAsia="Calibri" w:cs="Times New Roman"/>
                <w:sz w:val="24"/>
                <w:szCs w:val="24"/>
              </w:rPr>
              <w:t>adecuadamente con hasta 10 usuarios recurrentes.</w:t>
            </w:r>
          </w:p>
        </w:tc>
      </w:tr>
    </w:tbl>
    <w:p w:rsidR="2F90E025" w:rsidP="2F90E025" w:rsidRDefault="2F90E025" w14:paraId="0B30B792" w14:textId="25B57DA2">
      <w:pPr>
        <w:pStyle w:val="SubNivelORT"/>
        <w:numPr>
          <w:numId w:val="0"/>
        </w:numPr>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2085"/>
        <w:gridCol w:w="6405"/>
      </w:tblGrid>
      <w:tr w:rsidR="2F90E025" w:rsidTr="3FBF3F81" w14:paraId="4FD0C0F5">
        <w:tc>
          <w:tcPr>
            <w:tcW w:w="2085" w:type="dxa"/>
            <w:tcMar/>
          </w:tcPr>
          <w:p w:rsidR="2F90E025" w:rsidP="2F90E025" w:rsidRDefault="2F90E025" w14:paraId="6CAC020C" w14:textId="6360BE8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ID</w:t>
            </w:r>
          </w:p>
        </w:tc>
        <w:tc>
          <w:tcPr>
            <w:tcW w:w="6405" w:type="dxa"/>
            <w:tcMar/>
          </w:tcPr>
          <w:p w:rsidR="2F90E025" w:rsidP="2F90E025" w:rsidRDefault="2F90E025" w14:paraId="69E44517" w14:textId="4BF9A696">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RNF0</w:t>
            </w:r>
            <w:r w:rsidRPr="2F90E025" w:rsidR="3B5F7510">
              <w:rPr>
                <w:rFonts w:ascii="Times New Roman" w:hAnsi="Times New Roman" w:eastAsia="Calibri" w:cs="Times New Roman"/>
                <w:sz w:val="24"/>
                <w:szCs w:val="24"/>
              </w:rPr>
              <w:t>6</w:t>
            </w:r>
          </w:p>
        </w:tc>
      </w:tr>
      <w:tr w:rsidR="3FBF3F81" w:rsidTr="3FBF3F81" w14:paraId="645EDFDF">
        <w:tc>
          <w:tcPr>
            <w:tcW w:w="2085" w:type="dxa"/>
            <w:tcMar/>
          </w:tcPr>
          <w:p w:rsidR="27BB8F8B" w:rsidP="3FBF3F81" w:rsidRDefault="27BB8F8B" w14:paraId="3A9F7FE8" w14:textId="63DE8994">
            <w:pPr>
              <w:pStyle w:val="ParrafoORT"/>
              <w:rPr>
                <w:rFonts w:ascii="Times New Roman" w:hAnsi="Times New Roman" w:eastAsia="Calibri" w:cs="Times New Roman"/>
                <w:sz w:val="24"/>
                <w:szCs w:val="24"/>
              </w:rPr>
            </w:pPr>
            <w:r w:rsidRPr="3FBF3F81" w:rsidR="27BB8F8B">
              <w:rPr>
                <w:rFonts w:ascii="Times New Roman" w:hAnsi="Times New Roman" w:eastAsia="Calibri" w:cs="Times New Roman"/>
                <w:sz w:val="24"/>
                <w:szCs w:val="24"/>
              </w:rPr>
              <w:t>Titulo</w:t>
            </w:r>
          </w:p>
        </w:tc>
        <w:tc>
          <w:tcPr>
            <w:tcW w:w="6405" w:type="dxa"/>
            <w:tcMar/>
          </w:tcPr>
          <w:p w:rsidR="27BB8F8B" w:rsidP="3FBF3F81" w:rsidRDefault="27BB8F8B" w14:paraId="2EF6D080" w14:textId="60DA5EC6">
            <w:pPr>
              <w:pStyle w:val="ParrafoORT"/>
              <w:rPr>
                <w:rFonts w:ascii="Times New Roman" w:hAnsi="Times New Roman" w:eastAsia="Calibri" w:cs="Times New Roman"/>
                <w:sz w:val="24"/>
                <w:szCs w:val="24"/>
              </w:rPr>
            </w:pPr>
            <w:r w:rsidRPr="3FBF3F81" w:rsidR="27BB8F8B">
              <w:rPr>
                <w:rFonts w:ascii="Times New Roman" w:hAnsi="Times New Roman" w:eastAsia="Calibri" w:cs="Times New Roman"/>
                <w:sz w:val="24"/>
                <w:szCs w:val="24"/>
              </w:rPr>
              <w:t>Lenguaje</w:t>
            </w:r>
          </w:p>
        </w:tc>
      </w:tr>
      <w:tr w:rsidR="2F90E025" w:rsidTr="3FBF3F81" w14:paraId="2A29D979">
        <w:tc>
          <w:tcPr>
            <w:tcW w:w="2085" w:type="dxa"/>
            <w:tcMar/>
          </w:tcPr>
          <w:p w:rsidR="2F90E025" w:rsidP="2F90E025" w:rsidRDefault="2F90E025" w14:paraId="01D9E46D" w14:textId="71931DBC">
            <w:pPr>
              <w:pStyle w:val="ParrafoORT"/>
              <w:rPr>
                <w:rFonts w:ascii="Times New Roman" w:hAnsi="Times New Roman" w:eastAsia="Calibri" w:cs="Times New Roman"/>
                <w:sz w:val="24"/>
                <w:szCs w:val="24"/>
              </w:rPr>
            </w:pPr>
            <w:r w:rsidRPr="2F90E025" w:rsidR="2F90E025">
              <w:rPr>
                <w:rFonts w:ascii="Times New Roman" w:hAnsi="Times New Roman" w:eastAsia="Calibri" w:cs="Times New Roman"/>
                <w:sz w:val="24"/>
                <w:szCs w:val="24"/>
              </w:rPr>
              <w:t>Descripción</w:t>
            </w:r>
          </w:p>
        </w:tc>
        <w:tc>
          <w:tcPr>
            <w:tcW w:w="6405" w:type="dxa"/>
            <w:tcMar/>
          </w:tcPr>
          <w:p w:rsidR="6CB3A16A" w:rsidP="2F90E025" w:rsidRDefault="6CB3A16A" w14:paraId="04F14020" w14:textId="56FA7D6F">
            <w:pPr>
              <w:pStyle w:val="ParrafoORT"/>
              <w:rPr>
                <w:rFonts w:ascii="Times New Roman" w:hAnsi="Times New Roman" w:eastAsia="Calibri" w:cs="Times New Roman"/>
                <w:sz w:val="24"/>
                <w:szCs w:val="24"/>
              </w:rPr>
            </w:pPr>
            <w:r w:rsidRPr="2F90E025" w:rsidR="6CB3A16A">
              <w:rPr>
                <w:rFonts w:ascii="Times New Roman" w:hAnsi="Times New Roman" w:eastAsia="Calibri" w:cs="Times New Roman"/>
                <w:sz w:val="24"/>
                <w:szCs w:val="24"/>
              </w:rPr>
              <w:t xml:space="preserve">El idioma del sistema será </w:t>
            </w:r>
            <w:r w:rsidRPr="2F90E025" w:rsidR="6CB3A16A">
              <w:rPr>
                <w:rFonts w:ascii="Times New Roman" w:hAnsi="Times New Roman" w:eastAsia="Calibri" w:cs="Times New Roman"/>
                <w:sz w:val="24"/>
                <w:szCs w:val="24"/>
              </w:rPr>
              <w:t>únicamente</w:t>
            </w:r>
            <w:r w:rsidRPr="2F90E025" w:rsidR="6CB3A16A">
              <w:rPr>
                <w:rFonts w:ascii="Times New Roman" w:hAnsi="Times New Roman" w:eastAsia="Calibri" w:cs="Times New Roman"/>
                <w:sz w:val="24"/>
                <w:szCs w:val="24"/>
              </w:rPr>
              <w:t xml:space="preserve"> en español</w:t>
            </w:r>
          </w:p>
        </w:tc>
      </w:tr>
    </w:tbl>
    <w:p w:rsidR="2F90E025" w:rsidP="2F90E025" w:rsidRDefault="2F90E025" w14:paraId="0621E702" w14:textId="4B723668">
      <w:pPr>
        <w:pStyle w:val="SubNivelORT"/>
        <w:numPr>
          <w:numId w:val="0"/>
        </w:numPr>
        <w:ind w:left="357"/>
        <w:rPr>
          <w:rStyle w:val="SubNivelORTCar"/>
          <w:rFonts w:ascii="Times New Roman" w:hAnsi="Times New Roman" w:eastAsia="Times New Roman" w:cs="Times New Roman"/>
          <w:b w:val="1"/>
          <w:bCs w:val="1"/>
          <w:sz w:val="28"/>
          <w:szCs w:val="28"/>
        </w:rPr>
      </w:pPr>
    </w:p>
    <w:p w:rsidR="3B30EA61" w:rsidP="5DD27F23" w:rsidRDefault="3B30EA61" w14:paraId="36925065" w14:textId="7D87F687">
      <w:pPr>
        <w:pStyle w:val="SubNivelORT"/>
        <w:numPr>
          <w:ilvl w:val="1"/>
          <w:numId w:val="14"/>
        </w:numPr>
        <w:rPr>
          <w:rStyle w:val="SubNivelORTCar"/>
        </w:rPr>
      </w:pPr>
      <w:r w:rsidRPr="07458CB5" w:rsidR="3B30EA61">
        <w:rPr>
          <w:rStyle w:val="SubNivelORTCar"/>
          <w:rFonts w:ascii="Times New Roman" w:hAnsi="Times New Roman" w:eastAsia="Times New Roman" w:cs="Times New Roman"/>
          <w:b w:val="1"/>
          <w:bCs w:val="1"/>
          <w:sz w:val="28"/>
          <w:szCs w:val="28"/>
        </w:rPr>
        <w:t xml:space="preserve"> Alcance y limitaciones.</w:t>
      </w:r>
    </w:p>
    <w:p w:rsidR="1FEA5D6A" w:rsidP="07458CB5" w:rsidRDefault="1FEA5D6A" w14:paraId="35472FA0" w14:textId="0039792F">
      <w:pPr>
        <w:pStyle w:val="Normal"/>
        <w:rPr>
          <w:rFonts w:ascii="Times New Roman" w:hAnsi="Times New Roman" w:eastAsia="Calibri" w:cs="Times New Roman"/>
          <w:noProof w:val="0"/>
          <w:sz w:val="24"/>
          <w:szCs w:val="24"/>
          <w:lang w:val="es"/>
        </w:rPr>
      </w:pPr>
      <w:r w:rsidRPr="07458CB5" w:rsidR="1FEA5D6A">
        <w:rPr>
          <w:noProof w:val="0"/>
          <w:lang w:val="es"/>
        </w:rPr>
        <w:t>El software a construir, enfocará en la planificación de los escalafones del área operativa, toma de presentes y reevaluación de la planificación del escalafón frente a eventualidades que giran en torno a la organización de servicios y horarios de guardias.</w:t>
      </w:r>
    </w:p>
    <w:p w:rsidR="1FEA5D6A" w:rsidP="07458CB5" w:rsidRDefault="1FEA5D6A" w14:paraId="78F44E9C" w14:textId="08E0CF03">
      <w:pPr>
        <w:pStyle w:val="ParrafoORT"/>
        <w:rPr>
          <w:rFonts w:ascii="Times New Roman" w:hAnsi="Times New Roman" w:eastAsia="Calibri" w:cs="Times New Roman"/>
          <w:noProof w:val="0"/>
          <w:sz w:val="24"/>
          <w:szCs w:val="24"/>
          <w:lang w:val="es"/>
        </w:rPr>
      </w:pPr>
      <w:r w:rsidRPr="07458CB5" w:rsidR="1FEA5D6A">
        <w:rPr>
          <w:noProof w:val="0"/>
          <w:lang w:val="es"/>
        </w:rPr>
        <w:t>También proporcionará un entorno para el registro de funcionarios a la nómina de la empresa e impresión de reportes</w:t>
      </w:r>
    </w:p>
    <w:p w:rsidR="1FEA5D6A" w:rsidP="07458CB5" w:rsidRDefault="1FEA5D6A" w14:paraId="6C07D34A" w14:textId="48E04765">
      <w:pPr>
        <w:pStyle w:val="ParrafoORT"/>
        <w:rPr>
          <w:noProof w:val="0"/>
          <w:lang w:val="es"/>
        </w:rPr>
      </w:pPr>
      <w:r w:rsidRPr="07458CB5" w:rsidR="1FEA5D6A">
        <w:rPr>
          <w:noProof w:val="0"/>
          <w:lang w:val="es"/>
        </w:rPr>
        <w:t xml:space="preserve">Se ha considerado como alcance y limitación el tiempo ponderado como académico culminando como máximo el </w:t>
      </w:r>
      <w:proofErr w:type="spellStart"/>
      <w:r w:rsidRPr="07458CB5" w:rsidR="1FEA5D6A">
        <w:rPr>
          <w:noProof w:val="0"/>
          <w:lang w:val="es"/>
        </w:rPr>
        <w:t>dia</w:t>
      </w:r>
      <w:proofErr w:type="spellEnd"/>
      <w:r w:rsidRPr="07458CB5" w:rsidR="1FEA5D6A">
        <w:rPr>
          <w:noProof w:val="0"/>
          <w:lang w:val="es"/>
        </w:rPr>
        <w:t xml:space="preserve"> 20/09/2021, lo cual se relevan las siguientes estimaciones en tiempo de desarrollo para cada requerimiento </w:t>
      </w:r>
      <w:r w:rsidRPr="07458CB5" w:rsidR="70BAA183">
        <w:rPr>
          <w:noProof w:val="0"/>
          <w:lang w:val="es"/>
        </w:rPr>
        <w:t>funcional:</w:t>
      </w:r>
    </w:p>
    <w:tbl>
      <w:tblPr>
        <w:tblStyle w:val="Tablaconcuadrcula"/>
        <w:tblW w:w="0" w:type="auto"/>
        <w:tblLayout w:type="fixed"/>
        <w:tblLook w:val="06A0" w:firstRow="1" w:lastRow="0" w:firstColumn="1" w:lastColumn="0" w:noHBand="1" w:noVBand="1"/>
      </w:tblPr>
      <w:tblGrid>
        <w:gridCol w:w="825"/>
        <w:gridCol w:w="4500"/>
        <w:gridCol w:w="1665"/>
        <w:gridCol w:w="1500"/>
      </w:tblGrid>
      <w:tr w:rsidR="07458CB5" w:rsidTr="7FB468F6" w14:paraId="01120A41">
        <w:tc>
          <w:tcPr>
            <w:tcW w:w="825" w:type="dxa"/>
            <w:tcMar/>
          </w:tcPr>
          <w:p w:rsidR="3DE1B534" w:rsidP="07458CB5" w:rsidRDefault="3DE1B534" w14:paraId="64F90FF1" w14:textId="2FDDFBE8">
            <w:pPr>
              <w:pStyle w:val="Normal"/>
              <w:rPr>
                <w:rFonts w:ascii="Times New Roman" w:hAnsi="Times New Roman" w:eastAsia="Calibri" w:cs="Times New Roman"/>
                <w:noProof w:val="0"/>
                <w:sz w:val="24"/>
                <w:szCs w:val="24"/>
                <w:lang w:val="es"/>
              </w:rPr>
            </w:pPr>
            <w:r w:rsidRPr="07458CB5" w:rsidR="3DE1B534">
              <w:rPr>
                <w:noProof w:val="0"/>
                <w:lang w:val="es"/>
              </w:rPr>
              <w:t>ID</w:t>
            </w:r>
          </w:p>
        </w:tc>
        <w:tc>
          <w:tcPr>
            <w:tcW w:w="4500" w:type="dxa"/>
            <w:tcMar/>
          </w:tcPr>
          <w:p w:rsidR="3DE1B534" w:rsidP="07458CB5" w:rsidRDefault="3DE1B534" w14:paraId="55A3AC25" w14:textId="25EBE940">
            <w:pPr>
              <w:pStyle w:val="Normal"/>
              <w:rPr>
                <w:rFonts w:ascii="Times New Roman" w:hAnsi="Times New Roman" w:eastAsia="Calibri" w:cs="Times New Roman"/>
                <w:noProof w:val="0"/>
                <w:sz w:val="24"/>
                <w:szCs w:val="24"/>
                <w:lang w:val="es"/>
              </w:rPr>
            </w:pPr>
            <w:r w:rsidRPr="07458CB5" w:rsidR="3DE1B534">
              <w:rPr>
                <w:noProof w:val="0"/>
                <w:lang w:val="es"/>
              </w:rPr>
              <w:t>TITULO</w:t>
            </w:r>
          </w:p>
        </w:tc>
        <w:tc>
          <w:tcPr>
            <w:tcW w:w="1665" w:type="dxa"/>
            <w:tcMar/>
          </w:tcPr>
          <w:p w:rsidR="3DE1B534" w:rsidP="07458CB5" w:rsidRDefault="3DE1B534" w14:paraId="081A91A6" w14:textId="45647C9A">
            <w:pPr>
              <w:pStyle w:val="Normal"/>
              <w:rPr>
                <w:rFonts w:ascii="Times New Roman" w:hAnsi="Times New Roman" w:eastAsia="Calibri" w:cs="Times New Roman"/>
                <w:noProof w:val="0"/>
                <w:sz w:val="24"/>
                <w:szCs w:val="24"/>
                <w:lang w:val="es"/>
              </w:rPr>
            </w:pPr>
            <w:r w:rsidRPr="07458CB5" w:rsidR="3DE1B534">
              <w:rPr>
                <w:noProof w:val="0"/>
                <w:lang w:val="es"/>
              </w:rPr>
              <w:t>PRIORIDAD</w:t>
            </w:r>
          </w:p>
        </w:tc>
        <w:tc>
          <w:tcPr>
            <w:tcW w:w="1500" w:type="dxa"/>
            <w:tcMar/>
          </w:tcPr>
          <w:p w:rsidR="3DE1B534" w:rsidP="07458CB5" w:rsidRDefault="3DE1B534" w14:paraId="5F5E2427" w14:textId="31835E21">
            <w:pPr>
              <w:pStyle w:val="Normal"/>
              <w:rPr>
                <w:rFonts w:ascii="Times New Roman" w:hAnsi="Times New Roman" w:eastAsia="Calibri" w:cs="Times New Roman"/>
                <w:noProof w:val="0"/>
                <w:sz w:val="24"/>
                <w:szCs w:val="24"/>
                <w:lang w:val="es"/>
              </w:rPr>
            </w:pPr>
            <w:r w:rsidRPr="07458CB5" w:rsidR="3DE1B534">
              <w:rPr>
                <w:noProof w:val="0"/>
                <w:lang w:val="es"/>
              </w:rPr>
              <w:t>TIEMPO EN HORAS</w:t>
            </w:r>
          </w:p>
        </w:tc>
      </w:tr>
      <w:tr w:rsidR="07458CB5" w:rsidTr="7FB468F6" w14:paraId="07DD7C12">
        <w:tc>
          <w:tcPr>
            <w:tcW w:w="825" w:type="dxa"/>
            <w:tcMar/>
          </w:tcPr>
          <w:p w:rsidR="3DE1B534" w:rsidP="07458CB5" w:rsidRDefault="3DE1B534" w14:paraId="19BC529E" w14:textId="0E78027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RF01</w:t>
            </w:r>
          </w:p>
        </w:tc>
        <w:tc>
          <w:tcPr>
            <w:tcW w:w="4500" w:type="dxa"/>
            <w:tcMar/>
          </w:tcPr>
          <w:p w:rsidR="066AC13A" w:rsidP="07458CB5" w:rsidRDefault="066AC13A" w14:paraId="12434FAA" w14:textId="40C22DB4">
            <w:pPr>
              <w:pStyle w:val="Normal"/>
              <w:spacing w:before="40" w:beforeAutospacing="off" w:after="40" w:afterAutospacing="off"/>
              <w:rPr>
                <w:rFonts w:ascii="Times New Roman" w:hAnsi="Times New Roman" w:eastAsia="Calibri" w:cs="Times New Roman"/>
                <w:noProof w:val="0"/>
                <w:sz w:val="22"/>
                <w:szCs w:val="22"/>
                <w:lang w:val="es"/>
              </w:rPr>
            </w:pPr>
            <w:r w:rsidRPr="07458CB5" w:rsidR="066AC13A">
              <w:rPr>
                <w:noProof w:val="0"/>
                <w:sz w:val="22"/>
                <w:szCs w:val="22"/>
                <w:lang w:val="es"/>
              </w:rPr>
              <w:t>Registro de usuario del sistema</w:t>
            </w:r>
          </w:p>
        </w:tc>
        <w:tc>
          <w:tcPr>
            <w:tcW w:w="1665" w:type="dxa"/>
            <w:tcMar/>
          </w:tcPr>
          <w:p w:rsidR="066AC13A" w:rsidP="07458CB5" w:rsidRDefault="066AC13A" w14:paraId="04555420" w14:textId="01AD0DE2">
            <w:pPr>
              <w:pStyle w:val="Normal"/>
              <w:spacing w:before="40" w:beforeAutospacing="off" w:after="40" w:afterAutospacing="off"/>
              <w:rPr>
                <w:rFonts w:ascii="Times New Roman" w:hAnsi="Times New Roman" w:eastAsia="Calibri" w:cs="Times New Roman"/>
                <w:noProof w:val="0"/>
                <w:sz w:val="22"/>
                <w:szCs w:val="22"/>
                <w:lang w:val="es"/>
              </w:rPr>
            </w:pPr>
            <w:r w:rsidRPr="07458CB5" w:rsidR="066AC13A">
              <w:rPr>
                <w:noProof w:val="0"/>
                <w:sz w:val="22"/>
                <w:szCs w:val="22"/>
                <w:lang w:val="es"/>
              </w:rPr>
              <w:t>Alta</w:t>
            </w:r>
          </w:p>
        </w:tc>
        <w:tc>
          <w:tcPr>
            <w:tcW w:w="1500" w:type="dxa"/>
            <w:tcMar/>
          </w:tcPr>
          <w:p w:rsidR="07458CB5" w:rsidP="07458CB5" w:rsidRDefault="07458CB5" w14:paraId="527F6389" w14:textId="247E4A1F">
            <w:pPr>
              <w:pStyle w:val="Normal"/>
              <w:spacing w:before="40" w:beforeAutospacing="off" w:after="40" w:afterAutospacing="off"/>
              <w:rPr>
                <w:rFonts w:ascii="Times New Roman" w:hAnsi="Times New Roman" w:eastAsia="Calibri" w:cs="Times New Roman"/>
                <w:noProof w:val="0"/>
                <w:sz w:val="22"/>
                <w:szCs w:val="22"/>
                <w:lang w:val="es"/>
              </w:rPr>
            </w:pPr>
            <w:r w:rsidRPr="7FB468F6" w:rsidR="7700F37C">
              <w:rPr>
                <w:rFonts w:ascii="Times New Roman" w:hAnsi="Times New Roman" w:eastAsia="Calibri" w:cs="Times New Roman"/>
                <w:noProof w:val="0"/>
                <w:sz w:val="22"/>
                <w:szCs w:val="22"/>
                <w:lang w:val="es"/>
              </w:rPr>
              <w:t>10</w:t>
            </w:r>
          </w:p>
        </w:tc>
      </w:tr>
      <w:tr w:rsidR="07458CB5" w:rsidTr="7FB468F6" w14:paraId="604466CD">
        <w:tc>
          <w:tcPr>
            <w:tcW w:w="825" w:type="dxa"/>
            <w:tcMar/>
          </w:tcPr>
          <w:p w:rsidR="3DE1B534" w:rsidP="07458CB5" w:rsidRDefault="3DE1B534" w14:paraId="7DF317CE" w14:textId="5527575B">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RF02</w:t>
            </w:r>
          </w:p>
        </w:tc>
        <w:tc>
          <w:tcPr>
            <w:tcW w:w="4500" w:type="dxa"/>
            <w:tcMar/>
          </w:tcPr>
          <w:p w:rsidR="3A3E7F6E" w:rsidP="07458CB5" w:rsidRDefault="3A3E7F6E" w14:paraId="68EB57B9" w14:textId="103227A5">
            <w:pPr>
              <w:pStyle w:val="Normal"/>
              <w:spacing w:before="40" w:beforeAutospacing="off" w:after="40" w:afterAutospacing="off"/>
              <w:rPr>
                <w:rFonts w:ascii="Times New Roman" w:hAnsi="Times New Roman" w:eastAsia="Calibri" w:cs="Times New Roman"/>
                <w:noProof w:val="0"/>
                <w:sz w:val="22"/>
                <w:szCs w:val="22"/>
                <w:lang w:val="es"/>
              </w:rPr>
            </w:pPr>
            <w:r w:rsidRPr="07458CB5" w:rsidR="3A3E7F6E">
              <w:rPr>
                <w:noProof w:val="0"/>
                <w:sz w:val="22"/>
                <w:szCs w:val="22"/>
                <w:lang w:val="es"/>
              </w:rPr>
              <w:t>Recuperar contraseña de usuario</w:t>
            </w:r>
          </w:p>
        </w:tc>
        <w:tc>
          <w:tcPr>
            <w:tcW w:w="1665" w:type="dxa"/>
            <w:tcMar/>
          </w:tcPr>
          <w:p w:rsidR="40F7AD58" w:rsidP="07458CB5" w:rsidRDefault="40F7AD58" w14:paraId="09A18D3A" w14:textId="07521046">
            <w:pPr>
              <w:pStyle w:val="Normal"/>
              <w:spacing w:before="40" w:beforeAutospacing="off" w:after="40" w:afterAutospacing="off"/>
              <w:rPr>
                <w:rFonts w:ascii="Times New Roman" w:hAnsi="Times New Roman" w:eastAsia="Calibri" w:cs="Times New Roman"/>
                <w:noProof w:val="0"/>
                <w:sz w:val="22"/>
                <w:szCs w:val="22"/>
                <w:lang w:val="es"/>
              </w:rPr>
            </w:pPr>
            <w:r w:rsidRPr="07458CB5" w:rsidR="40F7AD58">
              <w:rPr>
                <w:noProof w:val="0"/>
                <w:sz w:val="22"/>
                <w:szCs w:val="22"/>
                <w:lang w:val="es"/>
              </w:rPr>
              <w:t>Media</w:t>
            </w:r>
          </w:p>
        </w:tc>
        <w:tc>
          <w:tcPr>
            <w:tcW w:w="1500" w:type="dxa"/>
            <w:tcMar/>
          </w:tcPr>
          <w:p w:rsidR="07458CB5" w:rsidP="07458CB5" w:rsidRDefault="07458CB5" w14:paraId="78973033" w14:textId="33647519">
            <w:pPr>
              <w:pStyle w:val="Normal"/>
              <w:spacing w:before="40" w:beforeAutospacing="off" w:after="40" w:afterAutospacing="off"/>
              <w:rPr>
                <w:rFonts w:ascii="Times New Roman" w:hAnsi="Times New Roman" w:eastAsia="Calibri" w:cs="Times New Roman"/>
                <w:noProof w:val="0"/>
                <w:sz w:val="22"/>
                <w:szCs w:val="22"/>
                <w:lang w:val="es"/>
              </w:rPr>
            </w:pPr>
            <w:r w:rsidRPr="7FB468F6" w:rsidR="6AE61A97">
              <w:rPr>
                <w:rFonts w:ascii="Times New Roman" w:hAnsi="Times New Roman" w:eastAsia="Calibri" w:cs="Times New Roman"/>
                <w:noProof w:val="0"/>
                <w:sz w:val="22"/>
                <w:szCs w:val="22"/>
                <w:lang w:val="es"/>
              </w:rPr>
              <w:t>10</w:t>
            </w:r>
          </w:p>
        </w:tc>
      </w:tr>
      <w:tr w:rsidR="07458CB5" w:rsidTr="7FB468F6" w14:paraId="1CAB9CF7">
        <w:tc>
          <w:tcPr>
            <w:tcW w:w="825" w:type="dxa"/>
            <w:tcMar/>
          </w:tcPr>
          <w:p w:rsidR="3DE1B534" w:rsidP="07458CB5" w:rsidRDefault="3DE1B534" w14:paraId="26209DAE" w14:textId="32F3457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RF03</w:t>
            </w:r>
          </w:p>
        </w:tc>
        <w:tc>
          <w:tcPr>
            <w:tcW w:w="4500" w:type="dxa"/>
            <w:tcMar/>
          </w:tcPr>
          <w:p w:rsidR="2FD7D40E" w:rsidP="07458CB5" w:rsidRDefault="2FD7D40E" w14:paraId="028520B9" w14:textId="038F802C">
            <w:pPr>
              <w:pStyle w:val="Normal"/>
              <w:spacing w:before="40" w:beforeAutospacing="off" w:after="40" w:afterAutospacing="off"/>
              <w:rPr>
                <w:rFonts w:ascii="Times New Roman" w:hAnsi="Times New Roman" w:eastAsia="Calibri" w:cs="Times New Roman"/>
                <w:noProof w:val="0"/>
                <w:sz w:val="22"/>
                <w:szCs w:val="22"/>
                <w:lang w:val="es"/>
              </w:rPr>
            </w:pPr>
            <w:r w:rsidRPr="07458CB5" w:rsidR="2FD7D40E">
              <w:rPr>
                <w:noProof w:val="0"/>
                <w:sz w:val="22"/>
                <w:szCs w:val="22"/>
                <w:lang w:val="es"/>
              </w:rPr>
              <w:t>Baja de usuario</w:t>
            </w:r>
          </w:p>
        </w:tc>
        <w:tc>
          <w:tcPr>
            <w:tcW w:w="1665" w:type="dxa"/>
            <w:tcMar/>
          </w:tcPr>
          <w:p w:rsidR="2FD7D40E" w:rsidP="07458CB5" w:rsidRDefault="2FD7D40E" w14:paraId="21D3A00B" w14:textId="53040ACF">
            <w:pPr>
              <w:pStyle w:val="Normal"/>
              <w:spacing w:before="40" w:beforeAutospacing="off" w:after="40" w:afterAutospacing="off"/>
              <w:rPr>
                <w:rFonts w:ascii="Times New Roman" w:hAnsi="Times New Roman" w:eastAsia="Calibri" w:cs="Times New Roman"/>
                <w:noProof w:val="0"/>
                <w:sz w:val="22"/>
                <w:szCs w:val="22"/>
                <w:lang w:val="es"/>
              </w:rPr>
            </w:pPr>
            <w:r w:rsidRPr="07458CB5" w:rsidR="2FD7D40E">
              <w:rPr>
                <w:noProof w:val="0"/>
                <w:sz w:val="22"/>
                <w:szCs w:val="22"/>
                <w:lang w:val="es"/>
              </w:rPr>
              <w:t>Alta</w:t>
            </w:r>
          </w:p>
        </w:tc>
        <w:tc>
          <w:tcPr>
            <w:tcW w:w="1500" w:type="dxa"/>
            <w:tcMar/>
          </w:tcPr>
          <w:p w:rsidR="07458CB5" w:rsidP="07458CB5" w:rsidRDefault="07458CB5" w14:paraId="01318C45" w14:textId="4E199A42">
            <w:pPr>
              <w:pStyle w:val="Normal"/>
              <w:spacing w:before="40" w:beforeAutospacing="off" w:after="40" w:afterAutospacing="off"/>
              <w:rPr>
                <w:rFonts w:ascii="Times New Roman" w:hAnsi="Times New Roman" w:eastAsia="Calibri" w:cs="Times New Roman"/>
                <w:noProof w:val="0"/>
                <w:sz w:val="22"/>
                <w:szCs w:val="22"/>
                <w:lang w:val="es"/>
              </w:rPr>
            </w:pPr>
            <w:r w:rsidRPr="7FB468F6" w:rsidR="6AE61A97">
              <w:rPr>
                <w:rFonts w:ascii="Times New Roman" w:hAnsi="Times New Roman" w:eastAsia="Calibri" w:cs="Times New Roman"/>
                <w:noProof w:val="0"/>
                <w:sz w:val="22"/>
                <w:szCs w:val="22"/>
                <w:lang w:val="es"/>
              </w:rPr>
              <w:t>5</w:t>
            </w:r>
          </w:p>
        </w:tc>
      </w:tr>
      <w:tr w:rsidR="07458CB5" w:rsidTr="7FB468F6" w14:paraId="6329233F">
        <w:tc>
          <w:tcPr>
            <w:tcW w:w="825" w:type="dxa"/>
            <w:tcMar/>
          </w:tcPr>
          <w:p w:rsidR="3DE1B534" w:rsidP="07458CB5" w:rsidRDefault="3DE1B534" w14:paraId="18C9B071" w14:textId="46B02654">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RF04</w:t>
            </w:r>
          </w:p>
        </w:tc>
        <w:tc>
          <w:tcPr>
            <w:tcW w:w="4500" w:type="dxa"/>
            <w:tcMar/>
          </w:tcPr>
          <w:p w:rsidR="777A4C2C" w:rsidP="07458CB5" w:rsidRDefault="777A4C2C" w14:paraId="22EFC476" w14:textId="6764E9CF">
            <w:pPr>
              <w:pStyle w:val="Normal"/>
              <w:spacing w:before="40" w:beforeAutospacing="off" w:after="40" w:afterAutospacing="off"/>
              <w:rPr>
                <w:rFonts w:ascii="Times New Roman" w:hAnsi="Times New Roman" w:eastAsia="Calibri" w:cs="Times New Roman"/>
                <w:noProof w:val="0"/>
                <w:sz w:val="22"/>
                <w:szCs w:val="22"/>
                <w:lang w:val="es"/>
              </w:rPr>
            </w:pPr>
            <w:proofErr w:type="spellStart"/>
            <w:r w:rsidRPr="07458CB5" w:rsidR="777A4C2C">
              <w:rPr>
                <w:noProof w:val="0"/>
                <w:sz w:val="22"/>
                <w:szCs w:val="22"/>
                <w:lang w:val="es"/>
              </w:rPr>
              <w:t>Login</w:t>
            </w:r>
            <w:proofErr w:type="spellEnd"/>
            <w:r w:rsidRPr="07458CB5" w:rsidR="777A4C2C">
              <w:rPr>
                <w:noProof w:val="0"/>
                <w:sz w:val="22"/>
                <w:szCs w:val="22"/>
                <w:lang w:val="es"/>
              </w:rPr>
              <w:t xml:space="preserve"> </w:t>
            </w:r>
            <w:r w:rsidRPr="07458CB5" w:rsidR="777A4C2C">
              <w:rPr>
                <w:noProof w:val="0"/>
                <w:sz w:val="22"/>
                <w:szCs w:val="22"/>
                <w:lang w:val="es"/>
              </w:rPr>
              <w:t>usuario</w:t>
            </w:r>
          </w:p>
        </w:tc>
        <w:tc>
          <w:tcPr>
            <w:tcW w:w="1665" w:type="dxa"/>
            <w:tcMar/>
          </w:tcPr>
          <w:p w:rsidR="777A4C2C" w:rsidP="07458CB5" w:rsidRDefault="777A4C2C" w14:paraId="36934E19" w14:textId="2EBFAB7B">
            <w:pPr>
              <w:pStyle w:val="Normal"/>
              <w:spacing w:before="40" w:beforeAutospacing="off" w:after="40" w:afterAutospacing="off"/>
              <w:rPr>
                <w:rFonts w:ascii="Times New Roman" w:hAnsi="Times New Roman" w:eastAsia="Calibri" w:cs="Times New Roman"/>
                <w:noProof w:val="0"/>
                <w:sz w:val="22"/>
                <w:szCs w:val="22"/>
                <w:lang w:val="es"/>
              </w:rPr>
            </w:pPr>
            <w:r w:rsidRPr="07458CB5" w:rsidR="777A4C2C">
              <w:rPr>
                <w:noProof w:val="0"/>
                <w:sz w:val="22"/>
                <w:szCs w:val="22"/>
                <w:lang w:val="es"/>
              </w:rPr>
              <w:t>Alta</w:t>
            </w:r>
          </w:p>
        </w:tc>
        <w:tc>
          <w:tcPr>
            <w:tcW w:w="1500" w:type="dxa"/>
            <w:tcMar/>
          </w:tcPr>
          <w:p w:rsidR="07458CB5" w:rsidP="07458CB5" w:rsidRDefault="07458CB5" w14:paraId="11914D0C" w14:textId="40BA704E">
            <w:pPr>
              <w:pStyle w:val="Normal"/>
              <w:spacing w:before="40" w:beforeAutospacing="off" w:after="40" w:afterAutospacing="off"/>
              <w:rPr>
                <w:rFonts w:ascii="Times New Roman" w:hAnsi="Times New Roman" w:eastAsia="Calibri" w:cs="Times New Roman"/>
                <w:noProof w:val="0"/>
                <w:sz w:val="22"/>
                <w:szCs w:val="22"/>
                <w:lang w:val="es"/>
              </w:rPr>
            </w:pPr>
            <w:r w:rsidRPr="7FB468F6" w:rsidR="3CF0A051">
              <w:rPr>
                <w:rFonts w:ascii="Times New Roman" w:hAnsi="Times New Roman" w:eastAsia="Calibri" w:cs="Times New Roman"/>
                <w:noProof w:val="0"/>
                <w:sz w:val="22"/>
                <w:szCs w:val="22"/>
                <w:lang w:val="es"/>
              </w:rPr>
              <w:t>20</w:t>
            </w:r>
          </w:p>
        </w:tc>
      </w:tr>
      <w:tr w:rsidR="07458CB5" w:rsidTr="7FB468F6" w14:paraId="0D0532E5">
        <w:tc>
          <w:tcPr>
            <w:tcW w:w="825" w:type="dxa"/>
            <w:tcMar/>
          </w:tcPr>
          <w:p w:rsidR="3DE1B534" w:rsidP="07458CB5" w:rsidRDefault="3DE1B534" w14:paraId="6E1B5692" w14:textId="3B00F50B">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RF05</w:t>
            </w:r>
          </w:p>
        </w:tc>
        <w:tc>
          <w:tcPr>
            <w:tcW w:w="4500" w:type="dxa"/>
            <w:tcMar/>
          </w:tcPr>
          <w:p w:rsidR="2C931A97" w:rsidP="07458CB5" w:rsidRDefault="2C931A97" w14:paraId="73E13418" w14:textId="748C8302">
            <w:pPr>
              <w:pStyle w:val="Normal"/>
              <w:spacing w:before="40" w:beforeAutospacing="off" w:after="40" w:afterAutospacing="off"/>
              <w:rPr>
                <w:rFonts w:ascii="Times New Roman" w:hAnsi="Times New Roman" w:eastAsia="Calibri" w:cs="Times New Roman"/>
                <w:noProof w:val="0"/>
                <w:sz w:val="22"/>
                <w:szCs w:val="22"/>
                <w:lang w:val="es"/>
              </w:rPr>
            </w:pPr>
            <w:r w:rsidRPr="07458CB5" w:rsidR="2C931A97">
              <w:rPr>
                <w:noProof w:val="0"/>
                <w:sz w:val="22"/>
                <w:szCs w:val="22"/>
                <w:lang w:val="es"/>
              </w:rPr>
              <w:t>Registro de mesa operativa</w:t>
            </w:r>
          </w:p>
        </w:tc>
        <w:tc>
          <w:tcPr>
            <w:tcW w:w="1665" w:type="dxa"/>
            <w:tcMar/>
          </w:tcPr>
          <w:p w:rsidR="2C931A97" w:rsidP="07458CB5" w:rsidRDefault="2C931A97" w14:paraId="219AA679" w14:textId="3330F0DE">
            <w:pPr>
              <w:pStyle w:val="Normal"/>
              <w:spacing w:before="40" w:beforeAutospacing="off" w:after="40" w:afterAutospacing="off"/>
              <w:rPr>
                <w:rFonts w:ascii="Times New Roman" w:hAnsi="Times New Roman" w:eastAsia="Calibri" w:cs="Times New Roman"/>
                <w:noProof w:val="0"/>
                <w:sz w:val="22"/>
                <w:szCs w:val="22"/>
                <w:lang w:val="es"/>
              </w:rPr>
            </w:pPr>
            <w:r w:rsidRPr="07458CB5" w:rsidR="2C931A97">
              <w:rPr>
                <w:noProof w:val="0"/>
                <w:sz w:val="22"/>
                <w:szCs w:val="22"/>
                <w:lang w:val="es"/>
              </w:rPr>
              <w:t>Alta</w:t>
            </w:r>
          </w:p>
        </w:tc>
        <w:tc>
          <w:tcPr>
            <w:tcW w:w="1500" w:type="dxa"/>
            <w:tcMar/>
          </w:tcPr>
          <w:p w:rsidR="07458CB5" w:rsidP="07458CB5" w:rsidRDefault="07458CB5" w14:paraId="0C9740BE" w14:textId="021623D8">
            <w:pPr>
              <w:pStyle w:val="Normal"/>
              <w:spacing w:before="40" w:beforeAutospacing="off" w:after="40" w:afterAutospacing="off"/>
              <w:rPr>
                <w:rFonts w:ascii="Times New Roman" w:hAnsi="Times New Roman" w:eastAsia="Calibri" w:cs="Times New Roman"/>
                <w:noProof w:val="0"/>
                <w:sz w:val="22"/>
                <w:szCs w:val="22"/>
                <w:lang w:val="es"/>
              </w:rPr>
            </w:pPr>
            <w:r w:rsidRPr="7FB468F6" w:rsidR="069F179C">
              <w:rPr>
                <w:rFonts w:ascii="Times New Roman" w:hAnsi="Times New Roman" w:eastAsia="Calibri" w:cs="Times New Roman"/>
                <w:noProof w:val="0"/>
                <w:sz w:val="22"/>
                <w:szCs w:val="22"/>
                <w:lang w:val="es"/>
              </w:rPr>
              <w:t>10</w:t>
            </w:r>
          </w:p>
        </w:tc>
      </w:tr>
      <w:tr w:rsidR="07458CB5" w:rsidTr="7FB468F6" w14:paraId="1D2966E6">
        <w:tc>
          <w:tcPr>
            <w:tcW w:w="825" w:type="dxa"/>
            <w:tcMar/>
          </w:tcPr>
          <w:p w:rsidR="3DE1B534" w:rsidP="07458CB5" w:rsidRDefault="3DE1B534" w14:paraId="63CFD99D" w14:textId="64BCD71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RF06</w:t>
            </w:r>
          </w:p>
        </w:tc>
        <w:tc>
          <w:tcPr>
            <w:tcW w:w="4500" w:type="dxa"/>
            <w:tcMar/>
          </w:tcPr>
          <w:p w:rsidR="47F04CB6" w:rsidP="07458CB5" w:rsidRDefault="47F04CB6" w14:paraId="394522AC" w14:textId="44DE4415">
            <w:pPr>
              <w:pStyle w:val="Normal"/>
              <w:spacing w:before="40" w:beforeAutospacing="off" w:after="40" w:afterAutospacing="off"/>
              <w:rPr>
                <w:rFonts w:ascii="Times New Roman" w:hAnsi="Times New Roman" w:eastAsia="Calibri" w:cs="Times New Roman"/>
                <w:noProof w:val="0"/>
                <w:sz w:val="22"/>
                <w:szCs w:val="22"/>
                <w:lang w:val="es"/>
              </w:rPr>
            </w:pPr>
            <w:r w:rsidRPr="07458CB5" w:rsidR="47F04CB6">
              <w:rPr>
                <w:noProof w:val="0"/>
                <w:sz w:val="22"/>
                <w:szCs w:val="22"/>
                <w:lang w:val="es"/>
              </w:rPr>
              <w:t>Registro de funcionario</w:t>
            </w:r>
          </w:p>
        </w:tc>
        <w:tc>
          <w:tcPr>
            <w:tcW w:w="1665" w:type="dxa"/>
            <w:tcMar/>
          </w:tcPr>
          <w:p w:rsidR="47F04CB6" w:rsidP="07458CB5" w:rsidRDefault="47F04CB6" w14:paraId="6F6DC96B" w14:textId="288B07D0">
            <w:pPr>
              <w:pStyle w:val="Normal"/>
              <w:spacing w:before="40" w:beforeAutospacing="off" w:after="40" w:afterAutospacing="off"/>
              <w:rPr>
                <w:rFonts w:ascii="Times New Roman" w:hAnsi="Times New Roman" w:eastAsia="Calibri" w:cs="Times New Roman"/>
                <w:noProof w:val="0"/>
                <w:sz w:val="22"/>
                <w:szCs w:val="22"/>
                <w:lang w:val="es"/>
              </w:rPr>
            </w:pPr>
            <w:r w:rsidRPr="07458CB5" w:rsidR="47F04CB6">
              <w:rPr>
                <w:noProof w:val="0"/>
                <w:sz w:val="22"/>
                <w:szCs w:val="22"/>
                <w:lang w:val="es"/>
              </w:rPr>
              <w:t>Alta</w:t>
            </w:r>
          </w:p>
        </w:tc>
        <w:tc>
          <w:tcPr>
            <w:tcW w:w="1500" w:type="dxa"/>
            <w:tcMar/>
          </w:tcPr>
          <w:p w:rsidR="07458CB5" w:rsidP="07458CB5" w:rsidRDefault="07458CB5" w14:paraId="39B1B8DF" w14:textId="56D655AB">
            <w:pPr>
              <w:pStyle w:val="Normal"/>
              <w:spacing w:before="40" w:beforeAutospacing="off" w:after="40" w:afterAutospacing="off"/>
              <w:rPr>
                <w:rFonts w:ascii="Times New Roman" w:hAnsi="Times New Roman" w:eastAsia="Calibri" w:cs="Times New Roman"/>
                <w:noProof w:val="0"/>
                <w:sz w:val="22"/>
                <w:szCs w:val="22"/>
                <w:lang w:val="es"/>
              </w:rPr>
            </w:pPr>
            <w:r w:rsidRPr="7FB468F6" w:rsidR="069F179C">
              <w:rPr>
                <w:rFonts w:ascii="Times New Roman" w:hAnsi="Times New Roman" w:eastAsia="Calibri" w:cs="Times New Roman"/>
                <w:noProof w:val="0"/>
                <w:sz w:val="22"/>
                <w:szCs w:val="22"/>
                <w:lang w:val="es"/>
              </w:rPr>
              <w:t>15</w:t>
            </w:r>
          </w:p>
        </w:tc>
      </w:tr>
      <w:tr w:rsidR="07458CB5" w:rsidTr="7FB468F6" w14:paraId="5511468A">
        <w:tc>
          <w:tcPr>
            <w:tcW w:w="825" w:type="dxa"/>
            <w:tcMar/>
          </w:tcPr>
          <w:p w:rsidR="3DE1B534" w:rsidP="07458CB5" w:rsidRDefault="3DE1B534" w14:paraId="25D33FE6" w14:textId="088E53A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RF07</w:t>
            </w:r>
          </w:p>
        </w:tc>
        <w:tc>
          <w:tcPr>
            <w:tcW w:w="4500" w:type="dxa"/>
            <w:tcMar/>
          </w:tcPr>
          <w:p w:rsidR="2F3B171A" w:rsidP="07458CB5" w:rsidRDefault="2F3B171A" w14:paraId="53EC139F" w14:textId="7240FA88">
            <w:pPr>
              <w:pStyle w:val="Normal"/>
              <w:spacing w:before="40" w:beforeAutospacing="off" w:after="40" w:afterAutospacing="off"/>
              <w:rPr>
                <w:rFonts w:ascii="Times New Roman" w:hAnsi="Times New Roman" w:eastAsia="Calibri" w:cs="Times New Roman"/>
                <w:noProof w:val="0"/>
                <w:sz w:val="22"/>
                <w:szCs w:val="22"/>
                <w:lang w:val="es"/>
              </w:rPr>
            </w:pPr>
            <w:r w:rsidRPr="07458CB5" w:rsidR="2F3B171A">
              <w:rPr>
                <w:noProof w:val="0"/>
                <w:sz w:val="22"/>
                <w:szCs w:val="22"/>
                <w:lang w:val="es"/>
              </w:rPr>
              <w:t>Modificación datos funcionario</w:t>
            </w:r>
          </w:p>
        </w:tc>
        <w:tc>
          <w:tcPr>
            <w:tcW w:w="1665" w:type="dxa"/>
            <w:tcMar/>
          </w:tcPr>
          <w:p w:rsidR="2F3B171A" w:rsidP="07458CB5" w:rsidRDefault="2F3B171A" w14:paraId="6ECE1632" w14:textId="7A203C08">
            <w:pPr>
              <w:pStyle w:val="Normal"/>
              <w:spacing w:before="40" w:beforeAutospacing="off" w:after="40" w:afterAutospacing="off"/>
              <w:rPr>
                <w:rFonts w:ascii="Times New Roman" w:hAnsi="Times New Roman" w:eastAsia="Calibri" w:cs="Times New Roman"/>
                <w:noProof w:val="0"/>
                <w:sz w:val="22"/>
                <w:szCs w:val="22"/>
                <w:lang w:val="es"/>
              </w:rPr>
            </w:pPr>
            <w:r w:rsidRPr="07458CB5" w:rsidR="2F3B171A">
              <w:rPr>
                <w:noProof w:val="0"/>
                <w:sz w:val="22"/>
                <w:szCs w:val="22"/>
                <w:lang w:val="es"/>
              </w:rPr>
              <w:t>Alta</w:t>
            </w:r>
          </w:p>
        </w:tc>
        <w:tc>
          <w:tcPr>
            <w:tcW w:w="1500" w:type="dxa"/>
            <w:tcMar/>
          </w:tcPr>
          <w:p w:rsidR="07458CB5" w:rsidP="07458CB5" w:rsidRDefault="07458CB5" w14:paraId="2AF0AB30" w14:textId="34C8626D">
            <w:pPr>
              <w:pStyle w:val="Normal"/>
              <w:spacing w:before="40" w:beforeAutospacing="off" w:after="40" w:afterAutospacing="off"/>
              <w:rPr>
                <w:rFonts w:ascii="Times New Roman" w:hAnsi="Times New Roman" w:eastAsia="Calibri" w:cs="Times New Roman"/>
                <w:noProof w:val="0"/>
                <w:sz w:val="22"/>
                <w:szCs w:val="22"/>
                <w:lang w:val="es"/>
              </w:rPr>
            </w:pPr>
            <w:r w:rsidRPr="7FB468F6" w:rsidR="36ED91A6">
              <w:rPr>
                <w:rFonts w:ascii="Times New Roman" w:hAnsi="Times New Roman" w:eastAsia="Calibri" w:cs="Times New Roman"/>
                <w:noProof w:val="0"/>
                <w:sz w:val="22"/>
                <w:szCs w:val="22"/>
                <w:lang w:val="es"/>
              </w:rPr>
              <w:t>10</w:t>
            </w:r>
          </w:p>
        </w:tc>
      </w:tr>
      <w:tr w:rsidR="07458CB5" w:rsidTr="7FB468F6" w14:paraId="6C3ECF48">
        <w:tc>
          <w:tcPr>
            <w:tcW w:w="825" w:type="dxa"/>
            <w:tcMar/>
          </w:tcPr>
          <w:p w:rsidR="3DE1B534" w:rsidP="07458CB5" w:rsidRDefault="3DE1B534" w14:paraId="21BD99CB" w14:textId="7CA6ADC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RF08</w:t>
            </w:r>
          </w:p>
        </w:tc>
        <w:tc>
          <w:tcPr>
            <w:tcW w:w="4500" w:type="dxa"/>
            <w:tcMar/>
          </w:tcPr>
          <w:p w:rsidR="7C33690C" w:rsidP="07458CB5" w:rsidRDefault="7C33690C" w14:paraId="1D88002E" w14:textId="5FA7B464">
            <w:pPr>
              <w:pStyle w:val="Normal"/>
              <w:spacing w:before="40" w:beforeAutospacing="off" w:after="40" w:afterAutospacing="off"/>
              <w:rPr>
                <w:rFonts w:ascii="Times New Roman" w:hAnsi="Times New Roman" w:eastAsia="Calibri" w:cs="Times New Roman"/>
                <w:noProof w:val="0"/>
                <w:sz w:val="22"/>
                <w:szCs w:val="22"/>
                <w:lang w:val="es"/>
              </w:rPr>
            </w:pPr>
            <w:r w:rsidRPr="07458CB5" w:rsidR="7C33690C">
              <w:rPr>
                <w:noProof w:val="0"/>
                <w:sz w:val="22"/>
                <w:szCs w:val="22"/>
                <w:lang w:val="es"/>
              </w:rPr>
              <w:t>Búsqueda de funcionarios</w:t>
            </w:r>
          </w:p>
        </w:tc>
        <w:tc>
          <w:tcPr>
            <w:tcW w:w="1665" w:type="dxa"/>
            <w:tcMar/>
          </w:tcPr>
          <w:p w:rsidR="7C33690C" w:rsidP="07458CB5" w:rsidRDefault="7C33690C" w14:paraId="757FA892" w14:textId="0D41DBE6">
            <w:pPr>
              <w:pStyle w:val="Normal"/>
              <w:spacing w:before="40" w:beforeAutospacing="off" w:after="40" w:afterAutospacing="off"/>
              <w:rPr>
                <w:rFonts w:ascii="Times New Roman" w:hAnsi="Times New Roman" w:eastAsia="Calibri" w:cs="Times New Roman"/>
                <w:noProof w:val="0"/>
                <w:sz w:val="22"/>
                <w:szCs w:val="22"/>
                <w:lang w:val="es"/>
              </w:rPr>
            </w:pPr>
            <w:r w:rsidRPr="07458CB5" w:rsidR="7C33690C">
              <w:rPr>
                <w:noProof w:val="0"/>
                <w:sz w:val="22"/>
                <w:szCs w:val="22"/>
                <w:lang w:val="es"/>
              </w:rPr>
              <w:t>Alta</w:t>
            </w:r>
          </w:p>
        </w:tc>
        <w:tc>
          <w:tcPr>
            <w:tcW w:w="1500" w:type="dxa"/>
            <w:tcMar/>
          </w:tcPr>
          <w:p w:rsidR="07458CB5" w:rsidP="07458CB5" w:rsidRDefault="07458CB5" w14:paraId="3BDDC7A6" w14:textId="181CB0CA">
            <w:pPr>
              <w:pStyle w:val="Normal"/>
              <w:spacing w:before="40" w:beforeAutospacing="off" w:after="40" w:afterAutospacing="off"/>
              <w:rPr>
                <w:rFonts w:ascii="Times New Roman" w:hAnsi="Times New Roman" w:eastAsia="Calibri" w:cs="Times New Roman"/>
                <w:noProof w:val="0"/>
                <w:sz w:val="22"/>
                <w:szCs w:val="22"/>
                <w:lang w:val="es"/>
              </w:rPr>
            </w:pPr>
            <w:r w:rsidRPr="7FB468F6" w:rsidR="36ED91A6">
              <w:rPr>
                <w:rFonts w:ascii="Times New Roman" w:hAnsi="Times New Roman" w:eastAsia="Calibri" w:cs="Times New Roman"/>
                <w:noProof w:val="0"/>
                <w:sz w:val="22"/>
                <w:szCs w:val="22"/>
                <w:lang w:val="es"/>
              </w:rPr>
              <w:t>10</w:t>
            </w:r>
          </w:p>
        </w:tc>
      </w:tr>
      <w:tr w:rsidR="07458CB5" w:rsidTr="7FB468F6" w14:paraId="66308EBE">
        <w:tc>
          <w:tcPr>
            <w:tcW w:w="825" w:type="dxa"/>
            <w:tcMar/>
          </w:tcPr>
          <w:p w:rsidR="3DE1B534" w:rsidP="07458CB5" w:rsidRDefault="3DE1B534" w14:paraId="680A3E4D" w14:textId="51E05B1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RF09</w:t>
            </w:r>
          </w:p>
        </w:tc>
        <w:tc>
          <w:tcPr>
            <w:tcW w:w="4500" w:type="dxa"/>
            <w:tcMar/>
          </w:tcPr>
          <w:p w:rsidR="2958B2D8" w:rsidP="07458CB5" w:rsidRDefault="2958B2D8" w14:paraId="4B629C31" w14:textId="204821AE">
            <w:pPr>
              <w:pStyle w:val="Normal"/>
              <w:spacing w:before="40" w:beforeAutospacing="off" w:after="40" w:afterAutospacing="off"/>
              <w:rPr>
                <w:rFonts w:ascii="Times New Roman" w:hAnsi="Times New Roman" w:eastAsia="Calibri" w:cs="Times New Roman"/>
                <w:noProof w:val="0"/>
                <w:sz w:val="22"/>
                <w:szCs w:val="22"/>
                <w:lang w:val="es"/>
              </w:rPr>
            </w:pPr>
            <w:r w:rsidRPr="07458CB5" w:rsidR="2958B2D8">
              <w:rPr>
                <w:noProof w:val="0"/>
                <w:sz w:val="22"/>
                <w:szCs w:val="22"/>
                <w:lang w:val="es"/>
              </w:rPr>
              <w:t>Registro de cómputo para la jornada laboral o faltas</w:t>
            </w:r>
          </w:p>
        </w:tc>
        <w:tc>
          <w:tcPr>
            <w:tcW w:w="1665" w:type="dxa"/>
            <w:tcMar/>
          </w:tcPr>
          <w:p w:rsidR="2958B2D8" w:rsidP="07458CB5" w:rsidRDefault="2958B2D8" w14:paraId="5CA7CCFF" w14:textId="261B1E01">
            <w:pPr>
              <w:pStyle w:val="Normal"/>
              <w:spacing w:before="40" w:beforeAutospacing="off" w:after="40" w:afterAutospacing="off"/>
              <w:rPr>
                <w:rFonts w:ascii="Times New Roman" w:hAnsi="Times New Roman" w:eastAsia="Calibri" w:cs="Times New Roman"/>
                <w:noProof w:val="0"/>
                <w:sz w:val="22"/>
                <w:szCs w:val="22"/>
                <w:lang w:val="es"/>
              </w:rPr>
            </w:pPr>
            <w:r w:rsidRPr="07458CB5" w:rsidR="2958B2D8">
              <w:rPr>
                <w:noProof w:val="0"/>
                <w:sz w:val="22"/>
                <w:szCs w:val="22"/>
                <w:lang w:val="es"/>
              </w:rPr>
              <w:t>Alta</w:t>
            </w:r>
          </w:p>
        </w:tc>
        <w:tc>
          <w:tcPr>
            <w:tcW w:w="1500" w:type="dxa"/>
            <w:tcMar/>
          </w:tcPr>
          <w:p w:rsidR="07458CB5" w:rsidP="07458CB5" w:rsidRDefault="07458CB5" w14:paraId="2CD57F76" w14:textId="75FA139A">
            <w:pPr>
              <w:pStyle w:val="Normal"/>
              <w:spacing w:before="40" w:beforeAutospacing="off" w:after="40" w:afterAutospacing="off"/>
              <w:rPr>
                <w:rFonts w:ascii="Times New Roman" w:hAnsi="Times New Roman" w:eastAsia="Calibri" w:cs="Times New Roman"/>
                <w:noProof w:val="0"/>
                <w:sz w:val="22"/>
                <w:szCs w:val="22"/>
                <w:lang w:val="es"/>
              </w:rPr>
            </w:pPr>
            <w:r w:rsidRPr="7FB468F6" w:rsidR="36ED91A6">
              <w:rPr>
                <w:rFonts w:ascii="Times New Roman" w:hAnsi="Times New Roman" w:eastAsia="Calibri" w:cs="Times New Roman"/>
                <w:noProof w:val="0"/>
                <w:sz w:val="22"/>
                <w:szCs w:val="22"/>
                <w:lang w:val="es"/>
              </w:rPr>
              <w:t>10</w:t>
            </w:r>
          </w:p>
        </w:tc>
      </w:tr>
      <w:tr w:rsidR="07458CB5" w:rsidTr="7FB468F6" w14:paraId="68C67FC5">
        <w:tc>
          <w:tcPr>
            <w:tcW w:w="825" w:type="dxa"/>
            <w:tcMar/>
          </w:tcPr>
          <w:p w:rsidR="3DE1B534" w:rsidP="07458CB5" w:rsidRDefault="3DE1B534" w14:paraId="170BD1CF" w14:textId="72C98CB5">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RF10</w:t>
            </w:r>
          </w:p>
        </w:tc>
        <w:tc>
          <w:tcPr>
            <w:tcW w:w="4500" w:type="dxa"/>
            <w:tcMar/>
          </w:tcPr>
          <w:p w:rsidR="5199AE58" w:rsidP="07458CB5" w:rsidRDefault="5199AE58" w14:paraId="5B1703C1" w14:textId="565F0721">
            <w:pPr>
              <w:pStyle w:val="Normal"/>
              <w:spacing w:before="40" w:beforeAutospacing="off" w:after="40" w:afterAutospacing="off"/>
              <w:rPr>
                <w:rFonts w:ascii="Times New Roman" w:hAnsi="Times New Roman" w:eastAsia="Calibri" w:cs="Times New Roman"/>
                <w:noProof w:val="0"/>
                <w:sz w:val="22"/>
                <w:szCs w:val="22"/>
                <w:lang w:val="es"/>
              </w:rPr>
            </w:pPr>
            <w:r w:rsidRPr="07458CB5" w:rsidR="5199AE58">
              <w:rPr>
                <w:noProof w:val="0"/>
                <w:sz w:val="22"/>
                <w:szCs w:val="22"/>
                <w:lang w:val="es"/>
              </w:rPr>
              <w:t>Registro de jornada de un funcionario</w:t>
            </w:r>
          </w:p>
        </w:tc>
        <w:tc>
          <w:tcPr>
            <w:tcW w:w="1665" w:type="dxa"/>
            <w:tcMar/>
          </w:tcPr>
          <w:p w:rsidR="5199AE58" w:rsidP="07458CB5" w:rsidRDefault="5199AE58" w14:paraId="735A3B7E" w14:textId="6E2FA4D3">
            <w:pPr>
              <w:pStyle w:val="Normal"/>
              <w:spacing w:before="40" w:beforeAutospacing="off" w:after="40" w:afterAutospacing="off"/>
              <w:rPr>
                <w:rFonts w:ascii="Times New Roman" w:hAnsi="Times New Roman" w:eastAsia="Calibri" w:cs="Times New Roman"/>
                <w:noProof w:val="0"/>
                <w:sz w:val="22"/>
                <w:szCs w:val="22"/>
                <w:lang w:val="es"/>
              </w:rPr>
            </w:pPr>
            <w:r w:rsidRPr="07458CB5" w:rsidR="5199AE58">
              <w:rPr>
                <w:noProof w:val="0"/>
                <w:sz w:val="22"/>
                <w:szCs w:val="22"/>
                <w:lang w:val="es"/>
              </w:rPr>
              <w:t>Alta</w:t>
            </w:r>
          </w:p>
        </w:tc>
        <w:tc>
          <w:tcPr>
            <w:tcW w:w="1500" w:type="dxa"/>
            <w:tcMar/>
          </w:tcPr>
          <w:p w:rsidR="07458CB5" w:rsidP="07458CB5" w:rsidRDefault="07458CB5" w14:paraId="0B883548" w14:textId="19CE8354">
            <w:pPr>
              <w:pStyle w:val="Normal"/>
              <w:spacing w:before="40" w:beforeAutospacing="off" w:after="40" w:afterAutospacing="off"/>
              <w:rPr>
                <w:rFonts w:ascii="Times New Roman" w:hAnsi="Times New Roman" w:eastAsia="Calibri" w:cs="Times New Roman"/>
                <w:noProof w:val="0"/>
                <w:sz w:val="22"/>
                <w:szCs w:val="22"/>
                <w:lang w:val="es"/>
              </w:rPr>
            </w:pPr>
            <w:r w:rsidRPr="7FB468F6" w:rsidR="48B6E861">
              <w:rPr>
                <w:rFonts w:ascii="Times New Roman" w:hAnsi="Times New Roman" w:eastAsia="Calibri" w:cs="Times New Roman"/>
                <w:noProof w:val="0"/>
                <w:sz w:val="22"/>
                <w:szCs w:val="22"/>
                <w:lang w:val="es"/>
              </w:rPr>
              <w:t>50</w:t>
            </w:r>
          </w:p>
        </w:tc>
      </w:tr>
      <w:tr w:rsidR="07458CB5" w:rsidTr="7FB468F6" w14:paraId="4D877F87">
        <w:tc>
          <w:tcPr>
            <w:tcW w:w="825" w:type="dxa"/>
            <w:tcMar/>
          </w:tcPr>
          <w:p w:rsidR="3DE1B534" w:rsidP="07458CB5" w:rsidRDefault="3DE1B534" w14:paraId="0F8636EF" w14:textId="0F46C314">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RF11</w:t>
            </w:r>
          </w:p>
        </w:tc>
        <w:tc>
          <w:tcPr>
            <w:tcW w:w="4500" w:type="dxa"/>
            <w:tcMar/>
          </w:tcPr>
          <w:p w:rsidR="13096F88" w:rsidP="07458CB5" w:rsidRDefault="13096F88" w14:paraId="3B29517E" w14:textId="0532A3BB">
            <w:pPr>
              <w:pStyle w:val="Normal"/>
              <w:spacing w:before="40" w:beforeAutospacing="off" w:after="40" w:afterAutospacing="off"/>
              <w:rPr>
                <w:rFonts w:ascii="Times New Roman" w:hAnsi="Times New Roman" w:eastAsia="Calibri" w:cs="Times New Roman"/>
                <w:noProof w:val="0"/>
                <w:sz w:val="22"/>
                <w:szCs w:val="22"/>
                <w:lang w:val="es"/>
              </w:rPr>
            </w:pPr>
            <w:r w:rsidRPr="07458CB5" w:rsidR="13096F88">
              <w:rPr>
                <w:noProof w:val="0"/>
                <w:sz w:val="22"/>
                <w:szCs w:val="22"/>
                <w:lang w:val="es"/>
              </w:rPr>
              <w:t>Visualización de funcionario</w:t>
            </w:r>
          </w:p>
        </w:tc>
        <w:tc>
          <w:tcPr>
            <w:tcW w:w="1665" w:type="dxa"/>
            <w:tcMar/>
          </w:tcPr>
          <w:p w:rsidR="13096F88" w:rsidP="07458CB5" w:rsidRDefault="13096F88" w14:paraId="422D31ED" w14:textId="18500165">
            <w:pPr>
              <w:pStyle w:val="Normal"/>
              <w:spacing w:before="40" w:beforeAutospacing="off" w:after="40" w:afterAutospacing="off"/>
              <w:rPr>
                <w:rFonts w:ascii="Times New Roman" w:hAnsi="Times New Roman" w:eastAsia="Calibri" w:cs="Times New Roman"/>
                <w:noProof w:val="0"/>
                <w:sz w:val="22"/>
                <w:szCs w:val="22"/>
                <w:lang w:val="es"/>
              </w:rPr>
            </w:pPr>
            <w:r w:rsidRPr="07458CB5" w:rsidR="13096F88">
              <w:rPr>
                <w:noProof w:val="0"/>
                <w:sz w:val="22"/>
                <w:szCs w:val="22"/>
                <w:lang w:val="es"/>
              </w:rPr>
              <w:t>Alta</w:t>
            </w:r>
          </w:p>
        </w:tc>
        <w:tc>
          <w:tcPr>
            <w:tcW w:w="1500" w:type="dxa"/>
            <w:tcMar/>
          </w:tcPr>
          <w:p w:rsidR="07458CB5" w:rsidP="07458CB5" w:rsidRDefault="07458CB5" w14:paraId="2140A6B1" w14:textId="23D15B55">
            <w:pPr>
              <w:pStyle w:val="Normal"/>
              <w:spacing w:before="40" w:beforeAutospacing="off" w:after="40" w:afterAutospacing="off"/>
              <w:rPr>
                <w:rFonts w:ascii="Times New Roman" w:hAnsi="Times New Roman" w:eastAsia="Calibri" w:cs="Times New Roman"/>
                <w:noProof w:val="0"/>
                <w:sz w:val="22"/>
                <w:szCs w:val="22"/>
                <w:lang w:val="es"/>
              </w:rPr>
            </w:pPr>
            <w:r w:rsidRPr="7FB468F6" w:rsidR="34693B80">
              <w:rPr>
                <w:rFonts w:ascii="Times New Roman" w:hAnsi="Times New Roman" w:eastAsia="Calibri" w:cs="Times New Roman"/>
                <w:noProof w:val="0"/>
                <w:sz w:val="22"/>
                <w:szCs w:val="22"/>
                <w:lang w:val="es"/>
              </w:rPr>
              <w:t>10</w:t>
            </w:r>
          </w:p>
        </w:tc>
      </w:tr>
      <w:tr w:rsidR="07458CB5" w:rsidTr="7FB468F6" w14:paraId="6E9FB397">
        <w:tc>
          <w:tcPr>
            <w:tcW w:w="825" w:type="dxa"/>
            <w:tcMar/>
          </w:tcPr>
          <w:p w:rsidR="3DE1B534" w:rsidP="07458CB5" w:rsidRDefault="3DE1B534" w14:paraId="52DC9C63" w14:textId="7043AC8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RF12</w:t>
            </w:r>
          </w:p>
        </w:tc>
        <w:tc>
          <w:tcPr>
            <w:tcW w:w="4500" w:type="dxa"/>
            <w:tcMar/>
          </w:tcPr>
          <w:p w:rsidR="56D36D07" w:rsidP="07458CB5" w:rsidRDefault="56D36D07" w14:paraId="0225B2E4" w14:textId="06FFE2F9">
            <w:pPr>
              <w:pStyle w:val="Normal"/>
              <w:spacing w:before="40" w:beforeAutospacing="off" w:after="40" w:afterAutospacing="off"/>
              <w:rPr>
                <w:rFonts w:ascii="Times New Roman" w:hAnsi="Times New Roman" w:eastAsia="Calibri" w:cs="Times New Roman"/>
                <w:noProof w:val="0"/>
                <w:sz w:val="22"/>
                <w:szCs w:val="22"/>
                <w:lang w:val="es"/>
              </w:rPr>
            </w:pPr>
            <w:r w:rsidRPr="07458CB5" w:rsidR="56D36D07">
              <w:rPr>
                <w:noProof w:val="0"/>
                <w:sz w:val="22"/>
                <w:szCs w:val="22"/>
                <w:lang w:val="es"/>
              </w:rPr>
              <w:t>Baja de funcionario</w:t>
            </w:r>
          </w:p>
        </w:tc>
        <w:tc>
          <w:tcPr>
            <w:tcW w:w="1665" w:type="dxa"/>
            <w:tcMar/>
          </w:tcPr>
          <w:p w:rsidR="56D36D07" w:rsidP="07458CB5" w:rsidRDefault="56D36D07" w14:paraId="368224CD" w14:textId="321B477F">
            <w:pPr>
              <w:pStyle w:val="Normal"/>
              <w:spacing w:before="40" w:beforeAutospacing="off" w:after="40" w:afterAutospacing="off"/>
              <w:rPr>
                <w:rFonts w:ascii="Times New Roman" w:hAnsi="Times New Roman" w:eastAsia="Calibri" w:cs="Times New Roman"/>
                <w:noProof w:val="0"/>
                <w:sz w:val="22"/>
                <w:szCs w:val="22"/>
                <w:lang w:val="es"/>
              </w:rPr>
            </w:pPr>
            <w:r w:rsidRPr="07458CB5" w:rsidR="56D36D07">
              <w:rPr>
                <w:noProof w:val="0"/>
                <w:sz w:val="22"/>
                <w:szCs w:val="22"/>
                <w:lang w:val="es"/>
              </w:rPr>
              <w:t>Alta</w:t>
            </w:r>
          </w:p>
        </w:tc>
        <w:tc>
          <w:tcPr>
            <w:tcW w:w="1500" w:type="dxa"/>
            <w:tcMar/>
          </w:tcPr>
          <w:p w:rsidR="07458CB5" w:rsidP="07458CB5" w:rsidRDefault="07458CB5" w14:paraId="118A674B" w14:textId="55F0976C">
            <w:pPr>
              <w:pStyle w:val="Normal"/>
              <w:spacing w:before="40" w:beforeAutospacing="off" w:after="40" w:afterAutospacing="off"/>
              <w:rPr>
                <w:rFonts w:ascii="Times New Roman" w:hAnsi="Times New Roman" w:eastAsia="Calibri" w:cs="Times New Roman"/>
                <w:noProof w:val="0"/>
                <w:sz w:val="22"/>
                <w:szCs w:val="22"/>
                <w:lang w:val="es"/>
              </w:rPr>
            </w:pPr>
            <w:r w:rsidRPr="7FB468F6" w:rsidR="34693B80">
              <w:rPr>
                <w:rFonts w:ascii="Times New Roman" w:hAnsi="Times New Roman" w:eastAsia="Calibri" w:cs="Times New Roman"/>
                <w:noProof w:val="0"/>
                <w:sz w:val="22"/>
                <w:szCs w:val="22"/>
                <w:lang w:val="es"/>
              </w:rPr>
              <w:t>5</w:t>
            </w:r>
          </w:p>
        </w:tc>
      </w:tr>
      <w:tr w:rsidR="07458CB5" w:rsidTr="7FB468F6" w14:paraId="7657C2AA">
        <w:tc>
          <w:tcPr>
            <w:tcW w:w="825" w:type="dxa"/>
            <w:tcMar/>
          </w:tcPr>
          <w:p w:rsidR="3DE1B534" w:rsidP="07458CB5" w:rsidRDefault="3DE1B534" w14:paraId="0995F45E" w14:textId="75FBDF6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RF13</w:t>
            </w:r>
          </w:p>
        </w:tc>
        <w:tc>
          <w:tcPr>
            <w:tcW w:w="4500" w:type="dxa"/>
            <w:tcMar/>
          </w:tcPr>
          <w:p w:rsidR="650E8759" w:rsidP="07458CB5" w:rsidRDefault="650E8759" w14:paraId="39D6C844" w14:textId="647014BF">
            <w:pPr>
              <w:pStyle w:val="Normal"/>
              <w:spacing w:before="40" w:beforeAutospacing="off" w:after="40" w:afterAutospacing="off"/>
              <w:rPr>
                <w:rFonts w:ascii="Times New Roman" w:hAnsi="Times New Roman" w:eastAsia="Calibri" w:cs="Times New Roman"/>
                <w:noProof w:val="0"/>
                <w:sz w:val="22"/>
                <w:szCs w:val="22"/>
                <w:lang w:val="es"/>
              </w:rPr>
            </w:pPr>
            <w:r w:rsidRPr="07458CB5" w:rsidR="650E8759">
              <w:rPr>
                <w:noProof w:val="0"/>
                <w:sz w:val="22"/>
                <w:szCs w:val="22"/>
                <w:lang w:val="es"/>
              </w:rPr>
              <w:t>Registro de clientes</w:t>
            </w:r>
          </w:p>
        </w:tc>
        <w:tc>
          <w:tcPr>
            <w:tcW w:w="1665" w:type="dxa"/>
            <w:tcMar/>
          </w:tcPr>
          <w:p w:rsidR="650E8759" w:rsidP="07458CB5" w:rsidRDefault="650E8759" w14:paraId="0456E269" w14:textId="419154E2">
            <w:pPr>
              <w:pStyle w:val="Normal"/>
              <w:spacing w:before="40" w:beforeAutospacing="off" w:after="40" w:afterAutospacing="off"/>
              <w:rPr>
                <w:rFonts w:ascii="Times New Roman" w:hAnsi="Times New Roman" w:eastAsia="Calibri" w:cs="Times New Roman"/>
                <w:noProof w:val="0"/>
                <w:sz w:val="22"/>
                <w:szCs w:val="22"/>
                <w:lang w:val="es"/>
              </w:rPr>
            </w:pPr>
            <w:r w:rsidRPr="07458CB5" w:rsidR="650E8759">
              <w:rPr>
                <w:noProof w:val="0"/>
                <w:sz w:val="22"/>
                <w:szCs w:val="22"/>
                <w:lang w:val="es"/>
              </w:rPr>
              <w:t>Alta</w:t>
            </w:r>
          </w:p>
        </w:tc>
        <w:tc>
          <w:tcPr>
            <w:tcW w:w="1500" w:type="dxa"/>
            <w:tcMar/>
          </w:tcPr>
          <w:p w:rsidR="07458CB5" w:rsidP="07458CB5" w:rsidRDefault="07458CB5" w14:paraId="389A830A" w14:textId="58E6D39A">
            <w:pPr>
              <w:pStyle w:val="Normal"/>
              <w:spacing w:before="40" w:beforeAutospacing="off" w:after="40" w:afterAutospacing="off"/>
              <w:rPr>
                <w:rFonts w:ascii="Times New Roman" w:hAnsi="Times New Roman" w:eastAsia="Calibri" w:cs="Times New Roman"/>
                <w:noProof w:val="0"/>
                <w:sz w:val="22"/>
                <w:szCs w:val="22"/>
                <w:lang w:val="es"/>
              </w:rPr>
            </w:pPr>
            <w:r w:rsidRPr="7FB468F6" w:rsidR="4827384F">
              <w:rPr>
                <w:rFonts w:ascii="Times New Roman" w:hAnsi="Times New Roman" w:eastAsia="Calibri" w:cs="Times New Roman"/>
                <w:noProof w:val="0"/>
                <w:sz w:val="22"/>
                <w:szCs w:val="22"/>
                <w:lang w:val="es"/>
              </w:rPr>
              <w:t>10</w:t>
            </w:r>
          </w:p>
        </w:tc>
      </w:tr>
      <w:tr w:rsidR="07458CB5" w:rsidTr="7FB468F6" w14:paraId="24B7AA79">
        <w:tc>
          <w:tcPr>
            <w:tcW w:w="825" w:type="dxa"/>
            <w:tcMar/>
          </w:tcPr>
          <w:p w:rsidR="3DE1B534" w:rsidP="07458CB5" w:rsidRDefault="3DE1B534" w14:paraId="15673C54" w14:textId="67ACA419">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RF14</w:t>
            </w:r>
          </w:p>
        </w:tc>
        <w:tc>
          <w:tcPr>
            <w:tcW w:w="4500" w:type="dxa"/>
            <w:tcMar/>
          </w:tcPr>
          <w:p w:rsidR="29DCE4FA" w:rsidP="07458CB5" w:rsidRDefault="29DCE4FA" w14:paraId="3888322B" w14:textId="053F29B1">
            <w:pPr>
              <w:pStyle w:val="Normal"/>
              <w:spacing w:before="40" w:beforeAutospacing="off" w:after="40" w:afterAutospacing="off"/>
              <w:rPr>
                <w:rFonts w:ascii="Times New Roman" w:hAnsi="Times New Roman" w:eastAsia="Calibri" w:cs="Times New Roman"/>
                <w:noProof w:val="0"/>
                <w:sz w:val="22"/>
                <w:szCs w:val="22"/>
                <w:lang w:val="es"/>
              </w:rPr>
            </w:pPr>
            <w:r w:rsidRPr="07458CB5" w:rsidR="29DCE4FA">
              <w:rPr>
                <w:noProof w:val="0"/>
                <w:sz w:val="22"/>
                <w:szCs w:val="22"/>
                <w:lang w:val="es"/>
              </w:rPr>
              <w:t>Modificación de datos de clientes</w:t>
            </w:r>
          </w:p>
        </w:tc>
        <w:tc>
          <w:tcPr>
            <w:tcW w:w="1665" w:type="dxa"/>
            <w:tcMar/>
          </w:tcPr>
          <w:p w:rsidR="29DCE4FA" w:rsidP="07458CB5" w:rsidRDefault="29DCE4FA" w14:paraId="259DA611" w14:textId="0DE28F2B">
            <w:pPr>
              <w:pStyle w:val="Normal"/>
              <w:spacing w:before="40" w:beforeAutospacing="off" w:after="40" w:afterAutospacing="off"/>
              <w:rPr>
                <w:rFonts w:ascii="Times New Roman" w:hAnsi="Times New Roman" w:eastAsia="Calibri" w:cs="Times New Roman"/>
                <w:noProof w:val="0"/>
                <w:sz w:val="22"/>
                <w:szCs w:val="22"/>
                <w:lang w:val="es"/>
              </w:rPr>
            </w:pPr>
            <w:r w:rsidRPr="07458CB5" w:rsidR="29DCE4FA">
              <w:rPr>
                <w:noProof w:val="0"/>
                <w:sz w:val="22"/>
                <w:szCs w:val="22"/>
                <w:lang w:val="es"/>
              </w:rPr>
              <w:t>Media</w:t>
            </w:r>
          </w:p>
        </w:tc>
        <w:tc>
          <w:tcPr>
            <w:tcW w:w="1500" w:type="dxa"/>
            <w:tcMar/>
          </w:tcPr>
          <w:p w:rsidR="07458CB5" w:rsidP="07458CB5" w:rsidRDefault="07458CB5" w14:paraId="183FA50B" w14:textId="173EB4D3">
            <w:pPr>
              <w:pStyle w:val="Normal"/>
              <w:spacing w:before="40" w:beforeAutospacing="off" w:after="40" w:afterAutospacing="off"/>
              <w:rPr>
                <w:rFonts w:ascii="Times New Roman" w:hAnsi="Times New Roman" w:eastAsia="Calibri" w:cs="Times New Roman"/>
                <w:noProof w:val="0"/>
                <w:sz w:val="22"/>
                <w:szCs w:val="22"/>
                <w:lang w:val="es"/>
              </w:rPr>
            </w:pPr>
            <w:r w:rsidRPr="7FB468F6" w:rsidR="4827384F">
              <w:rPr>
                <w:rFonts w:ascii="Times New Roman" w:hAnsi="Times New Roman" w:eastAsia="Calibri" w:cs="Times New Roman"/>
                <w:noProof w:val="0"/>
                <w:sz w:val="22"/>
                <w:szCs w:val="22"/>
                <w:lang w:val="es"/>
              </w:rPr>
              <w:t>5</w:t>
            </w:r>
          </w:p>
        </w:tc>
      </w:tr>
      <w:tr w:rsidR="07458CB5" w:rsidTr="7FB468F6" w14:paraId="4573762F">
        <w:tc>
          <w:tcPr>
            <w:tcW w:w="825" w:type="dxa"/>
            <w:tcMar/>
          </w:tcPr>
          <w:p w:rsidR="3DE1B534" w:rsidP="07458CB5" w:rsidRDefault="3DE1B534" w14:paraId="2C5DBB24" w14:textId="679A87E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RF15</w:t>
            </w:r>
          </w:p>
        </w:tc>
        <w:tc>
          <w:tcPr>
            <w:tcW w:w="4500" w:type="dxa"/>
            <w:tcMar/>
          </w:tcPr>
          <w:p w:rsidR="51FBD094" w:rsidP="07458CB5" w:rsidRDefault="51FBD094" w14:paraId="5697CEC6" w14:textId="4355D423">
            <w:pPr>
              <w:pStyle w:val="Normal"/>
              <w:spacing w:before="40" w:beforeAutospacing="off" w:after="40" w:afterAutospacing="off"/>
              <w:rPr>
                <w:rFonts w:ascii="Times New Roman" w:hAnsi="Times New Roman" w:eastAsia="Calibri" w:cs="Times New Roman"/>
                <w:noProof w:val="0"/>
                <w:sz w:val="22"/>
                <w:szCs w:val="22"/>
                <w:lang w:val="es"/>
              </w:rPr>
            </w:pPr>
            <w:r w:rsidRPr="07458CB5" w:rsidR="51FBD094">
              <w:rPr>
                <w:noProof w:val="0"/>
                <w:sz w:val="22"/>
                <w:szCs w:val="22"/>
                <w:lang w:val="es"/>
              </w:rPr>
              <w:t>Registro de servicio</w:t>
            </w:r>
          </w:p>
        </w:tc>
        <w:tc>
          <w:tcPr>
            <w:tcW w:w="1665" w:type="dxa"/>
            <w:tcMar/>
          </w:tcPr>
          <w:p w:rsidR="51FBD094" w:rsidP="07458CB5" w:rsidRDefault="51FBD094" w14:paraId="137F18D4" w14:textId="52726B18">
            <w:pPr>
              <w:pStyle w:val="Normal"/>
              <w:spacing w:before="40" w:beforeAutospacing="off" w:after="40" w:afterAutospacing="off"/>
              <w:rPr>
                <w:rFonts w:ascii="Times New Roman" w:hAnsi="Times New Roman" w:eastAsia="Calibri" w:cs="Times New Roman"/>
                <w:noProof w:val="0"/>
                <w:sz w:val="22"/>
                <w:szCs w:val="22"/>
                <w:lang w:val="es"/>
              </w:rPr>
            </w:pPr>
            <w:r w:rsidRPr="07458CB5" w:rsidR="51FBD094">
              <w:rPr>
                <w:noProof w:val="0"/>
                <w:sz w:val="22"/>
                <w:szCs w:val="22"/>
                <w:lang w:val="es"/>
              </w:rPr>
              <w:t>Alta</w:t>
            </w:r>
          </w:p>
        </w:tc>
        <w:tc>
          <w:tcPr>
            <w:tcW w:w="1500" w:type="dxa"/>
            <w:tcMar/>
          </w:tcPr>
          <w:p w:rsidR="07458CB5" w:rsidP="07458CB5" w:rsidRDefault="07458CB5" w14:paraId="368914E7" w14:textId="3CE1901E">
            <w:pPr>
              <w:pStyle w:val="Normal"/>
              <w:spacing w:before="40" w:beforeAutospacing="off" w:after="40" w:afterAutospacing="off"/>
              <w:rPr>
                <w:rFonts w:ascii="Times New Roman" w:hAnsi="Times New Roman" w:eastAsia="Calibri" w:cs="Times New Roman"/>
                <w:noProof w:val="0"/>
                <w:sz w:val="22"/>
                <w:szCs w:val="22"/>
                <w:lang w:val="es"/>
              </w:rPr>
            </w:pPr>
            <w:r w:rsidRPr="7FB468F6" w:rsidR="4827384F">
              <w:rPr>
                <w:rFonts w:ascii="Times New Roman" w:hAnsi="Times New Roman" w:eastAsia="Calibri" w:cs="Times New Roman"/>
                <w:noProof w:val="0"/>
                <w:sz w:val="22"/>
                <w:szCs w:val="22"/>
                <w:lang w:val="es"/>
              </w:rPr>
              <w:t>10</w:t>
            </w:r>
          </w:p>
        </w:tc>
      </w:tr>
      <w:tr w:rsidR="07458CB5" w:rsidTr="7FB468F6" w14:paraId="13384BE6">
        <w:tc>
          <w:tcPr>
            <w:tcW w:w="825" w:type="dxa"/>
            <w:tcMar/>
          </w:tcPr>
          <w:p w:rsidR="3DE1B534" w:rsidP="07458CB5" w:rsidRDefault="3DE1B534" w14:paraId="481CDCDC" w14:textId="6977076E">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RF16</w:t>
            </w:r>
          </w:p>
        </w:tc>
        <w:tc>
          <w:tcPr>
            <w:tcW w:w="4500" w:type="dxa"/>
            <w:tcMar/>
          </w:tcPr>
          <w:p w:rsidR="11713801" w:rsidP="07458CB5" w:rsidRDefault="11713801" w14:paraId="309EB79C" w14:textId="7B00544E">
            <w:pPr>
              <w:pStyle w:val="Normal"/>
              <w:spacing w:before="40" w:beforeAutospacing="off" w:after="40" w:afterAutospacing="off"/>
              <w:rPr>
                <w:rFonts w:ascii="Times New Roman" w:hAnsi="Times New Roman" w:eastAsia="Calibri" w:cs="Times New Roman"/>
                <w:noProof w:val="0"/>
                <w:sz w:val="22"/>
                <w:szCs w:val="22"/>
                <w:lang w:val="es"/>
              </w:rPr>
            </w:pPr>
            <w:r w:rsidRPr="07458CB5" w:rsidR="11713801">
              <w:rPr>
                <w:noProof w:val="0"/>
                <w:sz w:val="22"/>
                <w:szCs w:val="22"/>
                <w:lang w:val="es"/>
              </w:rPr>
              <w:t>Baja de servicio</w:t>
            </w:r>
          </w:p>
        </w:tc>
        <w:tc>
          <w:tcPr>
            <w:tcW w:w="1665" w:type="dxa"/>
            <w:tcMar/>
          </w:tcPr>
          <w:p w:rsidR="11713801" w:rsidP="07458CB5" w:rsidRDefault="11713801" w14:paraId="2D57C1AC" w14:textId="66B463D2">
            <w:pPr>
              <w:pStyle w:val="Normal"/>
              <w:spacing w:before="40" w:beforeAutospacing="off" w:after="40" w:afterAutospacing="off"/>
              <w:rPr>
                <w:rFonts w:ascii="Times New Roman" w:hAnsi="Times New Roman" w:eastAsia="Calibri" w:cs="Times New Roman"/>
                <w:noProof w:val="0"/>
                <w:sz w:val="22"/>
                <w:szCs w:val="22"/>
                <w:lang w:val="es"/>
              </w:rPr>
            </w:pPr>
            <w:r w:rsidRPr="07458CB5" w:rsidR="11713801">
              <w:rPr>
                <w:noProof w:val="0"/>
                <w:sz w:val="22"/>
                <w:szCs w:val="22"/>
                <w:lang w:val="es"/>
              </w:rPr>
              <w:t>Alta</w:t>
            </w:r>
          </w:p>
        </w:tc>
        <w:tc>
          <w:tcPr>
            <w:tcW w:w="1500" w:type="dxa"/>
            <w:tcMar/>
          </w:tcPr>
          <w:p w:rsidR="07458CB5" w:rsidP="07458CB5" w:rsidRDefault="07458CB5" w14:paraId="4D93E0A1" w14:textId="210E2332">
            <w:pPr>
              <w:pStyle w:val="Normal"/>
              <w:spacing w:before="40" w:beforeAutospacing="off" w:after="40" w:afterAutospacing="off"/>
              <w:rPr>
                <w:rFonts w:ascii="Times New Roman" w:hAnsi="Times New Roman" w:eastAsia="Calibri" w:cs="Times New Roman"/>
                <w:noProof w:val="0"/>
                <w:sz w:val="22"/>
                <w:szCs w:val="22"/>
                <w:lang w:val="es"/>
              </w:rPr>
            </w:pPr>
            <w:r w:rsidRPr="7FB468F6" w:rsidR="32FDDC2B">
              <w:rPr>
                <w:rFonts w:ascii="Times New Roman" w:hAnsi="Times New Roman" w:eastAsia="Calibri" w:cs="Times New Roman"/>
                <w:noProof w:val="0"/>
                <w:sz w:val="22"/>
                <w:szCs w:val="22"/>
                <w:lang w:val="es"/>
              </w:rPr>
              <w:t>10</w:t>
            </w:r>
          </w:p>
        </w:tc>
      </w:tr>
      <w:tr w:rsidR="07458CB5" w:rsidTr="7FB468F6" w14:paraId="0C3115B5">
        <w:trPr>
          <w:trHeight w:val="690"/>
        </w:trPr>
        <w:tc>
          <w:tcPr>
            <w:tcW w:w="825" w:type="dxa"/>
            <w:tcMar/>
          </w:tcPr>
          <w:p w:rsidR="3DE1B534" w:rsidP="07458CB5" w:rsidRDefault="3DE1B534" w14:paraId="757FFD2B" w14:textId="2AC176D0">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RF17</w:t>
            </w:r>
          </w:p>
        </w:tc>
        <w:tc>
          <w:tcPr>
            <w:tcW w:w="4500" w:type="dxa"/>
            <w:tcMar/>
          </w:tcPr>
          <w:p w:rsidR="0B688B6C" w:rsidP="07458CB5" w:rsidRDefault="0B688B6C" w14:paraId="1D5B324C" w14:textId="737033CF">
            <w:pPr>
              <w:pStyle w:val="Normal"/>
              <w:spacing w:before="40" w:beforeAutospacing="off" w:after="40" w:afterAutospacing="off"/>
              <w:rPr>
                <w:rFonts w:ascii="Times New Roman" w:hAnsi="Times New Roman" w:eastAsia="Calibri" w:cs="Times New Roman"/>
                <w:noProof w:val="0"/>
                <w:sz w:val="22"/>
                <w:szCs w:val="22"/>
                <w:lang w:val="es"/>
              </w:rPr>
            </w:pPr>
            <w:r w:rsidRPr="07458CB5" w:rsidR="0B688B6C">
              <w:rPr>
                <w:noProof w:val="0"/>
                <w:sz w:val="22"/>
                <w:szCs w:val="22"/>
                <w:lang w:val="es"/>
              </w:rPr>
              <w:t>Modificación de datos de un servicio</w:t>
            </w:r>
          </w:p>
        </w:tc>
        <w:tc>
          <w:tcPr>
            <w:tcW w:w="1665" w:type="dxa"/>
            <w:tcMar/>
          </w:tcPr>
          <w:p w:rsidR="0B688B6C" w:rsidP="07458CB5" w:rsidRDefault="0B688B6C" w14:paraId="2D295F8A" w14:textId="4E3A6C57">
            <w:pPr>
              <w:pStyle w:val="Normal"/>
              <w:spacing w:before="40" w:beforeAutospacing="off" w:after="40" w:afterAutospacing="off"/>
              <w:rPr>
                <w:rFonts w:ascii="Times New Roman" w:hAnsi="Times New Roman" w:eastAsia="Calibri" w:cs="Times New Roman"/>
                <w:noProof w:val="0"/>
                <w:sz w:val="22"/>
                <w:szCs w:val="22"/>
                <w:lang w:val="es"/>
              </w:rPr>
            </w:pPr>
            <w:r w:rsidRPr="07458CB5" w:rsidR="0B688B6C">
              <w:rPr>
                <w:noProof w:val="0"/>
                <w:sz w:val="22"/>
                <w:szCs w:val="22"/>
                <w:lang w:val="es"/>
              </w:rPr>
              <w:t>Baja</w:t>
            </w:r>
          </w:p>
        </w:tc>
        <w:tc>
          <w:tcPr>
            <w:tcW w:w="1500" w:type="dxa"/>
            <w:tcMar/>
          </w:tcPr>
          <w:p w:rsidR="07458CB5" w:rsidP="07458CB5" w:rsidRDefault="07458CB5" w14:paraId="7B8C1598" w14:textId="6AF7177A">
            <w:pPr>
              <w:pStyle w:val="Normal"/>
              <w:spacing w:before="40" w:beforeAutospacing="off" w:after="40" w:afterAutospacing="off"/>
              <w:rPr>
                <w:rFonts w:ascii="Times New Roman" w:hAnsi="Times New Roman" w:eastAsia="Calibri" w:cs="Times New Roman"/>
                <w:noProof w:val="0"/>
                <w:sz w:val="22"/>
                <w:szCs w:val="22"/>
                <w:lang w:val="es"/>
              </w:rPr>
            </w:pPr>
            <w:r w:rsidRPr="7FB468F6" w:rsidR="3BA8C030">
              <w:rPr>
                <w:rFonts w:ascii="Times New Roman" w:hAnsi="Times New Roman" w:eastAsia="Calibri" w:cs="Times New Roman"/>
                <w:noProof w:val="0"/>
                <w:sz w:val="22"/>
                <w:szCs w:val="22"/>
                <w:lang w:val="es"/>
              </w:rPr>
              <w:t>10</w:t>
            </w:r>
          </w:p>
        </w:tc>
      </w:tr>
      <w:tr w:rsidR="07458CB5" w:rsidTr="7FB468F6" w14:paraId="751C02D4">
        <w:tc>
          <w:tcPr>
            <w:tcW w:w="825" w:type="dxa"/>
            <w:tcMar/>
          </w:tcPr>
          <w:p w:rsidR="3DE1B534" w:rsidP="07458CB5" w:rsidRDefault="3DE1B534" w14:paraId="07A02BAB" w14:textId="72073E72">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RF18</w:t>
            </w:r>
          </w:p>
        </w:tc>
        <w:tc>
          <w:tcPr>
            <w:tcW w:w="4500" w:type="dxa"/>
            <w:tcMar/>
          </w:tcPr>
          <w:p w:rsidR="1E181C76" w:rsidP="07458CB5" w:rsidRDefault="1E181C76" w14:paraId="2BAD3814" w14:textId="5706156B">
            <w:pPr>
              <w:pStyle w:val="Normal"/>
              <w:spacing w:before="40" w:beforeAutospacing="off" w:after="40" w:afterAutospacing="off"/>
              <w:rPr>
                <w:rFonts w:ascii="Times New Roman" w:hAnsi="Times New Roman" w:eastAsia="Calibri" w:cs="Times New Roman"/>
                <w:noProof w:val="0"/>
                <w:sz w:val="22"/>
                <w:szCs w:val="22"/>
                <w:lang w:val="es"/>
              </w:rPr>
            </w:pPr>
            <w:r w:rsidRPr="07458CB5" w:rsidR="1E181C76">
              <w:rPr>
                <w:noProof w:val="0"/>
                <w:sz w:val="22"/>
                <w:szCs w:val="22"/>
                <w:lang w:val="es"/>
              </w:rPr>
              <w:t>Reanudar un servicio</w:t>
            </w:r>
          </w:p>
        </w:tc>
        <w:tc>
          <w:tcPr>
            <w:tcW w:w="1665" w:type="dxa"/>
            <w:tcMar/>
          </w:tcPr>
          <w:p w:rsidR="1E181C76" w:rsidP="07458CB5" w:rsidRDefault="1E181C76" w14:paraId="7E06B8A4" w14:textId="0A18E712">
            <w:pPr>
              <w:pStyle w:val="Normal"/>
              <w:spacing w:before="40" w:beforeAutospacing="off" w:after="40" w:afterAutospacing="off"/>
              <w:rPr>
                <w:rFonts w:ascii="Times New Roman" w:hAnsi="Times New Roman" w:eastAsia="Calibri" w:cs="Times New Roman"/>
                <w:noProof w:val="0"/>
                <w:sz w:val="22"/>
                <w:szCs w:val="22"/>
                <w:lang w:val="es"/>
              </w:rPr>
            </w:pPr>
            <w:r w:rsidRPr="07458CB5" w:rsidR="1E181C76">
              <w:rPr>
                <w:noProof w:val="0"/>
                <w:sz w:val="22"/>
                <w:szCs w:val="22"/>
                <w:lang w:val="es"/>
              </w:rPr>
              <w:t>Baja</w:t>
            </w:r>
          </w:p>
        </w:tc>
        <w:tc>
          <w:tcPr>
            <w:tcW w:w="1500" w:type="dxa"/>
            <w:tcMar/>
          </w:tcPr>
          <w:p w:rsidR="07458CB5" w:rsidP="07458CB5" w:rsidRDefault="07458CB5" w14:paraId="0921D4BA" w14:textId="6336ADC9">
            <w:pPr>
              <w:pStyle w:val="Normal"/>
              <w:spacing w:before="40" w:beforeAutospacing="off" w:after="40" w:afterAutospacing="off"/>
              <w:rPr>
                <w:rFonts w:ascii="Times New Roman" w:hAnsi="Times New Roman" w:eastAsia="Calibri" w:cs="Times New Roman"/>
                <w:noProof w:val="0"/>
                <w:sz w:val="22"/>
                <w:szCs w:val="22"/>
                <w:lang w:val="es"/>
              </w:rPr>
            </w:pPr>
            <w:r w:rsidRPr="7FB468F6" w:rsidR="5B77D429">
              <w:rPr>
                <w:rFonts w:ascii="Times New Roman" w:hAnsi="Times New Roman" w:eastAsia="Calibri" w:cs="Times New Roman"/>
                <w:noProof w:val="0"/>
                <w:sz w:val="22"/>
                <w:szCs w:val="22"/>
                <w:lang w:val="es"/>
              </w:rPr>
              <w:t>5</w:t>
            </w:r>
          </w:p>
        </w:tc>
      </w:tr>
      <w:tr w:rsidR="07458CB5" w:rsidTr="7FB468F6" w14:paraId="6E95812F">
        <w:tc>
          <w:tcPr>
            <w:tcW w:w="825" w:type="dxa"/>
            <w:tcMar/>
          </w:tcPr>
          <w:p w:rsidR="3DE1B534" w:rsidP="07458CB5" w:rsidRDefault="3DE1B534" w14:paraId="0C5A4DF7" w14:textId="1462FC8B">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RF19</w:t>
            </w:r>
          </w:p>
        </w:tc>
        <w:tc>
          <w:tcPr>
            <w:tcW w:w="4500" w:type="dxa"/>
            <w:tcMar/>
          </w:tcPr>
          <w:p w:rsidR="7CC85B25" w:rsidP="07458CB5" w:rsidRDefault="7CC85B25" w14:paraId="5B7ACABC" w14:textId="41230774">
            <w:pPr>
              <w:pStyle w:val="Normal"/>
              <w:spacing w:before="40" w:beforeAutospacing="off" w:after="40" w:afterAutospacing="off"/>
              <w:rPr>
                <w:rFonts w:ascii="Times New Roman" w:hAnsi="Times New Roman" w:eastAsia="Calibri" w:cs="Times New Roman"/>
                <w:noProof w:val="0"/>
                <w:sz w:val="22"/>
                <w:szCs w:val="22"/>
                <w:lang w:val="es"/>
              </w:rPr>
            </w:pPr>
            <w:r w:rsidRPr="07458CB5" w:rsidR="7CC85B25">
              <w:rPr>
                <w:noProof w:val="0"/>
                <w:sz w:val="22"/>
                <w:szCs w:val="22"/>
                <w:lang w:val="es"/>
              </w:rPr>
              <w:t>Configuración de servicio</w:t>
            </w:r>
          </w:p>
        </w:tc>
        <w:tc>
          <w:tcPr>
            <w:tcW w:w="1665" w:type="dxa"/>
            <w:tcMar/>
          </w:tcPr>
          <w:p w:rsidR="7CC85B25" w:rsidP="07458CB5" w:rsidRDefault="7CC85B25" w14:paraId="0F466DB1" w14:textId="5083AD95">
            <w:pPr>
              <w:pStyle w:val="Normal"/>
              <w:spacing w:before="40" w:beforeAutospacing="off" w:after="40" w:afterAutospacing="off"/>
              <w:rPr>
                <w:rFonts w:ascii="Times New Roman" w:hAnsi="Times New Roman" w:eastAsia="Calibri" w:cs="Times New Roman"/>
                <w:noProof w:val="0"/>
                <w:sz w:val="22"/>
                <w:szCs w:val="22"/>
                <w:lang w:val="es"/>
              </w:rPr>
            </w:pPr>
            <w:r w:rsidRPr="07458CB5" w:rsidR="7CC85B25">
              <w:rPr>
                <w:noProof w:val="0"/>
                <w:sz w:val="22"/>
                <w:szCs w:val="22"/>
                <w:lang w:val="es"/>
              </w:rPr>
              <w:t>Media</w:t>
            </w:r>
          </w:p>
        </w:tc>
        <w:tc>
          <w:tcPr>
            <w:tcW w:w="1500" w:type="dxa"/>
            <w:tcMar/>
          </w:tcPr>
          <w:p w:rsidR="07458CB5" w:rsidP="07458CB5" w:rsidRDefault="07458CB5" w14:paraId="345F54C1" w14:textId="735E4C35">
            <w:pPr>
              <w:pStyle w:val="Normal"/>
              <w:spacing w:before="40" w:beforeAutospacing="off" w:after="40" w:afterAutospacing="off"/>
              <w:rPr>
                <w:rFonts w:ascii="Times New Roman" w:hAnsi="Times New Roman" w:eastAsia="Calibri" w:cs="Times New Roman"/>
                <w:noProof w:val="0"/>
                <w:sz w:val="22"/>
                <w:szCs w:val="22"/>
                <w:lang w:val="es"/>
              </w:rPr>
            </w:pPr>
            <w:r w:rsidRPr="7FB468F6" w:rsidR="68B0992B">
              <w:rPr>
                <w:rFonts w:ascii="Times New Roman" w:hAnsi="Times New Roman" w:eastAsia="Calibri" w:cs="Times New Roman"/>
                <w:noProof w:val="0"/>
                <w:sz w:val="22"/>
                <w:szCs w:val="22"/>
                <w:lang w:val="es"/>
              </w:rPr>
              <w:t>30</w:t>
            </w:r>
          </w:p>
        </w:tc>
      </w:tr>
      <w:tr w:rsidR="07458CB5" w:rsidTr="7FB468F6" w14:paraId="7F2D4EC9">
        <w:tc>
          <w:tcPr>
            <w:tcW w:w="825" w:type="dxa"/>
            <w:tcMar/>
          </w:tcPr>
          <w:p w:rsidR="3DE1B534" w:rsidP="07458CB5" w:rsidRDefault="3DE1B534" w14:paraId="68B02AA7" w14:textId="6E0B2ED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RF20</w:t>
            </w:r>
          </w:p>
        </w:tc>
        <w:tc>
          <w:tcPr>
            <w:tcW w:w="4500" w:type="dxa"/>
            <w:tcMar/>
          </w:tcPr>
          <w:p w:rsidR="40E7F726" w:rsidP="07458CB5" w:rsidRDefault="40E7F726" w14:paraId="7207A05D" w14:textId="4A5509CE">
            <w:pPr>
              <w:pStyle w:val="Normal"/>
              <w:spacing w:before="40" w:beforeAutospacing="off" w:after="40" w:afterAutospacing="off"/>
              <w:rPr>
                <w:rFonts w:ascii="Times New Roman" w:hAnsi="Times New Roman" w:eastAsia="Calibri" w:cs="Times New Roman"/>
                <w:noProof w:val="0"/>
                <w:sz w:val="22"/>
                <w:szCs w:val="22"/>
                <w:lang w:val="es"/>
              </w:rPr>
            </w:pPr>
            <w:r w:rsidRPr="07458CB5" w:rsidR="40E7F726">
              <w:rPr>
                <w:noProof w:val="0"/>
                <w:sz w:val="22"/>
                <w:szCs w:val="22"/>
                <w:lang w:val="es"/>
              </w:rPr>
              <w:t>Registro de puesto</w:t>
            </w:r>
          </w:p>
        </w:tc>
        <w:tc>
          <w:tcPr>
            <w:tcW w:w="1665" w:type="dxa"/>
            <w:tcMar/>
          </w:tcPr>
          <w:p w:rsidR="40E7F726" w:rsidP="07458CB5" w:rsidRDefault="40E7F726" w14:paraId="793DC2C7" w14:textId="062F749D">
            <w:pPr>
              <w:pStyle w:val="Normal"/>
              <w:spacing w:before="40" w:beforeAutospacing="off" w:after="40" w:afterAutospacing="off"/>
              <w:rPr>
                <w:rFonts w:ascii="Times New Roman" w:hAnsi="Times New Roman" w:eastAsia="Calibri" w:cs="Times New Roman"/>
                <w:noProof w:val="0"/>
                <w:sz w:val="22"/>
                <w:szCs w:val="22"/>
                <w:lang w:val="es"/>
              </w:rPr>
            </w:pPr>
            <w:r w:rsidRPr="07458CB5" w:rsidR="40E7F726">
              <w:rPr>
                <w:noProof w:val="0"/>
                <w:sz w:val="22"/>
                <w:szCs w:val="22"/>
                <w:lang w:val="es"/>
              </w:rPr>
              <w:t>Alta</w:t>
            </w:r>
          </w:p>
        </w:tc>
        <w:tc>
          <w:tcPr>
            <w:tcW w:w="1500" w:type="dxa"/>
            <w:tcMar/>
          </w:tcPr>
          <w:p w:rsidR="07458CB5" w:rsidP="07458CB5" w:rsidRDefault="07458CB5" w14:paraId="0A2FAC03" w14:textId="3AAEF26F">
            <w:pPr>
              <w:pStyle w:val="Normal"/>
              <w:spacing w:before="40" w:beforeAutospacing="off" w:after="40" w:afterAutospacing="off"/>
              <w:rPr>
                <w:rFonts w:ascii="Times New Roman" w:hAnsi="Times New Roman" w:eastAsia="Calibri" w:cs="Times New Roman"/>
                <w:noProof w:val="0"/>
                <w:sz w:val="22"/>
                <w:szCs w:val="22"/>
                <w:lang w:val="es"/>
              </w:rPr>
            </w:pPr>
            <w:r w:rsidRPr="7FB468F6" w:rsidR="1B3793E4">
              <w:rPr>
                <w:rFonts w:ascii="Times New Roman" w:hAnsi="Times New Roman" w:eastAsia="Calibri" w:cs="Times New Roman"/>
                <w:noProof w:val="0"/>
                <w:sz w:val="22"/>
                <w:szCs w:val="22"/>
                <w:lang w:val="es"/>
              </w:rPr>
              <w:t>5</w:t>
            </w:r>
          </w:p>
        </w:tc>
      </w:tr>
      <w:tr w:rsidR="07458CB5" w:rsidTr="7FB468F6" w14:paraId="49606DB2">
        <w:tc>
          <w:tcPr>
            <w:tcW w:w="825" w:type="dxa"/>
            <w:tcMar/>
          </w:tcPr>
          <w:p w:rsidR="3DE1B534" w:rsidP="07458CB5" w:rsidRDefault="3DE1B534" w14:paraId="7736FF08" w14:textId="56B5748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RF21</w:t>
            </w:r>
          </w:p>
        </w:tc>
        <w:tc>
          <w:tcPr>
            <w:tcW w:w="4500" w:type="dxa"/>
            <w:tcMar/>
          </w:tcPr>
          <w:p w:rsidR="43BF8959" w:rsidP="07458CB5" w:rsidRDefault="43BF8959" w14:paraId="0D85B7E2" w14:textId="238F1F23">
            <w:pPr>
              <w:pStyle w:val="Normal"/>
              <w:spacing w:before="40" w:beforeAutospacing="off" w:after="40" w:afterAutospacing="off"/>
              <w:rPr>
                <w:rFonts w:ascii="Times New Roman" w:hAnsi="Times New Roman" w:eastAsia="Calibri" w:cs="Times New Roman"/>
                <w:noProof w:val="0"/>
                <w:sz w:val="22"/>
                <w:szCs w:val="22"/>
                <w:lang w:val="es"/>
              </w:rPr>
            </w:pPr>
            <w:r w:rsidRPr="07458CB5" w:rsidR="43BF8959">
              <w:rPr>
                <w:noProof w:val="0"/>
                <w:sz w:val="22"/>
                <w:szCs w:val="22"/>
                <w:lang w:val="es"/>
              </w:rPr>
              <w:t>Baja de puesto</w:t>
            </w:r>
          </w:p>
        </w:tc>
        <w:tc>
          <w:tcPr>
            <w:tcW w:w="1665" w:type="dxa"/>
            <w:tcMar/>
          </w:tcPr>
          <w:p w:rsidR="43BF8959" w:rsidP="07458CB5" w:rsidRDefault="43BF8959" w14:paraId="36645D9A" w14:textId="49EE2D33">
            <w:pPr>
              <w:pStyle w:val="Normal"/>
              <w:spacing w:before="40" w:beforeAutospacing="off" w:after="40" w:afterAutospacing="off"/>
              <w:rPr>
                <w:rFonts w:ascii="Times New Roman" w:hAnsi="Times New Roman" w:eastAsia="Calibri" w:cs="Times New Roman"/>
                <w:noProof w:val="0"/>
                <w:sz w:val="22"/>
                <w:szCs w:val="22"/>
                <w:lang w:val="es"/>
              </w:rPr>
            </w:pPr>
            <w:r w:rsidRPr="07458CB5" w:rsidR="43BF8959">
              <w:rPr>
                <w:noProof w:val="0"/>
                <w:sz w:val="22"/>
                <w:szCs w:val="22"/>
                <w:lang w:val="es"/>
              </w:rPr>
              <w:t>Baja</w:t>
            </w:r>
          </w:p>
        </w:tc>
        <w:tc>
          <w:tcPr>
            <w:tcW w:w="1500" w:type="dxa"/>
            <w:tcMar/>
          </w:tcPr>
          <w:p w:rsidR="07458CB5" w:rsidP="07458CB5" w:rsidRDefault="07458CB5" w14:paraId="36352F1C" w14:textId="446580B7">
            <w:pPr>
              <w:pStyle w:val="Normal"/>
              <w:spacing w:before="40" w:beforeAutospacing="off" w:after="40" w:afterAutospacing="off"/>
              <w:rPr>
                <w:rFonts w:ascii="Times New Roman" w:hAnsi="Times New Roman" w:eastAsia="Calibri" w:cs="Times New Roman"/>
                <w:noProof w:val="0"/>
                <w:sz w:val="22"/>
                <w:szCs w:val="22"/>
                <w:lang w:val="es"/>
              </w:rPr>
            </w:pPr>
            <w:r w:rsidRPr="7FB468F6" w:rsidR="465E2A60">
              <w:rPr>
                <w:rFonts w:ascii="Times New Roman" w:hAnsi="Times New Roman" w:eastAsia="Calibri" w:cs="Times New Roman"/>
                <w:noProof w:val="0"/>
                <w:sz w:val="22"/>
                <w:szCs w:val="22"/>
                <w:lang w:val="es"/>
              </w:rPr>
              <w:t>5</w:t>
            </w:r>
          </w:p>
        </w:tc>
      </w:tr>
      <w:tr w:rsidR="07458CB5" w:rsidTr="7FB468F6" w14:paraId="707DCC8C">
        <w:tc>
          <w:tcPr>
            <w:tcW w:w="825" w:type="dxa"/>
            <w:tcMar/>
          </w:tcPr>
          <w:p w:rsidR="3DE1B534" w:rsidP="07458CB5" w:rsidRDefault="3DE1B534" w14:paraId="1E21EE3D" w14:textId="3F635E57">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RF22</w:t>
            </w:r>
          </w:p>
        </w:tc>
        <w:tc>
          <w:tcPr>
            <w:tcW w:w="4500" w:type="dxa"/>
            <w:tcMar/>
          </w:tcPr>
          <w:p w:rsidR="21444B1B" w:rsidP="07458CB5" w:rsidRDefault="21444B1B" w14:paraId="09040643" w14:textId="4B863045">
            <w:pPr>
              <w:pStyle w:val="Normal"/>
              <w:spacing w:before="40" w:beforeAutospacing="off" w:after="40" w:afterAutospacing="off"/>
              <w:rPr>
                <w:rFonts w:ascii="Times New Roman" w:hAnsi="Times New Roman" w:eastAsia="Calibri" w:cs="Times New Roman"/>
                <w:noProof w:val="0"/>
                <w:sz w:val="22"/>
                <w:szCs w:val="22"/>
                <w:lang w:val="es"/>
              </w:rPr>
            </w:pPr>
            <w:r w:rsidRPr="07458CB5" w:rsidR="21444B1B">
              <w:rPr>
                <w:noProof w:val="0"/>
                <w:sz w:val="22"/>
                <w:szCs w:val="22"/>
                <w:lang w:val="es"/>
              </w:rPr>
              <w:t>Modificación de horario en jornada de un guardia</w:t>
            </w:r>
          </w:p>
        </w:tc>
        <w:tc>
          <w:tcPr>
            <w:tcW w:w="1665" w:type="dxa"/>
            <w:tcMar/>
          </w:tcPr>
          <w:p w:rsidR="21444B1B" w:rsidP="07458CB5" w:rsidRDefault="21444B1B" w14:paraId="339E774A" w14:textId="7300F78F">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21444B1B">
              <w:rPr>
                <w:noProof w:val="0"/>
                <w:sz w:val="22"/>
                <w:szCs w:val="22"/>
                <w:lang w:val="es"/>
              </w:rPr>
              <w:t>Alta</w:t>
            </w:r>
          </w:p>
        </w:tc>
        <w:tc>
          <w:tcPr>
            <w:tcW w:w="1500" w:type="dxa"/>
            <w:tcMar/>
          </w:tcPr>
          <w:p w:rsidR="07458CB5" w:rsidP="07458CB5" w:rsidRDefault="07458CB5" w14:paraId="5C6E37CE" w14:textId="5FCF297C">
            <w:pPr>
              <w:pStyle w:val="Normal"/>
              <w:spacing w:before="40" w:beforeAutospacing="off" w:after="40" w:afterAutospacing="off"/>
              <w:rPr>
                <w:rFonts w:ascii="Times New Roman" w:hAnsi="Times New Roman" w:eastAsia="Calibri" w:cs="Times New Roman"/>
                <w:noProof w:val="0"/>
                <w:sz w:val="22"/>
                <w:szCs w:val="22"/>
                <w:lang w:val="es"/>
              </w:rPr>
            </w:pPr>
            <w:r w:rsidRPr="7FB468F6" w:rsidR="4CD64B32">
              <w:rPr>
                <w:rFonts w:ascii="Times New Roman" w:hAnsi="Times New Roman" w:eastAsia="Calibri" w:cs="Times New Roman"/>
                <w:noProof w:val="0"/>
                <w:sz w:val="22"/>
                <w:szCs w:val="22"/>
                <w:lang w:val="es"/>
              </w:rPr>
              <w:t>5</w:t>
            </w:r>
          </w:p>
        </w:tc>
      </w:tr>
      <w:tr w:rsidR="07458CB5" w:rsidTr="7FB468F6" w14:paraId="6E4E11AE">
        <w:tc>
          <w:tcPr>
            <w:tcW w:w="825" w:type="dxa"/>
            <w:tcMar/>
          </w:tcPr>
          <w:p w:rsidR="3DE1B534" w:rsidP="07458CB5" w:rsidRDefault="3DE1B534" w14:paraId="4131845E" w14:textId="7729291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RF23</w:t>
            </w:r>
          </w:p>
        </w:tc>
        <w:tc>
          <w:tcPr>
            <w:tcW w:w="4500" w:type="dxa"/>
            <w:tcMar/>
          </w:tcPr>
          <w:p w:rsidR="326E761D" w:rsidP="07458CB5" w:rsidRDefault="326E761D" w14:paraId="68E64EEB" w14:textId="5840561C">
            <w:pPr>
              <w:pStyle w:val="Normal"/>
              <w:spacing w:before="40" w:beforeAutospacing="off" w:after="40" w:afterAutospacing="off"/>
              <w:rPr>
                <w:rFonts w:ascii="Times New Roman" w:hAnsi="Times New Roman" w:eastAsia="Calibri" w:cs="Times New Roman"/>
                <w:noProof w:val="0"/>
                <w:sz w:val="22"/>
                <w:szCs w:val="22"/>
                <w:lang w:val="es"/>
              </w:rPr>
            </w:pPr>
            <w:r w:rsidRPr="07458CB5" w:rsidR="326E761D">
              <w:rPr>
                <w:noProof w:val="0"/>
                <w:sz w:val="22"/>
                <w:szCs w:val="22"/>
                <w:lang w:val="es"/>
              </w:rPr>
              <w:t>Carga libres trabajados</w:t>
            </w:r>
          </w:p>
        </w:tc>
        <w:tc>
          <w:tcPr>
            <w:tcW w:w="1665" w:type="dxa"/>
            <w:tcMar/>
          </w:tcPr>
          <w:p w:rsidR="326E761D" w:rsidP="07458CB5" w:rsidRDefault="326E761D" w14:paraId="797E86A1" w14:textId="207E4769">
            <w:pPr>
              <w:pStyle w:val="Normal"/>
              <w:spacing w:before="40" w:beforeAutospacing="off" w:after="40" w:afterAutospacing="off"/>
              <w:rPr>
                <w:rFonts w:ascii="Times New Roman" w:hAnsi="Times New Roman" w:eastAsia="Calibri" w:cs="Times New Roman"/>
                <w:noProof w:val="0"/>
                <w:sz w:val="22"/>
                <w:szCs w:val="22"/>
                <w:lang w:val="es"/>
              </w:rPr>
            </w:pPr>
            <w:r w:rsidRPr="07458CB5" w:rsidR="326E761D">
              <w:rPr>
                <w:noProof w:val="0"/>
                <w:sz w:val="22"/>
                <w:szCs w:val="22"/>
                <w:lang w:val="es"/>
              </w:rPr>
              <w:t>Alta</w:t>
            </w:r>
          </w:p>
        </w:tc>
        <w:tc>
          <w:tcPr>
            <w:tcW w:w="1500" w:type="dxa"/>
            <w:tcMar/>
          </w:tcPr>
          <w:p w:rsidR="07458CB5" w:rsidP="07458CB5" w:rsidRDefault="07458CB5" w14:paraId="252AFD6A" w14:textId="7561C4D6">
            <w:pPr>
              <w:pStyle w:val="Normal"/>
              <w:spacing w:before="40" w:beforeAutospacing="off" w:after="40" w:afterAutospacing="off"/>
              <w:rPr>
                <w:rFonts w:ascii="Times New Roman" w:hAnsi="Times New Roman" w:eastAsia="Calibri" w:cs="Times New Roman"/>
                <w:noProof w:val="0"/>
                <w:sz w:val="22"/>
                <w:szCs w:val="22"/>
                <w:lang w:val="es"/>
              </w:rPr>
            </w:pPr>
            <w:r w:rsidRPr="7FB468F6" w:rsidR="4FBA6A14">
              <w:rPr>
                <w:rFonts w:ascii="Times New Roman" w:hAnsi="Times New Roman" w:eastAsia="Calibri" w:cs="Times New Roman"/>
                <w:noProof w:val="0"/>
                <w:sz w:val="22"/>
                <w:szCs w:val="22"/>
                <w:lang w:val="es"/>
              </w:rPr>
              <w:t>5</w:t>
            </w:r>
          </w:p>
        </w:tc>
      </w:tr>
      <w:tr w:rsidR="07458CB5" w:rsidTr="7FB468F6" w14:paraId="63F6A0FB">
        <w:tc>
          <w:tcPr>
            <w:tcW w:w="825" w:type="dxa"/>
            <w:tcMar/>
          </w:tcPr>
          <w:p w:rsidR="3DE1B534" w:rsidP="07458CB5" w:rsidRDefault="3DE1B534" w14:paraId="1E3E3585" w14:textId="396FE738">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RF24</w:t>
            </w:r>
          </w:p>
        </w:tc>
        <w:tc>
          <w:tcPr>
            <w:tcW w:w="4500" w:type="dxa"/>
            <w:tcMar/>
          </w:tcPr>
          <w:p w:rsidR="22FE82AC" w:rsidP="07458CB5" w:rsidRDefault="22FE82AC" w14:paraId="16BFD65C" w14:textId="4523341B">
            <w:pPr>
              <w:pStyle w:val="Normal"/>
              <w:spacing w:before="40" w:beforeAutospacing="off" w:after="40" w:afterAutospacing="off"/>
              <w:rPr>
                <w:rFonts w:ascii="Times New Roman" w:hAnsi="Times New Roman" w:eastAsia="Calibri" w:cs="Times New Roman"/>
                <w:noProof w:val="0"/>
                <w:sz w:val="22"/>
                <w:szCs w:val="22"/>
                <w:lang w:val="es"/>
              </w:rPr>
            </w:pPr>
            <w:r w:rsidRPr="07458CB5" w:rsidR="22FE82AC">
              <w:rPr>
                <w:noProof w:val="0"/>
                <w:sz w:val="22"/>
                <w:szCs w:val="22"/>
                <w:lang w:val="es"/>
              </w:rPr>
              <w:t>Configuración de seguimiento de funcionario</w:t>
            </w:r>
          </w:p>
        </w:tc>
        <w:tc>
          <w:tcPr>
            <w:tcW w:w="1665" w:type="dxa"/>
            <w:tcMar/>
          </w:tcPr>
          <w:p w:rsidR="22FE82AC" w:rsidP="07458CB5" w:rsidRDefault="22FE82AC" w14:paraId="51C4D8B2" w14:textId="1F1AC332">
            <w:pPr>
              <w:pStyle w:val="Normal"/>
              <w:spacing w:before="40" w:beforeAutospacing="off" w:after="40" w:afterAutospacing="off"/>
              <w:rPr>
                <w:rFonts w:ascii="Times New Roman" w:hAnsi="Times New Roman" w:eastAsia="Calibri" w:cs="Times New Roman"/>
                <w:noProof w:val="0"/>
                <w:sz w:val="22"/>
                <w:szCs w:val="22"/>
                <w:lang w:val="es"/>
              </w:rPr>
            </w:pPr>
            <w:r w:rsidRPr="07458CB5" w:rsidR="22FE82AC">
              <w:rPr>
                <w:noProof w:val="0"/>
                <w:sz w:val="22"/>
                <w:szCs w:val="22"/>
                <w:lang w:val="es"/>
              </w:rPr>
              <w:t>Media</w:t>
            </w:r>
          </w:p>
        </w:tc>
        <w:tc>
          <w:tcPr>
            <w:tcW w:w="1500" w:type="dxa"/>
            <w:tcMar/>
          </w:tcPr>
          <w:p w:rsidR="07458CB5" w:rsidP="07458CB5" w:rsidRDefault="07458CB5" w14:paraId="62983A4C" w14:textId="17768949">
            <w:pPr>
              <w:pStyle w:val="Normal"/>
              <w:spacing w:before="40" w:beforeAutospacing="off" w:after="40" w:afterAutospacing="off"/>
              <w:rPr>
                <w:rFonts w:ascii="Times New Roman" w:hAnsi="Times New Roman" w:eastAsia="Calibri" w:cs="Times New Roman"/>
                <w:noProof w:val="0"/>
                <w:sz w:val="22"/>
                <w:szCs w:val="22"/>
                <w:lang w:val="es"/>
              </w:rPr>
            </w:pPr>
            <w:r w:rsidRPr="7FB468F6" w:rsidR="630B2965">
              <w:rPr>
                <w:rFonts w:ascii="Times New Roman" w:hAnsi="Times New Roman" w:eastAsia="Calibri" w:cs="Times New Roman"/>
                <w:noProof w:val="0"/>
                <w:sz w:val="22"/>
                <w:szCs w:val="22"/>
                <w:lang w:val="es"/>
              </w:rPr>
              <w:t>20</w:t>
            </w:r>
          </w:p>
        </w:tc>
      </w:tr>
      <w:tr w:rsidR="07458CB5" w:rsidTr="7FB468F6" w14:paraId="16FE1937">
        <w:tc>
          <w:tcPr>
            <w:tcW w:w="825" w:type="dxa"/>
            <w:tcMar/>
          </w:tcPr>
          <w:p w:rsidR="3DE1B534" w:rsidP="07458CB5" w:rsidRDefault="3DE1B534" w14:paraId="5300E7C1" w14:textId="41D7734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RF25</w:t>
            </w:r>
          </w:p>
        </w:tc>
        <w:tc>
          <w:tcPr>
            <w:tcW w:w="4500" w:type="dxa"/>
            <w:tcMar/>
          </w:tcPr>
          <w:p w:rsidR="1BD0AF83" w:rsidP="07458CB5" w:rsidRDefault="1BD0AF83" w14:paraId="5D84E6D8" w14:textId="66600955">
            <w:pPr>
              <w:pStyle w:val="Normal"/>
              <w:spacing w:before="40" w:beforeAutospacing="off" w:after="40" w:afterAutospacing="off"/>
              <w:rPr>
                <w:rFonts w:ascii="Times New Roman" w:hAnsi="Times New Roman" w:eastAsia="Calibri" w:cs="Times New Roman"/>
                <w:noProof w:val="0"/>
                <w:sz w:val="22"/>
                <w:szCs w:val="22"/>
                <w:lang w:val="es"/>
              </w:rPr>
            </w:pPr>
            <w:r w:rsidRPr="07458CB5" w:rsidR="1BD0AF83">
              <w:rPr>
                <w:noProof w:val="0"/>
                <w:sz w:val="22"/>
                <w:szCs w:val="22"/>
                <w:lang w:val="es"/>
              </w:rPr>
              <w:t>Carga de libres de un guardia</w:t>
            </w:r>
          </w:p>
        </w:tc>
        <w:tc>
          <w:tcPr>
            <w:tcW w:w="1665" w:type="dxa"/>
            <w:tcMar/>
          </w:tcPr>
          <w:p w:rsidR="1BD0AF83" w:rsidP="07458CB5" w:rsidRDefault="1BD0AF83" w14:paraId="7BDF16EA" w14:textId="5A126A0A">
            <w:pPr>
              <w:pStyle w:val="Normal"/>
              <w:spacing w:before="40" w:beforeAutospacing="off" w:after="40" w:afterAutospacing="off"/>
              <w:rPr>
                <w:rFonts w:ascii="Times New Roman" w:hAnsi="Times New Roman" w:eastAsia="Calibri" w:cs="Times New Roman"/>
                <w:noProof w:val="0"/>
                <w:sz w:val="22"/>
                <w:szCs w:val="22"/>
                <w:lang w:val="es"/>
              </w:rPr>
            </w:pPr>
            <w:r w:rsidRPr="07458CB5" w:rsidR="1BD0AF83">
              <w:rPr>
                <w:noProof w:val="0"/>
                <w:sz w:val="22"/>
                <w:szCs w:val="22"/>
                <w:lang w:val="es"/>
              </w:rPr>
              <w:t>Alta</w:t>
            </w:r>
          </w:p>
        </w:tc>
        <w:tc>
          <w:tcPr>
            <w:tcW w:w="1500" w:type="dxa"/>
            <w:tcMar/>
          </w:tcPr>
          <w:p w:rsidR="07458CB5" w:rsidP="07458CB5" w:rsidRDefault="07458CB5" w14:paraId="6F68B292" w14:textId="0E24D1E7">
            <w:pPr>
              <w:pStyle w:val="Normal"/>
              <w:spacing w:before="40" w:beforeAutospacing="off" w:after="40" w:afterAutospacing="off"/>
              <w:rPr>
                <w:rFonts w:ascii="Times New Roman" w:hAnsi="Times New Roman" w:eastAsia="Calibri" w:cs="Times New Roman"/>
                <w:noProof w:val="0"/>
                <w:sz w:val="22"/>
                <w:szCs w:val="22"/>
                <w:lang w:val="es"/>
              </w:rPr>
            </w:pPr>
            <w:r w:rsidRPr="7FB468F6" w:rsidR="4F897ABB">
              <w:rPr>
                <w:rFonts w:ascii="Times New Roman" w:hAnsi="Times New Roman" w:eastAsia="Calibri" w:cs="Times New Roman"/>
                <w:noProof w:val="0"/>
                <w:sz w:val="22"/>
                <w:szCs w:val="22"/>
                <w:lang w:val="es"/>
              </w:rPr>
              <w:t>8</w:t>
            </w:r>
          </w:p>
        </w:tc>
      </w:tr>
      <w:tr w:rsidR="07458CB5" w:rsidTr="7FB468F6" w14:paraId="6137AF28">
        <w:tc>
          <w:tcPr>
            <w:tcW w:w="825" w:type="dxa"/>
            <w:tcMar/>
          </w:tcPr>
          <w:p w:rsidR="3DE1B534" w:rsidP="07458CB5" w:rsidRDefault="3DE1B534" w14:paraId="2014376A" w14:textId="48161058">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RF26</w:t>
            </w:r>
          </w:p>
        </w:tc>
        <w:tc>
          <w:tcPr>
            <w:tcW w:w="4500" w:type="dxa"/>
            <w:tcMar/>
          </w:tcPr>
          <w:p w:rsidR="535EC679" w:rsidP="07458CB5" w:rsidRDefault="535EC679" w14:paraId="50DF5F3F" w14:textId="6B5D2B1B">
            <w:pPr>
              <w:pStyle w:val="Normal"/>
              <w:spacing w:before="40" w:beforeAutospacing="off" w:after="40" w:afterAutospacing="off"/>
              <w:rPr>
                <w:rFonts w:ascii="Times New Roman" w:hAnsi="Times New Roman" w:eastAsia="Calibri" w:cs="Times New Roman"/>
                <w:noProof w:val="0"/>
                <w:sz w:val="22"/>
                <w:szCs w:val="22"/>
                <w:lang w:val="es"/>
              </w:rPr>
            </w:pPr>
            <w:r w:rsidRPr="07458CB5" w:rsidR="535EC679">
              <w:rPr>
                <w:noProof w:val="0"/>
                <w:sz w:val="22"/>
                <w:szCs w:val="22"/>
                <w:lang w:val="es"/>
              </w:rPr>
              <w:t>Carga de faltas de un guardia</w:t>
            </w:r>
          </w:p>
        </w:tc>
        <w:tc>
          <w:tcPr>
            <w:tcW w:w="1665" w:type="dxa"/>
            <w:tcMar/>
          </w:tcPr>
          <w:p w:rsidR="535EC679" w:rsidP="07458CB5" w:rsidRDefault="535EC679" w14:paraId="72C55604" w14:textId="1AAC1B43">
            <w:pPr>
              <w:pStyle w:val="Normal"/>
              <w:spacing w:before="40" w:beforeAutospacing="off" w:after="40" w:afterAutospacing="off"/>
              <w:rPr>
                <w:rFonts w:ascii="Times New Roman" w:hAnsi="Times New Roman" w:eastAsia="Calibri" w:cs="Times New Roman"/>
                <w:noProof w:val="0"/>
                <w:sz w:val="22"/>
                <w:szCs w:val="22"/>
                <w:lang w:val="es"/>
              </w:rPr>
            </w:pPr>
            <w:r w:rsidRPr="07458CB5" w:rsidR="535EC679">
              <w:rPr>
                <w:noProof w:val="0"/>
                <w:sz w:val="22"/>
                <w:szCs w:val="22"/>
                <w:lang w:val="es"/>
              </w:rPr>
              <w:t>Alta</w:t>
            </w:r>
          </w:p>
        </w:tc>
        <w:tc>
          <w:tcPr>
            <w:tcW w:w="1500" w:type="dxa"/>
            <w:tcMar/>
          </w:tcPr>
          <w:p w:rsidR="07458CB5" w:rsidP="07458CB5" w:rsidRDefault="07458CB5" w14:paraId="2326E303" w14:textId="4591CEAA">
            <w:pPr>
              <w:pStyle w:val="Normal"/>
              <w:spacing w:before="40" w:beforeAutospacing="off" w:after="40" w:afterAutospacing="off"/>
              <w:rPr>
                <w:rFonts w:ascii="Times New Roman" w:hAnsi="Times New Roman" w:eastAsia="Calibri" w:cs="Times New Roman"/>
                <w:noProof w:val="0"/>
                <w:sz w:val="22"/>
                <w:szCs w:val="22"/>
                <w:lang w:val="es"/>
              </w:rPr>
            </w:pPr>
            <w:r w:rsidRPr="7FB468F6" w:rsidR="22B91148">
              <w:rPr>
                <w:rFonts w:ascii="Times New Roman" w:hAnsi="Times New Roman" w:eastAsia="Calibri" w:cs="Times New Roman"/>
                <w:noProof w:val="0"/>
                <w:sz w:val="22"/>
                <w:szCs w:val="22"/>
                <w:lang w:val="es"/>
              </w:rPr>
              <w:t>8</w:t>
            </w:r>
          </w:p>
        </w:tc>
      </w:tr>
      <w:tr w:rsidR="07458CB5" w:rsidTr="7FB468F6" w14:paraId="5AB1225B">
        <w:tc>
          <w:tcPr>
            <w:tcW w:w="825" w:type="dxa"/>
            <w:tcMar/>
          </w:tcPr>
          <w:p w:rsidR="3DE1B534" w:rsidP="07458CB5" w:rsidRDefault="3DE1B534" w14:paraId="77ACC34C" w14:textId="3F23139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RF27</w:t>
            </w:r>
          </w:p>
        </w:tc>
        <w:tc>
          <w:tcPr>
            <w:tcW w:w="4500" w:type="dxa"/>
            <w:tcMar/>
          </w:tcPr>
          <w:p w:rsidR="4FF7053D" w:rsidP="07458CB5" w:rsidRDefault="4FF7053D" w14:paraId="67D8F266" w14:textId="1C451CA4">
            <w:pPr>
              <w:pStyle w:val="Normal"/>
              <w:spacing w:before="40" w:beforeAutospacing="off" w:after="40" w:afterAutospacing="off"/>
              <w:rPr>
                <w:rFonts w:ascii="Times New Roman" w:hAnsi="Times New Roman" w:eastAsia="Calibri" w:cs="Times New Roman"/>
                <w:noProof w:val="0"/>
                <w:sz w:val="22"/>
                <w:szCs w:val="22"/>
                <w:lang w:val="es"/>
              </w:rPr>
            </w:pPr>
            <w:r w:rsidRPr="07458CB5" w:rsidR="4FF7053D">
              <w:rPr>
                <w:noProof w:val="0"/>
                <w:sz w:val="22"/>
                <w:szCs w:val="22"/>
                <w:lang w:val="es"/>
              </w:rPr>
              <w:t>Filtro de servicios por cliente</w:t>
            </w:r>
          </w:p>
        </w:tc>
        <w:tc>
          <w:tcPr>
            <w:tcW w:w="1665" w:type="dxa"/>
            <w:tcMar/>
          </w:tcPr>
          <w:p w:rsidR="4FF7053D" w:rsidP="07458CB5" w:rsidRDefault="4FF7053D" w14:paraId="696063F2" w14:textId="048EFB08">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4FF7053D">
              <w:rPr>
                <w:noProof w:val="0"/>
                <w:sz w:val="22"/>
                <w:szCs w:val="22"/>
                <w:lang w:val="es"/>
              </w:rPr>
              <w:t>Media</w:t>
            </w:r>
          </w:p>
        </w:tc>
        <w:tc>
          <w:tcPr>
            <w:tcW w:w="1500" w:type="dxa"/>
            <w:tcMar/>
          </w:tcPr>
          <w:p w:rsidR="07458CB5" w:rsidP="07458CB5" w:rsidRDefault="07458CB5" w14:paraId="4EB96C80" w14:textId="4B1E5823">
            <w:pPr>
              <w:pStyle w:val="Normal"/>
              <w:spacing w:before="40" w:beforeAutospacing="off" w:after="40" w:afterAutospacing="off"/>
              <w:rPr>
                <w:rFonts w:ascii="Times New Roman" w:hAnsi="Times New Roman" w:eastAsia="Calibri" w:cs="Times New Roman"/>
                <w:noProof w:val="0"/>
                <w:sz w:val="22"/>
                <w:szCs w:val="22"/>
                <w:lang w:val="es"/>
              </w:rPr>
            </w:pPr>
            <w:r w:rsidRPr="7FB468F6" w:rsidR="6423EC51">
              <w:rPr>
                <w:rFonts w:ascii="Times New Roman" w:hAnsi="Times New Roman" w:eastAsia="Calibri" w:cs="Times New Roman"/>
                <w:noProof w:val="0"/>
                <w:sz w:val="22"/>
                <w:szCs w:val="22"/>
                <w:lang w:val="es"/>
              </w:rPr>
              <w:t>20</w:t>
            </w:r>
          </w:p>
        </w:tc>
      </w:tr>
      <w:tr w:rsidR="07458CB5" w:rsidTr="7FB468F6" w14:paraId="4EF8DEEB">
        <w:tc>
          <w:tcPr>
            <w:tcW w:w="825" w:type="dxa"/>
            <w:tcMar/>
          </w:tcPr>
          <w:p w:rsidR="3DE1B534" w:rsidP="07458CB5" w:rsidRDefault="3DE1B534" w14:paraId="5C8552F6" w14:textId="3ECEBB6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RF28</w:t>
            </w:r>
          </w:p>
        </w:tc>
        <w:tc>
          <w:tcPr>
            <w:tcW w:w="4500" w:type="dxa"/>
            <w:tcMar/>
          </w:tcPr>
          <w:p w:rsidR="1DFC3E1D" w:rsidP="07458CB5" w:rsidRDefault="1DFC3E1D" w14:paraId="663016E8" w14:textId="09BD7AD9">
            <w:pPr>
              <w:pStyle w:val="Normal"/>
              <w:spacing w:before="40" w:beforeAutospacing="off" w:after="40" w:afterAutospacing="off"/>
              <w:rPr>
                <w:rFonts w:ascii="Times New Roman" w:hAnsi="Times New Roman" w:eastAsia="Calibri" w:cs="Times New Roman"/>
                <w:noProof w:val="0"/>
                <w:sz w:val="22"/>
                <w:szCs w:val="22"/>
                <w:lang w:val="es"/>
              </w:rPr>
            </w:pPr>
            <w:r w:rsidRPr="07458CB5" w:rsidR="1DFC3E1D">
              <w:rPr>
                <w:noProof w:val="0"/>
                <w:sz w:val="22"/>
                <w:szCs w:val="22"/>
                <w:lang w:val="es"/>
              </w:rPr>
              <w:t>Filtro por servicios</w:t>
            </w:r>
          </w:p>
        </w:tc>
        <w:tc>
          <w:tcPr>
            <w:tcW w:w="1665" w:type="dxa"/>
            <w:tcMar/>
          </w:tcPr>
          <w:p w:rsidR="1DFC3E1D" w:rsidP="07458CB5" w:rsidRDefault="1DFC3E1D" w14:paraId="3CEF630D" w14:textId="51F71CE5">
            <w:pPr>
              <w:pStyle w:val="Normal"/>
              <w:spacing w:before="40" w:beforeAutospacing="off" w:after="40" w:afterAutospacing="off"/>
              <w:rPr>
                <w:rFonts w:ascii="Times New Roman" w:hAnsi="Times New Roman" w:eastAsia="Calibri" w:cs="Times New Roman"/>
                <w:noProof w:val="0"/>
                <w:sz w:val="22"/>
                <w:szCs w:val="22"/>
                <w:lang w:val="es"/>
              </w:rPr>
            </w:pPr>
            <w:r w:rsidRPr="07458CB5" w:rsidR="1DFC3E1D">
              <w:rPr>
                <w:noProof w:val="0"/>
                <w:sz w:val="22"/>
                <w:szCs w:val="22"/>
                <w:lang w:val="es"/>
              </w:rPr>
              <w:t>Media</w:t>
            </w:r>
          </w:p>
        </w:tc>
        <w:tc>
          <w:tcPr>
            <w:tcW w:w="1500" w:type="dxa"/>
            <w:tcMar/>
          </w:tcPr>
          <w:p w:rsidR="07458CB5" w:rsidP="07458CB5" w:rsidRDefault="07458CB5" w14:paraId="4C2A8E2E" w14:textId="662745B1">
            <w:pPr>
              <w:pStyle w:val="Normal"/>
              <w:spacing w:before="40" w:beforeAutospacing="off" w:after="40" w:afterAutospacing="off"/>
              <w:rPr>
                <w:rFonts w:ascii="Times New Roman" w:hAnsi="Times New Roman" w:eastAsia="Calibri" w:cs="Times New Roman"/>
                <w:noProof w:val="0"/>
                <w:sz w:val="22"/>
                <w:szCs w:val="22"/>
                <w:lang w:val="es"/>
              </w:rPr>
            </w:pPr>
            <w:r w:rsidRPr="7FB468F6" w:rsidR="5D32C052">
              <w:rPr>
                <w:rFonts w:ascii="Times New Roman" w:hAnsi="Times New Roman" w:eastAsia="Calibri" w:cs="Times New Roman"/>
                <w:noProof w:val="0"/>
                <w:sz w:val="22"/>
                <w:szCs w:val="22"/>
                <w:lang w:val="es"/>
              </w:rPr>
              <w:t>50</w:t>
            </w:r>
          </w:p>
        </w:tc>
      </w:tr>
      <w:tr w:rsidR="07458CB5" w:rsidTr="7FB468F6" w14:paraId="2ADBED7D">
        <w:tc>
          <w:tcPr>
            <w:tcW w:w="825" w:type="dxa"/>
            <w:tcMar/>
          </w:tcPr>
          <w:p w:rsidR="3DE1B534" w:rsidP="07458CB5" w:rsidRDefault="3DE1B534" w14:paraId="51CCDC42" w14:textId="285B88C3">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RF29</w:t>
            </w:r>
          </w:p>
        </w:tc>
        <w:tc>
          <w:tcPr>
            <w:tcW w:w="4500" w:type="dxa"/>
            <w:tcMar/>
          </w:tcPr>
          <w:p w:rsidR="76D61D3E" w:rsidP="07458CB5" w:rsidRDefault="76D61D3E" w14:paraId="54B27A92" w14:textId="1621C075">
            <w:pPr>
              <w:pStyle w:val="Normal"/>
              <w:spacing w:before="40" w:beforeAutospacing="off" w:after="40" w:afterAutospacing="off"/>
              <w:rPr>
                <w:rFonts w:ascii="Times New Roman" w:hAnsi="Times New Roman" w:eastAsia="Calibri" w:cs="Times New Roman"/>
                <w:noProof w:val="0"/>
                <w:sz w:val="22"/>
                <w:szCs w:val="22"/>
                <w:lang w:val="es"/>
              </w:rPr>
            </w:pPr>
            <w:r w:rsidRPr="07458CB5" w:rsidR="76D61D3E">
              <w:rPr>
                <w:noProof w:val="0"/>
                <w:sz w:val="22"/>
                <w:szCs w:val="22"/>
                <w:lang w:val="es"/>
              </w:rPr>
              <w:t>Notificaciones de estado y alertas</w:t>
            </w:r>
          </w:p>
        </w:tc>
        <w:tc>
          <w:tcPr>
            <w:tcW w:w="1665" w:type="dxa"/>
            <w:tcMar/>
          </w:tcPr>
          <w:p w:rsidR="76D61D3E" w:rsidP="07458CB5" w:rsidRDefault="76D61D3E" w14:paraId="4DF95A91" w14:textId="45F3ACBA">
            <w:pPr>
              <w:pStyle w:val="Normal"/>
              <w:spacing w:before="40" w:beforeAutospacing="off" w:after="40" w:afterAutospacing="off"/>
              <w:rPr>
                <w:rFonts w:ascii="Times New Roman" w:hAnsi="Times New Roman" w:eastAsia="Calibri" w:cs="Times New Roman"/>
                <w:noProof w:val="0"/>
                <w:sz w:val="22"/>
                <w:szCs w:val="22"/>
                <w:lang w:val="es"/>
              </w:rPr>
            </w:pPr>
            <w:r w:rsidRPr="07458CB5" w:rsidR="76D61D3E">
              <w:rPr>
                <w:noProof w:val="0"/>
                <w:sz w:val="22"/>
                <w:szCs w:val="22"/>
                <w:lang w:val="es"/>
              </w:rPr>
              <w:t>Alta</w:t>
            </w:r>
          </w:p>
        </w:tc>
        <w:tc>
          <w:tcPr>
            <w:tcW w:w="1500" w:type="dxa"/>
            <w:tcMar/>
          </w:tcPr>
          <w:p w:rsidR="07458CB5" w:rsidP="07458CB5" w:rsidRDefault="07458CB5" w14:paraId="3BE87245" w14:textId="05799990">
            <w:pPr>
              <w:pStyle w:val="Normal"/>
              <w:spacing w:before="40" w:beforeAutospacing="off" w:after="40" w:afterAutospacing="off"/>
              <w:rPr>
                <w:rFonts w:ascii="Times New Roman" w:hAnsi="Times New Roman" w:eastAsia="Calibri" w:cs="Times New Roman"/>
                <w:noProof w:val="0"/>
                <w:sz w:val="22"/>
                <w:szCs w:val="22"/>
                <w:lang w:val="es"/>
              </w:rPr>
            </w:pPr>
            <w:r w:rsidRPr="7FB468F6" w:rsidR="0F1CB35C">
              <w:rPr>
                <w:rFonts w:ascii="Times New Roman" w:hAnsi="Times New Roman" w:eastAsia="Calibri" w:cs="Times New Roman"/>
                <w:noProof w:val="0"/>
                <w:sz w:val="22"/>
                <w:szCs w:val="22"/>
                <w:lang w:val="es"/>
              </w:rPr>
              <w:t>15</w:t>
            </w:r>
          </w:p>
        </w:tc>
      </w:tr>
      <w:tr w:rsidR="07458CB5" w:rsidTr="7FB468F6" w14:paraId="33A94AAF">
        <w:tc>
          <w:tcPr>
            <w:tcW w:w="825" w:type="dxa"/>
            <w:tcMar/>
          </w:tcPr>
          <w:p w:rsidR="3DE1B534" w:rsidP="07458CB5" w:rsidRDefault="3DE1B534" w14:paraId="71EF8910" w14:textId="4914C2FA">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RF30</w:t>
            </w:r>
          </w:p>
        </w:tc>
        <w:tc>
          <w:tcPr>
            <w:tcW w:w="4500" w:type="dxa"/>
            <w:tcMar/>
          </w:tcPr>
          <w:p w:rsidR="24DF426A" w:rsidP="07458CB5" w:rsidRDefault="24DF426A" w14:paraId="4360FE13" w14:textId="067EC04B">
            <w:pPr>
              <w:pStyle w:val="Normal"/>
              <w:spacing w:before="40" w:beforeAutospacing="off" w:after="40" w:afterAutospacing="off"/>
              <w:rPr>
                <w:rFonts w:ascii="Times New Roman" w:hAnsi="Times New Roman" w:eastAsia="Calibri" w:cs="Times New Roman"/>
                <w:noProof w:val="0"/>
                <w:sz w:val="22"/>
                <w:szCs w:val="22"/>
                <w:lang w:val="es"/>
              </w:rPr>
            </w:pPr>
            <w:r w:rsidRPr="07458CB5" w:rsidR="24DF426A">
              <w:rPr>
                <w:noProof w:val="0"/>
                <w:sz w:val="22"/>
                <w:szCs w:val="22"/>
                <w:lang w:val="es"/>
              </w:rPr>
              <w:t>Traspaso de funcionario hacia otro subjefe de operativa</w:t>
            </w:r>
          </w:p>
        </w:tc>
        <w:tc>
          <w:tcPr>
            <w:tcW w:w="1665" w:type="dxa"/>
            <w:tcMar/>
          </w:tcPr>
          <w:p w:rsidR="24DF426A" w:rsidP="07458CB5" w:rsidRDefault="24DF426A" w14:paraId="70131985" w14:textId="783F5676">
            <w:pPr>
              <w:pStyle w:val="Normal"/>
              <w:spacing w:before="40" w:beforeAutospacing="off" w:after="40" w:afterAutospacing="off"/>
              <w:rPr>
                <w:rFonts w:ascii="Times New Roman" w:hAnsi="Times New Roman" w:eastAsia="Calibri" w:cs="Times New Roman"/>
                <w:noProof w:val="0"/>
                <w:sz w:val="22"/>
                <w:szCs w:val="22"/>
                <w:lang w:val="es"/>
              </w:rPr>
            </w:pPr>
            <w:r w:rsidRPr="07458CB5" w:rsidR="24DF426A">
              <w:rPr>
                <w:noProof w:val="0"/>
                <w:sz w:val="22"/>
                <w:szCs w:val="22"/>
                <w:lang w:val="es"/>
              </w:rPr>
              <w:t>Alta</w:t>
            </w:r>
          </w:p>
        </w:tc>
        <w:tc>
          <w:tcPr>
            <w:tcW w:w="1500" w:type="dxa"/>
            <w:tcMar/>
          </w:tcPr>
          <w:p w:rsidR="07458CB5" w:rsidP="07458CB5" w:rsidRDefault="07458CB5" w14:paraId="37CA060A" w14:textId="70204134">
            <w:pPr>
              <w:pStyle w:val="Normal"/>
              <w:spacing w:before="40" w:beforeAutospacing="off" w:after="40" w:afterAutospacing="off"/>
              <w:rPr>
                <w:rFonts w:ascii="Times New Roman" w:hAnsi="Times New Roman" w:eastAsia="Calibri" w:cs="Times New Roman"/>
                <w:noProof w:val="0"/>
                <w:sz w:val="22"/>
                <w:szCs w:val="22"/>
                <w:lang w:val="es"/>
              </w:rPr>
            </w:pPr>
            <w:r w:rsidRPr="7FB468F6" w:rsidR="4A98C682">
              <w:rPr>
                <w:rFonts w:ascii="Times New Roman" w:hAnsi="Times New Roman" w:eastAsia="Calibri" w:cs="Times New Roman"/>
                <w:noProof w:val="0"/>
                <w:sz w:val="22"/>
                <w:szCs w:val="22"/>
                <w:lang w:val="es"/>
              </w:rPr>
              <w:t>15</w:t>
            </w:r>
          </w:p>
        </w:tc>
      </w:tr>
      <w:tr w:rsidR="07458CB5" w:rsidTr="7FB468F6" w14:paraId="1D670B08">
        <w:tc>
          <w:tcPr>
            <w:tcW w:w="825" w:type="dxa"/>
            <w:tcMar/>
          </w:tcPr>
          <w:p w:rsidR="3DE1B534" w:rsidP="07458CB5" w:rsidRDefault="3DE1B534" w14:paraId="4F25C812" w14:textId="08E2573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RF31</w:t>
            </w:r>
          </w:p>
        </w:tc>
        <w:tc>
          <w:tcPr>
            <w:tcW w:w="4500" w:type="dxa"/>
            <w:tcMar/>
          </w:tcPr>
          <w:p w:rsidR="329DBFC6" w:rsidP="07458CB5" w:rsidRDefault="329DBFC6" w14:paraId="7337B817" w14:textId="4D286EAC">
            <w:pPr>
              <w:pStyle w:val="Normal"/>
              <w:spacing w:before="40" w:beforeAutospacing="off" w:after="40" w:afterAutospacing="off"/>
              <w:rPr>
                <w:rFonts w:ascii="Times New Roman" w:hAnsi="Times New Roman" w:eastAsia="Calibri" w:cs="Times New Roman"/>
                <w:noProof w:val="0"/>
                <w:sz w:val="22"/>
                <w:szCs w:val="22"/>
                <w:lang w:val="es"/>
              </w:rPr>
            </w:pPr>
            <w:r w:rsidRPr="07458CB5" w:rsidR="329DBFC6">
              <w:rPr>
                <w:noProof w:val="0"/>
                <w:sz w:val="22"/>
                <w:szCs w:val="22"/>
                <w:lang w:val="es"/>
              </w:rPr>
              <w:t>Traspaso de funcionario hacia otro subjefe de operativa</w:t>
            </w:r>
          </w:p>
        </w:tc>
        <w:tc>
          <w:tcPr>
            <w:tcW w:w="1665" w:type="dxa"/>
            <w:tcMar/>
          </w:tcPr>
          <w:p w:rsidR="329DBFC6" w:rsidP="07458CB5" w:rsidRDefault="329DBFC6" w14:paraId="492983EA" w14:textId="7ECF2FDF">
            <w:pPr>
              <w:pStyle w:val="Normal"/>
              <w:spacing w:before="40" w:beforeAutospacing="off" w:after="40" w:afterAutospacing="off"/>
              <w:rPr>
                <w:rFonts w:ascii="Times New Roman" w:hAnsi="Times New Roman" w:eastAsia="Calibri" w:cs="Times New Roman"/>
                <w:noProof w:val="0"/>
                <w:sz w:val="22"/>
                <w:szCs w:val="22"/>
                <w:lang w:val="es"/>
              </w:rPr>
            </w:pPr>
            <w:r w:rsidRPr="07458CB5" w:rsidR="329DBFC6">
              <w:rPr>
                <w:noProof w:val="0"/>
                <w:sz w:val="22"/>
                <w:szCs w:val="22"/>
                <w:lang w:val="es"/>
              </w:rPr>
              <w:t>Alta</w:t>
            </w:r>
          </w:p>
        </w:tc>
        <w:tc>
          <w:tcPr>
            <w:tcW w:w="1500" w:type="dxa"/>
            <w:tcMar/>
          </w:tcPr>
          <w:p w:rsidR="07458CB5" w:rsidP="07458CB5" w:rsidRDefault="07458CB5" w14:paraId="2E5AC929" w14:textId="30CAF2F4">
            <w:pPr>
              <w:pStyle w:val="Normal"/>
              <w:spacing w:before="40" w:beforeAutospacing="off" w:after="40" w:afterAutospacing="off"/>
              <w:rPr>
                <w:rFonts w:ascii="Times New Roman" w:hAnsi="Times New Roman" w:eastAsia="Calibri" w:cs="Times New Roman"/>
                <w:noProof w:val="0"/>
                <w:sz w:val="22"/>
                <w:szCs w:val="22"/>
                <w:lang w:val="es"/>
              </w:rPr>
            </w:pPr>
            <w:r w:rsidRPr="7FB468F6" w:rsidR="6A19902D">
              <w:rPr>
                <w:rFonts w:ascii="Times New Roman" w:hAnsi="Times New Roman" w:eastAsia="Calibri" w:cs="Times New Roman"/>
                <w:noProof w:val="0"/>
                <w:sz w:val="22"/>
                <w:szCs w:val="22"/>
                <w:lang w:val="es"/>
              </w:rPr>
              <w:t>15</w:t>
            </w:r>
          </w:p>
        </w:tc>
      </w:tr>
      <w:tr w:rsidR="07458CB5" w:rsidTr="7FB468F6" w14:paraId="326BAD39">
        <w:tc>
          <w:tcPr>
            <w:tcW w:w="825" w:type="dxa"/>
            <w:tcMar/>
          </w:tcPr>
          <w:p w:rsidR="3DE1B534" w:rsidP="07458CB5" w:rsidRDefault="3DE1B534" w14:paraId="4FF9DE51" w14:textId="773EE5FD">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RF32</w:t>
            </w:r>
          </w:p>
        </w:tc>
        <w:tc>
          <w:tcPr>
            <w:tcW w:w="4500" w:type="dxa"/>
            <w:tcMar/>
          </w:tcPr>
          <w:p w:rsidR="1492A8BC" w:rsidP="07458CB5" w:rsidRDefault="1492A8BC" w14:paraId="5386FA64" w14:textId="22FD344D">
            <w:pPr>
              <w:pStyle w:val="Normal"/>
              <w:spacing w:before="40" w:beforeAutospacing="off" w:after="40" w:afterAutospacing="off"/>
              <w:rPr>
                <w:rFonts w:ascii="Times New Roman" w:hAnsi="Times New Roman" w:eastAsia="Calibri" w:cs="Times New Roman"/>
                <w:noProof w:val="0"/>
                <w:sz w:val="22"/>
                <w:szCs w:val="22"/>
                <w:lang w:val="es"/>
              </w:rPr>
            </w:pPr>
            <w:r w:rsidRPr="07458CB5" w:rsidR="1492A8BC">
              <w:rPr>
                <w:noProof w:val="0"/>
                <w:sz w:val="22"/>
                <w:szCs w:val="22"/>
                <w:lang w:val="es"/>
              </w:rPr>
              <w:t>Cambio de libres de funcionarios</w:t>
            </w:r>
          </w:p>
        </w:tc>
        <w:tc>
          <w:tcPr>
            <w:tcW w:w="1665" w:type="dxa"/>
            <w:tcMar/>
          </w:tcPr>
          <w:p w:rsidR="1492A8BC" w:rsidP="07458CB5" w:rsidRDefault="1492A8BC" w14:paraId="0F5BC827" w14:textId="4D974D53">
            <w:pPr>
              <w:pStyle w:val="Normal"/>
              <w:bidi w:val="0"/>
              <w:spacing w:before="40" w:beforeAutospacing="off" w:after="40" w:afterAutospacing="off"/>
              <w:rPr>
                <w:rFonts w:ascii="Times New Roman" w:hAnsi="Times New Roman" w:eastAsia="Calibri" w:cs="Times New Roman"/>
                <w:noProof w:val="0"/>
                <w:sz w:val="22"/>
                <w:szCs w:val="22"/>
                <w:lang w:val="es"/>
              </w:rPr>
            </w:pPr>
            <w:r w:rsidRPr="07458CB5" w:rsidR="1492A8BC">
              <w:rPr>
                <w:noProof w:val="0"/>
                <w:sz w:val="22"/>
                <w:szCs w:val="22"/>
                <w:lang w:val="es"/>
              </w:rPr>
              <w:t>Alta</w:t>
            </w:r>
          </w:p>
        </w:tc>
        <w:tc>
          <w:tcPr>
            <w:tcW w:w="1500" w:type="dxa"/>
            <w:tcMar/>
          </w:tcPr>
          <w:p w:rsidR="07458CB5" w:rsidP="07458CB5" w:rsidRDefault="07458CB5" w14:paraId="51AB111B" w14:textId="7EEB6886">
            <w:pPr>
              <w:pStyle w:val="Normal"/>
              <w:spacing w:before="40" w:beforeAutospacing="off" w:after="40" w:afterAutospacing="off"/>
              <w:rPr>
                <w:rFonts w:ascii="Times New Roman" w:hAnsi="Times New Roman" w:eastAsia="Calibri" w:cs="Times New Roman"/>
                <w:noProof w:val="0"/>
                <w:sz w:val="22"/>
                <w:szCs w:val="22"/>
                <w:lang w:val="es"/>
              </w:rPr>
            </w:pPr>
            <w:r w:rsidRPr="7FB468F6" w:rsidR="6AA51734">
              <w:rPr>
                <w:rFonts w:ascii="Times New Roman" w:hAnsi="Times New Roman" w:eastAsia="Calibri" w:cs="Times New Roman"/>
                <w:noProof w:val="0"/>
                <w:sz w:val="22"/>
                <w:szCs w:val="22"/>
                <w:lang w:val="es"/>
              </w:rPr>
              <w:t>15</w:t>
            </w:r>
          </w:p>
        </w:tc>
      </w:tr>
      <w:tr w:rsidR="07458CB5" w:rsidTr="7FB468F6" w14:paraId="1DC83166">
        <w:tc>
          <w:tcPr>
            <w:tcW w:w="825" w:type="dxa"/>
            <w:tcMar/>
          </w:tcPr>
          <w:p w:rsidR="3DE1B534" w:rsidP="07458CB5" w:rsidRDefault="3DE1B534" w14:paraId="7768EF53" w14:textId="54A2539F">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RF33</w:t>
            </w:r>
          </w:p>
        </w:tc>
        <w:tc>
          <w:tcPr>
            <w:tcW w:w="4500" w:type="dxa"/>
            <w:tcMar/>
          </w:tcPr>
          <w:p w:rsidR="5A22A5C9" w:rsidP="07458CB5" w:rsidRDefault="5A22A5C9" w14:paraId="6C00C995" w14:textId="5D0ED523">
            <w:pPr>
              <w:pStyle w:val="Normal"/>
              <w:spacing w:before="40" w:beforeAutospacing="off" w:after="40" w:afterAutospacing="off"/>
              <w:rPr>
                <w:rFonts w:ascii="Times New Roman" w:hAnsi="Times New Roman" w:eastAsia="Calibri" w:cs="Times New Roman"/>
                <w:noProof w:val="0"/>
                <w:sz w:val="22"/>
                <w:szCs w:val="22"/>
                <w:lang w:val="es"/>
              </w:rPr>
            </w:pPr>
            <w:r w:rsidRPr="07458CB5" w:rsidR="5A22A5C9">
              <w:rPr>
                <w:noProof w:val="0"/>
                <w:sz w:val="22"/>
                <w:szCs w:val="22"/>
                <w:lang w:val="es"/>
              </w:rPr>
              <w:t>Acumulación de libres</w:t>
            </w:r>
          </w:p>
        </w:tc>
        <w:tc>
          <w:tcPr>
            <w:tcW w:w="1665" w:type="dxa"/>
            <w:tcMar/>
          </w:tcPr>
          <w:p w:rsidR="5A22A5C9" w:rsidP="07458CB5" w:rsidRDefault="5A22A5C9" w14:paraId="53677590" w14:textId="3157F1F2">
            <w:pPr>
              <w:pStyle w:val="Normal"/>
              <w:spacing w:before="40" w:beforeAutospacing="off" w:after="40" w:afterAutospacing="off"/>
              <w:rPr>
                <w:rFonts w:ascii="Times New Roman" w:hAnsi="Times New Roman" w:eastAsia="Calibri" w:cs="Times New Roman"/>
                <w:noProof w:val="0"/>
                <w:sz w:val="22"/>
                <w:szCs w:val="22"/>
                <w:lang w:val="es"/>
              </w:rPr>
            </w:pPr>
            <w:r w:rsidRPr="07458CB5" w:rsidR="5A22A5C9">
              <w:rPr>
                <w:noProof w:val="0"/>
                <w:sz w:val="22"/>
                <w:szCs w:val="22"/>
                <w:lang w:val="es"/>
              </w:rPr>
              <w:t>Baja</w:t>
            </w:r>
          </w:p>
        </w:tc>
        <w:tc>
          <w:tcPr>
            <w:tcW w:w="1500" w:type="dxa"/>
            <w:tcMar/>
          </w:tcPr>
          <w:p w:rsidR="07458CB5" w:rsidP="07458CB5" w:rsidRDefault="07458CB5" w14:paraId="49D4FFED" w14:textId="2F10590C">
            <w:pPr>
              <w:pStyle w:val="Normal"/>
              <w:spacing w:before="40" w:beforeAutospacing="off" w:after="40" w:afterAutospacing="off"/>
              <w:rPr>
                <w:rFonts w:ascii="Times New Roman" w:hAnsi="Times New Roman" w:eastAsia="Calibri" w:cs="Times New Roman"/>
                <w:noProof w:val="0"/>
                <w:sz w:val="22"/>
                <w:szCs w:val="22"/>
                <w:lang w:val="es"/>
              </w:rPr>
            </w:pPr>
            <w:r w:rsidRPr="7FB468F6" w:rsidR="032F314B">
              <w:rPr>
                <w:rFonts w:ascii="Times New Roman" w:hAnsi="Times New Roman" w:eastAsia="Calibri" w:cs="Times New Roman"/>
                <w:noProof w:val="0"/>
                <w:sz w:val="22"/>
                <w:szCs w:val="22"/>
                <w:lang w:val="es"/>
              </w:rPr>
              <w:t>15</w:t>
            </w:r>
          </w:p>
        </w:tc>
      </w:tr>
      <w:tr w:rsidR="07458CB5" w:rsidTr="7FB468F6" w14:paraId="2270F41C">
        <w:tc>
          <w:tcPr>
            <w:tcW w:w="825" w:type="dxa"/>
            <w:tcMar/>
          </w:tcPr>
          <w:p w:rsidR="3DE1B534" w:rsidP="07458CB5" w:rsidRDefault="3DE1B534" w14:paraId="1C7567DF" w14:textId="6443351C">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3438B9AA">
              <w:rPr>
                <w:noProof w:val="0"/>
                <w:sz w:val="22"/>
                <w:szCs w:val="22"/>
                <w:lang w:val="es"/>
              </w:rPr>
              <w:t>34</w:t>
            </w:r>
          </w:p>
        </w:tc>
        <w:tc>
          <w:tcPr>
            <w:tcW w:w="4500" w:type="dxa"/>
            <w:tcMar/>
          </w:tcPr>
          <w:p w:rsidR="06805254" w:rsidP="07458CB5" w:rsidRDefault="06805254" w14:paraId="0C0096BD" w14:textId="46B0E9AD">
            <w:pPr>
              <w:pStyle w:val="Normal"/>
              <w:spacing w:before="40" w:beforeAutospacing="off" w:after="40" w:afterAutospacing="off"/>
              <w:rPr>
                <w:rFonts w:ascii="Times New Roman" w:hAnsi="Times New Roman" w:eastAsia="Calibri" w:cs="Times New Roman"/>
                <w:noProof w:val="0"/>
                <w:sz w:val="22"/>
                <w:szCs w:val="22"/>
                <w:lang w:val="es"/>
              </w:rPr>
            </w:pPr>
            <w:r w:rsidRPr="07458CB5" w:rsidR="06805254">
              <w:rPr>
                <w:noProof w:val="0"/>
                <w:sz w:val="22"/>
                <w:szCs w:val="22"/>
                <w:lang w:val="es"/>
              </w:rPr>
              <w:t>Ingreso Manual de jornada laboral de funcionario</w:t>
            </w:r>
          </w:p>
        </w:tc>
        <w:tc>
          <w:tcPr>
            <w:tcW w:w="1665" w:type="dxa"/>
            <w:tcMar/>
          </w:tcPr>
          <w:p w:rsidR="06805254" w:rsidP="07458CB5" w:rsidRDefault="06805254" w14:paraId="2439C069" w14:textId="5590A2E9">
            <w:pPr>
              <w:pStyle w:val="Normal"/>
              <w:spacing w:before="40" w:beforeAutospacing="off" w:after="40" w:afterAutospacing="off"/>
              <w:rPr>
                <w:rFonts w:ascii="Times New Roman" w:hAnsi="Times New Roman" w:eastAsia="Calibri" w:cs="Times New Roman"/>
                <w:noProof w:val="0"/>
                <w:sz w:val="22"/>
                <w:szCs w:val="22"/>
                <w:lang w:val="es"/>
              </w:rPr>
            </w:pPr>
            <w:r w:rsidRPr="07458CB5" w:rsidR="06805254">
              <w:rPr>
                <w:noProof w:val="0"/>
                <w:sz w:val="22"/>
                <w:szCs w:val="22"/>
                <w:lang w:val="es"/>
              </w:rPr>
              <w:t>Alta</w:t>
            </w:r>
          </w:p>
        </w:tc>
        <w:tc>
          <w:tcPr>
            <w:tcW w:w="1500" w:type="dxa"/>
            <w:tcMar/>
          </w:tcPr>
          <w:p w:rsidR="07458CB5" w:rsidP="07458CB5" w:rsidRDefault="07458CB5" w14:paraId="1A45E865" w14:textId="72A4961D">
            <w:pPr>
              <w:pStyle w:val="Normal"/>
              <w:spacing w:before="40" w:beforeAutospacing="off" w:after="40" w:afterAutospacing="off"/>
              <w:rPr>
                <w:rFonts w:ascii="Times New Roman" w:hAnsi="Times New Roman" w:eastAsia="Calibri" w:cs="Times New Roman"/>
                <w:noProof w:val="0"/>
                <w:sz w:val="22"/>
                <w:szCs w:val="22"/>
                <w:lang w:val="es"/>
              </w:rPr>
            </w:pPr>
            <w:r w:rsidRPr="7FB468F6" w:rsidR="0024EFDC">
              <w:rPr>
                <w:rFonts w:ascii="Times New Roman" w:hAnsi="Times New Roman" w:eastAsia="Calibri" w:cs="Times New Roman"/>
                <w:noProof w:val="0"/>
                <w:sz w:val="22"/>
                <w:szCs w:val="22"/>
                <w:lang w:val="es"/>
              </w:rPr>
              <w:t>60</w:t>
            </w:r>
          </w:p>
        </w:tc>
      </w:tr>
      <w:tr w:rsidR="07458CB5" w:rsidTr="7FB468F6" w14:paraId="574311D2">
        <w:tc>
          <w:tcPr>
            <w:tcW w:w="825" w:type="dxa"/>
            <w:tcMar/>
          </w:tcPr>
          <w:p w:rsidR="3DE1B534" w:rsidP="07458CB5" w:rsidRDefault="3DE1B534" w14:paraId="743CD494" w14:textId="4288CAAC">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2C1D218F">
              <w:rPr>
                <w:noProof w:val="0"/>
                <w:sz w:val="22"/>
                <w:szCs w:val="22"/>
                <w:lang w:val="es"/>
              </w:rPr>
              <w:t>35</w:t>
            </w:r>
          </w:p>
        </w:tc>
        <w:tc>
          <w:tcPr>
            <w:tcW w:w="4500" w:type="dxa"/>
            <w:tcMar/>
          </w:tcPr>
          <w:p w:rsidR="10B01071" w:rsidP="07458CB5" w:rsidRDefault="10B01071" w14:paraId="73398C3A" w14:textId="7C4CEB32">
            <w:pPr>
              <w:pStyle w:val="Normal"/>
              <w:spacing w:before="40" w:beforeAutospacing="off" w:after="40" w:afterAutospacing="off"/>
              <w:rPr>
                <w:rFonts w:ascii="Times New Roman" w:hAnsi="Times New Roman" w:eastAsia="Calibri" w:cs="Times New Roman"/>
                <w:noProof w:val="0"/>
                <w:sz w:val="22"/>
                <w:szCs w:val="22"/>
                <w:lang w:val="es"/>
              </w:rPr>
            </w:pPr>
            <w:r w:rsidRPr="07458CB5" w:rsidR="10B01071">
              <w:rPr>
                <w:noProof w:val="0"/>
                <w:sz w:val="22"/>
                <w:szCs w:val="22"/>
                <w:lang w:val="es"/>
              </w:rPr>
              <w:t>Modificación Manual de horas fuera del escalafón</w:t>
            </w:r>
          </w:p>
        </w:tc>
        <w:tc>
          <w:tcPr>
            <w:tcW w:w="1665" w:type="dxa"/>
            <w:tcMar/>
          </w:tcPr>
          <w:p w:rsidR="10B01071" w:rsidP="07458CB5" w:rsidRDefault="10B01071" w14:paraId="757602E4" w14:textId="3652393C">
            <w:pPr>
              <w:pStyle w:val="Normal"/>
              <w:spacing w:before="40" w:beforeAutospacing="off" w:after="40" w:afterAutospacing="off"/>
              <w:rPr>
                <w:rFonts w:ascii="Times New Roman" w:hAnsi="Times New Roman" w:eastAsia="Calibri" w:cs="Times New Roman"/>
                <w:noProof w:val="0"/>
                <w:sz w:val="22"/>
                <w:szCs w:val="22"/>
                <w:lang w:val="es"/>
              </w:rPr>
            </w:pPr>
            <w:r w:rsidRPr="07458CB5" w:rsidR="10B01071">
              <w:rPr>
                <w:noProof w:val="0"/>
                <w:sz w:val="22"/>
                <w:szCs w:val="22"/>
                <w:lang w:val="es"/>
              </w:rPr>
              <w:t>Alta</w:t>
            </w:r>
          </w:p>
        </w:tc>
        <w:tc>
          <w:tcPr>
            <w:tcW w:w="1500" w:type="dxa"/>
            <w:tcMar/>
          </w:tcPr>
          <w:p w:rsidR="07458CB5" w:rsidP="07458CB5" w:rsidRDefault="07458CB5" w14:paraId="5A1D2AB8" w14:textId="367AE753">
            <w:pPr>
              <w:pStyle w:val="Normal"/>
              <w:spacing w:before="40" w:beforeAutospacing="off" w:after="40" w:afterAutospacing="off"/>
              <w:rPr>
                <w:rFonts w:ascii="Times New Roman" w:hAnsi="Times New Roman" w:eastAsia="Calibri" w:cs="Times New Roman"/>
                <w:noProof w:val="0"/>
                <w:sz w:val="22"/>
                <w:szCs w:val="22"/>
                <w:lang w:val="es"/>
              </w:rPr>
            </w:pPr>
            <w:r w:rsidRPr="7FB468F6" w:rsidR="7DFC4EB6">
              <w:rPr>
                <w:rFonts w:ascii="Times New Roman" w:hAnsi="Times New Roman" w:eastAsia="Calibri" w:cs="Times New Roman"/>
                <w:noProof w:val="0"/>
                <w:sz w:val="22"/>
                <w:szCs w:val="22"/>
                <w:lang w:val="es"/>
              </w:rPr>
              <w:t>20</w:t>
            </w:r>
          </w:p>
        </w:tc>
      </w:tr>
      <w:tr w:rsidR="07458CB5" w:rsidTr="7FB468F6" w14:paraId="73A7180D">
        <w:tc>
          <w:tcPr>
            <w:tcW w:w="825" w:type="dxa"/>
            <w:tcMar/>
          </w:tcPr>
          <w:p w:rsidR="3DE1B534" w:rsidP="07458CB5" w:rsidRDefault="3DE1B534" w14:paraId="544BDBF6" w14:textId="09097709">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093F8A40">
              <w:rPr>
                <w:noProof w:val="0"/>
                <w:sz w:val="22"/>
                <w:szCs w:val="22"/>
                <w:lang w:val="es"/>
              </w:rPr>
              <w:t>36</w:t>
            </w:r>
          </w:p>
        </w:tc>
        <w:tc>
          <w:tcPr>
            <w:tcW w:w="4500" w:type="dxa"/>
            <w:tcMar/>
          </w:tcPr>
          <w:p w:rsidR="010CB6BC" w:rsidP="07458CB5" w:rsidRDefault="010CB6BC" w14:paraId="327CD278" w14:textId="0314C797">
            <w:pPr>
              <w:pStyle w:val="Normal"/>
              <w:spacing w:before="40" w:beforeAutospacing="off" w:after="40" w:afterAutospacing="off"/>
              <w:rPr>
                <w:rFonts w:ascii="Times New Roman" w:hAnsi="Times New Roman" w:eastAsia="Calibri" w:cs="Times New Roman"/>
                <w:noProof w:val="0"/>
                <w:sz w:val="22"/>
                <w:szCs w:val="22"/>
                <w:lang w:val="es"/>
              </w:rPr>
            </w:pPr>
            <w:r w:rsidRPr="07458CB5" w:rsidR="010CB6BC">
              <w:rPr>
                <w:noProof w:val="0"/>
                <w:sz w:val="22"/>
                <w:szCs w:val="22"/>
                <w:lang w:val="es"/>
              </w:rPr>
              <w:t>Reporte de horas realizada por un funcionario para RR.HH</w:t>
            </w:r>
          </w:p>
        </w:tc>
        <w:tc>
          <w:tcPr>
            <w:tcW w:w="1665" w:type="dxa"/>
            <w:tcMar/>
          </w:tcPr>
          <w:p w:rsidR="010CB6BC" w:rsidP="07458CB5" w:rsidRDefault="010CB6BC" w14:paraId="2F274692" w14:textId="78B73F73">
            <w:pPr>
              <w:pStyle w:val="Normal"/>
              <w:spacing w:before="40" w:beforeAutospacing="off" w:after="40" w:afterAutospacing="off"/>
              <w:rPr>
                <w:rFonts w:ascii="Times New Roman" w:hAnsi="Times New Roman" w:eastAsia="Calibri" w:cs="Times New Roman"/>
                <w:noProof w:val="0"/>
                <w:sz w:val="22"/>
                <w:szCs w:val="22"/>
                <w:lang w:val="es"/>
              </w:rPr>
            </w:pPr>
            <w:r w:rsidRPr="07458CB5" w:rsidR="010CB6BC">
              <w:rPr>
                <w:noProof w:val="0"/>
                <w:sz w:val="22"/>
                <w:szCs w:val="22"/>
                <w:lang w:val="es"/>
              </w:rPr>
              <w:t>Alta</w:t>
            </w:r>
          </w:p>
        </w:tc>
        <w:tc>
          <w:tcPr>
            <w:tcW w:w="1500" w:type="dxa"/>
            <w:tcMar/>
          </w:tcPr>
          <w:p w:rsidR="07458CB5" w:rsidP="07458CB5" w:rsidRDefault="07458CB5" w14:paraId="5DBE5982" w14:textId="679CDF59">
            <w:pPr>
              <w:pStyle w:val="Normal"/>
              <w:spacing w:before="40" w:beforeAutospacing="off" w:after="40" w:afterAutospacing="off"/>
              <w:rPr>
                <w:rFonts w:ascii="Times New Roman" w:hAnsi="Times New Roman" w:eastAsia="Calibri" w:cs="Times New Roman"/>
                <w:noProof w:val="0"/>
                <w:sz w:val="22"/>
                <w:szCs w:val="22"/>
                <w:lang w:val="es"/>
              </w:rPr>
            </w:pPr>
            <w:r w:rsidRPr="7FB468F6" w:rsidR="40102482">
              <w:rPr>
                <w:rFonts w:ascii="Times New Roman" w:hAnsi="Times New Roman" w:eastAsia="Calibri" w:cs="Times New Roman"/>
                <w:noProof w:val="0"/>
                <w:sz w:val="22"/>
                <w:szCs w:val="22"/>
                <w:lang w:val="es"/>
              </w:rPr>
              <w:t>20</w:t>
            </w:r>
          </w:p>
        </w:tc>
      </w:tr>
      <w:tr w:rsidR="07458CB5" w:rsidTr="7FB468F6" w14:paraId="225C380E">
        <w:tc>
          <w:tcPr>
            <w:tcW w:w="825" w:type="dxa"/>
            <w:tcMar/>
          </w:tcPr>
          <w:p w:rsidR="3DE1B534" w:rsidP="07458CB5" w:rsidRDefault="3DE1B534" w14:paraId="2F31A0BB" w14:textId="2AFADAFD">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1B84DE5F">
              <w:rPr>
                <w:noProof w:val="0"/>
                <w:sz w:val="22"/>
                <w:szCs w:val="22"/>
                <w:lang w:val="es"/>
              </w:rPr>
              <w:t>37</w:t>
            </w:r>
          </w:p>
        </w:tc>
        <w:tc>
          <w:tcPr>
            <w:tcW w:w="4500" w:type="dxa"/>
            <w:tcMar/>
          </w:tcPr>
          <w:p w:rsidR="32A13D2C" w:rsidP="07458CB5" w:rsidRDefault="32A13D2C" w14:paraId="0BC40CF3" w14:textId="6097DE80">
            <w:pPr>
              <w:pStyle w:val="Normal"/>
              <w:spacing w:before="40" w:beforeAutospacing="off" w:after="40" w:afterAutospacing="off"/>
              <w:rPr>
                <w:rFonts w:ascii="Times New Roman" w:hAnsi="Times New Roman" w:eastAsia="Calibri" w:cs="Times New Roman"/>
                <w:noProof w:val="0"/>
                <w:sz w:val="22"/>
                <w:szCs w:val="22"/>
                <w:lang w:val="es"/>
              </w:rPr>
            </w:pPr>
            <w:r w:rsidRPr="07458CB5" w:rsidR="32A13D2C">
              <w:rPr>
                <w:noProof w:val="0"/>
                <w:sz w:val="22"/>
                <w:szCs w:val="22"/>
                <w:lang w:val="es"/>
              </w:rPr>
              <w:t>Reporte de horas realizadas en un servicio</w:t>
            </w:r>
          </w:p>
        </w:tc>
        <w:tc>
          <w:tcPr>
            <w:tcW w:w="1665" w:type="dxa"/>
            <w:tcMar/>
          </w:tcPr>
          <w:p w:rsidR="32A13D2C" w:rsidP="07458CB5" w:rsidRDefault="32A13D2C" w14:paraId="758AB9A3" w14:textId="1B46D339">
            <w:pPr>
              <w:pStyle w:val="Normal"/>
              <w:spacing w:before="40" w:beforeAutospacing="off" w:after="40" w:afterAutospacing="off"/>
              <w:rPr>
                <w:rFonts w:ascii="Times New Roman" w:hAnsi="Times New Roman" w:eastAsia="Calibri" w:cs="Times New Roman"/>
                <w:noProof w:val="0"/>
                <w:sz w:val="22"/>
                <w:szCs w:val="22"/>
                <w:lang w:val="es"/>
              </w:rPr>
            </w:pPr>
            <w:r w:rsidRPr="07458CB5" w:rsidR="32A13D2C">
              <w:rPr>
                <w:noProof w:val="0"/>
                <w:sz w:val="22"/>
                <w:szCs w:val="22"/>
                <w:lang w:val="es"/>
              </w:rPr>
              <w:t>Alta</w:t>
            </w:r>
          </w:p>
        </w:tc>
        <w:tc>
          <w:tcPr>
            <w:tcW w:w="1500" w:type="dxa"/>
            <w:tcMar/>
          </w:tcPr>
          <w:p w:rsidR="07458CB5" w:rsidP="07458CB5" w:rsidRDefault="07458CB5" w14:paraId="131C2CDB" w14:textId="7AD22C4D">
            <w:pPr>
              <w:pStyle w:val="Normal"/>
              <w:spacing w:before="40" w:beforeAutospacing="off" w:after="40" w:afterAutospacing="off"/>
              <w:rPr>
                <w:rFonts w:ascii="Times New Roman" w:hAnsi="Times New Roman" w:eastAsia="Calibri" w:cs="Times New Roman"/>
                <w:noProof w:val="0"/>
                <w:sz w:val="22"/>
                <w:szCs w:val="22"/>
                <w:lang w:val="es"/>
              </w:rPr>
            </w:pPr>
            <w:r w:rsidRPr="7FB468F6" w:rsidR="3B080A75">
              <w:rPr>
                <w:rFonts w:ascii="Times New Roman" w:hAnsi="Times New Roman" w:eastAsia="Calibri" w:cs="Times New Roman"/>
                <w:noProof w:val="0"/>
                <w:sz w:val="22"/>
                <w:szCs w:val="22"/>
                <w:lang w:val="es"/>
              </w:rPr>
              <w:t>20</w:t>
            </w:r>
          </w:p>
        </w:tc>
      </w:tr>
      <w:tr w:rsidR="07458CB5" w:rsidTr="7FB468F6" w14:paraId="78D81652">
        <w:tc>
          <w:tcPr>
            <w:tcW w:w="825" w:type="dxa"/>
            <w:tcMar/>
          </w:tcPr>
          <w:p w:rsidR="3DE1B534" w:rsidP="07458CB5" w:rsidRDefault="3DE1B534" w14:paraId="58CFEF7D" w14:textId="71FA5DA4">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4BDFB1A3">
              <w:rPr>
                <w:noProof w:val="0"/>
                <w:sz w:val="22"/>
                <w:szCs w:val="22"/>
                <w:lang w:val="es"/>
              </w:rPr>
              <w:t>38</w:t>
            </w:r>
          </w:p>
        </w:tc>
        <w:tc>
          <w:tcPr>
            <w:tcW w:w="4500" w:type="dxa"/>
            <w:tcMar/>
          </w:tcPr>
          <w:p w:rsidR="3AE6EB4F" w:rsidP="07458CB5" w:rsidRDefault="3AE6EB4F" w14:paraId="57D90238" w14:textId="74E406D9">
            <w:pPr>
              <w:pStyle w:val="Normal"/>
              <w:spacing w:before="40" w:beforeAutospacing="off" w:after="40" w:afterAutospacing="off"/>
              <w:rPr>
                <w:rFonts w:ascii="Times New Roman" w:hAnsi="Times New Roman" w:eastAsia="Calibri" w:cs="Times New Roman"/>
                <w:noProof w:val="0"/>
                <w:sz w:val="22"/>
                <w:szCs w:val="22"/>
                <w:lang w:val="es"/>
              </w:rPr>
            </w:pPr>
            <w:r w:rsidRPr="07458CB5" w:rsidR="3AE6EB4F">
              <w:rPr>
                <w:noProof w:val="0"/>
                <w:sz w:val="22"/>
                <w:szCs w:val="22"/>
                <w:lang w:val="es"/>
              </w:rPr>
              <w:t>Reporte de horas realizada por un funcionario en servicio</w:t>
            </w:r>
          </w:p>
        </w:tc>
        <w:tc>
          <w:tcPr>
            <w:tcW w:w="1665" w:type="dxa"/>
            <w:tcMar/>
          </w:tcPr>
          <w:p w:rsidR="3AE6EB4F" w:rsidP="07458CB5" w:rsidRDefault="3AE6EB4F" w14:paraId="1054F13F" w14:textId="4E222A26">
            <w:pPr>
              <w:pStyle w:val="Normal"/>
              <w:spacing w:before="40" w:beforeAutospacing="off" w:after="40" w:afterAutospacing="off"/>
              <w:rPr>
                <w:rFonts w:ascii="Times New Roman" w:hAnsi="Times New Roman" w:eastAsia="Calibri" w:cs="Times New Roman"/>
                <w:noProof w:val="0"/>
                <w:sz w:val="22"/>
                <w:szCs w:val="22"/>
                <w:lang w:val="es"/>
              </w:rPr>
            </w:pPr>
            <w:r w:rsidRPr="07458CB5" w:rsidR="3AE6EB4F">
              <w:rPr>
                <w:noProof w:val="0"/>
                <w:sz w:val="22"/>
                <w:szCs w:val="22"/>
                <w:lang w:val="es"/>
              </w:rPr>
              <w:t>Alta</w:t>
            </w:r>
          </w:p>
        </w:tc>
        <w:tc>
          <w:tcPr>
            <w:tcW w:w="1500" w:type="dxa"/>
            <w:tcMar/>
          </w:tcPr>
          <w:p w:rsidR="07458CB5" w:rsidP="07458CB5" w:rsidRDefault="07458CB5" w14:paraId="7976A07E" w14:textId="679DA64C">
            <w:pPr>
              <w:pStyle w:val="Normal"/>
              <w:spacing w:before="40" w:beforeAutospacing="off" w:after="40" w:afterAutospacing="off"/>
              <w:rPr>
                <w:rFonts w:ascii="Times New Roman" w:hAnsi="Times New Roman" w:eastAsia="Calibri" w:cs="Times New Roman"/>
                <w:noProof w:val="0"/>
                <w:sz w:val="22"/>
                <w:szCs w:val="22"/>
                <w:lang w:val="es"/>
              </w:rPr>
            </w:pPr>
            <w:r w:rsidRPr="7FB468F6" w:rsidR="6FC30729">
              <w:rPr>
                <w:rFonts w:ascii="Times New Roman" w:hAnsi="Times New Roman" w:eastAsia="Calibri" w:cs="Times New Roman"/>
                <w:noProof w:val="0"/>
                <w:sz w:val="22"/>
                <w:szCs w:val="22"/>
                <w:lang w:val="es"/>
              </w:rPr>
              <w:t>20</w:t>
            </w:r>
          </w:p>
        </w:tc>
      </w:tr>
      <w:tr w:rsidR="07458CB5" w:rsidTr="7FB468F6" w14:paraId="523C3C11">
        <w:tc>
          <w:tcPr>
            <w:tcW w:w="825" w:type="dxa"/>
            <w:tcMar/>
          </w:tcPr>
          <w:p w:rsidR="3DE1B534" w:rsidP="07458CB5" w:rsidRDefault="3DE1B534" w14:paraId="25DDC99A" w14:textId="25318AE8">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4C0EAA0C">
              <w:rPr>
                <w:noProof w:val="0"/>
                <w:sz w:val="22"/>
                <w:szCs w:val="22"/>
                <w:lang w:val="es"/>
              </w:rPr>
              <w:t>39</w:t>
            </w:r>
          </w:p>
        </w:tc>
        <w:tc>
          <w:tcPr>
            <w:tcW w:w="4500" w:type="dxa"/>
            <w:tcMar/>
          </w:tcPr>
          <w:p w:rsidR="7B2A5279" w:rsidP="07458CB5" w:rsidRDefault="7B2A5279" w14:paraId="74C48C50" w14:textId="1ACEEC30">
            <w:pPr>
              <w:pStyle w:val="Normal"/>
              <w:spacing w:before="40" w:beforeAutospacing="off" w:after="40" w:afterAutospacing="off"/>
              <w:rPr>
                <w:rFonts w:ascii="Times New Roman" w:hAnsi="Times New Roman" w:eastAsia="Calibri" w:cs="Times New Roman"/>
                <w:noProof w:val="0"/>
                <w:sz w:val="22"/>
                <w:szCs w:val="22"/>
                <w:lang w:val="es"/>
              </w:rPr>
            </w:pPr>
            <w:r w:rsidRPr="07458CB5" w:rsidR="7B2A5279">
              <w:rPr>
                <w:noProof w:val="0"/>
                <w:sz w:val="22"/>
                <w:szCs w:val="22"/>
                <w:lang w:val="es"/>
              </w:rPr>
              <w:t>Reporte de horas extras</w:t>
            </w:r>
          </w:p>
        </w:tc>
        <w:tc>
          <w:tcPr>
            <w:tcW w:w="1665" w:type="dxa"/>
            <w:tcMar/>
          </w:tcPr>
          <w:p w:rsidR="7B2A5279" w:rsidP="07458CB5" w:rsidRDefault="7B2A5279" w14:paraId="725F0D46" w14:textId="3498BD4C">
            <w:pPr>
              <w:pStyle w:val="Normal"/>
              <w:spacing w:before="40" w:beforeAutospacing="off" w:after="40" w:afterAutospacing="off"/>
              <w:rPr>
                <w:rFonts w:ascii="Times New Roman" w:hAnsi="Times New Roman" w:eastAsia="Calibri" w:cs="Times New Roman"/>
                <w:noProof w:val="0"/>
                <w:sz w:val="22"/>
                <w:szCs w:val="22"/>
                <w:lang w:val="es"/>
              </w:rPr>
            </w:pPr>
            <w:r w:rsidRPr="07458CB5" w:rsidR="7B2A5279">
              <w:rPr>
                <w:noProof w:val="0"/>
                <w:sz w:val="22"/>
                <w:szCs w:val="22"/>
                <w:lang w:val="es"/>
              </w:rPr>
              <w:t>Media</w:t>
            </w:r>
          </w:p>
        </w:tc>
        <w:tc>
          <w:tcPr>
            <w:tcW w:w="1500" w:type="dxa"/>
            <w:tcMar/>
          </w:tcPr>
          <w:p w:rsidR="07458CB5" w:rsidP="07458CB5" w:rsidRDefault="07458CB5" w14:paraId="6AD3F9D8" w14:textId="5C159B7A">
            <w:pPr>
              <w:pStyle w:val="Normal"/>
              <w:spacing w:before="40" w:beforeAutospacing="off" w:after="40" w:afterAutospacing="off"/>
              <w:rPr>
                <w:rFonts w:ascii="Times New Roman" w:hAnsi="Times New Roman" w:eastAsia="Calibri" w:cs="Times New Roman"/>
                <w:noProof w:val="0"/>
                <w:sz w:val="22"/>
                <w:szCs w:val="22"/>
                <w:lang w:val="es"/>
              </w:rPr>
            </w:pPr>
            <w:r w:rsidRPr="7FB468F6" w:rsidR="118D9610">
              <w:rPr>
                <w:rFonts w:ascii="Times New Roman" w:hAnsi="Times New Roman" w:eastAsia="Calibri" w:cs="Times New Roman"/>
                <w:noProof w:val="0"/>
                <w:sz w:val="22"/>
                <w:szCs w:val="22"/>
                <w:lang w:val="es"/>
              </w:rPr>
              <w:t>20</w:t>
            </w:r>
          </w:p>
        </w:tc>
      </w:tr>
      <w:tr w:rsidR="07458CB5" w:rsidTr="7FB468F6" w14:paraId="1745107C">
        <w:tc>
          <w:tcPr>
            <w:tcW w:w="825" w:type="dxa"/>
            <w:tcMar/>
          </w:tcPr>
          <w:p w:rsidR="3DE1B534" w:rsidP="07458CB5" w:rsidRDefault="3DE1B534" w14:paraId="7E25CCCD" w14:textId="146AF4CE">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7EA615BB">
              <w:rPr>
                <w:noProof w:val="0"/>
                <w:sz w:val="22"/>
                <w:szCs w:val="22"/>
                <w:lang w:val="es"/>
              </w:rPr>
              <w:t>40</w:t>
            </w:r>
          </w:p>
        </w:tc>
        <w:tc>
          <w:tcPr>
            <w:tcW w:w="4500" w:type="dxa"/>
            <w:tcMar/>
          </w:tcPr>
          <w:p w:rsidR="08078272" w:rsidP="07458CB5" w:rsidRDefault="08078272" w14:paraId="020A752E" w14:textId="36F6A7AC">
            <w:pPr>
              <w:pStyle w:val="Normal"/>
              <w:spacing w:before="40" w:beforeAutospacing="off" w:after="40" w:afterAutospacing="off"/>
              <w:rPr>
                <w:rFonts w:ascii="Times New Roman" w:hAnsi="Times New Roman" w:eastAsia="Calibri" w:cs="Times New Roman"/>
                <w:noProof w:val="0"/>
                <w:sz w:val="22"/>
                <w:szCs w:val="22"/>
                <w:lang w:val="es"/>
              </w:rPr>
            </w:pPr>
            <w:r w:rsidRPr="07458CB5" w:rsidR="08078272">
              <w:rPr>
                <w:noProof w:val="0"/>
                <w:sz w:val="22"/>
                <w:szCs w:val="22"/>
                <w:lang w:val="es"/>
              </w:rPr>
              <w:t>Reporte de libres otorgados</w:t>
            </w:r>
          </w:p>
        </w:tc>
        <w:tc>
          <w:tcPr>
            <w:tcW w:w="1665" w:type="dxa"/>
            <w:tcMar/>
          </w:tcPr>
          <w:p w:rsidR="08078272" w:rsidP="07458CB5" w:rsidRDefault="08078272" w14:paraId="01E38AFC" w14:textId="7323EEE9">
            <w:pPr>
              <w:pStyle w:val="Normal"/>
              <w:spacing w:before="40" w:beforeAutospacing="off" w:after="40" w:afterAutospacing="off"/>
              <w:rPr>
                <w:rFonts w:ascii="Times New Roman" w:hAnsi="Times New Roman" w:eastAsia="Calibri" w:cs="Times New Roman"/>
                <w:noProof w:val="0"/>
                <w:sz w:val="22"/>
                <w:szCs w:val="22"/>
                <w:lang w:val="es"/>
              </w:rPr>
            </w:pPr>
            <w:r w:rsidRPr="07458CB5" w:rsidR="08078272">
              <w:rPr>
                <w:noProof w:val="0"/>
                <w:sz w:val="22"/>
                <w:szCs w:val="22"/>
                <w:lang w:val="es"/>
              </w:rPr>
              <w:t>Media</w:t>
            </w:r>
          </w:p>
        </w:tc>
        <w:tc>
          <w:tcPr>
            <w:tcW w:w="1500" w:type="dxa"/>
            <w:tcMar/>
          </w:tcPr>
          <w:p w:rsidR="07458CB5" w:rsidP="07458CB5" w:rsidRDefault="07458CB5" w14:paraId="49A3C095" w14:textId="675B5552">
            <w:pPr>
              <w:pStyle w:val="Normal"/>
              <w:spacing w:before="40" w:beforeAutospacing="off" w:after="40" w:afterAutospacing="off"/>
              <w:rPr>
                <w:rFonts w:ascii="Times New Roman" w:hAnsi="Times New Roman" w:eastAsia="Calibri" w:cs="Times New Roman"/>
                <w:noProof w:val="0"/>
                <w:sz w:val="22"/>
                <w:szCs w:val="22"/>
                <w:lang w:val="es"/>
              </w:rPr>
            </w:pPr>
            <w:r w:rsidRPr="7FB468F6" w:rsidR="1C4E0978">
              <w:rPr>
                <w:rFonts w:ascii="Times New Roman" w:hAnsi="Times New Roman" w:eastAsia="Calibri" w:cs="Times New Roman"/>
                <w:noProof w:val="0"/>
                <w:sz w:val="22"/>
                <w:szCs w:val="22"/>
                <w:lang w:val="es"/>
              </w:rPr>
              <w:t>20</w:t>
            </w:r>
          </w:p>
        </w:tc>
      </w:tr>
      <w:tr w:rsidR="07458CB5" w:rsidTr="7FB468F6" w14:paraId="61B40849">
        <w:tc>
          <w:tcPr>
            <w:tcW w:w="825" w:type="dxa"/>
            <w:tcMar/>
          </w:tcPr>
          <w:p w:rsidR="3DE1B534" w:rsidP="07458CB5" w:rsidRDefault="3DE1B534" w14:paraId="18D792A1" w14:textId="3AA6D8B1">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3563B496">
              <w:rPr>
                <w:noProof w:val="0"/>
                <w:sz w:val="22"/>
                <w:szCs w:val="22"/>
                <w:lang w:val="es"/>
              </w:rPr>
              <w:t>41</w:t>
            </w:r>
          </w:p>
        </w:tc>
        <w:tc>
          <w:tcPr>
            <w:tcW w:w="4500" w:type="dxa"/>
            <w:tcMar/>
          </w:tcPr>
          <w:p w:rsidR="3368A147" w:rsidP="07458CB5" w:rsidRDefault="3368A147" w14:paraId="2CDC28FB" w14:textId="3E0FC8FD">
            <w:pPr>
              <w:pStyle w:val="Normal"/>
              <w:spacing w:before="40" w:beforeAutospacing="off" w:after="40" w:afterAutospacing="off"/>
              <w:rPr>
                <w:rFonts w:ascii="Times New Roman" w:hAnsi="Times New Roman" w:eastAsia="Calibri" w:cs="Times New Roman"/>
                <w:noProof w:val="0"/>
                <w:sz w:val="22"/>
                <w:szCs w:val="22"/>
                <w:lang w:val="es"/>
              </w:rPr>
            </w:pPr>
            <w:r w:rsidRPr="07458CB5" w:rsidR="3368A147">
              <w:rPr>
                <w:noProof w:val="0"/>
                <w:sz w:val="22"/>
                <w:szCs w:val="22"/>
                <w:lang w:val="es"/>
              </w:rPr>
              <w:t>Registro de tipo de contrato</w:t>
            </w:r>
          </w:p>
        </w:tc>
        <w:tc>
          <w:tcPr>
            <w:tcW w:w="1665" w:type="dxa"/>
            <w:tcMar/>
          </w:tcPr>
          <w:p w:rsidR="3368A147" w:rsidP="07458CB5" w:rsidRDefault="3368A147" w14:paraId="45B2DEE3" w14:textId="10E85505">
            <w:pPr>
              <w:pStyle w:val="Normal"/>
              <w:spacing w:before="40" w:beforeAutospacing="off" w:after="40" w:afterAutospacing="off"/>
              <w:rPr>
                <w:rFonts w:ascii="Times New Roman" w:hAnsi="Times New Roman" w:eastAsia="Calibri" w:cs="Times New Roman"/>
                <w:noProof w:val="0"/>
                <w:sz w:val="22"/>
                <w:szCs w:val="22"/>
                <w:lang w:val="es"/>
              </w:rPr>
            </w:pPr>
            <w:r w:rsidRPr="07458CB5" w:rsidR="3368A147">
              <w:rPr>
                <w:noProof w:val="0"/>
                <w:sz w:val="22"/>
                <w:szCs w:val="22"/>
                <w:lang w:val="es"/>
              </w:rPr>
              <w:t>Media</w:t>
            </w:r>
          </w:p>
        </w:tc>
        <w:tc>
          <w:tcPr>
            <w:tcW w:w="1500" w:type="dxa"/>
            <w:tcMar/>
          </w:tcPr>
          <w:p w:rsidR="07458CB5" w:rsidP="07458CB5" w:rsidRDefault="07458CB5" w14:paraId="7F3C9A2C" w14:textId="73CCF14B">
            <w:pPr>
              <w:pStyle w:val="Normal"/>
              <w:spacing w:before="40" w:beforeAutospacing="off" w:after="40" w:afterAutospacing="off"/>
              <w:rPr>
                <w:rFonts w:ascii="Times New Roman" w:hAnsi="Times New Roman" w:eastAsia="Calibri" w:cs="Times New Roman"/>
                <w:noProof w:val="0"/>
                <w:sz w:val="22"/>
                <w:szCs w:val="22"/>
                <w:lang w:val="es"/>
              </w:rPr>
            </w:pPr>
            <w:r w:rsidRPr="7FB468F6" w:rsidR="1C4E0978">
              <w:rPr>
                <w:rFonts w:ascii="Times New Roman" w:hAnsi="Times New Roman" w:eastAsia="Calibri" w:cs="Times New Roman"/>
                <w:noProof w:val="0"/>
                <w:sz w:val="22"/>
                <w:szCs w:val="22"/>
                <w:lang w:val="es"/>
              </w:rPr>
              <w:t>20</w:t>
            </w:r>
          </w:p>
        </w:tc>
      </w:tr>
      <w:tr w:rsidR="07458CB5" w:rsidTr="7FB468F6" w14:paraId="7DE8BF16">
        <w:trPr>
          <w:trHeight w:val="360"/>
        </w:trPr>
        <w:tc>
          <w:tcPr>
            <w:tcW w:w="825" w:type="dxa"/>
            <w:tcMar/>
          </w:tcPr>
          <w:p w:rsidR="3DE1B534" w:rsidP="07458CB5" w:rsidRDefault="3DE1B534" w14:paraId="27DA293B" w14:textId="76BE6906">
            <w:pPr>
              <w:pStyle w:val="Normal"/>
              <w:spacing w:before="40" w:beforeAutospacing="off" w:after="40" w:afterAutospacing="off"/>
              <w:rPr>
                <w:rFonts w:ascii="Times New Roman" w:hAnsi="Times New Roman" w:eastAsia="Calibri" w:cs="Times New Roman"/>
                <w:noProof w:val="0"/>
                <w:sz w:val="22"/>
                <w:szCs w:val="22"/>
                <w:lang w:val="es"/>
              </w:rPr>
            </w:pPr>
            <w:r w:rsidRPr="07458CB5" w:rsidR="3DE1B534">
              <w:rPr>
                <w:noProof w:val="0"/>
                <w:sz w:val="22"/>
                <w:szCs w:val="22"/>
                <w:lang w:val="es"/>
              </w:rPr>
              <w:t>RF</w:t>
            </w:r>
            <w:r w:rsidRPr="07458CB5" w:rsidR="2D0A2281">
              <w:rPr>
                <w:noProof w:val="0"/>
                <w:sz w:val="22"/>
                <w:szCs w:val="22"/>
                <w:lang w:val="es"/>
              </w:rPr>
              <w:t>42</w:t>
            </w:r>
          </w:p>
        </w:tc>
        <w:tc>
          <w:tcPr>
            <w:tcW w:w="4500" w:type="dxa"/>
            <w:tcMar/>
          </w:tcPr>
          <w:p w:rsidR="6211675E" w:rsidP="07458CB5" w:rsidRDefault="6211675E" w14:paraId="74300959" w14:textId="1D5C0ACF">
            <w:pPr>
              <w:pStyle w:val="Normal"/>
              <w:spacing w:before="40" w:beforeAutospacing="off" w:after="40" w:afterAutospacing="off"/>
              <w:rPr>
                <w:rFonts w:ascii="Times New Roman" w:hAnsi="Times New Roman" w:eastAsia="Calibri" w:cs="Times New Roman"/>
                <w:noProof w:val="0"/>
                <w:sz w:val="22"/>
                <w:szCs w:val="22"/>
                <w:lang w:val="es"/>
              </w:rPr>
            </w:pPr>
            <w:r w:rsidRPr="07458CB5" w:rsidR="6211675E">
              <w:rPr>
                <w:noProof w:val="0"/>
                <w:sz w:val="22"/>
                <w:szCs w:val="22"/>
                <w:lang w:val="es"/>
              </w:rPr>
              <w:t>Exportación de reportes</w:t>
            </w:r>
          </w:p>
        </w:tc>
        <w:tc>
          <w:tcPr>
            <w:tcW w:w="1665" w:type="dxa"/>
            <w:tcMar/>
          </w:tcPr>
          <w:p w:rsidR="6211675E" w:rsidP="07458CB5" w:rsidRDefault="6211675E" w14:paraId="2E158CFC" w14:textId="23A09310">
            <w:pPr>
              <w:pStyle w:val="Normal"/>
              <w:spacing w:before="40" w:beforeAutospacing="off" w:after="40" w:afterAutospacing="off"/>
              <w:rPr>
                <w:rFonts w:ascii="Times New Roman" w:hAnsi="Times New Roman" w:eastAsia="Calibri" w:cs="Times New Roman"/>
                <w:noProof w:val="0"/>
                <w:sz w:val="22"/>
                <w:szCs w:val="22"/>
                <w:lang w:val="es"/>
              </w:rPr>
            </w:pPr>
            <w:r w:rsidRPr="07458CB5" w:rsidR="6211675E">
              <w:rPr>
                <w:noProof w:val="0"/>
                <w:sz w:val="22"/>
                <w:szCs w:val="22"/>
                <w:lang w:val="es"/>
              </w:rPr>
              <w:t>Media</w:t>
            </w:r>
          </w:p>
        </w:tc>
        <w:tc>
          <w:tcPr>
            <w:tcW w:w="1500" w:type="dxa"/>
            <w:tcMar/>
          </w:tcPr>
          <w:p w:rsidR="07458CB5" w:rsidP="07458CB5" w:rsidRDefault="07458CB5" w14:paraId="0A8DE4A2" w14:textId="75FA24A8">
            <w:pPr>
              <w:pStyle w:val="Normal"/>
              <w:spacing w:before="40" w:beforeAutospacing="off" w:after="40" w:afterAutospacing="off"/>
              <w:rPr>
                <w:rFonts w:ascii="Times New Roman" w:hAnsi="Times New Roman" w:eastAsia="Calibri" w:cs="Times New Roman"/>
                <w:noProof w:val="0"/>
                <w:sz w:val="22"/>
                <w:szCs w:val="22"/>
                <w:lang w:val="es"/>
              </w:rPr>
            </w:pPr>
            <w:r w:rsidRPr="7FB468F6" w:rsidR="278D89D2">
              <w:rPr>
                <w:rFonts w:ascii="Times New Roman" w:hAnsi="Times New Roman" w:eastAsia="Calibri" w:cs="Times New Roman"/>
                <w:noProof w:val="0"/>
                <w:sz w:val="22"/>
                <w:szCs w:val="22"/>
                <w:lang w:val="es"/>
              </w:rPr>
              <w:t>20</w:t>
            </w:r>
          </w:p>
        </w:tc>
      </w:tr>
      <w:tr w:rsidR="7FB468F6" w:rsidTr="7FB468F6" w14:paraId="3DAF7949">
        <w:trPr>
          <w:trHeight w:val="360"/>
        </w:trPr>
        <w:tc>
          <w:tcPr>
            <w:tcW w:w="825" w:type="dxa"/>
            <w:tcMar/>
          </w:tcPr>
          <w:p w:rsidR="7FB468F6" w:rsidP="7FB468F6" w:rsidRDefault="7FB468F6" w14:paraId="5D0C9F27" w14:textId="435B0648">
            <w:pPr>
              <w:pStyle w:val="Normal"/>
              <w:rPr>
                <w:rFonts w:ascii="Times New Roman" w:hAnsi="Times New Roman" w:eastAsia="Calibri" w:cs="Times New Roman"/>
                <w:noProof w:val="0"/>
                <w:sz w:val="24"/>
                <w:szCs w:val="24"/>
                <w:lang w:val="es"/>
              </w:rPr>
            </w:pPr>
          </w:p>
        </w:tc>
        <w:tc>
          <w:tcPr>
            <w:tcW w:w="4500" w:type="dxa"/>
            <w:tcMar/>
          </w:tcPr>
          <w:p w:rsidR="7FB468F6" w:rsidP="7FB468F6" w:rsidRDefault="7FB468F6" w14:paraId="3C3EC568" w14:textId="5E50E85D">
            <w:pPr>
              <w:pStyle w:val="Normal"/>
              <w:rPr>
                <w:rFonts w:ascii="Times New Roman" w:hAnsi="Times New Roman" w:eastAsia="Calibri" w:cs="Times New Roman"/>
                <w:noProof w:val="0"/>
                <w:sz w:val="24"/>
                <w:szCs w:val="24"/>
                <w:lang w:val="es"/>
              </w:rPr>
            </w:pPr>
          </w:p>
        </w:tc>
        <w:tc>
          <w:tcPr>
            <w:tcW w:w="1665" w:type="dxa"/>
            <w:tcMar/>
          </w:tcPr>
          <w:p w:rsidR="0413BDF3" w:rsidP="7FB468F6" w:rsidRDefault="0413BDF3" w14:paraId="0F2F6E61" w14:textId="51830224">
            <w:pPr>
              <w:pStyle w:val="Normal"/>
              <w:rPr>
                <w:rFonts w:ascii="Times New Roman" w:hAnsi="Times New Roman" w:eastAsia="Calibri" w:cs="Times New Roman"/>
                <w:noProof w:val="0"/>
                <w:sz w:val="24"/>
                <w:szCs w:val="24"/>
                <w:lang w:val="es"/>
              </w:rPr>
            </w:pPr>
            <w:r w:rsidRPr="7FB468F6" w:rsidR="0413BDF3">
              <w:rPr>
                <w:rFonts w:ascii="Times New Roman" w:hAnsi="Times New Roman" w:eastAsia="Calibri" w:cs="Times New Roman"/>
                <w:noProof w:val="0"/>
                <w:sz w:val="24"/>
                <w:szCs w:val="24"/>
                <w:lang w:val="es"/>
              </w:rPr>
              <w:t>TOTAL</w:t>
            </w:r>
          </w:p>
        </w:tc>
        <w:tc>
          <w:tcPr>
            <w:tcW w:w="1500" w:type="dxa"/>
            <w:tcMar/>
          </w:tcPr>
          <w:p w:rsidR="3B7255BF" w:rsidP="7FB468F6" w:rsidRDefault="3B7255BF" w14:paraId="5213DB72" w14:textId="48BDDC8B">
            <w:pPr>
              <w:pStyle w:val="Normal"/>
              <w:rPr>
                <w:rFonts w:ascii="Times New Roman" w:hAnsi="Times New Roman" w:eastAsia="Calibri" w:cs="Times New Roman"/>
                <w:noProof w:val="0"/>
                <w:sz w:val="24"/>
                <w:szCs w:val="24"/>
                <w:lang w:val="es"/>
              </w:rPr>
            </w:pPr>
            <w:r w:rsidRPr="7FB468F6" w:rsidR="3B7255BF">
              <w:rPr>
                <w:rFonts w:ascii="Times New Roman" w:hAnsi="Times New Roman" w:eastAsia="Calibri" w:cs="Times New Roman"/>
                <w:noProof w:val="0"/>
                <w:sz w:val="24"/>
                <w:szCs w:val="24"/>
                <w:lang w:val="es"/>
              </w:rPr>
              <w:t>665</w:t>
            </w:r>
          </w:p>
        </w:tc>
      </w:tr>
    </w:tbl>
    <w:p w:rsidR="07458CB5" w:rsidP="07458CB5" w:rsidRDefault="07458CB5" w14:paraId="76B77A6F" w14:textId="34A4F060">
      <w:pPr>
        <w:pStyle w:val="ParrafoORT"/>
        <w:rPr>
          <w:rFonts w:ascii="Times New Roman" w:hAnsi="Times New Roman" w:eastAsia="Calibri" w:cs="Times New Roman"/>
          <w:noProof w:val="0"/>
          <w:sz w:val="24"/>
          <w:szCs w:val="24"/>
          <w:lang w:val="es-ES"/>
        </w:rPr>
      </w:pPr>
    </w:p>
    <w:p w:rsidR="5DD27F23" w:rsidP="5DD27F23" w:rsidRDefault="5DD27F23" w14:paraId="24C9AE97" w14:textId="40D9C509">
      <w:pPr>
        <w:pStyle w:val="ParrafoORT"/>
        <w:rPr>
          <w:rFonts w:ascii="Times New Roman" w:hAnsi="Times New Roman" w:eastAsia="Calibri" w:cs="Times New Roman"/>
          <w:noProof w:val="0"/>
          <w:sz w:val="24"/>
          <w:szCs w:val="24"/>
          <w:lang w:val="es-ES"/>
        </w:rPr>
      </w:pPr>
      <w:r w:rsidRPr="1658626F" w:rsidR="4CF80BF5">
        <w:rPr>
          <w:rFonts w:ascii="Times New Roman" w:hAnsi="Times New Roman" w:eastAsia="Calibri" w:cs="Times New Roman"/>
          <w:noProof w:val="0"/>
          <w:sz w:val="24"/>
          <w:szCs w:val="24"/>
          <w:lang w:val="es-ES"/>
        </w:rPr>
        <w:t xml:space="preserve">Si se tiene un </w:t>
      </w:r>
      <w:r w:rsidRPr="1658626F" w:rsidR="36776B3B">
        <w:rPr>
          <w:rFonts w:ascii="Times New Roman" w:hAnsi="Times New Roman" w:eastAsia="Calibri" w:cs="Times New Roman"/>
          <w:noProof w:val="0"/>
          <w:sz w:val="24"/>
          <w:szCs w:val="24"/>
          <w:lang w:val="es-ES"/>
        </w:rPr>
        <w:t>régimen</w:t>
      </w:r>
      <w:r w:rsidRPr="1658626F" w:rsidR="4CF80BF5">
        <w:rPr>
          <w:rFonts w:ascii="Times New Roman" w:hAnsi="Times New Roman" w:eastAsia="Calibri" w:cs="Times New Roman"/>
          <w:noProof w:val="0"/>
          <w:sz w:val="24"/>
          <w:szCs w:val="24"/>
          <w:lang w:val="es-ES"/>
        </w:rPr>
        <w:t xml:space="preserve"> de trabajo de 5 horas diarias comenzando del 10/05/2021 y como fecha de finalización 20/09/2021 se </w:t>
      </w:r>
      <w:r w:rsidRPr="1658626F" w:rsidR="4715A7B3">
        <w:rPr>
          <w:rFonts w:ascii="Times New Roman" w:hAnsi="Times New Roman" w:eastAsia="Calibri" w:cs="Times New Roman"/>
          <w:noProof w:val="0"/>
          <w:sz w:val="24"/>
          <w:szCs w:val="24"/>
          <w:lang w:val="es-ES"/>
        </w:rPr>
        <w:t>calcula un esfuerzo de trabajo de 665 horas</w:t>
      </w:r>
      <w:r w:rsidRPr="1658626F" w:rsidR="4FCEDD7F">
        <w:rPr>
          <w:rFonts w:ascii="Times New Roman" w:hAnsi="Times New Roman" w:eastAsia="Calibri" w:cs="Times New Roman"/>
          <w:noProof w:val="0"/>
          <w:sz w:val="24"/>
          <w:szCs w:val="24"/>
          <w:lang w:val="es-ES"/>
        </w:rPr>
        <w:t xml:space="preserve"> de desarrollo.</w:t>
      </w:r>
    </w:p>
    <w:p w:rsidR="1C9805E4" w:rsidP="3FBF3F81" w:rsidRDefault="1C9805E4" w14:paraId="348E5923" w14:textId="06047734">
      <w:pPr>
        <w:pStyle w:val="SubNivelORT"/>
        <w:numPr>
          <w:numId w:val="0"/>
        </w:numPr>
        <w:ind w:left="0"/>
        <w:rPr>
          <w:rStyle w:val="SubNivelORTCar"/>
        </w:rPr>
      </w:pPr>
      <w:r w:rsidRPr="3FBF3F81" w:rsidR="602319E2">
        <w:rPr>
          <w:rStyle w:val="SubNivelORTCar"/>
          <w:rFonts w:ascii="Times New Roman" w:hAnsi="Times New Roman" w:eastAsia="Times New Roman" w:cs="Times New Roman"/>
          <w:b w:val="1"/>
          <w:bCs w:val="1"/>
          <w:sz w:val="28"/>
          <w:szCs w:val="28"/>
        </w:rPr>
        <w:t xml:space="preserve">2.8. </w:t>
      </w:r>
      <w:r w:rsidRPr="3FBF3F81" w:rsidR="3B30EA61">
        <w:rPr>
          <w:rStyle w:val="SubNivelORTCar"/>
          <w:rFonts w:ascii="Times New Roman" w:hAnsi="Times New Roman" w:eastAsia="Times New Roman" w:cs="Times New Roman"/>
          <w:b w:val="1"/>
          <w:bCs w:val="1"/>
          <w:sz w:val="28"/>
          <w:szCs w:val="28"/>
        </w:rPr>
        <w:t>Arquitectura – Particularidades</w:t>
      </w:r>
      <w:r w:rsidRPr="3FBF3F81" w:rsidR="216D1613">
        <w:rPr>
          <w:rStyle w:val="SubNivelORTCar"/>
          <w:rFonts w:ascii="Times New Roman" w:hAnsi="Times New Roman" w:eastAsia="Times New Roman" w:cs="Times New Roman"/>
          <w:b w:val="1"/>
          <w:bCs w:val="1"/>
          <w:sz w:val="28"/>
          <w:szCs w:val="28"/>
        </w:rPr>
        <w:t>.</w:t>
      </w:r>
    </w:p>
    <w:p w:rsidR="1C9805E4" w:rsidP="3FBF3F81" w:rsidRDefault="1C9805E4" w14:paraId="4079D682" w14:textId="7EA18CFB">
      <w:pPr>
        <w:pStyle w:val="SubNivelORT"/>
        <w:numPr>
          <w:numId w:val="0"/>
        </w:numPr>
        <w:ind w:left="357"/>
        <w:rPr>
          <w:rStyle w:val="SubNivelORTCar"/>
          <w:rFonts w:ascii="Times New Roman" w:hAnsi="Times New Roman" w:eastAsia="Times New Roman" w:cs="Times New Roman"/>
          <w:b w:val="1"/>
          <w:bCs w:val="1"/>
          <w:sz w:val="28"/>
          <w:szCs w:val="28"/>
        </w:rPr>
      </w:pPr>
      <w:r w:rsidRPr="3FBF3F81" w:rsidR="5C9FE430">
        <w:rPr>
          <w:rStyle w:val="SubNivelORTCar"/>
          <w:rFonts w:ascii="Times New Roman" w:hAnsi="Times New Roman" w:eastAsia="Times New Roman" w:cs="Times New Roman"/>
          <w:b w:val="1"/>
          <w:bCs w:val="1"/>
          <w:sz w:val="28"/>
          <w:szCs w:val="28"/>
        </w:rPr>
        <w:t>2.8.1. Relevamiento de Hardware existente.</w:t>
      </w:r>
    </w:p>
    <w:p w:rsidR="5C9FE430" w:rsidP="6299FE61" w:rsidRDefault="5C9FE430" w14:paraId="4AC77584" w14:textId="1B58D47E">
      <w:pPr>
        <w:pStyle w:val="ParrafoORT"/>
        <w:rPr>
          <w:rFonts w:ascii="Times New Roman" w:hAnsi="Times New Roman" w:eastAsia="Calibri" w:cs="Times New Roman"/>
          <w:sz w:val="24"/>
          <w:szCs w:val="24"/>
        </w:rPr>
      </w:pPr>
      <w:r w:rsidRPr="6299FE61" w:rsidR="5C9FE430">
        <w:rPr>
          <w:rFonts w:ascii="Times New Roman" w:hAnsi="Times New Roman" w:eastAsia="Calibri" w:cs="Times New Roman"/>
          <w:sz w:val="24"/>
          <w:szCs w:val="24"/>
        </w:rPr>
        <w:t xml:space="preserve">Actualmente Vector Seguridad trabaja con un servidor </w:t>
      </w:r>
      <w:r w:rsidRPr="6299FE61" w:rsidR="577FCC63">
        <w:rPr>
          <w:rFonts w:ascii="Times New Roman" w:hAnsi="Times New Roman" w:eastAsia="Calibri" w:cs="Times New Roman"/>
          <w:sz w:val="24"/>
          <w:szCs w:val="24"/>
        </w:rPr>
        <w:t xml:space="preserve">local con las siguientes </w:t>
      </w:r>
      <w:r w:rsidRPr="6299FE61" w:rsidR="313480C4">
        <w:rPr>
          <w:rFonts w:ascii="Times New Roman" w:hAnsi="Times New Roman" w:eastAsia="Calibri" w:cs="Times New Roman"/>
          <w:sz w:val="24"/>
          <w:szCs w:val="24"/>
        </w:rPr>
        <w:t>características</w:t>
      </w:r>
      <w:r w:rsidRPr="6299FE61" w:rsidR="577FCC63">
        <w:rPr>
          <w:rFonts w:ascii="Times New Roman" w:hAnsi="Times New Roman" w:eastAsia="Calibri" w:cs="Times New Roman"/>
          <w:sz w:val="24"/>
          <w:szCs w:val="24"/>
        </w:rPr>
        <w:t>:</w:t>
      </w:r>
    </w:p>
    <w:p w:rsidR="577FCC63" w:rsidP="6299FE61" w:rsidRDefault="577FCC63" w14:paraId="7C754BA0" w14:textId="3528169D">
      <w:pPr>
        <w:pStyle w:val="ParrafoORT"/>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Sistema operativo: Windows Server 2008 Enterprise 32 bits</w:t>
      </w:r>
    </w:p>
    <w:p w:rsidR="577FCC63" w:rsidP="6299FE61" w:rsidRDefault="577FCC63" w14:paraId="78B63647" w14:textId="4E51CEE1">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Memoria RAM: 8 GB</w:t>
      </w:r>
    </w:p>
    <w:p w:rsidR="577FCC63" w:rsidP="6299FE61" w:rsidRDefault="577FCC63" w14:paraId="4EC38E6E" w14:textId="3085A4CD">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Procesador: Core I7 3.6 GHz</w:t>
      </w:r>
    </w:p>
    <w:p w:rsidR="577FCC63" w:rsidP="6299FE61" w:rsidRDefault="577FCC63" w14:paraId="59898622" w14:textId="0679A419">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6299FE61" w:rsidR="577FCC63">
        <w:rPr>
          <w:rFonts w:ascii="Times New Roman" w:hAnsi="Times New Roman" w:eastAsia="Calibri" w:cs="Times New Roman"/>
          <w:sz w:val="24"/>
          <w:szCs w:val="24"/>
        </w:rPr>
        <w:t>Disco de Almacenamiento: HDD de 2 TB de almacenamiento</w:t>
      </w:r>
    </w:p>
    <w:p w:rsidR="1C9805E4" w:rsidP="3FBF3F81" w:rsidRDefault="1C9805E4" w14:paraId="76D87E2E" w14:textId="32BF407B">
      <w:pPr>
        <w:pStyle w:val="ParrafoORT"/>
        <w:rPr>
          <w:rFonts w:ascii="Times New Roman" w:hAnsi="Times New Roman" w:eastAsia="Calibri" w:cs="Times New Roman"/>
          <w:sz w:val="24"/>
          <w:szCs w:val="24"/>
        </w:rPr>
      </w:pPr>
      <w:r w:rsidRPr="6299FE61" w:rsidR="6A3A110D">
        <w:rPr>
          <w:rFonts w:ascii="Times New Roman" w:hAnsi="Times New Roman" w:eastAsia="Calibri" w:cs="Times New Roman"/>
          <w:sz w:val="24"/>
          <w:szCs w:val="24"/>
        </w:rPr>
        <w:t>La red es local</w:t>
      </w:r>
    </w:p>
    <w:p w:rsidR="40877F3D" w:rsidP="6299FE61" w:rsidRDefault="40877F3D" w14:paraId="08054903" w14:textId="1108D23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7B194213" w:rsidR="40877F3D">
        <w:rPr>
          <w:rFonts w:ascii="Times New Roman" w:hAnsi="Times New Roman" w:eastAsia="Calibri" w:cs="Times New Roman"/>
          <w:sz w:val="24"/>
          <w:szCs w:val="24"/>
        </w:rPr>
        <w:t xml:space="preserve">El uso de este servidor lo manejan compartidos en tres aplicaciones fundamentales, como son el programa de registro de </w:t>
      </w:r>
      <w:r w:rsidRPr="7B194213" w:rsidR="14348FD1">
        <w:rPr>
          <w:rFonts w:ascii="Times New Roman" w:hAnsi="Times New Roman" w:eastAsia="Calibri" w:cs="Times New Roman"/>
          <w:sz w:val="24"/>
          <w:szCs w:val="24"/>
        </w:rPr>
        <w:t>horas,</w:t>
      </w:r>
      <w:r w:rsidRPr="7B194213" w:rsidR="40877F3D">
        <w:rPr>
          <w:rFonts w:ascii="Times New Roman" w:hAnsi="Times New Roman" w:eastAsia="Calibri" w:cs="Times New Roman"/>
          <w:sz w:val="24"/>
          <w:szCs w:val="24"/>
        </w:rPr>
        <w:t xml:space="preserve"> Zureo Software para la contabilida</w:t>
      </w:r>
      <w:r w:rsidRPr="7B194213" w:rsidR="7274A11E">
        <w:rPr>
          <w:rFonts w:ascii="Times New Roman" w:hAnsi="Times New Roman" w:eastAsia="Calibri" w:cs="Times New Roman"/>
          <w:sz w:val="24"/>
          <w:szCs w:val="24"/>
        </w:rPr>
        <w:t xml:space="preserve">d y GNS software para las liquidaciones de sueldos (consume muchos recursos), </w:t>
      </w:r>
      <w:r w:rsidRPr="7B194213" w:rsidR="700C286C">
        <w:rPr>
          <w:rFonts w:ascii="Times New Roman" w:hAnsi="Times New Roman" w:eastAsia="Calibri" w:cs="Times New Roman"/>
          <w:sz w:val="24"/>
          <w:szCs w:val="24"/>
        </w:rPr>
        <w:t>además</w:t>
      </w:r>
      <w:r w:rsidRPr="7B194213" w:rsidR="7274A11E">
        <w:rPr>
          <w:rFonts w:ascii="Times New Roman" w:hAnsi="Times New Roman" w:eastAsia="Calibri" w:cs="Times New Roman"/>
          <w:sz w:val="24"/>
          <w:szCs w:val="24"/>
        </w:rPr>
        <w:t xml:space="preserve"> de reali</w:t>
      </w:r>
      <w:r w:rsidRPr="7B194213" w:rsidR="18EB29C2">
        <w:rPr>
          <w:rFonts w:ascii="Times New Roman" w:hAnsi="Times New Roman" w:eastAsia="Calibri" w:cs="Times New Roman"/>
          <w:sz w:val="24"/>
          <w:szCs w:val="24"/>
        </w:rPr>
        <w:t xml:space="preserve">zar </w:t>
      </w:r>
      <w:proofErr w:type="spellStart"/>
      <w:r w:rsidRPr="7B194213" w:rsidR="18EB29C2">
        <w:rPr>
          <w:rFonts w:ascii="Times New Roman" w:hAnsi="Times New Roman" w:eastAsia="Calibri" w:cs="Times New Roman"/>
          <w:sz w:val="24"/>
          <w:szCs w:val="24"/>
        </w:rPr>
        <w:t>backup</w:t>
      </w:r>
      <w:proofErr w:type="spellEnd"/>
      <w:r w:rsidRPr="7B194213" w:rsidR="18EB29C2">
        <w:rPr>
          <w:rFonts w:ascii="Times New Roman" w:hAnsi="Times New Roman" w:eastAsia="Calibri" w:cs="Times New Roman"/>
          <w:sz w:val="24"/>
          <w:szCs w:val="24"/>
        </w:rPr>
        <w:t xml:space="preserve"> de la información de todo el sistema.</w:t>
      </w:r>
    </w:p>
    <w:p w:rsidR="1C9805E4" w:rsidP="3FBF3F81" w:rsidRDefault="1C9805E4" w14:paraId="21C29AF2" w14:textId="05D22268">
      <w:pPr>
        <w:pStyle w:val="SubNivelORT"/>
        <w:numPr>
          <w:numId w:val="0"/>
        </w:numPr>
        <w:ind w:left="357"/>
        <w:rPr>
          <w:rFonts w:ascii="Times New Roman" w:hAnsi="Times New Roman" w:eastAsia="Times New Roman" w:cs="Times New Roman"/>
          <w:b w:val="1"/>
          <w:bCs w:val="1"/>
          <w:sz w:val="28"/>
          <w:szCs w:val="28"/>
        </w:rPr>
      </w:pPr>
      <w:r w:rsidR="6A3A110D">
        <w:rPr/>
        <w:t>2.8.2</w:t>
      </w:r>
      <w:r w:rsidR="66FFA94E">
        <w:rPr/>
        <w:t>.</w:t>
      </w:r>
      <w:r w:rsidR="6A3A110D">
        <w:rPr/>
        <w:t xml:space="preserve"> Estudio de alternativas.</w:t>
      </w:r>
    </w:p>
    <w:p w:rsidR="1C9805E4" w:rsidP="3FBF3F81" w:rsidRDefault="1C9805E4" w14:paraId="7A9FAB43" w14:textId="03865D1C">
      <w:pPr>
        <w:pStyle w:val="SubNivelORT"/>
        <w:numPr>
          <w:numId w:val="0"/>
        </w:numPr>
        <w:ind w:left="357"/>
        <w:rPr>
          <w:rFonts w:ascii="Times New Roman" w:hAnsi="Times New Roman" w:eastAsia="Times New Roman" w:cs="Times New Roman"/>
          <w:b w:val="1"/>
          <w:bCs w:val="1"/>
          <w:sz w:val="28"/>
          <w:szCs w:val="28"/>
        </w:rPr>
      </w:pPr>
      <w:r w:rsidR="6F9F738B">
        <w:rPr/>
        <w:t>2.8.2.1. Alternativa 1: Software de gestión de recursos y pago de sueldo.</w:t>
      </w:r>
    </w:p>
    <w:p w:rsidR="1C9805E4" w:rsidP="3FBF3F81" w:rsidRDefault="1C9805E4" w14:paraId="07BF8521" w14:textId="4D06A27E">
      <w:pPr>
        <w:pStyle w:val="ParrafoORT"/>
        <w:rPr>
          <w:rFonts w:ascii="Times New Roman" w:hAnsi="Times New Roman" w:eastAsia="Calibri" w:cs="Times New Roman"/>
          <w:sz w:val="24"/>
          <w:szCs w:val="24"/>
        </w:rPr>
      </w:pPr>
      <w:r w:rsidRPr="787AF491" w:rsidR="6F9F738B">
        <w:rPr>
          <w:rFonts w:ascii="Times New Roman" w:hAnsi="Times New Roman" w:eastAsia="Calibri" w:cs="Times New Roman"/>
          <w:sz w:val="24"/>
          <w:szCs w:val="24"/>
        </w:rPr>
        <w:t xml:space="preserve">Vector Seguridad descartó esta </w:t>
      </w:r>
      <w:r w:rsidRPr="787AF491" w:rsidR="1F10F997">
        <w:rPr>
          <w:rFonts w:ascii="Times New Roman" w:hAnsi="Times New Roman" w:eastAsia="Calibri" w:cs="Times New Roman"/>
          <w:sz w:val="24"/>
          <w:szCs w:val="24"/>
        </w:rPr>
        <w:t>alternativa ya</w:t>
      </w:r>
      <w:r w:rsidRPr="787AF491" w:rsidR="6F9F738B">
        <w:rPr>
          <w:rFonts w:ascii="Times New Roman" w:hAnsi="Times New Roman" w:eastAsia="Calibri" w:cs="Times New Roman"/>
          <w:sz w:val="24"/>
          <w:szCs w:val="24"/>
        </w:rPr>
        <w:t xml:space="preserve"> que en una instancia se estuvo</w:t>
      </w:r>
      <w:r w:rsidRPr="787AF491" w:rsidR="538E1159">
        <w:rPr>
          <w:rFonts w:ascii="Times New Roman" w:hAnsi="Times New Roman" w:eastAsia="Calibri" w:cs="Times New Roman"/>
          <w:sz w:val="24"/>
          <w:szCs w:val="24"/>
        </w:rPr>
        <w:t xml:space="preserve"> en la </w:t>
      </w:r>
      <w:r w:rsidRPr="787AF491" w:rsidR="198C6940">
        <w:rPr>
          <w:rFonts w:ascii="Times New Roman" w:hAnsi="Times New Roman" w:eastAsia="Calibri" w:cs="Times New Roman"/>
          <w:sz w:val="24"/>
          <w:szCs w:val="24"/>
        </w:rPr>
        <w:t>búsqueda,</w:t>
      </w:r>
      <w:r w:rsidRPr="787AF491" w:rsidR="538E1159">
        <w:rPr>
          <w:rFonts w:ascii="Times New Roman" w:hAnsi="Times New Roman" w:eastAsia="Calibri" w:cs="Times New Roman"/>
          <w:sz w:val="24"/>
          <w:szCs w:val="24"/>
        </w:rPr>
        <w:t xml:space="preserve"> pero eran </w:t>
      </w:r>
      <w:r w:rsidRPr="787AF491" w:rsidR="13CDD2DF">
        <w:rPr>
          <w:rFonts w:ascii="Times New Roman" w:hAnsi="Times New Roman" w:eastAsia="Calibri" w:cs="Times New Roman"/>
          <w:sz w:val="24"/>
          <w:szCs w:val="24"/>
        </w:rPr>
        <w:t>difícil</w:t>
      </w:r>
      <w:r w:rsidRPr="787AF491" w:rsidR="538E1159">
        <w:rPr>
          <w:rFonts w:ascii="Times New Roman" w:hAnsi="Times New Roman" w:eastAsia="Calibri" w:cs="Times New Roman"/>
          <w:sz w:val="24"/>
          <w:szCs w:val="24"/>
        </w:rPr>
        <w:t xml:space="preserve"> de implementar y </w:t>
      </w:r>
      <w:r w:rsidRPr="787AF491" w:rsidR="2AB7C0D9">
        <w:rPr>
          <w:rFonts w:ascii="Times New Roman" w:hAnsi="Times New Roman" w:eastAsia="Calibri" w:cs="Times New Roman"/>
          <w:sz w:val="24"/>
          <w:szCs w:val="24"/>
        </w:rPr>
        <w:t>difícil</w:t>
      </w:r>
      <w:r w:rsidRPr="787AF491" w:rsidR="538E1159">
        <w:rPr>
          <w:rFonts w:ascii="Times New Roman" w:hAnsi="Times New Roman" w:eastAsia="Calibri" w:cs="Times New Roman"/>
          <w:sz w:val="24"/>
          <w:szCs w:val="24"/>
        </w:rPr>
        <w:t xml:space="preserve"> de realizar un cambio tan abrupto en </w:t>
      </w:r>
      <w:r w:rsidRPr="787AF491" w:rsidR="41DDE996">
        <w:rPr>
          <w:rFonts w:ascii="Times New Roman" w:hAnsi="Times New Roman" w:eastAsia="Calibri" w:cs="Times New Roman"/>
          <w:sz w:val="24"/>
          <w:szCs w:val="24"/>
        </w:rPr>
        <w:t>el modelo de planificación del área operativa</w:t>
      </w:r>
      <w:r w:rsidRPr="787AF491" w:rsidR="538E1159">
        <w:rPr>
          <w:rFonts w:ascii="Times New Roman" w:hAnsi="Times New Roman" w:eastAsia="Calibri" w:cs="Times New Roman"/>
          <w:sz w:val="24"/>
          <w:szCs w:val="24"/>
        </w:rPr>
        <w:t xml:space="preserve">, </w:t>
      </w:r>
      <w:r w:rsidRPr="787AF491" w:rsidR="67F11A72">
        <w:rPr>
          <w:rFonts w:ascii="Times New Roman" w:hAnsi="Times New Roman" w:eastAsia="Calibri" w:cs="Times New Roman"/>
          <w:sz w:val="24"/>
          <w:szCs w:val="24"/>
        </w:rPr>
        <w:t>además</w:t>
      </w:r>
      <w:r w:rsidRPr="787AF491" w:rsidR="538E1159">
        <w:rPr>
          <w:rFonts w:ascii="Times New Roman" w:hAnsi="Times New Roman" w:eastAsia="Calibri" w:cs="Times New Roman"/>
          <w:sz w:val="24"/>
          <w:szCs w:val="24"/>
        </w:rPr>
        <w:t xml:space="preserve"> de no colmar las funcionalidades que se necesita para la </w:t>
      </w:r>
      <w:r w:rsidRPr="787AF491" w:rsidR="0C8F2068">
        <w:rPr>
          <w:rFonts w:ascii="Times New Roman" w:hAnsi="Times New Roman" w:eastAsia="Calibri" w:cs="Times New Roman"/>
          <w:sz w:val="24"/>
          <w:szCs w:val="24"/>
        </w:rPr>
        <w:t>operativa diaria</w:t>
      </w:r>
      <w:r w:rsidRPr="787AF491" w:rsidR="76760E1F">
        <w:rPr>
          <w:rFonts w:ascii="Times New Roman" w:hAnsi="Times New Roman" w:eastAsia="Calibri" w:cs="Times New Roman"/>
          <w:sz w:val="24"/>
          <w:szCs w:val="24"/>
        </w:rPr>
        <w:t xml:space="preserve"> en el rubro de seguridad </w:t>
      </w:r>
      <w:r w:rsidRPr="787AF491" w:rsidR="609A25AB">
        <w:rPr>
          <w:rFonts w:ascii="Times New Roman" w:hAnsi="Times New Roman" w:eastAsia="Calibri" w:cs="Times New Roman"/>
          <w:sz w:val="24"/>
          <w:szCs w:val="24"/>
        </w:rPr>
        <w:t>física</w:t>
      </w:r>
      <w:r w:rsidRPr="787AF491" w:rsidR="76760E1F">
        <w:rPr>
          <w:rFonts w:ascii="Times New Roman" w:hAnsi="Times New Roman" w:eastAsia="Calibri" w:cs="Times New Roman"/>
          <w:sz w:val="24"/>
          <w:szCs w:val="24"/>
        </w:rPr>
        <w:t>.</w:t>
      </w:r>
    </w:p>
    <w:p w:rsidR="1C9805E4" w:rsidP="6B708ACA" w:rsidRDefault="1C9805E4" w14:paraId="3D2F145A" w14:textId="0A5670EA">
      <w:pPr>
        <w:pStyle w:val="SubNivelORT"/>
        <w:numPr>
          <w:numId w:val="0"/>
        </w:numPr>
        <w:ind w:left="357"/>
      </w:pPr>
      <w:r w:rsidR="76760E1F">
        <w:rPr/>
        <w:t>2.8.2.2. Alternativa 1: Software</w:t>
      </w:r>
      <w:r w:rsidR="69A5298F">
        <w:rPr/>
        <w:t xml:space="preserve"> a medida</w:t>
      </w:r>
      <w:r w:rsidR="76760E1F">
        <w:rPr/>
        <w:t>.</w:t>
      </w:r>
    </w:p>
    <w:p w:rsidR="1C9805E4" w:rsidP="6B708ACA" w:rsidRDefault="1C9805E4" w14:paraId="5E83FAF5" w14:textId="0723E917">
      <w:pPr>
        <w:pStyle w:val="ParrafoORT"/>
        <w:rPr>
          <w:rFonts w:ascii="Times New Roman" w:hAnsi="Times New Roman" w:eastAsia="Calibri" w:cs="Times New Roman"/>
          <w:sz w:val="24"/>
          <w:szCs w:val="24"/>
        </w:rPr>
      </w:pPr>
      <w:r w:rsidRPr="7FB468F6" w:rsidR="76760E1F">
        <w:rPr>
          <w:rFonts w:ascii="Times New Roman" w:hAnsi="Times New Roman" w:eastAsia="Calibri" w:cs="Times New Roman"/>
          <w:sz w:val="24"/>
          <w:szCs w:val="24"/>
        </w:rPr>
        <w:t xml:space="preserve">El sistema que vamos a brindar considera y acapara todas las necesidades de la empresa y se adapta perfectamente al modelo de planificación </w:t>
      </w:r>
      <w:r w:rsidRPr="7FB468F6" w:rsidR="2511894B">
        <w:rPr>
          <w:rFonts w:ascii="Times New Roman" w:hAnsi="Times New Roman" w:eastAsia="Calibri" w:cs="Times New Roman"/>
          <w:sz w:val="24"/>
          <w:szCs w:val="24"/>
        </w:rPr>
        <w:t>actual,</w:t>
      </w:r>
      <w:r w:rsidRPr="7FB468F6" w:rsidR="7A646D2F">
        <w:rPr>
          <w:rFonts w:ascii="Times New Roman" w:hAnsi="Times New Roman" w:eastAsia="Calibri" w:cs="Times New Roman"/>
          <w:sz w:val="24"/>
          <w:szCs w:val="24"/>
        </w:rPr>
        <w:t xml:space="preserve"> no añade funcionalidades que no se vayan a utilizad optimizando de esa forma el funcionamiento del sistema.</w:t>
      </w:r>
    </w:p>
    <w:p w:rsidR="78F4CD0B" w:rsidP="6B708ACA" w:rsidRDefault="78F4CD0B" w14:paraId="2301AC57" w14:textId="2976A235">
      <w:pPr>
        <w:pStyle w:val="SubNivelORT"/>
        <w:numPr>
          <w:numId w:val="0"/>
        </w:numPr>
        <w:ind w:left="357"/>
        <w:rPr>
          <w:rFonts w:ascii="Times New Roman" w:hAnsi="Times New Roman" w:eastAsia="Times New Roman" w:cs="Times New Roman"/>
          <w:b w:val="1"/>
          <w:bCs w:val="1"/>
          <w:sz w:val="28"/>
          <w:szCs w:val="28"/>
        </w:rPr>
      </w:pPr>
      <w:r w:rsidR="78F4CD0B">
        <w:rPr/>
        <w:t>2.8.3. Arquitectura</w:t>
      </w:r>
    </w:p>
    <w:p w:rsidR="6B708ACA" w:rsidP="6B708ACA" w:rsidRDefault="6B708ACA" w14:paraId="75320E71" w14:textId="1060AF22">
      <w:pPr>
        <w:pStyle w:val="ParrafoORT"/>
        <w:rPr>
          <w:rFonts w:ascii="Times New Roman" w:hAnsi="Times New Roman" w:eastAsia="Calibri" w:cs="Times New Roman"/>
          <w:sz w:val="24"/>
          <w:szCs w:val="24"/>
        </w:rPr>
      </w:pPr>
      <w:r w:rsidRPr="01F9C17D" w:rsidR="2471C258">
        <w:rPr>
          <w:rFonts w:ascii="Times New Roman" w:hAnsi="Times New Roman" w:eastAsia="Calibri" w:cs="Times New Roman"/>
          <w:sz w:val="24"/>
          <w:szCs w:val="24"/>
        </w:rPr>
        <w:t>Los requisitos obtenidos de la necesidad del cliente son los siguientes:</w:t>
      </w:r>
    </w:p>
    <w:p w:rsidR="2471C258" w:rsidP="01F9C17D" w:rsidRDefault="2471C258" w14:paraId="4BA66AB8" w14:textId="38D983A8">
      <w:pPr>
        <w:pStyle w:val="ParrafoORT"/>
        <w:rPr>
          <w:rFonts w:ascii="Times New Roman" w:hAnsi="Times New Roman" w:eastAsia="Calibri" w:cs="Times New Roman"/>
          <w:sz w:val="24"/>
          <w:szCs w:val="24"/>
        </w:rPr>
      </w:pPr>
      <w:r w:rsidRPr="01F9C17D" w:rsidR="2471C258">
        <w:rPr>
          <w:rFonts w:ascii="Times New Roman" w:hAnsi="Times New Roman" w:eastAsia="Calibri" w:cs="Times New Roman"/>
          <w:sz w:val="24"/>
          <w:szCs w:val="24"/>
        </w:rPr>
        <w:t xml:space="preserve">Azure tanto para </w:t>
      </w:r>
      <w:proofErr w:type="spellStart"/>
      <w:r w:rsidRPr="01F9C17D" w:rsidR="2471C258">
        <w:rPr>
          <w:rFonts w:ascii="Times New Roman" w:hAnsi="Times New Roman" w:eastAsia="Calibri" w:cs="Times New Roman"/>
          <w:sz w:val="24"/>
          <w:szCs w:val="24"/>
        </w:rPr>
        <w:t>deploy</w:t>
      </w:r>
      <w:proofErr w:type="spellEnd"/>
      <w:r w:rsidRPr="01F9C17D" w:rsidR="2471C258">
        <w:rPr>
          <w:rFonts w:ascii="Times New Roman" w:hAnsi="Times New Roman" w:eastAsia="Calibri" w:cs="Times New Roman"/>
          <w:sz w:val="24"/>
          <w:szCs w:val="24"/>
        </w:rPr>
        <w:t xml:space="preserve"> como para alojamiento de base de datos SQL Server</w:t>
      </w:r>
    </w:p>
    <w:p w:rsidR="467D966B" w:rsidP="01F9C17D" w:rsidRDefault="467D966B" w14:paraId="7CA36BCE" w14:textId="532A17C7">
      <w:pPr>
        <w:pStyle w:val="ParrafoORT"/>
        <w:rPr>
          <w:rFonts w:ascii="Times New Roman" w:hAnsi="Times New Roman" w:eastAsia="Calibri" w:cs="Times New Roman"/>
          <w:sz w:val="24"/>
          <w:szCs w:val="24"/>
        </w:rPr>
      </w:pPr>
      <w:r w:rsidRPr="01F9C17D" w:rsidR="467D966B">
        <w:rPr>
          <w:rFonts w:ascii="Times New Roman" w:hAnsi="Times New Roman" w:eastAsia="Calibri" w:cs="Times New Roman"/>
          <w:sz w:val="24"/>
          <w:szCs w:val="24"/>
        </w:rPr>
        <w:t xml:space="preserve">El </w:t>
      </w:r>
      <w:proofErr w:type="spellStart"/>
      <w:r w:rsidRPr="01F9C17D" w:rsidR="467D966B">
        <w:rPr>
          <w:rFonts w:ascii="Times New Roman" w:hAnsi="Times New Roman" w:eastAsia="Calibri" w:cs="Times New Roman"/>
          <w:sz w:val="24"/>
          <w:szCs w:val="24"/>
        </w:rPr>
        <w:t>deploy</w:t>
      </w:r>
      <w:proofErr w:type="spellEnd"/>
      <w:r w:rsidRPr="01F9C17D" w:rsidR="467D966B">
        <w:rPr>
          <w:rFonts w:ascii="Times New Roman" w:hAnsi="Times New Roman" w:eastAsia="Calibri" w:cs="Times New Roman"/>
          <w:sz w:val="24"/>
          <w:szCs w:val="24"/>
        </w:rPr>
        <w:t xml:space="preserve"> se puede ejecutar </w:t>
      </w:r>
      <w:r w:rsidRPr="01F9C17D" w:rsidR="753D4BC5">
        <w:rPr>
          <w:rFonts w:ascii="Times New Roman" w:hAnsi="Times New Roman" w:eastAsia="Calibri" w:cs="Times New Roman"/>
          <w:sz w:val="24"/>
          <w:szCs w:val="24"/>
        </w:rPr>
        <w:t>con tal paquete</w:t>
      </w:r>
    </w:p>
    <w:p w:rsidR="753D4BC5" w:rsidP="01F9C17D" w:rsidRDefault="753D4BC5" w14:paraId="75BB136A" w14:textId="5E8469FB">
      <w:pPr>
        <w:pStyle w:val="ParrafoORT"/>
        <w:rPr>
          <w:rFonts w:ascii="Times New Roman" w:hAnsi="Times New Roman" w:eastAsia="Calibri" w:cs="Times New Roman"/>
          <w:sz w:val="24"/>
          <w:szCs w:val="24"/>
        </w:rPr>
      </w:pPr>
      <w:r w:rsidRPr="01F9C17D" w:rsidR="753D4BC5">
        <w:rPr>
          <w:rFonts w:ascii="Times New Roman" w:hAnsi="Times New Roman" w:eastAsia="Calibri" w:cs="Times New Roman"/>
          <w:sz w:val="24"/>
          <w:szCs w:val="24"/>
        </w:rPr>
        <w:t>SQL Server</w:t>
      </w:r>
    </w:p>
    <w:p w:rsidR="45A9F9AA" w:rsidP="01F9C17D" w:rsidRDefault="45A9F9AA" w14:paraId="787B3378" w14:textId="38E3BF48">
      <w:pPr>
        <w:pStyle w:val="ParrafoORT"/>
        <w:rPr>
          <w:rFonts w:ascii="Times New Roman" w:hAnsi="Times New Roman" w:eastAsia="Calibri" w:cs="Times New Roman"/>
          <w:sz w:val="24"/>
          <w:szCs w:val="24"/>
        </w:rPr>
      </w:pPr>
      <w:r w:rsidRPr="341E98EB" w:rsidR="45A9F9AA">
        <w:rPr>
          <w:rFonts w:ascii="Times New Roman" w:hAnsi="Times New Roman" w:eastAsia="Calibri" w:cs="Times New Roman"/>
          <w:sz w:val="24"/>
          <w:szCs w:val="24"/>
        </w:rPr>
        <w:t xml:space="preserve">Contar con conexón a internet con </w:t>
      </w:r>
      <w:r w:rsidRPr="341E98EB" w:rsidR="7B1D93BC">
        <w:rPr>
          <w:rFonts w:ascii="Times New Roman" w:hAnsi="Times New Roman" w:eastAsia="Calibri" w:cs="Times New Roman"/>
          <w:sz w:val="24"/>
          <w:szCs w:val="24"/>
        </w:rPr>
        <w:t>5 M</w:t>
      </w:r>
      <w:r w:rsidRPr="341E98EB" w:rsidR="45A9F9AA">
        <w:rPr>
          <w:rFonts w:ascii="Times New Roman" w:hAnsi="Times New Roman" w:eastAsia="Calibri" w:cs="Times New Roman"/>
          <w:sz w:val="24"/>
          <w:szCs w:val="24"/>
        </w:rPr>
        <w:t>bps de baja</w:t>
      </w:r>
      <w:r w:rsidRPr="341E98EB" w:rsidR="5F0416D2">
        <w:rPr>
          <w:rFonts w:ascii="Times New Roman" w:hAnsi="Times New Roman" w:eastAsia="Calibri" w:cs="Times New Roman"/>
          <w:sz w:val="24"/>
          <w:szCs w:val="24"/>
        </w:rPr>
        <w:t xml:space="preserve">da </w:t>
      </w:r>
      <w:r w:rsidRPr="341E98EB" w:rsidR="5D36215F">
        <w:rPr>
          <w:rFonts w:ascii="Times New Roman" w:hAnsi="Times New Roman" w:eastAsia="Calibri" w:cs="Times New Roman"/>
          <w:sz w:val="24"/>
          <w:szCs w:val="24"/>
        </w:rPr>
        <w:t>y 256</w:t>
      </w:r>
      <w:r w:rsidRPr="341E98EB" w:rsidR="7723D369">
        <w:rPr>
          <w:rFonts w:ascii="Times New Roman" w:hAnsi="Times New Roman" w:eastAsia="Calibri" w:cs="Times New Roman"/>
          <w:sz w:val="24"/>
          <w:szCs w:val="24"/>
        </w:rPr>
        <w:t>Kb</w:t>
      </w:r>
      <w:r w:rsidRPr="341E98EB" w:rsidR="5F0416D2">
        <w:rPr>
          <w:rFonts w:ascii="Times New Roman" w:hAnsi="Times New Roman" w:eastAsia="Calibri" w:cs="Times New Roman"/>
          <w:sz w:val="24"/>
          <w:szCs w:val="24"/>
        </w:rPr>
        <w:t xml:space="preserve"> Mbps de salida.</w:t>
      </w:r>
    </w:p>
    <w:tbl>
      <w:tblPr>
        <w:tblStyle w:val="Tablaconcuadrcula"/>
        <w:tblW w:w="0" w:type="auto"/>
        <w:tblLayout w:type="fixed"/>
        <w:tblLook w:val="06A0" w:firstRow="1" w:lastRow="0" w:firstColumn="1" w:lastColumn="0" w:noHBand="1" w:noVBand="1"/>
      </w:tblPr>
      <w:tblGrid>
        <w:gridCol w:w="8490"/>
      </w:tblGrid>
      <w:tr w:rsidR="341E98EB" w:rsidTr="634B9797" w14:paraId="6B51D504">
        <w:tc>
          <w:tcPr>
            <w:tcW w:w="8490" w:type="dxa"/>
            <w:tcMar/>
          </w:tcPr>
          <w:p w:rsidR="0A371FAC" w:rsidP="341E98EB" w:rsidRDefault="0A371FAC" w14:paraId="58CA44CF" w14:textId="1E63426B">
            <w:pPr>
              <w:pStyle w:val="ParrafoORT"/>
            </w:pPr>
            <w:r w:rsidR="0A371FAC">
              <w:drawing>
                <wp:inline wp14:editId="355E44DF" wp14:anchorId="354FD0FF">
                  <wp:extent cx="5238748" cy="3461647"/>
                  <wp:effectExtent l="0" t="0" r="0" b="0"/>
                  <wp:docPr id="1817877223" name="" title=""/>
                  <wp:cNvGraphicFramePr>
                    <a:graphicFrameLocks noChangeAspect="1"/>
                  </wp:cNvGraphicFramePr>
                  <a:graphic>
                    <a:graphicData uri="http://schemas.openxmlformats.org/drawingml/2006/picture">
                      <pic:pic>
                        <pic:nvPicPr>
                          <pic:cNvPr id="0" name=""/>
                          <pic:cNvPicPr/>
                        </pic:nvPicPr>
                        <pic:blipFill>
                          <a:blip r:embed="Ra6047069079b47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38748" cy="3461647"/>
                          </a:xfrm>
                          <a:prstGeom prst="rect">
                            <a:avLst/>
                          </a:prstGeom>
                        </pic:spPr>
                      </pic:pic>
                    </a:graphicData>
                  </a:graphic>
                </wp:inline>
              </w:drawing>
            </w:r>
          </w:p>
        </w:tc>
      </w:tr>
      <w:tr w:rsidR="341E98EB" w:rsidTr="634B9797" w14:paraId="543E9DC6">
        <w:trPr>
          <w:trHeight w:val="330"/>
        </w:trPr>
        <w:tc>
          <w:tcPr>
            <w:tcW w:w="8490" w:type="dxa"/>
            <w:tcMar/>
          </w:tcPr>
          <w:p w:rsidR="0A371FAC" w:rsidP="341E98EB" w:rsidRDefault="0A371FAC" w14:paraId="6FECD184" w14:textId="7CEC2EBD">
            <w:pPr>
              <w:pStyle w:val="ParrafoORT"/>
              <w:jc w:val="center"/>
              <w:rPr>
                <w:rFonts w:ascii="Times New Roman" w:hAnsi="Times New Roman" w:eastAsia="Calibri" w:cs="Times New Roman"/>
                <w:sz w:val="24"/>
                <w:szCs w:val="24"/>
              </w:rPr>
            </w:pPr>
            <w:r w:rsidRPr="341E98EB" w:rsidR="0A371FAC">
              <w:rPr>
                <w:rFonts w:ascii="Times New Roman" w:hAnsi="Times New Roman" w:eastAsia="Calibri" w:cs="Times New Roman"/>
                <w:sz w:val="24"/>
                <w:szCs w:val="24"/>
              </w:rPr>
              <w:t>Diagrama de arquitectura</w:t>
            </w:r>
          </w:p>
        </w:tc>
      </w:tr>
    </w:tbl>
    <w:p w:rsidR="341E98EB" w:rsidP="341E98EB" w:rsidRDefault="341E98EB" w14:paraId="064CC374" w14:textId="65DE8A63">
      <w:pPr>
        <w:pStyle w:val="ParrafoORT"/>
        <w:rPr>
          <w:rFonts w:ascii="Times New Roman" w:hAnsi="Times New Roman" w:eastAsia="Calibri" w:cs="Times New Roman"/>
          <w:sz w:val="24"/>
          <w:szCs w:val="24"/>
        </w:rPr>
      </w:pPr>
    </w:p>
    <w:p w:rsidR="7E2B826A" w:rsidP="341E98EB" w:rsidRDefault="7E2B826A" w14:paraId="4EEE8CAE" w14:textId="2889571B">
      <w:pPr>
        <w:pStyle w:val="ParrafoORT"/>
        <w:rPr>
          <w:rFonts w:ascii="Times New Roman" w:hAnsi="Times New Roman" w:eastAsia="Calibri" w:cs="Times New Roman"/>
          <w:sz w:val="24"/>
          <w:szCs w:val="24"/>
        </w:rPr>
      </w:pPr>
      <w:r w:rsidRPr="634B9797" w:rsidR="7E2B826A">
        <w:rPr>
          <w:rFonts w:ascii="Times New Roman" w:hAnsi="Times New Roman" w:eastAsia="Calibri" w:cs="Times New Roman"/>
          <w:sz w:val="24"/>
          <w:szCs w:val="24"/>
        </w:rPr>
        <w:t>Luego de hacer un estudio inicial de las necesidades y requerimientos se llega al diseño del siguiente diagrama conceptual</w:t>
      </w:r>
    </w:p>
    <w:tbl>
      <w:tblPr>
        <w:tblStyle w:val="Tablaconcuadrcula"/>
        <w:tblW w:w="0" w:type="auto"/>
        <w:tblLayout w:type="fixed"/>
        <w:tblLook w:val="06A0" w:firstRow="1" w:lastRow="0" w:firstColumn="1" w:lastColumn="0" w:noHBand="1" w:noVBand="1"/>
      </w:tblPr>
      <w:tblGrid>
        <w:gridCol w:w="8490"/>
      </w:tblGrid>
      <w:tr w:rsidR="634B9797" w:rsidTr="634B9797" w14:paraId="050F2EAF">
        <w:tc>
          <w:tcPr>
            <w:tcW w:w="8490" w:type="dxa"/>
            <w:tcMar/>
          </w:tcPr>
          <w:p w:rsidR="4E0E4F14" w:rsidP="634B9797" w:rsidRDefault="4E0E4F14" w14:paraId="4AAFE0C0" w14:textId="03B532C0">
            <w:pPr>
              <w:pStyle w:val="ParrafoORT"/>
            </w:pPr>
            <w:r w:rsidR="4E0E4F14">
              <w:drawing>
                <wp:inline wp14:editId="3674B318" wp14:anchorId="05BD3C84">
                  <wp:extent cx="5238748" cy="4714875"/>
                  <wp:effectExtent l="0" t="0" r="0" b="0"/>
                  <wp:docPr id="1537553856" name="" title=""/>
                  <wp:cNvGraphicFramePr>
                    <a:graphicFrameLocks noChangeAspect="1"/>
                  </wp:cNvGraphicFramePr>
                  <a:graphic>
                    <a:graphicData uri="http://schemas.openxmlformats.org/drawingml/2006/picture">
                      <pic:pic>
                        <pic:nvPicPr>
                          <pic:cNvPr id="0" name=""/>
                          <pic:cNvPicPr/>
                        </pic:nvPicPr>
                        <pic:blipFill>
                          <a:blip r:embed="Rf11334fe25074783">
                            <a:extLst>
                              <a:ext xmlns:a="http://schemas.openxmlformats.org/drawingml/2006/main" uri="{28A0092B-C50C-407E-A947-70E740481C1C}">
                                <a14:useLocalDpi val="0"/>
                              </a:ext>
                            </a:extLst>
                          </a:blip>
                          <a:stretch>
                            <a:fillRect/>
                          </a:stretch>
                        </pic:blipFill>
                        <pic:spPr>
                          <a:xfrm>
                            <a:off x="0" y="0"/>
                            <a:ext cx="5238748" cy="4714875"/>
                          </a:xfrm>
                          <a:prstGeom prst="rect">
                            <a:avLst/>
                          </a:prstGeom>
                        </pic:spPr>
                      </pic:pic>
                    </a:graphicData>
                  </a:graphic>
                </wp:inline>
              </w:drawing>
            </w:r>
          </w:p>
        </w:tc>
      </w:tr>
      <w:tr w:rsidR="634B9797" w:rsidTr="634B9797" w14:paraId="106B0E9B">
        <w:tc>
          <w:tcPr>
            <w:tcW w:w="8490" w:type="dxa"/>
            <w:tcMar/>
          </w:tcPr>
          <w:p w:rsidR="4E0E4F14" w:rsidP="634B9797" w:rsidRDefault="4E0E4F14" w14:paraId="6B1AC583" w14:textId="60957D28">
            <w:pPr>
              <w:pStyle w:val="ParrafoORT"/>
              <w:jc w:val="center"/>
            </w:pPr>
            <w:r w:rsidR="4E0E4F14">
              <w:rPr/>
              <w:t>Diagrama conceptual</w:t>
            </w:r>
          </w:p>
        </w:tc>
      </w:tr>
    </w:tbl>
    <w:p w:rsidR="3A9231D8" w:rsidP="01F9C17D" w:rsidRDefault="3A9231D8" w14:paraId="2F0E2470" w14:textId="2F23A642">
      <w:pPr>
        <w:pStyle w:val="SubNivelORT"/>
        <w:numPr>
          <w:numId w:val="0"/>
        </w:numPr>
        <w:ind w:left="357"/>
        <w:rPr>
          <w:rFonts w:ascii="Times New Roman" w:hAnsi="Times New Roman" w:eastAsia="Times New Roman" w:cs="Times New Roman"/>
          <w:b w:val="1"/>
          <w:bCs w:val="1"/>
          <w:sz w:val="28"/>
          <w:szCs w:val="28"/>
        </w:rPr>
      </w:pPr>
      <w:r w:rsidR="3A9231D8">
        <w:rPr/>
        <w:t>2.8.4. Análisis de factibilidad.</w:t>
      </w:r>
    </w:p>
    <w:p w:rsidR="3096C516" w:rsidP="01F9C17D" w:rsidRDefault="3096C516" w14:paraId="043AAC52" w14:textId="67FF94E7">
      <w:pPr>
        <w:pStyle w:val="SubNivelORT"/>
        <w:numPr>
          <w:numId w:val="0"/>
        </w:numPr>
        <w:ind w:left="357"/>
        <w:rPr>
          <w:rFonts w:ascii="Times New Roman" w:hAnsi="Times New Roman" w:eastAsia="Times New Roman" w:cs="Times New Roman"/>
          <w:b w:val="1"/>
          <w:bCs w:val="1"/>
          <w:sz w:val="28"/>
          <w:szCs w:val="28"/>
        </w:rPr>
      </w:pPr>
      <w:r w:rsidR="3096C516">
        <w:rPr/>
        <w:t>2.8.4.1. Operativa</w:t>
      </w:r>
    </w:p>
    <w:p w:rsidR="1D9123F0" w:rsidP="01F9C17D" w:rsidRDefault="1D9123F0" w14:paraId="468E6F66" w14:textId="1FAB2848">
      <w:pPr>
        <w:pStyle w:val="ParrafoORT"/>
        <w:rPr>
          <w:rFonts w:ascii="Times New Roman" w:hAnsi="Times New Roman" w:eastAsia="Calibri" w:cs="Times New Roman"/>
          <w:sz w:val="24"/>
          <w:szCs w:val="24"/>
        </w:rPr>
      </w:pPr>
      <w:r w:rsidRPr="16D725E3" w:rsidR="1D9123F0">
        <w:rPr>
          <w:rFonts w:ascii="Times New Roman" w:hAnsi="Times New Roman" w:eastAsia="Calibri" w:cs="Times New Roman"/>
          <w:sz w:val="24"/>
          <w:szCs w:val="24"/>
        </w:rPr>
        <w:t xml:space="preserve">El sistema es factible desde el punto de vista operativo, ya que los servicios que ofrece </w:t>
      </w:r>
      <w:r w:rsidRPr="16D725E3" w:rsidR="3EA6DFEE">
        <w:rPr>
          <w:rFonts w:ascii="Times New Roman" w:hAnsi="Times New Roman" w:eastAsia="Calibri" w:cs="Times New Roman"/>
          <w:sz w:val="24"/>
          <w:szCs w:val="24"/>
        </w:rPr>
        <w:t>unifican</w:t>
      </w:r>
      <w:r w:rsidRPr="16D725E3" w:rsidR="1D9123F0">
        <w:rPr>
          <w:rFonts w:ascii="Times New Roman" w:hAnsi="Times New Roman" w:eastAsia="Calibri" w:cs="Times New Roman"/>
          <w:sz w:val="24"/>
          <w:szCs w:val="24"/>
        </w:rPr>
        <w:t xml:space="preserve"> los procesos que hoy se hacen por separado, </w:t>
      </w:r>
      <w:r w:rsidRPr="16D725E3" w:rsidR="1B49B6FD">
        <w:rPr>
          <w:rFonts w:ascii="Times New Roman" w:hAnsi="Times New Roman" w:eastAsia="Calibri" w:cs="Times New Roman"/>
          <w:sz w:val="24"/>
          <w:szCs w:val="24"/>
        </w:rPr>
        <w:t>además</w:t>
      </w:r>
      <w:r w:rsidRPr="16D725E3" w:rsidR="1D9123F0">
        <w:rPr>
          <w:rFonts w:ascii="Times New Roman" w:hAnsi="Times New Roman" w:eastAsia="Calibri" w:cs="Times New Roman"/>
          <w:sz w:val="24"/>
          <w:szCs w:val="24"/>
        </w:rPr>
        <w:t xml:space="preserve"> de lograr control y consi</w:t>
      </w:r>
      <w:r w:rsidRPr="16D725E3" w:rsidR="55CF72BD">
        <w:rPr>
          <w:rFonts w:ascii="Times New Roman" w:hAnsi="Times New Roman" w:eastAsia="Calibri" w:cs="Times New Roman"/>
          <w:sz w:val="24"/>
          <w:szCs w:val="24"/>
        </w:rPr>
        <w:t xml:space="preserve">stencia en la planificación de los escalafones, </w:t>
      </w:r>
      <w:r w:rsidRPr="16D725E3" w:rsidR="3B887BBA">
        <w:rPr>
          <w:rFonts w:ascii="Times New Roman" w:hAnsi="Times New Roman" w:eastAsia="Calibri" w:cs="Times New Roman"/>
          <w:sz w:val="24"/>
          <w:szCs w:val="24"/>
        </w:rPr>
        <w:t>trae visualización de la operativa global, y mejor percepción de los acontecimientos diarios que pueden eventualmente suceder</w:t>
      </w:r>
      <w:r w:rsidRPr="16D725E3" w:rsidR="423197B9">
        <w:rPr>
          <w:rFonts w:ascii="Times New Roman" w:hAnsi="Times New Roman" w:eastAsia="Calibri" w:cs="Times New Roman"/>
          <w:sz w:val="24"/>
          <w:szCs w:val="24"/>
        </w:rPr>
        <w:t xml:space="preserve"> referido a la operativa.</w:t>
      </w:r>
    </w:p>
    <w:p w:rsidR="72F51E2B" w:rsidP="01F9C17D" w:rsidRDefault="72F51E2B" w14:paraId="0248355A" w14:textId="0D34B9E4">
      <w:pPr>
        <w:pStyle w:val="ParrafoORT"/>
        <w:rPr>
          <w:rFonts w:ascii="Times New Roman" w:hAnsi="Times New Roman" w:eastAsia="Calibri" w:cs="Times New Roman"/>
          <w:sz w:val="24"/>
          <w:szCs w:val="24"/>
        </w:rPr>
      </w:pPr>
      <w:r w:rsidRPr="16D725E3" w:rsidR="276DB3EB">
        <w:rPr>
          <w:rFonts w:ascii="Times New Roman" w:hAnsi="Times New Roman" w:eastAsia="Calibri" w:cs="Times New Roman"/>
          <w:sz w:val="24"/>
          <w:szCs w:val="24"/>
        </w:rPr>
        <w:t>Además,</w:t>
      </w:r>
      <w:r w:rsidRPr="16D725E3" w:rsidR="72F51E2B">
        <w:rPr>
          <w:rFonts w:ascii="Times New Roman" w:hAnsi="Times New Roman" w:eastAsia="Calibri" w:cs="Times New Roman"/>
          <w:sz w:val="24"/>
          <w:szCs w:val="24"/>
        </w:rPr>
        <w:t xml:space="preserve"> el cliente destaca el beneficio de acceder desde cualquier parte para el trabajo diario debido a que la pandemia </w:t>
      </w:r>
      <w:proofErr w:type="gramStart"/>
      <w:r w:rsidRPr="16D725E3" w:rsidR="72F51E2B">
        <w:rPr>
          <w:rFonts w:ascii="Times New Roman" w:hAnsi="Times New Roman" w:eastAsia="Calibri" w:cs="Times New Roman"/>
          <w:sz w:val="24"/>
          <w:szCs w:val="24"/>
        </w:rPr>
        <w:t>a</w:t>
      </w:r>
      <w:proofErr w:type="gramEnd"/>
      <w:r w:rsidRPr="16D725E3" w:rsidR="72F51E2B">
        <w:rPr>
          <w:rFonts w:ascii="Times New Roman" w:hAnsi="Times New Roman" w:eastAsia="Calibri" w:cs="Times New Roman"/>
          <w:sz w:val="24"/>
          <w:szCs w:val="24"/>
        </w:rPr>
        <w:t xml:space="preserve"> provocado un cambio en la </w:t>
      </w:r>
      <w:r w:rsidRPr="16D725E3" w:rsidR="67CA3D67">
        <w:rPr>
          <w:rFonts w:ascii="Times New Roman" w:hAnsi="Times New Roman" w:eastAsia="Calibri" w:cs="Times New Roman"/>
          <w:sz w:val="24"/>
          <w:szCs w:val="24"/>
        </w:rPr>
        <w:t>visión de</w:t>
      </w:r>
      <w:r w:rsidRPr="16D725E3" w:rsidR="12A177AD">
        <w:rPr>
          <w:rFonts w:ascii="Times New Roman" w:hAnsi="Times New Roman" w:eastAsia="Calibri" w:cs="Times New Roman"/>
          <w:sz w:val="24"/>
          <w:szCs w:val="24"/>
        </w:rPr>
        <w:t xml:space="preserve"> los procesos en general.</w:t>
      </w:r>
    </w:p>
    <w:p w:rsidR="6A17A823" w:rsidP="01F9C17D" w:rsidRDefault="6A17A823" w14:paraId="3895DBAC" w14:textId="68EC34C0">
      <w:pPr>
        <w:pStyle w:val="SubNivelORT"/>
        <w:numPr>
          <w:numId w:val="0"/>
        </w:numPr>
        <w:ind w:left="357"/>
        <w:rPr>
          <w:rFonts w:ascii="Times New Roman" w:hAnsi="Times New Roman" w:eastAsia="Times New Roman" w:cs="Times New Roman"/>
          <w:b w:val="1"/>
          <w:bCs w:val="1"/>
          <w:sz w:val="28"/>
          <w:szCs w:val="28"/>
        </w:rPr>
      </w:pPr>
      <w:r w:rsidR="6A17A823">
        <w:rPr/>
        <w:t>2.8.4.2 Técnica.</w:t>
      </w:r>
    </w:p>
    <w:p w:rsidR="74CAC2A2" w:rsidP="01F9C17D" w:rsidRDefault="74CAC2A2" w14:paraId="681519CD" w14:textId="7737B32A">
      <w:pPr>
        <w:pStyle w:val="ParrafoORT"/>
        <w:rPr>
          <w:rFonts w:ascii="Times New Roman" w:hAnsi="Times New Roman" w:eastAsia="Calibri" w:cs="Times New Roman"/>
          <w:sz w:val="24"/>
          <w:szCs w:val="24"/>
        </w:rPr>
      </w:pPr>
      <w:r w:rsidRPr="01F9C17D" w:rsidR="74CAC2A2">
        <w:rPr>
          <w:rFonts w:ascii="Times New Roman" w:hAnsi="Times New Roman" w:eastAsia="Calibri" w:cs="Times New Roman"/>
          <w:sz w:val="24"/>
          <w:szCs w:val="24"/>
        </w:rPr>
        <w:t xml:space="preserve">Como técnica de desarrollo para la solución del sistema se utiliza el IDE de Visual Studio 2019 </w:t>
      </w:r>
      <w:r w:rsidRPr="01F9C17D" w:rsidR="53FEDFCA">
        <w:rPr>
          <w:rFonts w:ascii="Times New Roman" w:hAnsi="Times New Roman" w:eastAsia="Calibri" w:cs="Times New Roman"/>
          <w:sz w:val="24"/>
          <w:szCs w:val="24"/>
        </w:rPr>
        <w:t>con todas las herramientas que el lenguaje C# Core .NET 5.0</w:t>
      </w:r>
      <w:r w:rsidRPr="01F9C17D" w:rsidR="74E53D9E">
        <w:rPr>
          <w:rFonts w:ascii="Times New Roman" w:hAnsi="Times New Roman" w:eastAsia="Calibri" w:cs="Times New Roman"/>
          <w:sz w:val="24"/>
          <w:szCs w:val="24"/>
        </w:rPr>
        <w:t xml:space="preserve"> puede proporcionar y el </w:t>
      </w:r>
      <w:proofErr w:type="spellStart"/>
      <w:r w:rsidRPr="01F9C17D" w:rsidR="74E53D9E">
        <w:rPr>
          <w:rFonts w:ascii="Times New Roman" w:hAnsi="Times New Roman" w:eastAsia="Calibri" w:cs="Times New Roman"/>
          <w:sz w:val="24"/>
          <w:szCs w:val="24"/>
        </w:rPr>
        <w:t>deploy</w:t>
      </w:r>
      <w:proofErr w:type="spellEnd"/>
      <w:r w:rsidRPr="01F9C17D" w:rsidR="74E53D9E">
        <w:rPr>
          <w:rFonts w:ascii="Times New Roman" w:hAnsi="Times New Roman" w:eastAsia="Calibri" w:cs="Times New Roman"/>
          <w:sz w:val="24"/>
          <w:szCs w:val="24"/>
        </w:rPr>
        <w:t xml:space="preserve"> será en Azure al igual que SQL Server de Azure ya que todo se implementa perfectamen</w:t>
      </w:r>
      <w:r w:rsidRPr="01F9C17D" w:rsidR="47EEB591">
        <w:rPr>
          <w:rFonts w:ascii="Times New Roman" w:hAnsi="Times New Roman" w:eastAsia="Calibri" w:cs="Times New Roman"/>
          <w:sz w:val="24"/>
          <w:szCs w:val="24"/>
        </w:rPr>
        <w:t>te bajo el mismo ecosistema.</w:t>
      </w:r>
    </w:p>
    <w:p w:rsidR="1F237135" w:rsidP="01F9C17D" w:rsidRDefault="1F237135" w14:paraId="6BD46665" w14:textId="20B71EB7">
      <w:pPr>
        <w:pStyle w:val="ParrafoORT"/>
        <w:rPr>
          <w:rFonts w:ascii="Times New Roman" w:hAnsi="Times New Roman" w:eastAsia="Calibri" w:cs="Times New Roman"/>
          <w:sz w:val="24"/>
          <w:szCs w:val="24"/>
        </w:rPr>
      </w:pPr>
      <w:r w:rsidRPr="01F9C17D" w:rsidR="1F237135">
        <w:rPr>
          <w:rFonts w:ascii="Times New Roman" w:hAnsi="Times New Roman" w:eastAsia="Calibri" w:cs="Times New Roman"/>
          <w:sz w:val="24"/>
          <w:szCs w:val="24"/>
        </w:rPr>
        <w:t xml:space="preserve">Como técnica por parte del cliente se pacta comenzar con la planificación de dos o tres servicios </w:t>
      </w:r>
      <w:r w:rsidRPr="01F9C17D" w:rsidR="13CD715B">
        <w:rPr>
          <w:rFonts w:ascii="Times New Roman" w:hAnsi="Times New Roman" w:eastAsia="Calibri" w:cs="Times New Roman"/>
          <w:sz w:val="24"/>
          <w:szCs w:val="24"/>
        </w:rPr>
        <w:t>como parte de la capacitación durante un mes.</w:t>
      </w:r>
    </w:p>
    <w:p w:rsidR="6B2593F3" w:rsidP="01F9C17D" w:rsidRDefault="6B2593F3" w14:paraId="3AF4AB26" w14:textId="5FEC7B7B">
      <w:pPr>
        <w:pStyle w:val="SubNivelORT"/>
        <w:numPr>
          <w:numId w:val="0"/>
        </w:numPr>
        <w:ind w:left="357"/>
        <w:rPr>
          <w:rFonts w:ascii="Times New Roman" w:hAnsi="Times New Roman" w:eastAsia="Times New Roman" w:cs="Times New Roman"/>
          <w:b w:val="1"/>
          <w:bCs w:val="1"/>
          <w:sz w:val="28"/>
          <w:szCs w:val="28"/>
        </w:rPr>
      </w:pPr>
      <w:r w:rsidR="6B2593F3">
        <w:rPr/>
        <w:t>2.8.4.3. Legal</w:t>
      </w:r>
    </w:p>
    <w:p w:rsidR="50DE9CF0" w:rsidP="01F9C17D" w:rsidRDefault="50DE9CF0" w14:paraId="351B4A5E" w14:textId="4B315C73">
      <w:pPr>
        <w:pStyle w:val="ParrafoORT"/>
        <w:rPr>
          <w:rFonts w:ascii="Times New Roman" w:hAnsi="Times New Roman" w:eastAsia="Calibri" w:cs="Times New Roman"/>
          <w:sz w:val="24"/>
          <w:szCs w:val="24"/>
        </w:rPr>
      </w:pPr>
      <w:r w:rsidRPr="1658626F" w:rsidR="50DE9CF0">
        <w:rPr>
          <w:rFonts w:ascii="Times New Roman" w:hAnsi="Times New Roman" w:eastAsia="Calibri" w:cs="Times New Roman"/>
          <w:sz w:val="24"/>
          <w:szCs w:val="24"/>
        </w:rPr>
        <w:t xml:space="preserve">Se cuenta con licencias de </w:t>
      </w:r>
      <w:r w:rsidRPr="1658626F" w:rsidR="74D8EAF1">
        <w:rPr>
          <w:rFonts w:ascii="Times New Roman" w:hAnsi="Times New Roman" w:eastAsia="Calibri" w:cs="Times New Roman"/>
          <w:sz w:val="24"/>
          <w:szCs w:val="24"/>
        </w:rPr>
        <w:t>Microsoft</w:t>
      </w:r>
      <w:r w:rsidRPr="1658626F" w:rsidR="50DE9CF0">
        <w:rPr>
          <w:rFonts w:ascii="Times New Roman" w:hAnsi="Times New Roman" w:eastAsia="Calibri" w:cs="Times New Roman"/>
          <w:sz w:val="24"/>
          <w:szCs w:val="24"/>
        </w:rPr>
        <w:t xml:space="preserve"> proporcionado por la </w:t>
      </w:r>
      <w:r w:rsidRPr="1658626F" w:rsidR="48A592DA">
        <w:rPr>
          <w:rFonts w:ascii="Times New Roman" w:hAnsi="Times New Roman" w:eastAsia="Calibri" w:cs="Times New Roman"/>
          <w:sz w:val="24"/>
          <w:szCs w:val="24"/>
        </w:rPr>
        <w:t>Universidad</w:t>
      </w:r>
      <w:r w:rsidRPr="1658626F" w:rsidR="50DE9CF0">
        <w:rPr>
          <w:rFonts w:ascii="Times New Roman" w:hAnsi="Times New Roman" w:eastAsia="Calibri" w:cs="Times New Roman"/>
          <w:sz w:val="24"/>
          <w:szCs w:val="24"/>
        </w:rPr>
        <w:t xml:space="preserve"> ORT, y </w:t>
      </w:r>
      <w:r w:rsidRPr="1658626F" w:rsidR="06E3B7E5">
        <w:rPr>
          <w:rFonts w:ascii="Times New Roman" w:hAnsi="Times New Roman" w:eastAsia="Calibri" w:cs="Times New Roman"/>
          <w:sz w:val="24"/>
          <w:szCs w:val="24"/>
        </w:rPr>
        <w:t>las demás implementaciones serán contempladas por los servicios que Azure ofrece.</w:t>
      </w:r>
    </w:p>
    <w:p w:rsidR="06E3B7E5" w:rsidP="01F9C17D" w:rsidRDefault="06E3B7E5" w14:paraId="6C5E45CA" w14:textId="1B9B58DE">
      <w:pPr>
        <w:pStyle w:val="ParrafoORT"/>
        <w:rPr>
          <w:rFonts w:ascii="Times New Roman" w:hAnsi="Times New Roman" w:eastAsia="Calibri" w:cs="Times New Roman"/>
          <w:sz w:val="24"/>
          <w:szCs w:val="24"/>
        </w:rPr>
      </w:pPr>
      <w:r w:rsidRPr="01F9C17D" w:rsidR="06E3B7E5">
        <w:rPr>
          <w:rFonts w:ascii="Times New Roman" w:hAnsi="Times New Roman" w:eastAsia="Calibri" w:cs="Times New Roman"/>
          <w:sz w:val="24"/>
          <w:szCs w:val="24"/>
        </w:rPr>
        <w:t xml:space="preserve">El reporte de horas efectivas para sueldos está regido por el laudo de seguridad </w:t>
      </w:r>
      <w:r w:rsidRPr="01F9C17D" w:rsidR="06E3B7E5">
        <w:rPr>
          <w:rFonts w:ascii="Times New Roman" w:hAnsi="Times New Roman" w:eastAsia="Calibri" w:cs="Times New Roman"/>
          <w:sz w:val="24"/>
          <w:szCs w:val="24"/>
        </w:rPr>
        <w:t>física</w:t>
      </w:r>
      <w:r w:rsidRPr="01F9C17D" w:rsidR="06E3B7E5">
        <w:rPr>
          <w:rFonts w:ascii="Times New Roman" w:hAnsi="Times New Roman" w:eastAsia="Calibri" w:cs="Times New Roman"/>
          <w:sz w:val="24"/>
          <w:szCs w:val="24"/>
        </w:rPr>
        <w:t xml:space="preserve"> según consejo de salario actual.</w:t>
      </w:r>
    </w:p>
    <w:p w:rsidR="69625922" w:rsidP="01F9C17D" w:rsidRDefault="69625922" w14:paraId="51B0D906" w14:textId="549DB8CF">
      <w:pPr>
        <w:pStyle w:val="SubNivelORT"/>
        <w:numPr>
          <w:numId w:val="0"/>
        </w:numPr>
        <w:ind w:left="357"/>
        <w:rPr>
          <w:rFonts w:ascii="Times New Roman" w:hAnsi="Times New Roman" w:eastAsia="Times New Roman" w:cs="Times New Roman"/>
          <w:b w:val="1"/>
          <w:bCs w:val="1"/>
          <w:sz w:val="28"/>
          <w:szCs w:val="28"/>
        </w:rPr>
      </w:pPr>
      <w:r w:rsidR="69625922">
        <w:rPr/>
        <w:t>2.8.4.4. Económica.</w:t>
      </w:r>
    </w:p>
    <w:p w:rsidR="1BBE43AE" w:rsidP="787AF491" w:rsidRDefault="1BBE43AE" w14:paraId="462C61E3" w14:textId="1658EB67">
      <w:pPr>
        <w:pStyle w:val="ParrafoORT"/>
        <w:rPr>
          <w:rFonts w:ascii="Times New Roman" w:hAnsi="Times New Roman" w:eastAsia="Calibri" w:cs="Times New Roman"/>
          <w:sz w:val="24"/>
          <w:szCs w:val="24"/>
        </w:rPr>
      </w:pPr>
      <w:r w:rsidRPr="341E98EB" w:rsidR="1BBE43AE">
        <w:rPr>
          <w:rFonts w:ascii="Times New Roman" w:hAnsi="Times New Roman" w:eastAsia="Calibri" w:cs="Times New Roman"/>
          <w:sz w:val="24"/>
          <w:szCs w:val="24"/>
        </w:rPr>
        <w:t xml:space="preserve">El cliente tiene previsto la implementación </w:t>
      </w:r>
      <w:r w:rsidRPr="341E98EB" w:rsidR="52B4C6E0">
        <w:rPr>
          <w:rFonts w:ascii="Times New Roman" w:hAnsi="Times New Roman" w:eastAsia="Calibri" w:cs="Times New Roman"/>
          <w:sz w:val="24"/>
          <w:szCs w:val="24"/>
        </w:rPr>
        <w:t>del sistema en la nube de Azure ya que pl</w:t>
      </w:r>
      <w:r w:rsidRPr="341E98EB" w:rsidR="095E4CA5">
        <w:rPr>
          <w:rFonts w:ascii="Times New Roman" w:hAnsi="Times New Roman" w:eastAsia="Calibri" w:cs="Times New Roman"/>
          <w:sz w:val="24"/>
          <w:szCs w:val="24"/>
        </w:rPr>
        <w:t xml:space="preserve">antea que es </w:t>
      </w:r>
      <w:r w:rsidRPr="341E98EB" w:rsidR="3DAE2E38">
        <w:rPr>
          <w:rFonts w:ascii="Times New Roman" w:hAnsi="Times New Roman" w:eastAsia="Calibri" w:cs="Times New Roman"/>
          <w:sz w:val="24"/>
          <w:szCs w:val="24"/>
        </w:rPr>
        <w:t>necesario</w:t>
      </w:r>
      <w:r w:rsidRPr="341E98EB" w:rsidR="095E4CA5">
        <w:rPr>
          <w:rFonts w:ascii="Times New Roman" w:hAnsi="Times New Roman" w:eastAsia="Calibri" w:cs="Times New Roman"/>
          <w:sz w:val="24"/>
          <w:szCs w:val="24"/>
        </w:rPr>
        <w:t xml:space="preserve"> durante esta primera instancia del proyecto evaluar la aceptación y usabilidad por parte del área operativa.</w:t>
      </w:r>
    </w:p>
    <w:p w:rsidR="095E4CA5" w:rsidP="787AF491" w:rsidRDefault="095E4CA5" w14:paraId="401A6011" w14:textId="549DB8CF">
      <w:pPr>
        <w:pStyle w:val="ParrafoORT"/>
        <w:rPr>
          <w:rFonts w:ascii="Times New Roman" w:hAnsi="Times New Roman" w:eastAsia="Calibri" w:cs="Times New Roman"/>
          <w:sz w:val="24"/>
          <w:szCs w:val="24"/>
        </w:rPr>
      </w:pPr>
      <w:r w:rsidRPr="7F3E1F30" w:rsidR="095E4CA5">
        <w:rPr>
          <w:rFonts w:ascii="Times New Roman" w:hAnsi="Times New Roman" w:eastAsia="Calibri" w:cs="Times New Roman"/>
          <w:sz w:val="24"/>
          <w:szCs w:val="24"/>
        </w:rPr>
        <w:t xml:space="preserve">El cliente prefiere pagar </w:t>
      </w:r>
      <w:r w:rsidRPr="7F3E1F30" w:rsidR="6FD129E9">
        <w:rPr>
          <w:rFonts w:ascii="Times New Roman" w:hAnsi="Times New Roman" w:eastAsia="Calibri" w:cs="Times New Roman"/>
          <w:sz w:val="24"/>
          <w:szCs w:val="24"/>
        </w:rPr>
        <w:t>el tiempo necesario</w:t>
      </w:r>
      <w:r w:rsidRPr="7F3E1F30" w:rsidR="095E4CA5">
        <w:rPr>
          <w:rFonts w:ascii="Times New Roman" w:hAnsi="Times New Roman" w:eastAsia="Calibri" w:cs="Times New Roman"/>
          <w:sz w:val="24"/>
          <w:szCs w:val="24"/>
        </w:rPr>
        <w:t xml:space="preserve"> de uso del sistema de la nube </w:t>
      </w:r>
      <w:r w:rsidRPr="7F3E1F30" w:rsidR="3458735D">
        <w:rPr>
          <w:rFonts w:ascii="Times New Roman" w:hAnsi="Times New Roman" w:eastAsia="Calibri" w:cs="Times New Roman"/>
          <w:sz w:val="24"/>
          <w:szCs w:val="24"/>
        </w:rPr>
        <w:t xml:space="preserve">de Azure </w:t>
      </w:r>
      <w:r w:rsidRPr="7F3E1F30" w:rsidR="095E4CA5">
        <w:rPr>
          <w:rFonts w:ascii="Times New Roman" w:hAnsi="Times New Roman" w:eastAsia="Calibri" w:cs="Times New Roman"/>
          <w:sz w:val="24"/>
          <w:szCs w:val="24"/>
        </w:rPr>
        <w:t xml:space="preserve">y como segunda instancia pasada la </w:t>
      </w:r>
      <w:r w:rsidRPr="7F3E1F30" w:rsidR="107EB751">
        <w:rPr>
          <w:rFonts w:ascii="Times New Roman" w:hAnsi="Times New Roman" w:eastAsia="Calibri" w:cs="Times New Roman"/>
          <w:sz w:val="24"/>
          <w:szCs w:val="24"/>
        </w:rPr>
        <w:t xml:space="preserve">aceptación general de todos los </w:t>
      </w:r>
      <w:r w:rsidRPr="7F3E1F30" w:rsidR="0B935CF0">
        <w:rPr>
          <w:rFonts w:ascii="Times New Roman" w:hAnsi="Times New Roman" w:eastAsia="Calibri" w:cs="Times New Roman"/>
          <w:sz w:val="24"/>
          <w:szCs w:val="24"/>
        </w:rPr>
        <w:t>involucrados,</w:t>
      </w:r>
      <w:r w:rsidRPr="7F3E1F30" w:rsidR="107EB751">
        <w:rPr>
          <w:rFonts w:ascii="Times New Roman" w:hAnsi="Times New Roman" w:eastAsia="Calibri" w:cs="Times New Roman"/>
          <w:sz w:val="24"/>
          <w:szCs w:val="24"/>
        </w:rPr>
        <w:t xml:space="preserve"> comenzar con un proyecto de servidor propio, adaptado a sus necesidades.</w:t>
      </w:r>
    </w:p>
    <w:p w:rsidR="23A8437A" w:rsidP="341E98EB" w:rsidRDefault="23A8437A" w14:paraId="7D2C8EEA" w14:textId="02DDEC05">
      <w:pPr>
        <w:pStyle w:val="ParrafoORT"/>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6B2ADF69">
        <w:rPr>
          <w:rFonts w:ascii="Times New Roman" w:hAnsi="Times New Roman" w:eastAsia="Calibri" w:cs="Times New Roman"/>
          <w:sz w:val="24"/>
          <w:szCs w:val="24"/>
        </w:rPr>
        <w:t xml:space="preserve">En este caso </w:t>
      </w:r>
      <w:r w:rsidRPr="341E98EB" w:rsidR="3959C1ED">
        <w:rPr>
          <w:rFonts w:ascii="Times New Roman" w:hAnsi="Times New Roman" w:eastAsia="Calibri" w:cs="Times New Roman"/>
          <w:sz w:val="24"/>
          <w:szCs w:val="24"/>
        </w:rPr>
        <w:t xml:space="preserve">según los requerimientos </w:t>
      </w:r>
      <w:proofErr w:type="gramStart"/>
      <w:r w:rsidRPr="341E98EB" w:rsidR="52D0CF02">
        <w:rPr>
          <w:rFonts w:ascii="Times New Roman" w:hAnsi="Times New Roman" w:eastAsia="Calibri" w:cs="Times New Roman"/>
          <w:sz w:val="24"/>
          <w:szCs w:val="24"/>
        </w:rPr>
        <w:t xml:space="preserve">mínimos </w:t>
      </w:r>
      <w:r w:rsidRPr="341E98EB" w:rsidR="51AB28AD">
        <w:rPr>
          <w:rFonts w:ascii="Times New Roman" w:hAnsi="Times New Roman" w:eastAsia="Calibri" w:cs="Times New Roman"/>
          <w:sz w:val="24"/>
          <w:szCs w:val="24"/>
        </w:rPr>
        <w:t xml:space="preserve"> para</w:t>
      </w:r>
      <w:proofErr w:type="gramEnd"/>
      <w:r w:rsidRPr="341E98EB" w:rsidR="51AB28AD">
        <w:rPr>
          <w:rFonts w:ascii="Times New Roman" w:hAnsi="Times New Roman" w:eastAsia="Calibri" w:cs="Times New Roman"/>
          <w:sz w:val="24"/>
          <w:szCs w:val="24"/>
        </w:rPr>
        <w:t xml:space="preserve"> realizar los </w:t>
      </w:r>
      <w:proofErr w:type="spellStart"/>
      <w:r w:rsidRPr="341E98EB" w:rsidR="51AB28AD">
        <w:rPr>
          <w:rFonts w:ascii="Times New Roman" w:hAnsi="Times New Roman" w:eastAsia="Calibri" w:cs="Times New Roman"/>
          <w:sz w:val="24"/>
          <w:szCs w:val="24"/>
        </w:rPr>
        <w:t>deploy</w:t>
      </w:r>
      <w:proofErr w:type="spellEnd"/>
      <w:r w:rsidRPr="341E98EB" w:rsidR="51AB28AD">
        <w:rPr>
          <w:rFonts w:ascii="Times New Roman" w:hAnsi="Times New Roman" w:eastAsia="Calibri" w:cs="Times New Roman"/>
          <w:sz w:val="24"/>
          <w:szCs w:val="24"/>
        </w:rPr>
        <w:t xml:space="preserve"> de prueba, se hará con las configuraciones que nos proporcione ventajas de ahorro de precio llegando como máximo a pagar USD 10</w:t>
      </w:r>
      <w:r w:rsidRPr="341E98EB" w:rsidR="023CA80A">
        <w:rPr>
          <w:rFonts w:ascii="Times New Roman" w:hAnsi="Times New Roman" w:eastAsia="Calibri" w:cs="Times New Roman"/>
          <w:sz w:val="24"/>
          <w:szCs w:val="24"/>
        </w:rPr>
        <w:t xml:space="preserve">, mas lo </w:t>
      </w:r>
      <w:proofErr w:type="spellStart"/>
      <w:r w:rsidRPr="341E98EB" w:rsidR="023CA80A">
        <w:rPr>
          <w:rFonts w:ascii="Times New Roman" w:hAnsi="Times New Roman" w:eastAsia="Calibri" w:cs="Times New Roman"/>
          <w:sz w:val="24"/>
          <w:szCs w:val="24"/>
        </w:rPr>
        <w:t>creditos</w:t>
      </w:r>
      <w:proofErr w:type="spellEnd"/>
      <w:r w:rsidRPr="341E98EB" w:rsidR="023CA80A">
        <w:rPr>
          <w:rFonts w:ascii="Times New Roman" w:hAnsi="Times New Roman" w:eastAsia="Calibri" w:cs="Times New Roman"/>
          <w:sz w:val="24"/>
          <w:szCs w:val="24"/>
        </w:rPr>
        <w:t xml:space="preserve"> gratuitos que proporciona Azure por tener cuenta de estudiante</w:t>
      </w:r>
    </w:p>
    <w:p w:rsidR="23A8437A" w:rsidP="341E98EB" w:rsidRDefault="23A8437A" w14:paraId="0FBDCD76" w14:textId="25E962BE">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51AB28AD">
        <w:rPr>
          <w:rFonts w:ascii="Times New Roman" w:hAnsi="Times New Roman" w:eastAsia="Calibri" w:cs="Times New Roman"/>
          <w:sz w:val="24"/>
          <w:szCs w:val="24"/>
        </w:rPr>
        <w:t xml:space="preserve">En caso de que se necesitara aumentar las necesidades de requerimientos del servidor, e cliente consta con un presupuesto de hasta USD 300 para realizar </w:t>
      </w:r>
      <w:proofErr w:type="spellStart"/>
      <w:r w:rsidRPr="341E98EB" w:rsidR="51AB28AD">
        <w:rPr>
          <w:rFonts w:ascii="Times New Roman" w:hAnsi="Times New Roman" w:eastAsia="Calibri" w:cs="Times New Roman"/>
          <w:sz w:val="24"/>
          <w:szCs w:val="24"/>
        </w:rPr>
        <w:t>deploy</w:t>
      </w:r>
      <w:proofErr w:type="spellEnd"/>
      <w:r w:rsidRPr="341E98EB" w:rsidR="51AB28AD">
        <w:rPr>
          <w:rFonts w:ascii="Times New Roman" w:hAnsi="Times New Roman" w:eastAsia="Calibri" w:cs="Times New Roman"/>
          <w:sz w:val="24"/>
          <w:szCs w:val="24"/>
        </w:rPr>
        <w:t xml:space="preserve"> de producción mensual</w:t>
      </w:r>
      <w:r w:rsidRPr="341E98EB" w:rsidR="44BCDB6C">
        <w:rPr>
          <w:rFonts w:ascii="Times New Roman" w:hAnsi="Times New Roman" w:eastAsia="Calibri" w:cs="Times New Roman"/>
          <w:sz w:val="24"/>
          <w:szCs w:val="24"/>
        </w:rPr>
        <w:t>, lo que las siguientes prestaciones calculada con la calculadora de Azure nos arroja un costo estimado de USD113.</w:t>
      </w:r>
    </w:p>
    <w:tbl>
      <w:tblPr>
        <w:tblStyle w:val="Tablaconcuadrcula"/>
        <w:bidiVisual w:val="0"/>
        <w:tblW w:w="0" w:type="auto"/>
        <w:tblLayout w:type="fixed"/>
        <w:tblLook w:val="06A0" w:firstRow="1" w:lastRow="0" w:firstColumn="1" w:lastColumn="0" w:noHBand="1" w:noVBand="1"/>
      </w:tblPr>
      <w:tblGrid>
        <w:gridCol w:w="1120"/>
        <w:gridCol w:w="1120"/>
        <w:gridCol w:w="1120"/>
        <w:gridCol w:w="2331"/>
        <w:gridCol w:w="1399"/>
        <w:gridCol w:w="1399"/>
      </w:tblGrid>
      <w:tr w:rsidR="341E98EB" w:rsidTr="341E98EB" w14:paraId="3D01560A">
        <w:trPr>
          <w:trHeight w:val="405"/>
        </w:trPr>
        <w:tc>
          <w:tcPr>
            <w:tcW w:w="3360" w:type="dxa"/>
            <w:gridSpan w:val="3"/>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4B7046C3" w14:textId="43120A89">
            <w:r w:rsidRPr="341E98EB" w:rsidR="341E98EB">
              <w:rPr>
                <w:rFonts w:ascii="Segoe UI Light" w:hAnsi="Segoe UI Light" w:eastAsia="Segoe UI Light" w:cs="Segoe UI Light"/>
                <w:b w:val="1"/>
                <w:bCs w:val="1"/>
                <w:i w:val="0"/>
                <w:iCs w:val="0"/>
                <w:strike w:val="0"/>
                <w:dstrike w:val="0"/>
                <w:sz w:val="28"/>
                <w:szCs w:val="28"/>
                <w:u w:val="none"/>
              </w:rPr>
              <w:t>Microsoft Azure Estimate</w:t>
            </w:r>
          </w:p>
        </w:tc>
        <w:tc>
          <w:tcPr>
            <w:tcW w:w="2331" w:type="dxa"/>
            <w:tcBorders>
              <w:top w:val="nil"/>
              <w:left w:val="nil"/>
              <w:bottom w:val="nil"/>
              <w:right w:val="nil"/>
            </w:tcBorders>
            <w:tcMar/>
            <w:vAlign w:val="top"/>
          </w:tcPr>
          <w:p w:rsidR="341E98EB" w:rsidRDefault="341E98EB" w14:paraId="6112586A" w14:textId="6B681EC3"/>
        </w:tc>
        <w:tc>
          <w:tcPr>
            <w:tcW w:w="1399" w:type="dxa"/>
            <w:tcBorders>
              <w:top w:val="nil"/>
              <w:left w:val="nil"/>
              <w:bottom w:val="nil"/>
              <w:right w:val="nil"/>
            </w:tcBorders>
            <w:tcMar/>
            <w:vAlign w:val="top"/>
          </w:tcPr>
          <w:p w:rsidR="341E98EB" w:rsidRDefault="341E98EB" w14:paraId="2A8B6E0F" w14:textId="2BC7A38F"/>
        </w:tc>
        <w:tc>
          <w:tcPr>
            <w:tcW w:w="1399" w:type="dxa"/>
            <w:tcBorders>
              <w:top w:val="nil"/>
              <w:left w:val="nil"/>
              <w:bottom w:val="nil"/>
              <w:right w:val="nil"/>
            </w:tcBorders>
            <w:tcMar/>
            <w:vAlign w:val="top"/>
          </w:tcPr>
          <w:p w:rsidR="341E98EB" w:rsidRDefault="341E98EB" w14:paraId="3DDC41A8" w14:textId="7C66AC08"/>
        </w:tc>
      </w:tr>
      <w:tr w:rsidR="341E98EB" w:rsidTr="341E98EB" w14:paraId="4BBC5C12">
        <w:trPr>
          <w:trHeight w:val="390"/>
        </w:trPr>
        <w:tc>
          <w:tcPr>
            <w:tcW w:w="3360" w:type="dxa"/>
            <w:gridSpan w:val="3"/>
            <w:tcBorders>
              <w:top w:val="single" w:color="595959" w:themeColor="text1" w:themeTint="A6" w:sz="4"/>
              <w:left w:val="single" w:color="595959" w:themeColor="text1" w:themeTint="A6" w:sz="4"/>
              <w:bottom w:val="nil" w:color="595959" w:themeColor="text1" w:themeTint="A6" w:sz="4"/>
              <w:right w:val="single" w:color="595959" w:themeColor="text1" w:themeTint="A6" w:sz="4"/>
            </w:tcBorders>
            <w:tcMar/>
            <w:vAlign w:val="top"/>
          </w:tcPr>
          <w:p w:rsidR="341E98EB" w:rsidRDefault="341E98EB" w14:paraId="1C38D62C" w14:textId="6DB27400">
            <w:r w:rsidRPr="341E98EB" w:rsidR="341E98EB">
              <w:rPr>
                <w:rFonts w:ascii="Segoe UI Light" w:hAnsi="Segoe UI Light" w:eastAsia="Segoe UI Light" w:cs="Segoe UI Light"/>
                <w:b w:val="1"/>
                <w:bCs w:val="1"/>
                <w:i w:val="0"/>
                <w:iCs w:val="0"/>
                <w:strike w:val="0"/>
                <w:dstrike w:val="0"/>
                <w:sz w:val="24"/>
                <w:szCs w:val="24"/>
                <w:u w:val="none"/>
              </w:rPr>
              <w:t>Your Estimate</w:t>
            </w:r>
          </w:p>
        </w:tc>
        <w:tc>
          <w:tcPr>
            <w:tcW w:w="2331" w:type="dxa"/>
            <w:tcBorders>
              <w:top w:val="nil"/>
              <w:left w:val="nil"/>
              <w:bottom w:val="nil"/>
              <w:right w:val="nil"/>
            </w:tcBorders>
            <w:tcMar/>
            <w:vAlign w:val="top"/>
          </w:tcPr>
          <w:p w:rsidR="341E98EB" w:rsidRDefault="341E98EB" w14:paraId="47CBC96D" w14:textId="477DB89E"/>
        </w:tc>
        <w:tc>
          <w:tcPr>
            <w:tcW w:w="1399" w:type="dxa"/>
            <w:tcBorders>
              <w:top w:val="nil"/>
              <w:left w:val="nil"/>
              <w:bottom w:val="nil"/>
              <w:right w:val="nil"/>
            </w:tcBorders>
            <w:tcMar/>
            <w:vAlign w:val="top"/>
          </w:tcPr>
          <w:p w:rsidR="341E98EB" w:rsidRDefault="341E98EB" w14:paraId="15422964" w14:textId="57536B43"/>
        </w:tc>
        <w:tc>
          <w:tcPr>
            <w:tcW w:w="1399" w:type="dxa"/>
            <w:tcBorders>
              <w:top w:val="nil"/>
              <w:left w:val="nil"/>
              <w:bottom w:val="nil"/>
              <w:right w:val="nil"/>
            </w:tcBorders>
            <w:tcMar/>
            <w:vAlign w:val="top"/>
          </w:tcPr>
          <w:p w:rsidR="341E98EB" w:rsidRDefault="341E98EB" w14:paraId="22F1BEAB" w14:textId="2E847F59"/>
        </w:tc>
      </w:tr>
      <w:tr w:rsidR="341E98EB" w:rsidTr="341E98EB" w14:paraId="39E0789F">
        <w:trPr>
          <w:trHeight w:val="330"/>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1FFA1B5F" w14:textId="008BD828">
            <w:r w:rsidRPr="341E98EB" w:rsidR="341E98EB">
              <w:rPr>
                <w:rFonts w:ascii="Segoe UI Light" w:hAnsi="Segoe UI Light" w:eastAsia="Segoe UI Light" w:cs="Segoe UI Light"/>
                <w:b w:val="1"/>
                <w:bCs w:val="1"/>
                <w:i w:val="0"/>
                <w:iCs w:val="0"/>
                <w:strike w:val="0"/>
                <w:dstrike w:val="0"/>
                <w:sz w:val="22"/>
                <w:szCs w:val="22"/>
                <w:u w:val="none"/>
              </w:rPr>
              <w:t>Service type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42707A0E" w14:textId="48389E95">
            <w:r w:rsidRPr="341E98EB" w:rsidR="341E98EB">
              <w:rPr>
                <w:rFonts w:ascii="Segoe UI Light" w:hAnsi="Segoe UI Light" w:eastAsia="Segoe UI Light" w:cs="Segoe UI Light"/>
                <w:b w:val="1"/>
                <w:bCs w:val="1"/>
                <w:i w:val="0"/>
                <w:iCs w:val="0"/>
                <w:strike w:val="0"/>
                <w:dstrike w:val="0"/>
                <w:sz w:val="22"/>
                <w:szCs w:val="22"/>
                <w:u w:val="none"/>
              </w:rPr>
              <w:t>Custom name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00089E6C" w14:textId="062EC344">
            <w:r w:rsidRPr="341E98EB" w:rsidR="341E98EB">
              <w:rPr>
                <w:rFonts w:ascii="Segoe UI Light" w:hAnsi="Segoe UI Light" w:eastAsia="Segoe UI Light" w:cs="Segoe UI Light"/>
                <w:b w:val="1"/>
                <w:bCs w:val="1"/>
                <w:i w:val="0"/>
                <w:iCs w:val="0"/>
                <w:strike w:val="0"/>
                <w:dstrike w:val="0"/>
                <w:sz w:val="22"/>
                <w:szCs w:val="22"/>
                <w:u w:val="none"/>
              </w:rPr>
              <w:t>Region</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RDefault="341E98EB" w14:paraId="59692E4B" w14:textId="0E022E5B">
            <w:r w:rsidRPr="341E98EB" w:rsidR="341E98EB">
              <w:rPr>
                <w:rFonts w:ascii="Segoe UI Light" w:hAnsi="Segoe UI Light" w:eastAsia="Segoe UI Light" w:cs="Segoe UI Light"/>
                <w:b w:val="1"/>
                <w:bCs w:val="1"/>
                <w:i w:val="0"/>
                <w:iCs w:val="0"/>
                <w:strike w:val="0"/>
                <w:dstrike w:val="0"/>
                <w:sz w:val="22"/>
                <w:szCs w:val="22"/>
                <w:u w:val="none"/>
              </w:rPr>
              <w:t>Description</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P="341E98EB" w:rsidRDefault="341E98EB" w14:paraId="71298DC1" w14:textId="13114555">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Estimated monthly cost</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shd w:val="clear" w:color="auto" w:fill="DDEBF7"/>
            <w:tcMar/>
            <w:vAlign w:val="top"/>
          </w:tcPr>
          <w:p w:rsidR="341E98EB" w:rsidP="341E98EB" w:rsidRDefault="341E98EB" w14:paraId="43996C71" w14:textId="2B96043B">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Estimated upfront cost</w:t>
            </w:r>
          </w:p>
        </w:tc>
      </w:tr>
      <w:tr w:rsidR="341E98EB" w:rsidTr="341E98EB" w14:paraId="58AA1A56">
        <w:trPr>
          <w:trHeight w:val="675"/>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1B943F1D" w14:textId="7ABDCEA2">
            <w:r w:rsidRPr="341E98EB" w:rsidR="341E98EB">
              <w:rPr>
                <w:rFonts w:ascii="Segoe UI Light" w:hAnsi="Segoe UI Light" w:eastAsia="Segoe UI Light" w:cs="Segoe UI Light"/>
                <w:b w:val="0"/>
                <w:bCs w:val="0"/>
                <w:i w:val="0"/>
                <w:iCs w:val="0"/>
                <w:strike w:val="0"/>
                <w:dstrike w:val="0"/>
                <w:sz w:val="22"/>
                <w:szCs w:val="22"/>
                <w:u w:val="none"/>
              </w:rPr>
              <w:t>App Service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2D05DA0E" w14:textId="15DF8C0A">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77EAF3EA" w14:textId="06449E40">
            <w:r w:rsidRPr="341E98EB" w:rsidR="341E98EB">
              <w:rPr>
                <w:rFonts w:ascii="Segoe UI Light" w:hAnsi="Segoe UI Light" w:eastAsia="Segoe UI Light" w:cs="Segoe UI Light"/>
                <w:b w:val="0"/>
                <w:bCs w:val="0"/>
                <w:i w:val="0"/>
                <w:iCs w:val="0"/>
                <w:strike w:val="0"/>
                <w:dstrike w:val="0"/>
                <w:sz w:val="22"/>
                <w:szCs w:val="22"/>
                <w:u w:val="none"/>
              </w:rPr>
              <w:t>East US</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3559D4BD" w14:textId="110B3D97">
            <w:r w:rsidRPr="341E98EB" w:rsidR="341E98EB">
              <w:rPr>
                <w:rFonts w:ascii="Segoe UI Light" w:hAnsi="Segoe UI Light" w:eastAsia="Segoe UI Light" w:cs="Segoe UI Light"/>
                <w:b w:val="0"/>
                <w:bCs w:val="0"/>
                <w:i w:val="0"/>
                <w:iCs w:val="0"/>
                <w:strike w:val="0"/>
                <w:dstrike w:val="0"/>
                <w:sz w:val="22"/>
                <w:szCs w:val="22"/>
                <w:u w:val="none"/>
              </w:rPr>
              <w:t>Premium V3 Tier; 1 P1V3 (2 Core(s), 8 GB RAM, 250 GB Storage) x 730 Hours; Linux OS</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07ED9086" w14:textId="36462CC0">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$113.15</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664AA988" w14:textId="76371FED">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r>
      <w:tr w:rsidR="341E98EB" w:rsidTr="341E98EB" w14:paraId="6AAA8117">
        <w:trPr>
          <w:trHeight w:val="1350"/>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3E61018A" w14:textId="0C87E39C">
            <w:r w:rsidRPr="341E98EB" w:rsidR="341E98EB">
              <w:rPr>
                <w:rFonts w:ascii="Segoe UI Light" w:hAnsi="Segoe UI Light" w:eastAsia="Segoe UI Light" w:cs="Segoe UI Light"/>
                <w:b w:val="0"/>
                <w:bCs w:val="0"/>
                <w:i w:val="0"/>
                <w:iCs w:val="0"/>
                <w:strike w:val="0"/>
                <w:dstrike w:val="0"/>
                <w:sz w:val="22"/>
                <w:szCs w:val="22"/>
                <w:u w:val="none"/>
              </w:rPr>
              <w:t>Azure SQL Database</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9382DED" w14:textId="33712C14">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15194A96" w14:textId="6ACD7E51">
            <w:r w:rsidRPr="341E98EB" w:rsidR="341E98EB">
              <w:rPr>
                <w:rFonts w:ascii="Segoe UI Light" w:hAnsi="Segoe UI Light" w:eastAsia="Segoe UI Light" w:cs="Segoe UI Light"/>
                <w:b w:val="0"/>
                <w:bCs w:val="0"/>
                <w:i w:val="0"/>
                <w:iCs w:val="0"/>
                <w:strike w:val="0"/>
                <w:dstrike w:val="0"/>
                <w:sz w:val="22"/>
                <w:szCs w:val="22"/>
                <w:u w:val="none"/>
              </w:rPr>
              <w:t>East US</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9F26EA5" w14:textId="12ABE306">
            <w:r w:rsidRPr="341E98EB" w:rsidR="341E98EB">
              <w:rPr>
                <w:rFonts w:ascii="Segoe UI Light" w:hAnsi="Segoe UI Light" w:eastAsia="Segoe UI Light" w:cs="Segoe UI Light"/>
                <w:b w:val="0"/>
                <w:bCs w:val="0"/>
                <w:i w:val="0"/>
                <w:iCs w:val="0"/>
                <w:strike w:val="0"/>
                <w:dstrike w:val="0"/>
                <w:sz w:val="22"/>
                <w:szCs w:val="22"/>
                <w:u w:val="none"/>
              </w:rPr>
              <w:t>Single Database, vCore, RA-GRS Backup Storage, General Purpose, Provisioned, Gen 4, Local Redundancy, 1 - 2 vCore instance(s) x 730 Hours, 32 GB Storage, 0 GB Backup Storage</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209DB4C7" w14:textId="612F93A7">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5718E0CD" w14:textId="1D287079">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r>
      <w:tr w:rsidR="341E98EB" w:rsidTr="341E98EB" w14:paraId="5D7570DF">
        <w:trPr>
          <w:trHeight w:val="330"/>
        </w:trPr>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D44CB34" w14:textId="397C5610">
            <w:r w:rsidRPr="341E98EB" w:rsidR="341E98EB">
              <w:rPr>
                <w:rFonts w:ascii="Segoe UI Light" w:hAnsi="Segoe UI Light" w:eastAsia="Segoe UI Light" w:cs="Segoe UI Light"/>
                <w:b w:val="0"/>
                <w:bCs w:val="0"/>
                <w:i w:val="0"/>
                <w:iCs w:val="0"/>
                <w:strike w:val="0"/>
                <w:dstrike w:val="0"/>
                <w:sz w:val="22"/>
                <w:szCs w:val="22"/>
                <w:u w:val="none"/>
              </w:rPr>
              <w:t>Support</w:t>
            </w:r>
          </w:p>
        </w:tc>
        <w:tc>
          <w:tcPr>
            <w:tcW w:w="1120"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5E1D91F6" w14:textId="0FB45915">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1120" w:type="dxa"/>
            <w:tcBorders>
              <w:top w:val="single" w:color="595959" w:themeColor="text1" w:themeTint="A6" w:sz="4"/>
              <w:left w:val="single" w:color="595959" w:themeColor="text1" w:themeTint="A6" w:sz="4"/>
              <w:bottom w:val="single" w:color="595959" w:themeColor="text1" w:themeTint="A6" w:sz="4"/>
              <w:right w:val="nil"/>
            </w:tcBorders>
            <w:tcMar/>
            <w:vAlign w:val="top"/>
          </w:tcPr>
          <w:p w:rsidR="341E98EB" w:rsidRDefault="341E98EB" w14:paraId="7963031C" w14:textId="14CE1CF9">
            <w:r w:rsidRPr="341E98EB" w:rsidR="341E98EB">
              <w:rPr>
                <w:rFonts w:ascii="Segoe UI Light" w:hAnsi="Segoe UI Light" w:eastAsia="Segoe UI Light" w:cs="Segoe UI Light"/>
                <w:b w:val="0"/>
                <w:bCs w:val="0"/>
                <w:i w:val="0"/>
                <w:iCs w:val="0"/>
                <w:strike w:val="0"/>
                <w:dstrike w:val="0"/>
                <w:sz w:val="22"/>
                <w:szCs w:val="22"/>
                <w:u w:val="none"/>
              </w:rPr>
              <w:t xml:space="preserve"> </w:t>
            </w:r>
          </w:p>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2619A864" w14:textId="7B9FDD4D">
            <w:r w:rsidRPr="341E98EB" w:rsidR="341E98EB">
              <w:rPr>
                <w:rFonts w:ascii="Segoe UI Light" w:hAnsi="Segoe UI Light" w:eastAsia="Segoe UI Light" w:cs="Segoe UI Light"/>
                <w:b w:val="1"/>
                <w:bCs w:val="1"/>
                <w:i w:val="0"/>
                <w:iCs w:val="0"/>
                <w:strike w:val="0"/>
                <w:dstrike w:val="0"/>
                <w:sz w:val="22"/>
                <w:szCs w:val="22"/>
                <w:u w:val="none"/>
              </w:rPr>
              <w:t>Support</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2EA3C724" w14:textId="11D6A288">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7044FC5A" w14:textId="19781648">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$0.00</w:t>
            </w:r>
          </w:p>
        </w:tc>
      </w:tr>
      <w:tr w:rsidR="341E98EB" w:rsidTr="341E98EB" w14:paraId="666C09A3">
        <w:trPr>
          <w:trHeight w:val="330"/>
        </w:trPr>
        <w:tc>
          <w:tcPr>
            <w:tcW w:w="1120" w:type="dxa"/>
            <w:tcBorders>
              <w:top w:val="single" w:color="595959" w:themeColor="text1" w:themeTint="A6" w:sz="4"/>
              <w:left w:val="nil"/>
              <w:bottom w:val="nil"/>
              <w:right w:val="nil"/>
            </w:tcBorders>
            <w:tcMar/>
            <w:vAlign w:val="top"/>
          </w:tcPr>
          <w:p w:rsidR="341E98EB" w:rsidRDefault="341E98EB" w14:paraId="00926256" w14:textId="549578B5"/>
        </w:tc>
        <w:tc>
          <w:tcPr>
            <w:tcW w:w="1120" w:type="dxa"/>
            <w:tcBorders>
              <w:top w:val="single" w:color="595959" w:themeColor="text1" w:themeTint="A6" w:sz="4"/>
              <w:left w:val="nil"/>
              <w:bottom w:val="nil"/>
              <w:right w:val="nil"/>
            </w:tcBorders>
            <w:tcMar/>
            <w:vAlign w:val="top"/>
          </w:tcPr>
          <w:p w:rsidR="341E98EB" w:rsidRDefault="341E98EB" w14:paraId="59D22846" w14:textId="204EA6AD"/>
        </w:tc>
        <w:tc>
          <w:tcPr>
            <w:tcW w:w="1120" w:type="dxa"/>
            <w:tcBorders>
              <w:top w:val="single" w:color="595959" w:themeColor="text1" w:themeTint="A6" w:sz="4"/>
              <w:left w:val="nil"/>
              <w:bottom w:val="nil"/>
              <w:right w:val="nil"/>
            </w:tcBorders>
            <w:tcMar/>
            <w:vAlign w:val="top"/>
          </w:tcPr>
          <w:p w:rsidR="341E98EB" w:rsidRDefault="341E98EB" w14:paraId="21A2C852" w14:textId="224D8D56"/>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7C5288A5" w14:textId="36B4449F">
            <w:r w:rsidRPr="341E98EB" w:rsidR="341E98EB">
              <w:rPr>
                <w:rFonts w:ascii="Segoe UI Light" w:hAnsi="Segoe UI Light" w:eastAsia="Segoe UI Light" w:cs="Segoe UI Light"/>
                <w:b w:val="1"/>
                <w:bCs w:val="1"/>
                <w:i w:val="0"/>
                <w:iCs w:val="0"/>
                <w:strike w:val="0"/>
                <w:dstrike w:val="0"/>
                <w:sz w:val="22"/>
                <w:szCs w:val="22"/>
                <w:u w:val="none"/>
              </w:rPr>
              <w:t>Licensing Program</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78715F5B" w14:textId="05E1E721">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Microsoft Online Services Agreement</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29DC73A5" w14:textId="04E87B7D">
            <w:pPr>
              <w:bidi w:val="0"/>
              <w:jc w:val="left"/>
            </w:pPr>
            <w:r w:rsidRPr="341E98EB" w:rsidR="341E98EB">
              <w:rPr>
                <w:rFonts w:ascii="Segoe UI Light" w:hAnsi="Segoe UI Light" w:eastAsia="Segoe UI Light" w:cs="Segoe UI Light"/>
                <w:b w:val="0"/>
                <w:bCs w:val="0"/>
                <w:i w:val="0"/>
                <w:iCs w:val="0"/>
                <w:strike w:val="0"/>
                <w:dstrike w:val="0"/>
                <w:sz w:val="22"/>
                <w:szCs w:val="22"/>
                <w:u w:val="none"/>
              </w:rPr>
              <w:t xml:space="preserve"> </w:t>
            </w:r>
          </w:p>
        </w:tc>
      </w:tr>
      <w:tr w:rsidR="341E98EB" w:rsidTr="341E98EB" w14:paraId="4BB32EE1">
        <w:trPr>
          <w:trHeight w:val="330"/>
        </w:trPr>
        <w:tc>
          <w:tcPr>
            <w:tcW w:w="1120" w:type="dxa"/>
            <w:tcBorders>
              <w:top w:val="nil"/>
              <w:left w:val="nil"/>
              <w:bottom w:val="nil"/>
              <w:right w:val="nil"/>
            </w:tcBorders>
            <w:tcMar/>
            <w:vAlign w:val="top"/>
          </w:tcPr>
          <w:p w:rsidR="341E98EB" w:rsidRDefault="341E98EB" w14:paraId="25A346B9" w14:textId="54204DE1"/>
        </w:tc>
        <w:tc>
          <w:tcPr>
            <w:tcW w:w="1120" w:type="dxa"/>
            <w:tcBorders>
              <w:top w:val="nil"/>
              <w:left w:val="nil"/>
              <w:bottom w:val="nil"/>
              <w:right w:val="nil"/>
            </w:tcBorders>
            <w:tcMar/>
            <w:vAlign w:val="top"/>
          </w:tcPr>
          <w:p w:rsidR="341E98EB" w:rsidRDefault="341E98EB" w14:paraId="4C7D859C" w14:textId="199C2008"/>
        </w:tc>
        <w:tc>
          <w:tcPr>
            <w:tcW w:w="1120" w:type="dxa"/>
            <w:tcBorders>
              <w:top w:val="nil"/>
              <w:left w:val="nil"/>
              <w:bottom w:val="nil"/>
              <w:right w:val="nil"/>
            </w:tcBorders>
            <w:tcMar/>
            <w:vAlign w:val="top"/>
          </w:tcPr>
          <w:p w:rsidR="341E98EB" w:rsidRDefault="341E98EB" w14:paraId="7C7AF4B4" w14:textId="380872F8"/>
        </w:tc>
        <w:tc>
          <w:tcPr>
            <w:tcW w:w="2331"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RDefault="341E98EB" w14:paraId="623FD6E6" w14:textId="612C5991">
            <w:r w:rsidRPr="341E98EB" w:rsidR="341E98EB">
              <w:rPr>
                <w:rFonts w:ascii="Segoe UI Light" w:hAnsi="Segoe UI Light" w:eastAsia="Segoe UI Light" w:cs="Segoe UI Light"/>
                <w:b w:val="1"/>
                <w:bCs w:val="1"/>
                <w:i w:val="0"/>
                <w:iCs w:val="0"/>
                <w:strike w:val="0"/>
                <w:dstrike w:val="0"/>
                <w:sz w:val="22"/>
                <w:szCs w:val="22"/>
                <w:u w:val="none"/>
              </w:rPr>
              <w:t>Total</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4095D1B7" w14:textId="7115FD56">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$113.15</w:t>
            </w:r>
          </w:p>
        </w:tc>
        <w:tc>
          <w:tcPr>
            <w:tcW w:w="1399" w:type="dxa"/>
            <w:tcBorders>
              <w:top w:val="single" w:color="595959" w:themeColor="text1" w:themeTint="A6" w:sz="4"/>
              <w:left w:val="single" w:color="595959" w:themeColor="text1" w:themeTint="A6" w:sz="4"/>
              <w:bottom w:val="single" w:color="595959" w:themeColor="text1" w:themeTint="A6" w:sz="4"/>
              <w:right w:val="single" w:color="595959" w:themeColor="text1" w:themeTint="A6" w:sz="4"/>
            </w:tcBorders>
            <w:tcMar/>
            <w:vAlign w:val="top"/>
          </w:tcPr>
          <w:p w:rsidR="341E98EB" w:rsidP="341E98EB" w:rsidRDefault="341E98EB" w14:paraId="3AEEE180" w14:textId="303196FD">
            <w:pPr>
              <w:bidi w:val="0"/>
              <w:jc w:val="left"/>
            </w:pPr>
            <w:r w:rsidRPr="341E98EB" w:rsidR="341E98EB">
              <w:rPr>
                <w:rFonts w:ascii="Segoe UI Light" w:hAnsi="Segoe UI Light" w:eastAsia="Segoe UI Light" w:cs="Segoe UI Light"/>
                <w:b w:val="1"/>
                <w:bCs w:val="1"/>
                <w:i w:val="0"/>
                <w:iCs w:val="0"/>
                <w:strike w:val="0"/>
                <w:dstrike w:val="0"/>
                <w:sz w:val="22"/>
                <w:szCs w:val="22"/>
                <w:u w:val="none"/>
              </w:rPr>
              <w:t>$0.00</w:t>
            </w:r>
          </w:p>
        </w:tc>
      </w:tr>
      <w:tr w:rsidR="341E98EB" w:rsidTr="341E98EB" w14:paraId="390B322A">
        <w:trPr>
          <w:trHeight w:val="330"/>
        </w:trPr>
        <w:tc>
          <w:tcPr>
            <w:tcW w:w="1120" w:type="dxa"/>
            <w:tcBorders>
              <w:top w:val="nil"/>
              <w:left w:val="nil"/>
              <w:bottom w:val="nil"/>
              <w:right w:val="nil"/>
            </w:tcBorders>
            <w:tcMar/>
            <w:vAlign w:val="top"/>
          </w:tcPr>
          <w:p w:rsidR="341E98EB" w:rsidRDefault="341E98EB" w14:paraId="0A83311D" w14:textId="36D5BAB4"/>
        </w:tc>
        <w:tc>
          <w:tcPr>
            <w:tcW w:w="1120" w:type="dxa"/>
            <w:tcBorders>
              <w:top w:val="nil"/>
              <w:left w:val="nil"/>
              <w:bottom w:val="nil"/>
              <w:right w:val="nil"/>
            </w:tcBorders>
            <w:tcMar/>
            <w:vAlign w:val="top"/>
          </w:tcPr>
          <w:p w:rsidR="341E98EB" w:rsidRDefault="341E98EB" w14:paraId="7A68B83C" w14:textId="1B2ED268"/>
        </w:tc>
        <w:tc>
          <w:tcPr>
            <w:tcW w:w="1120" w:type="dxa"/>
            <w:tcBorders>
              <w:top w:val="nil"/>
              <w:left w:val="nil"/>
              <w:bottom w:val="nil"/>
              <w:right w:val="nil"/>
            </w:tcBorders>
            <w:tcMar/>
            <w:vAlign w:val="top"/>
          </w:tcPr>
          <w:p w:rsidR="341E98EB" w:rsidRDefault="341E98EB" w14:paraId="52938644" w14:textId="423A5D2E"/>
        </w:tc>
        <w:tc>
          <w:tcPr>
            <w:tcW w:w="2331" w:type="dxa"/>
            <w:tcBorders>
              <w:top w:val="single" w:color="595959" w:themeColor="text1" w:themeTint="A6" w:sz="4"/>
              <w:left w:val="nil"/>
              <w:bottom w:val="nil"/>
              <w:right w:val="nil"/>
            </w:tcBorders>
            <w:tcMar/>
            <w:vAlign w:val="top"/>
          </w:tcPr>
          <w:p w:rsidR="341E98EB" w:rsidRDefault="341E98EB" w14:paraId="498EE510" w14:textId="43D7AF14"/>
        </w:tc>
        <w:tc>
          <w:tcPr>
            <w:tcW w:w="1399" w:type="dxa"/>
            <w:tcBorders>
              <w:top w:val="single" w:color="595959" w:themeColor="text1" w:themeTint="A6" w:sz="4"/>
              <w:left w:val="nil"/>
              <w:bottom w:val="nil"/>
              <w:right w:val="nil"/>
            </w:tcBorders>
            <w:tcMar/>
            <w:vAlign w:val="top"/>
          </w:tcPr>
          <w:p w:rsidR="341E98EB" w:rsidRDefault="341E98EB" w14:paraId="27FA4216" w14:textId="20352CD3"/>
        </w:tc>
        <w:tc>
          <w:tcPr>
            <w:tcW w:w="1399" w:type="dxa"/>
            <w:tcBorders>
              <w:top w:val="single" w:color="595959" w:themeColor="text1" w:themeTint="A6" w:sz="4"/>
              <w:left w:val="nil"/>
              <w:bottom w:val="nil"/>
              <w:right w:val="nil"/>
            </w:tcBorders>
            <w:tcMar/>
            <w:vAlign w:val="top"/>
          </w:tcPr>
          <w:p w:rsidR="341E98EB" w:rsidRDefault="341E98EB" w14:paraId="1934E815" w14:textId="6B65DA83"/>
        </w:tc>
      </w:tr>
      <w:tr w:rsidR="341E98EB" w:rsidTr="341E98EB" w14:paraId="0769ECEC">
        <w:trPr>
          <w:trHeight w:val="330"/>
        </w:trPr>
        <w:tc>
          <w:tcPr>
            <w:tcW w:w="1120" w:type="dxa"/>
            <w:tcBorders>
              <w:top w:val="nil"/>
              <w:left w:val="nil"/>
              <w:bottom w:val="nil"/>
              <w:right w:val="nil"/>
            </w:tcBorders>
            <w:tcMar/>
            <w:vAlign w:val="top"/>
          </w:tcPr>
          <w:p w:rsidR="341E98EB" w:rsidP="341E98EB" w:rsidRDefault="341E98EB" w14:paraId="0CE3FE2E" w14:textId="7E234AAF">
            <w:pPr>
              <w:bidi w:val="0"/>
              <w:rPr>
                <w:rFonts w:ascii="Segoe UI Light" w:hAnsi="Segoe UI Light" w:eastAsia="Segoe UI Light" w:cs="Segoe UI Light"/>
                <w:b w:val="1"/>
                <w:bCs w:val="1"/>
                <w:i w:val="0"/>
                <w:iCs w:val="0"/>
                <w:strike w:val="0"/>
                <w:dstrike w:val="0"/>
                <w:sz w:val="22"/>
                <w:szCs w:val="22"/>
                <w:u w:val="none"/>
              </w:rPr>
            </w:pPr>
            <w:r w:rsidRPr="341E98EB" w:rsidR="341E98EB">
              <w:rPr>
                <w:rFonts w:ascii="Segoe UI Light" w:hAnsi="Segoe UI Light" w:eastAsia="Segoe UI Light" w:cs="Segoe UI Light"/>
                <w:b w:val="1"/>
                <w:bCs w:val="1"/>
                <w:i w:val="0"/>
                <w:iCs w:val="0"/>
                <w:strike w:val="0"/>
                <w:dstrike w:val="0"/>
                <w:sz w:val="22"/>
                <w:szCs w:val="22"/>
                <w:u w:val="none"/>
              </w:rPr>
              <w:t>Disclaimr</w:t>
            </w:r>
          </w:p>
        </w:tc>
        <w:tc>
          <w:tcPr>
            <w:tcW w:w="1120" w:type="dxa"/>
            <w:tcBorders>
              <w:top w:val="nil"/>
              <w:left w:val="nil"/>
              <w:bottom w:val="nil"/>
              <w:right w:val="nil"/>
            </w:tcBorders>
            <w:tcMar/>
            <w:vAlign w:val="top"/>
          </w:tcPr>
          <w:p w:rsidR="341E98EB" w:rsidRDefault="341E98EB" w14:paraId="7FA718E4" w14:textId="29C1BDA6"/>
        </w:tc>
        <w:tc>
          <w:tcPr>
            <w:tcW w:w="1120" w:type="dxa"/>
            <w:tcBorders>
              <w:top w:val="nil"/>
              <w:left w:val="nil"/>
              <w:bottom w:val="nil"/>
              <w:right w:val="nil"/>
            </w:tcBorders>
            <w:tcMar/>
            <w:vAlign w:val="top"/>
          </w:tcPr>
          <w:p w:rsidR="341E98EB" w:rsidRDefault="341E98EB" w14:paraId="69FF4655" w14:textId="559381AE"/>
        </w:tc>
        <w:tc>
          <w:tcPr>
            <w:tcW w:w="2331" w:type="dxa"/>
            <w:tcBorders>
              <w:top w:val="nil"/>
              <w:left w:val="nil"/>
              <w:bottom w:val="nil"/>
              <w:right w:val="nil"/>
            </w:tcBorders>
            <w:tcMar/>
            <w:vAlign w:val="top"/>
          </w:tcPr>
          <w:p w:rsidR="341E98EB" w:rsidRDefault="341E98EB" w14:paraId="001D5DC2" w14:textId="3A7B6B1F"/>
        </w:tc>
        <w:tc>
          <w:tcPr>
            <w:tcW w:w="1399" w:type="dxa"/>
            <w:tcBorders>
              <w:top w:val="nil"/>
              <w:left w:val="nil"/>
              <w:bottom w:val="nil"/>
              <w:right w:val="nil"/>
            </w:tcBorders>
            <w:tcMar/>
            <w:vAlign w:val="top"/>
          </w:tcPr>
          <w:p w:rsidR="341E98EB" w:rsidRDefault="341E98EB" w14:paraId="0595BD66" w14:textId="71954FF2"/>
        </w:tc>
        <w:tc>
          <w:tcPr>
            <w:tcW w:w="1399" w:type="dxa"/>
            <w:tcBorders>
              <w:top w:val="nil"/>
              <w:left w:val="nil"/>
              <w:bottom w:val="nil"/>
              <w:right w:val="nil"/>
            </w:tcBorders>
            <w:tcMar/>
            <w:vAlign w:val="top"/>
          </w:tcPr>
          <w:p w:rsidR="341E98EB" w:rsidRDefault="341E98EB" w14:paraId="79E33463" w14:textId="669BA34D"/>
        </w:tc>
      </w:tr>
      <w:tr w:rsidR="341E98EB" w:rsidTr="341E98EB" w14:paraId="2C52AA25">
        <w:trPr>
          <w:trHeight w:val="330"/>
        </w:trPr>
        <w:tc>
          <w:tcPr>
            <w:tcW w:w="8489" w:type="dxa"/>
            <w:gridSpan w:val="6"/>
            <w:tcBorders>
              <w:top w:val="nil"/>
              <w:left w:val="nil"/>
              <w:bottom w:val="nil"/>
              <w:right w:val="nil"/>
            </w:tcBorders>
            <w:shd w:val="clear" w:color="auto" w:fill="D3D3D3"/>
            <w:tcMar/>
            <w:vAlign w:val="top"/>
          </w:tcPr>
          <w:p w:rsidR="341E98EB" w:rsidRDefault="341E98EB" w14:paraId="0F17E668" w14:textId="4708526F">
            <w:r w:rsidRPr="341E98EB" w:rsidR="341E98EB">
              <w:rPr>
                <w:rFonts w:ascii="Segoe UI Light" w:hAnsi="Segoe UI Light" w:eastAsia="Segoe UI Light" w:cs="Segoe UI Light"/>
                <w:b w:val="0"/>
                <w:bCs w:val="0"/>
                <w:i w:val="1"/>
                <w:iCs w:val="1"/>
                <w:strike w:val="0"/>
                <w:dstrike w:val="0"/>
                <w:sz w:val="22"/>
                <w:szCs w:val="22"/>
                <w:u w:val="none"/>
              </w:rPr>
              <w:t xml:space="preserve">All prices shown are in US Dollar ($). This is a summary estimate, not a quote. For up to date pricing information please visit </w:t>
            </w:r>
            <w:hyperlink r:id="Rf5273ea0728548b1">
              <w:r w:rsidRPr="341E98EB" w:rsidR="341E98EB">
                <w:rPr>
                  <w:rStyle w:val="Hipervnculo"/>
                  <w:b w:val="0"/>
                  <w:bCs w:val="0"/>
                  <w:i w:val="1"/>
                  <w:iCs w:val="1"/>
                  <w:strike w:val="0"/>
                  <w:dstrike w:val="0"/>
                </w:rPr>
                <w:t>https://azure.microsoft.com/pricing/calculator/</w:t>
              </w:r>
            </w:hyperlink>
          </w:p>
        </w:tc>
      </w:tr>
      <w:tr w:rsidR="341E98EB" w:rsidTr="341E98EB" w14:paraId="59E572E6">
        <w:trPr>
          <w:trHeight w:val="330"/>
        </w:trPr>
        <w:tc>
          <w:tcPr>
            <w:tcW w:w="8489" w:type="dxa"/>
            <w:gridSpan w:val="6"/>
            <w:tcBorders>
              <w:top w:val="nil"/>
              <w:left w:val="nil"/>
              <w:bottom w:val="nil"/>
              <w:right w:val="nil"/>
            </w:tcBorders>
            <w:shd w:val="clear" w:color="auto" w:fill="D3D3D3"/>
            <w:tcMar/>
            <w:vAlign w:val="top"/>
          </w:tcPr>
          <w:p w:rsidR="341E98EB" w:rsidRDefault="341E98EB" w14:paraId="619CD6CA" w14:textId="2CF0E148">
            <w:r w:rsidRPr="341E98EB" w:rsidR="341E98EB">
              <w:rPr>
                <w:rFonts w:ascii="Segoe UI Light" w:hAnsi="Segoe UI Light" w:eastAsia="Segoe UI Light" w:cs="Segoe UI Light"/>
                <w:b w:val="0"/>
                <w:bCs w:val="0"/>
                <w:i w:val="1"/>
                <w:iCs w:val="1"/>
                <w:strike w:val="0"/>
                <w:dstrike w:val="0"/>
                <w:sz w:val="22"/>
                <w:szCs w:val="22"/>
                <w:u w:val="none"/>
              </w:rPr>
              <w:t>This estimate was created at 5/5/2021 2:00:17 AM UTC.</w:t>
            </w:r>
          </w:p>
        </w:tc>
      </w:tr>
      <w:tr w:rsidR="341E98EB" w:rsidTr="341E98EB" w14:paraId="6256652F">
        <w:trPr>
          <w:trHeight w:val="330"/>
        </w:trPr>
        <w:tc>
          <w:tcPr>
            <w:tcW w:w="1120" w:type="dxa"/>
            <w:tcBorders>
              <w:top w:val="nil"/>
              <w:left w:val="nil"/>
              <w:bottom w:val="nil"/>
              <w:right w:val="nil"/>
            </w:tcBorders>
            <w:shd w:val="clear" w:color="auto" w:fill="D3D3D3"/>
            <w:tcMar/>
            <w:vAlign w:val="top"/>
          </w:tcPr>
          <w:p w:rsidR="341E98EB" w:rsidRDefault="341E98EB" w14:paraId="624DC917" w14:textId="22BC5EAD">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120" w:type="dxa"/>
            <w:tcBorders>
              <w:top w:val="nil"/>
              <w:left w:val="nil"/>
              <w:bottom w:val="nil"/>
              <w:right w:val="nil"/>
            </w:tcBorders>
            <w:shd w:val="clear" w:color="auto" w:fill="D3D3D3"/>
            <w:tcMar/>
            <w:vAlign w:val="top"/>
          </w:tcPr>
          <w:p w:rsidR="341E98EB" w:rsidRDefault="341E98EB" w14:paraId="0B56281E" w14:textId="57A2602B">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120" w:type="dxa"/>
            <w:tcBorders>
              <w:top w:val="nil"/>
              <w:left w:val="nil"/>
              <w:bottom w:val="nil"/>
              <w:right w:val="nil"/>
            </w:tcBorders>
            <w:shd w:val="clear" w:color="auto" w:fill="D3D3D3"/>
            <w:tcMar/>
            <w:vAlign w:val="top"/>
          </w:tcPr>
          <w:p w:rsidR="341E98EB" w:rsidRDefault="341E98EB" w14:paraId="24577D5E" w14:textId="021D024B">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2331" w:type="dxa"/>
            <w:tcBorders>
              <w:top w:val="nil"/>
              <w:left w:val="nil"/>
              <w:bottom w:val="nil"/>
              <w:right w:val="nil"/>
            </w:tcBorders>
            <w:shd w:val="clear" w:color="auto" w:fill="D3D3D3"/>
            <w:tcMar/>
            <w:vAlign w:val="top"/>
          </w:tcPr>
          <w:p w:rsidR="341E98EB" w:rsidRDefault="341E98EB" w14:paraId="403DC729" w14:textId="04188A91">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399" w:type="dxa"/>
            <w:tcBorders>
              <w:top w:val="nil"/>
              <w:left w:val="nil"/>
              <w:bottom w:val="nil"/>
              <w:right w:val="nil"/>
            </w:tcBorders>
            <w:shd w:val="clear" w:color="auto" w:fill="D3D3D3"/>
            <w:tcMar/>
            <w:vAlign w:val="top"/>
          </w:tcPr>
          <w:p w:rsidR="341E98EB" w:rsidP="341E98EB" w:rsidRDefault="341E98EB" w14:paraId="139D1C83" w14:textId="740E21A5">
            <w:pPr>
              <w:bidi w:val="0"/>
              <w:jc w:val="left"/>
            </w:pPr>
            <w:r w:rsidRPr="341E98EB" w:rsidR="341E98EB">
              <w:rPr>
                <w:rFonts w:ascii="Segoe UI Light" w:hAnsi="Segoe UI Light" w:eastAsia="Segoe UI Light" w:cs="Segoe UI Light"/>
                <w:b w:val="0"/>
                <w:bCs w:val="0"/>
                <w:i w:val="1"/>
                <w:iCs w:val="1"/>
                <w:strike w:val="0"/>
                <w:dstrike w:val="0"/>
                <w:sz w:val="22"/>
                <w:szCs w:val="22"/>
                <w:u w:val="none"/>
              </w:rPr>
              <w:t xml:space="preserve"> </w:t>
            </w:r>
          </w:p>
        </w:tc>
        <w:tc>
          <w:tcPr>
            <w:tcW w:w="1399" w:type="dxa"/>
            <w:tcBorders>
              <w:top w:val="nil"/>
              <w:left w:val="nil"/>
              <w:bottom w:val="nil"/>
              <w:right w:val="nil"/>
            </w:tcBorders>
            <w:shd w:val="clear" w:color="auto" w:fill="D3D3D3"/>
            <w:tcMar/>
            <w:vAlign w:val="top"/>
          </w:tcPr>
          <w:p w:rsidR="341E98EB" w:rsidP="341E98EB" w:rsidRDefault="341E98EB" w14:paraId="346F0ACA" w14:textId="24E0D111">
            <w:pPr>
              <w:bidi w:val="0"/>
              <w:jc w:val="left"/>
              <w:rPr>
                <w:rFonts w:ascii="Segoe UI Light" w:hAnsi="Segoe UI Light" w:eastAsia="Segoe UI Light" w:cs="Segoe UI Light"/>
                <w:b w:val="0"/>
                <w:bCs w:val="0"/>
                <w:i w:val="1"/>
                <w:iCs w:val="1"/>
                <w:strike w:val="0"/>
                <w:dstrike w:val="0"/>
                <w:sz w:val="22"/>
                <w:szCs w:val="22"/>
                <w:u w:val="none"/>
              </w:rPr>
            </w:pPr>
          </w:p>
        </w:tc>
      </w:tr>
    </w:tbl>
    <w:p w:rsidR="23A8437A" w:rsidP="341E98EB" w:rsidRDefault="23A8437A" w14:paraId="399509B7" w14:textId="1512DD5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p>
    <w:p w:rsidR="23A8437A" w:rsidP="341E98EB" w:rsidRDefault="23A8437A" w14:paraId="4C8EC5F7" w14:textId="7A9F1E36">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23A8437A">
        <w:rPr>
          <w:rFonts w:ascii="Times New Roman" w:hAnsi="Times New Roman" w:eastAsia="Calibri" w:cs="Times New Roman"/>
          <w:sz w:val="24"/>
          <w:szCs w:val="24"/>
        </w:rPr>
        <w:t>La licencia del so</w:t>
      </w:r>
      <w:r w:rsidRPr="341E98EB" w:rsidR="7F2FDFB7">
        <w:rPr>
          <w:rFonts w:ascii="Times New Roman" w:hAnsi="Times New Roman" w:eastAsia="Calibri" w:cs="Times New Roman"/>
          <w:sz w:val="24"/>
          <w:szCs w:val="24"/>
        </w:rPr>
        <w:t xml:space="preserve">ftware no tiene costo al ser </w:t>
      </w:r>
      <w:r w:rsidRPr="341E98EB" w:rsidR="67AB5ACB">
        <w:rPr>
          <w:rFonts w:ascii="Times New Roman" w:hAnsi="Times New Roman" w:eastAsia="Calibri" w:cs="Times New Roman"/>
          <w:sz w:val="24"/>
          <w:szCs w:val="24"/>
        </w:rPr>
        <w:t>un proyecto</w:t>
      </w:r>
      <w:r w:rsidRPr="341E98EB" w:rsidR="7F2FDFB7">
        <w:rPr>
          <w:rFonts w:ascii="Times New Roman" w:hAnsi="Times New Roman" w:eastAsia="Calibri" w:cs="Times New Roman"/>
          <w:sz w:val="24"/>
          <w:szCs w:val="24"/>
        </w:rPr>
        <w:t xml:space="preserve"> de final de carrera</w:t>
      </w:r>
      <w:r w:rsidRPr="341E98EB" w:rsidR="54E8221D">
        <w:rPr>
          <w:rFonts w:ascii="Times New Roman" w:hAnsi="Times New Roman" w:eastAsia="Calibri" w:cs="Times New Roman"/>
          <w:sz w:val="24"/>
          <w:szCs w:val="24"/>
        </w:rPr>
        <w:t>, ni tampoco tiene costo las horas de esfuerzo que se emplean para todo el desarrollo.</w:t>
      </w:r>
    </w:p>
    <w:p w:rsidR="1C9805E4" w:rsidP="3FBF3F81" w:rsidRDefault="1C9805E4" w14:paraId="0FB0D7D6" w14:textId="6E01E43B">
      <w:pPr>
        <w:pStyle w:val="SubNivelORT"/>
        <w:numPr>
          <w:numId w:val="0"/>
        </w:numPr>
        <w:ind w:left="0"/>
        <w:rPr>
          <w:rStyle w:val="SubNivelORTCar"/>
        </w:rPr>
      </w:pPr>
      <w:r w:rsidRPr="3FBF3F81" w:rsidR="5C9FE430">
        <w:rPr>
          <w:rStyle w:val="SubNivelORTCar"/>
          <w:rFonts w:ascii="Times New Roman" w:hAnsi="Times New Roman" w:eastAsia="Times New Roman" w:cs="Times New Roman"/>
          <w:b w:val="1"/>
          <w:bCs w:val="1"/>
          <w:sz w:val="28"/>
          <w:szCs w:val="28"/>
        </w:rPr>
        <w:t xml:space="preserve">2.9. </w:t>
      </w:r>
      <w:r w:rsidRPr="3FBF3F81" w:rsidR="3B30EA61">
        <w:rPr>
          <w:rStyle w:val="SubNivelORTCar"/>
          <w:rFonts w:ascii="Times New Roman" w:hAnsi="Times New Roman" w:eastAsia="Times New Roman" w:cs="Times New Roman"/>
          <w:b w:val="1"/>
          <w:bCs w:val="1"/>
          <w:sz w:val="28"/>
          <w:szCs w:val="28"/>
        </w:rPr>
        <w:t>Plan de Proyecto</w:t>
      </w:r>
      <w:r w:rsidRPr="3FBF3F81" w:rsidR="35D1A8D4">
        <w:rPr>
          <w:rStyle w:val="SubNivelORTCar"/>
          <w:rFonts w:ascii="Times New Roman" w:hAnsi="Times New Roman" w:eastAsia="Times New Roman" w:cs="Times New Roman"/>
          <w:b w:val="1"/>
          <w:bCs w:val="1"/>
          <w:sz w:val="28"/>
          <w:szCs w:val="28"/>
        </w:rPr>
        <w:t>.</w:t>
      </w:r>
    </w:p>
    <w:p w:rsidR="35D1A8D4" w:rsidP="76F86216" w:rsidRDefault="35D1A8D4" w14:paraId="3A02B922" w14:textId="6C775433">
      <w:pPr>
        <w:pStyle w:val="SubNivelORT"/>
        <w:numPr>
          <w:numId w:val="0"/>
        </w:numPr>
        <w:ind w:left="0"/>
        <w:rPr>
          <w:rStyle w:val="SubNivelORTCar"/>
          <w:rFonts w:ascii="Times New Roman" w:hAnsi="Times New Roman" w:eastAsia="Times New Roman" w:cs="Times New Roman"/>
          <w:b w:val="1"/>
          <w:bCs w:val="1"/>
          <w:sz w:val="28"/>
          <w:szCs w:val="28"/>
        </w:rPr>
      </w:pPr>
      <w:r w:rsidRPr="76F86216" w:rsidR="35D1A8D4">
        <w:rPr>
          <w:rStyle w:val="SubNivelORTCar"/>
          <w:rFonts w:ascii="Times New Roman" w:hAnsi="Times New Roman" w:eastAsia="Times New Roman" w:cs="Times New Roman"/>
          <w:b w:val="1"/>
          <w:bCs w:val="1"/>
          <w:sz w:val="28"/>
          <w:szCs w:val="28"/>
        </w:rPr>
        <w:t>2.9.1. Metodología</w:t>
      </w:r>
      <w:r w:rsidRPr="76F86216" w:rsidR="261EDDF0">
        <w:rPr>
          <w:rStyle w:val="SubNivelORTCar"/>
          <w:rFonts w:ascii="Times New Roman" w:hAnsi="Times New Roman" w:eastAsia="Times New Roman" w:cs="Times New Roman"/>
          <w:b w:val="1"/>
          <w:bCs w:val="1"/>
          <w:sz w:val="28"/>
          <w:szCs w:val="28"/>
        </w:rPr>
        <w:t xml:space="preserve"> de trabajo.</w:t>
      </w:r>
    </w:p>
    <w:p w:rsidR="261EDDF0" w:rsidP="76F86216" w:rsidRDefault="261EDDF0" w14:paraId="57821CCD" w14:textId="0E97E699">
      <w:pPr>
        <w:pStyle w:val="ParrafoORT"/>
        <w:rPr>
          <w:rFonts w:ascii="Times New Roman" w:hAnsi="Times New Roman" w:eastAsia="Calibri" w:cs="Times New Roman"/>
          <w:sz w:val="24"/>
          <w:szCs w:val="24"/>
        </w:rPr>
      </w:pPr>
      <w:r w:rsidRPr="76F86216" w:rsidR="261EDDF0">
        <w:rPr>
          <w:rFonts w:ascii="Times New Roman" w:hAnsi="Times New Roman" w:eastAsia="Calibri" w:cs="Times New Roman"/>
          <w:sz w:val="24"/>
          <w:szCs w:val="24"/>
        </w:rPr>
        <w:t xml:space="preserve">La metodología de trabajo a implementar será iterativo </w:t>
      </w:r>
      <w:r w:rsidRPr="76F86216" w:rsidR="1598B62F">
        <w:rPr>
          <w:rFonts w:ascii="Times New Roman" w:hAnsi="Times New Roman" w:eastAsia="Calibri" w:cs="Times New Roman"/>
          <w:sz w:val="24"/>
          <w:szCs w:val="24"/>
        </w:rPr>
        <w:t>incremental,</w:t>
      </w:r>
      <w:r w:rsidRPr="76F86216" w:rsidR="261EDDF0">
        <w:rPr>
          <w:rFonts w:ascii="Times New Roman" w:hAnsi="Times New Roman" w:eastAsia="Calibri" w:cs="Times New Roman"/>
          <w:sz w:val="24"/>
          <w:szCs w:val="24"/>
        </w:rPr>
        <w:t xml:space="preserve"> ya que es una </w:t>
      </w:r>
      <w:r w:rsidRPr="76F86216" w:rsidR="261EDDF0">
        <w:rPr>
          <w:rFonts w:ascii="Times New Roman" w:hAnsi="Times New Roman" w:eastAsia="Calibri" w:cs="Times New Roman"/>
          <w:sz w:val="24"/>
          <w:szCs w:val="24"/>
        </w:rPr>
        <w:t>meto</w:t>
      </w:r>
      <w:r w:rsidRPr="76F86216" w:rsidR="5FD903A0">
        <w:rPr>
          <w:rFonts w:ascii="Times New Roman" w:hAnsi="Times New Roman" w:eastAsia="Calibri" w:cs="Times New Roman"/>
          <w:sz w:val="24"/>
          <w:szCs w:val="24"/>
        </w:rPr>
        <w:t>do</w:t>
      </w:r>
      <w:r w:rsidRPr="76F86216" w:rsidR="261EDDF0">
        <w:rPr>
          <w:rFonts w:ascii="Times New Roman" w:hAnsi="Times New Roman" w:eastAsia="Calibri" w:cs="Times New Roman"/>
          <w:sz w:val="24"/>
          <w:szCs w:val="24"/>
        </w:rPr>
        <w:t>logía</w:t>
      </w:r>
      <w:r w:rsidRPr="76F86216" w:rsidR="261EDDF0">
        <w:rPr>
          <w:rFonts w:ascii="Times New Roman" w:hAnsi="Times New Roman" w:eastAsia="Calibri" w:cs="Times New Roman"/>
          <w:sz w:val="24"/>
          <w:szCs w:val="24"/>
        </w:rPr>
        <w:t xml:space="preserve"> </w:t>
      </w:r>
      <w:r w:rsidRPr="76F86216" w:rsidR="3DC9F491">
        <w:rPr>
          <w:rFonts w:ascii="Times New Roman" w:hAnsi="Times New Roman" w:eastAsia="Calibri" w:cs="Times New Roman"/>
          <w:sz w:val="24"/>
          <w:szCs w:val="24"/>
        </w:rPr>
        <w:t>ágil</w:t>
      </w:r>
      <w:r w:rsidRPr="76F86216" w:rsidR="261EDDF0">
        <w:rPr>
          <w:rFonts w:ascii="Times New Roman" w:hAnsi="Times New Roman" w:eastAsia="Calibri" w:cs="Times New Roman"/>
          <w:sz w:val="24"/>
          <w:szCs w:val="24"/>
        </w:rPr>
        <w:t xml:space="preserve"> que permite </w:t>
      </w:r>
      <w:r w:rsidRPr="76F86216" w:rsidR="60483946">
        <w:rPr>
          <w:rFonts w:ascii="Times New Roman" w:hAnsi="Times New Roman" w:eastAsia="Calibri" w:cs="Times New Roman"/>
          <w:sz w:val="24"/>
          <w:szCs w:val="24"/>
        </w:rPr>
        <w:t xml:space="preserve">generar sprint para evaluar y replanificar los objetivos y metas </w:t>
      </w:r>
      <w:r w:rsidRPr="76F86216" w:rsidR="0AE6371A">
        <w:rPr>
          <w:rFonts w:ascii="Times New Roman" w:hAnsi="Times New Roman" w:eastAsia="Calibri" w:cs="Times New Roman"/>
          <w:sz w:val="24"/>
          <w:szCs w:val="24"/>
        </w:rPr>
        <w:t>planteadas</w:t>
      </w:r>
      <w:r w:rsidRPr="76F86216" w:rsidR="60483946">
        <w:rPr>
          <w:rFonts w:ascii="Times New Roman" w:hAnsi="Times New Roman" w:eastAsia="Calibri" w:cs="Times New Roman"/>
          <w:sz w:val="24"/>
          <w:szCs w:val="24"/>
        </w:rPr>
        <w:t xml:space="preserve"> durante el desarrollo. </w:t>
      </w:r>
      <w:r w:rsidRPr="76F86216" w:rsidR="781F3FF5">
        <w:rPr>
          <w:rFonts w:ascii="Times New Roman" w:hAnsi="Times New Roman" w:eastAsia="Calibri" w:cs="Times New Roman"/>
          <w:sz w:val="24"/>
          <w:szCs w:val="24"/>
        </w:rPr>
        <w:t>Además</w:t>
      </w:r>
      <w:r w:rsidRPr="76F86216" w:rsidR="60483946">
        <w:rPr>
          <w:rFonts w:ascii="Times New Roman" w:hAnsi="Times New Roman" w:eastAsia="Calibri" w:cs="Times New Roman"/>
          <w:sz w:val="24"/>
          <w:szCs w:val="24"/>
        </w:rPr>
        <w:t xml:space="preserve">, se podrá entregar al cliente funcionalidades </w:t>
      </w:r>
      <w:r w:rsidRPr="76F86216" w:rsidR="727DDCAD">
        <w:rPr>
          <w:rFonts w:ascii="Times New Roman" w:hAnsi="Times New Roman" w:eastAsia="Calibri" w:cs="Times New Roman"/>
          <w:sz w:val="24"/>
          <w:szCs w:val="24"/>
        </w:rPr>
        <w:t xml:space="preserve">tempranas </w:t>
      </w:r>
      <w:r w:rsidRPr="76F86216" w:rsidR="1EA74916">
        <w:rPr>
          <w:rFonts w:ascii="Times New Roman" w:hAnsi="Times New Roman" w:eastAsia="Calibri" w:cs="Times New Roman"/>
          <w:sz w:val="24"/>
          <w:szCs w:val="24"/>
        </w:rPr>
        <w:t xml:space="preserve">y </w:t>
      </w:r>
      <w:r w:rsidRPr="76F86216" w:rsidR="3EDC0545">
        <w:rPr>
          <w:rFonts w:ascii="Times New Roman" w:hAnsi="Times New Roman" w:eastAsia="Calibri" w:cs="Times New Roman"/>
          <w:sz w:val="24"/>
          <w:szCs w:val="24"/>
        </w:rPr>
        <w:t>así</w:t>
      </w:r>
      <w:r w:rsidRPr="76F86216" w:rsidR="1EA74916">
        <w:rPr>
          <w:rFonts w:ascii="Times New Roman" w:hAnsi="Times New Roman" w:eastAsia="Calibri" w:cs="Times New Roman"/>
          <w:sz w:val="24"/>
          <w:szCs w:val="24"/>
        </w:rPr>
        <w:t xml:space="preserve"> motivar a cada interesado e involucrarlos de manera activa.</w:t>
      </w:r>
    </w:p>
    <w:p w:rsidR="483A0920" w:rsidP="76F86216" w:rsidRDefault="483A0920" w14:paraId="721B5DAE" w14:textId="6877EDCC">
      <w:pPr>
        <w:pStyle w:val="ParrafoORT"/>
        <w:rPr>
          <w:rFonts w:ascii="Times New Roman" w:hAnsi="Times New Roman" w:eastAsia="Calibri" w:cs="Times New Roman"/>
          <w:sz w:val="24"/>
          <w:szCs w:val="24"/>
        </w:rPr>
      </w:pPr>
      <w:r w:rsidRPr="16528193" w:rsidR="483A0920">
        <w:rPr>
          <w:rFonts w:ascii="Times New Roman" w:hAnsi="Times New Roman" w:eastAsia="Calibri" w:cs="Times New Roman"/>
          <w:sz w:val="24"/>
          <w:szCs w:val="24"/>
        </w:rPr>
        <w:t xml:space="preserve">Se adoptará un </w:t>
      </w:r>
      <w:r w:rsidRPr="16528193" w:rsidR="3692DC5A">
        <w:rPr>
          <w:rFonts w:ascii="Times New Roman" w:hAnsi="Times New Roman" w:eastAsia="Calibri" w:cs="Times New Roman"/>
          <w:sz w:val="24"/>
          <w:szCs w:val="24"/>
        </w:rPr>
        <w:t>análisis</w:t>
      </w:r>
      <w:r w:rsidRPr="16528193" w:rsidR="483A0920">
        <w:rPr>
          <w:rFonts w:ascii="Times New Roman" w:hAnsi="Times New Roman" w:eastAsia="Calibri" w:cs="Times New Roman"/>
          <w:sz w:val="24"/>
          <w:szCs w:val="24"/>
        </w:rPr>
        <w:t xml:space="preserve"> de retrospectiva al final de cada sprint </w:t>
      </w:r>
      <w:r w:rsidRPr="16528193" w:rsidR="1D22464D">
        <w:rPr>
          <w:rFonts w:ascii="Times New Roman" w:hAnsi="Times New Roman" w:eastAsia="Calibri" w:cs="Times New Roman"/>
          <w:sz w:val="24"/>
          <w:szCs w:val="24"/>
        </w:rPr>
        <w:t xml:space="preserve">para medir el alcance de lo planeado en el sprint, las dificultades que se encontraron y la </w:t>
      </w:r>
      <w:r w:rsidRPr="16528193" w:rsidR="6BA09D95">
        <w:rPr>
          <w:rFonts w:ascii="Times New Roman" w:hAnsi="Times New Roman" w:eastAsia="Calibri" w:cs="Times New Roman"/>
          <w:sz w:val="24"/>
          <w:szCs w:val="24"/>
        </w:rPr>
        <w:t>replanificación</w:t>
      </w:r>
      <w:r w:rsidRPr="16528193" w:rsidR="1D22464D">
        <w:rPr>
          <w:rFonts w:ascii="Times New Roman" w:hAnsi="Times New Roman" w:eastAsia="Calibri" w:cs="Times New Roman"/>
          <w:sz w:val="24"/>
          <w:szCs w:val="24"/>
        </w:rPr>
        <w:t xml:space="preserve"> para el siguiente sprint. </w:t>
      </w:r>
      <w:r>
        <w:tab/>
      </w:r>
    </w:p>
    <w:p w:rsidR="1EA74916" w:rsidP="76F86216" w:rsidRDefault="1EA74916" w14:paraId="3BEE7124" w14:textId="19044623">
      <w:pPr>
        <w:pStyle w:val="ParrafoORT"/>
        <w:rPr>
          <w:rFonts w:ascii="Times New Roman" w:hAnsi="Times New Roman" w:eastAsia="Calibri" w:cs="Times New Roman"/>
          <w:sz w:val="24"/>
          <w:szCs w:val="24"/>
        </w:rPr>
      </w:pPr>
      <w:r w:rsidRPr="76F86216" w:rsidR="1EA74916">
        <w:rPr>
          <w:rFonts w:ascii="Times New Roman" w:hAnsi="Times New Roman" w:eastAsia="Calibri" w:cs="Times New Roman"/>
          <w:sz w:val="24"/>
          <w:szCs w:val="24"/>
        </w:rPr>
        <w:t>Con relación a los entregables de producción, se dará en tres instancias: presentaci</w:t>
      </w:r>
      <w:r w:rsidRPr="76F86216" w:rsidR="04605213">
        <w:rPr>
          <w:rFonts w:ascii="Times New Roman" w:hAnsi="Times New Roman" w:eastAsia="Calibri" w:cs="Times New Roman"/>
          <w:sz w:val="24"/>
          <w:szCs w:val="24"/>
        </w:rPr>
        <w:t xml:space="preserve">ón de la funcionalidad terminada de los ingresos de funcionarios </w:t>
      </w:r>
      <w:r w:rsidRPr="76F86216" w:rsidR="0D6EE4FA">
        <w:rPr>
          <w:rFonts w:ascii="Times New Roman" w:hAnsi="Times New Roman" w:eastAsia="Calibri" w:cs="Times New Roman"/>
          <w:sz w:val="24"/>
          <w:szCs w:val="24"/>
        </w:rPr>
        <w:t xml:space="preserve">al sistema, </w:t>
      </w:r>
      <w:r w:rsidRPr="76F86216" w:rsidR="04605213">
        <w:rPr>
          <w:rFonts w:ascii="Times New Roman" w:hAnsi="Times New Roman" w:eastAsia="Calibri" w:cs="Times New Roman"/>
          <w:sz w:val="24"/>
          <w:szCs w:val="24"/>
        </w:rPr>
        <w:t>donde hay una primera impresión de la presentación gráfica de la solución</w:t>
      </w:r>
      <w:r w:rsidRPr="76F86216" w:rsidR="010AC32A">
        <w:rPr>
          <w:rFonts w:ascii="Times New Roman" w:hAnsi="Times New Roman" w:eastAsia="Calibri" w:cs="Times New Roman"/>
          <w:sz w:val="24"/>
          <w:szCs w:val="24"/>
        </w:rPr>
        <w:t>. Como segunda instancia funcionalidades del escalafón y finalmente la asistencia diaria de toma de presentes.</w:t>
      </w:r>
    </w:p>
    <w:p w:rsidR="546ACF46" w:rsidP="76F86216" w:rsidRDefault="546ACF46" w14:paraId="5B5D3FF7" w14:textId="5AC8E69C">
      <w:pPr>
        <w:pStyle w:val="ParrafoORT"/>
        <w:rPr>
          <w:rFonts w:ascii="Times New Roman" w:hAnsi="Times New Roman" w:eastAsia="Calibri" w:cs="Times New Roman"/>
          <w:sz w:val="24"/>
          <w:szCs w:val="24"/>
        </w:rPr>
      </w:pPr>
      <w:r w:rsidRPr="76F86216" w:rsidR="546ACF46">
        <w:rPr>
          <w:rFonts w:ascii="Times New Roman" w:hAnsi="Times New Roman" w:eastAsia="Calibri" w:cs="Times New Roman"/>
          <w:sz w:val="24"/>
          <w:szCs w:val="24"/>
        </w:rPr>
        <w:t>Para e</w:t>
      </w:r>
      <w:r w:rsidRPr="76F86216" w:rsidR="5FBE9EAC">
        <w:rPr>
          <w:rFonts w:ascii="Times New Roman" w:hAnsi="Times New Roman" w:eastAsia="Calibri" w:cs="Times New Roman"/>
          <w:sz w:val="24"/>
          <w:szCs w:val="24"/>
        </w:rPr>
        <w:t xml:space="preserve">l desarrollo del proyecto </w:t>
      </w:r>
      <w:r w:rsidRPr="76F86216" w:rsidR="5A6C9866">
        <w:rPr>
          <w:rFonts w:ascii="Times New Roman" w:hAnsi="Times New Roman" w:eastAsia="Calibri" w:cs="Times New Roman"/>
          <w:sz w:val="24"/>
          <w:szCs w:val="24"/>
        </w:rPr>
        <w:t xml:space="preserve">cada </w:t>
      </w:r>
      <w:r w:rsidRPr="76F86216" w:rsidR="5FBE9EAC">
        <w:rPr>
          <w:rFonts w:ascii="Times New Roman" w:hAnsi="Times New Roman" w:eastAsia="Calibri" w:cs="Times New Roman"/>
          <w:sz w:val="24"/>
          <w:szCs w:val="24"/>
        </w:rPr>
        <w:t>sprint s</w:t>
      </w:r>
      <w:r w:rsidRPr="76F86216" w:rsidR="460805A5">
        <w:rPr>
          <w:rFonts w:ascii="Times New Roman" w:hAnsi="Times New Roman" w:eastAsia="Calibri" w:cs="Times New Roman"/>
          <w:sz w:val="24"/>
          <w:szCs w:val="24"/>
        </w:rPr>
        <w:t xml:space="preserve">erá </w:t>
      </w:r>
      <w:r w:rsidRPr="76F86216" w:rsidR="5FBE9EAC">
        <w:rPr>
          <w:rFonts w:ascii="Times New Roman" w:hAnsi="Times New Roman" w:eastAsia="Calibri" w:cs="Times New Roman"/>
          <w:sz w:val="24"/>
          <w:szCs w:val="24"/>
        </w:rPr>
        <w:t xml:space="preserve">de dos semanas, lo cual se </w:t>
      </w:r>
      <w:r w:rsidRPr="76F86216" w:rsidR="51E0FC4D">
        <w:rPr>
          <w:rFonts w:ascii="Times New Roman" w:hAnsi="Times New Roman" w:eastAsia="Calibri" w:cs="Times New Roman"/>
          <w:sz w:val="24"/>
          <w:szCs w:val="24"/>
        </w:rPr>
        <w:t xml:space="preserve">estima </w:t>
      </w:r>
      <w:r w:rsidRPr="76F86216" w:rsidR="69F97501">
        <w:rPr>
          <w:rFonts w:ascii="Times New Roman" w:hAnsi="Times New Roman" w:eastAsia="Calibri" w:cs="Times New Roman"/>
          <w:sz w:val="24"/>
          <w:szCs w:val="24"/>
        </w:rPr>
        <w:t>una d</w:t>
      </w:r>
      <w:r w:rsidRPr="76F86216" w:rsidR="4EFFE620">
        <w:rPr>
          <w:rFonts w:ascii="Times New Roman" w:hAnsi="Times New Roman" w:eastAsia="Calibri" w:cs="Times New Roman"/>
          <w:sz w:val="24"/>
          <w:szCs w:val="24"/>
        </w:rPr>
        <w:t>uración total de doce sprint. Los primeros 3 sprint iniciales corresponderán a l</w:t>
      </w:r>
      <w:r w:rsidRPr="76F86216" w:rsidR="25A9DC0A">
        <w:rPr>
          <w:rFonts w:ascii="Times New Roman" w:hAnsi="Times New Roman" w:eastAsia="Calibri" w:cs="Times New Roman"/>
          <w:sz w:val="24"/>
          <w:szCs w:val="24"/>
        </w:rPr>
        <w:t xml:space="preserve">as entrevistas con el cliente y a la documentación del anteproyecto y los siguientes 9 </w:t>
      </w:r>
      <w:proofErr w:type="spellStart"/>
      <w:r w:rsidRPr="76F86216" w:rsidR="25A9DC0A">
        <w:rPr>
          <w:rFonts w:ascii="Times New Roman" w:hAnsi="Times New Roman" w:eastAsia="Calibri" w:cs="Times New Roman"/>
          <w:sz w:val="24"/>
          <w:szCs w:val="24"/>
        </w:rPr>
        <w:t>sprints</w:t>
      </w:r>
      <w:proofErr w:type="spellEnd"/>
      <w:r w:rsidRPr="76F86216" w:rsidR="25A9DC0A">
        <w:rPr>
          <w:rFonts w:ascii="Times New Roman" w:hAnsi="Times New Roman" w:eastAsia="Calibri" w:cs="Times New Roman"/>
          <w:sz w:val="24"/>
          <w:szCs w:val="24"/>
        </w:rPr>
        <w:t xml:space="preserve"> será</w:t>
      </w:r>
      <w:r w:rsidRPr="76F86216" w:rsidR="1719FDBA">
        <w:rPr>
          <w:rFonts w:ascii="Times New Roman" w:hAnsi="Times New Roman" w:eastAsia="Calibri" w:cs="Times New Roman"/>
          <w:sz w:val="24"/>
          <w:szCs w:val="24"/>
        </w:rPr>
        <w:t>n</w:t>
      </w:r>
      <w:r w:rsidRPr="76F86216" w:rsidR="25A9DC0A">
        <w:rPr>
          <w:rFonts w:ascii="Times New Roman" w:hAnsi="Times New Roman" w:eastAsia="Calibri" w:cs="Times New Roman"/>
          <w:sz w:val="24"/>
          <w:szCs w:val="24"/>
        </w:rPr>
        <w:t xml:space="preserve"> para el </w:t>
      </w:r>
      <w:r w:rsidRPr="76F86216" w:rsidR="0AF41C5D">
        <w:rPr>
          <w:rFonts w:ascii="Times New Roman" w:hAnsi="Times New Roman" w:eastAsia="Calibri" w:cs="Times New Roman"/>
          <w:sz w:val="24"/>
          <w:szCs w:val="24"/>
        </w:rPr>
        <w:t>desarrollo del sistema.</w:t>
      </w:r>
    </w:p>
    <w:p w:rsidR="35D1A8D4" w:rsidP="042EA76E" w:rsidRDefault="35D1A8D4" w14:paraId="5D1ADDD9" w14:textId="0A00D403">
      <w:pPr>
        <w:pStyle w:val="SubNivelORT"/>
        <w:numPr>
          <w:numId w:val="0"/>
        </w:numPr>
        <w:ind w:left="0"/>
        <w:rPr>
          <w:rStyle w:val="SubNivelORTCar"/>
          <w:rFonts w:ascii="Times New Roman" w:hAnsi="Times New Roman" w:eastAsia="Times New Roman" w:cs="Times New Roman"/>
          <w:b w:val="1"/>
          <w:bCs w:val="1"/>
          <w:sz w:val="28"/>
          <w:szCs w:val="28"/>
        </w:rPr>
      </w:pPr>
      <w:r w:rsidRPr="76F86216" w:rsidR="35D1A8D4">
        <w:rPr>
          <w:rStyle w:val="SubNivelORTCar"/>
          <w:rFonts w:ascii="Times New Roman" w:hAnsi="Times New Roman" w:eastAsia="Times New Roman" w:cs="Times New Roman"/>
          <w:b w:val="1"/>
          <w:bCs w:val="1"/>
          <w:sz w:val="28"/>
          <w:szCs w:val="28"/>
        </w:rPr>
        <w:t xml:space="preserve">2.9.2. </w:t>
      </w:r>
      <w:r w:rsidRPr="76F86216" w:rsidR="35D1A8D4">
        <w:rPr>
          <w:rStyle w:val="SubNivelORTCar"/>
          <w:rFonts w:ascii="Times New Roman" w:hAnsi="Times New Roman" w:eastAsia="Times New Roman" w:cs="Times New Roman"/>
          <w:b w:val="1"/>
          <w:bCs w:val="1"/>
          <w:sz w:val="28"/>
          <w:szCs w:val="28"/>
        </w:rPr>
        <w:t>Selección de herramientas.</w:t>
      </w:r>
    </w:p>
    <w:p w:rsidR="4DD08721" w:rsidP="76F86216" w:rsidRDefault="4DD08721" w14:paraId="129CC7A9" w14:textId="0892C7DA">
      <w:pPr>
        <w:pStyle w:val="ParrafoORT"/>
        <w:rPr>
          <w:rFonts w:ascii="Times New Roman" w:hAnsi="Times New Roman" w:eastAsia="Calibri" w:cs="Times New Roman"/>
          <w:sz w:val="24"/>
          <w:szCs w:val="24"/>
        </w:rPr>
      </w:pPr>
      <w:r w:rsidRPr="76F86216" w:rsidR="4DD08721">
        <w:rPr>
          <w:rFonts w:ascii="Times New Roman" w:hAnsi="Times New Roman" w:eastAsia="Calibri" w:cs="Times New Roman"/>
          <w:sz w:val="24"/>
          <w:szCs w:val="24"/>
        </w:rPr>
        <w:t xml:space="preserve">Como lenguaje de programación se utilizará C# .NET 5.0, ya que es un lenguaje que ya vimos en el </w:t>
      </w:r>
      <w:proofErr w:type="gramStart"/>
      <w:r w:rsidRPr="76F86216" w:rsidR="4DD08721">
        <w:rPr>
          <w:rFonts w:ascii="Times New Roman" w:hAnsi="Times New Roman" w:eastAsia="Calibri" w:cs="Times New Roman"/>
          <w:sz w:val="24"/>
          <w:szCs w:val="24"/>
        </w:rPr>
        <w:t>curso</w:t>
      </w:r>
      <w:proofErr w:type="gramEnd"/>
      <w:r w:rsidRPr="76F86216" w:rsidR="4DD08721">
        <w:rPr>
          <w:rFonts w:ascii="Times New Roman" w:hAnsi="Times New Roman" w:eastAsia="Calibri" w:cs="Times New Roman"/>
          <w:sz w:val="24"/>
          <w:szCs w:val="24"/>
        </w:rPr>
        <w:t xml:space="preserve"> pero la </w:t>
      </w:r>
      <w:r w:rsidRPr="76F86216" w:rsidR="4DD08721">
        <w:rPr>
          <w:rFonts w:ascii="Times New Roman" w:hAnsi="Times New Roman" w:eastAsia="Calibri" w:cs="Times New Roman"/>
          <w:sz w:val="24"/>
          <w:szCs w:val="24"/>
        </w:rPr>
        <w:t>versión</w:t>
      </w:r>
      <w:r w:rsidRPr="76F86216" w:rsidR="4DD08721">
        <w:rPr>
          <w:rFonts w:ascii="Times New Roman" w:hAnsi="Times New Roman" w:eastAsia="Calibri" w:cs="Times New Roman"/>
          <w:sz w:val="24"/>
          <w:szCs w:val="24"/>
        </w:rPr>
        <w:t xml:space="preserve"> CORE</w:t>
      </w:r>
      <w:r w:rsidRPr="76F86216" w:rsidR="62B94C04">
        <w:rPr>
          <w:rFonts w:ascii="Times New Roman" w:hAnsi="Times New Roman" w:eastAsia="Calibri" w:cs="Times New Roman"/>
          <w:sz w:val="24"/>
          <w:szCs w:val="24"/>
        </w:rPr>
        <w:t>.</w:t>
      </w:r>
    </w:p>
    <w:p w:rsidR="62B94C04" w:rsidP="76F86216" w:rsidRDefault="62B94C04" w14:paraId="7D50A663" w14:textId="68083BC0">
      <w:pPr>
        <w:pStyle w:val="ParrafoORT"/>
        <w:rPr>
          <w:rFonts w:ascii="Times New Roman" w:hAnsi="Times New Roman" w:eastAsia="Calibri" w:cs="Times New Roman"/>
          <w:sz w:val="24"/>
          <w:szCs w:val="24"/>
        </w:rPr>
      </w:pPr>
      <w:r w:rsidRPr="76F86216" w:rsidR="62B94C04">
        <w:rPr>
          <w:rFonts w:ascii="Times New Roman" w:hAnsi="Times New Roman" w:eastAsia="Calibri" w:cs="Times New Roman"/>
          <w:sz w:val="24"/>
          <w:szCs w:val="24"/>
        </w:rPr>
        <w:t xml:space="preserve">Para el </w:t>
      </w:r>
      <w:proofErr w:type="spellStart"/>
      <w:r w:rsidRPr="76F86216" w:rsidR="62B94C04">
        <w:rPr>
          <w:rFonts w:ascii="Times New Roman" w:hAnsi="Times New Roman" w:eastAsia="Calibri" w:cs="Times New Roman"/>
          <w:sz w:val="24"/>
          <w:szCs w:val="24"/>
        </w:rPr>
        <w:t>frontend</w:t>
      </w:r>
      <w:proofErr w:type="spellEnd"/>
      <w:r w:rsidRPr="76F86216" w:rsidR="62B94C04">
        <w:rPr>
          <w:rFonts w:ascii="Times New Roman" w:hAnsi="Times New Roman" w:eastAsia="Calibri" w:cs="Times New Roman"/>
          <w:sz w:val="24"/>
          <w:szCs w:val="24"/>
        </w:rPr>
        <w:t xml:space="preserve"> </w:t>
      </w:r>
      <w:proofErr w:type="spellStart"/>
      <w:r w:rsidRPr="76F86216" w:rsidR="62B94C04">
        <w:rPr>
          <w:rFonts w:ascii="Times New Roman" w:hAnsi="Times New Roman" w:eastAsia="Calibri" w:cs="Times New Roman"/>
          <w:sz w:val="24"/>
          <w:szCs w:val="24"/>
        </w:rPr>
        <w:t>Blazor</w:t>
      </w:r>
      <w:proofErr w:type="spellEnd"/>
      <w:r w:rsidRPr="76F86216" w:rsidR="62B94C04">
        <w:rPr>
          <w:rFonts w:ascii="Times New Roman" w:hAnsi="Times New Roman" w:eastAsia="Calibri" w:cs="Times New Roman"/>
          <w:sz w:val="24"/>
          <w:szCs w:val="24"/>
        </w:rPr>
        <w:t xml:space="preserve"> será el </w:t>
      </w:r>
      <w:proofErr w:type="gramStart"/>
      <w:r w:rsidRPr="76F86216" w:rsidR="62B94C04">
        <w:rPr>
          <w:rFonts w:ascii="Times New Roman" w:hAnsi="Times New Roman" w:eastAsia="Calibri" w:cs="Times New Roman"/>
          <w:sz w:val="24"/>
          <w:szCs w:val="24"/>
        </w:rPr>
        <w:t>lenguaje</w:t>
      </w:r>
      <w:proofErr w:type="gramEnd"/>
      <w:r w:rsidRPr="76F86216" w:rsidR="62B94C04">
        <w:rPr>
          <w:rFonts w:ascii="Times New Roman" w:hAnsi="Times New Roman" w:eastAsia="Calibri" w:cs="Times New Roman"/>
          <w:sz w:val="24"/>
          <w:szCs w:val="24"/>
        </w:rPr>
        <w:t xml:space="preserve"> aunque es relativamente nuevo, para este proyecto </w:t>
      </w:r>
      <w:r w:rsidRPr="76F86216" w:rsidR="6E0112C4">
        <w:rPr>
          <w:rFonts w:ascii="Times New Roman" w:hAnsi="Times New Roman" w:eastAsia="Calibri" w:cs="Times New Roman"/>
          <w:sz w:val="24"/>
          <w:szCs w:val="24"/>
        </w:rPr>
        <w:t>tiene una curva de aprendizaje suave y se logrará tener un ágil desarrollo.</w:t>
      </w:r>
    </w:p>
    <w:p w:rsidR="6E0112C4" w:rsidP="76F86216" w:rsidRDefault="6E0112C4" w14:paraId="06604D32" w14:textId="603B6B06">
      <w:pPr>
        <w:pStyle w:val="ParrafoORT"/>
        <w:rPr>
          <w:rFonts w:ascii="Times New Roman" w:hAnsi="Times New Roman" w:eastAsia="Calibri" w:cs="Times New Roman"/>
          <w:sz w:val="24"/>
          <w:szCs w:val="24"/>
        </w:rPr>
      </w:pPr>
      <w:r w:rsidRPr="76F86216" w:rsidR="6E0112C4">
        <w:rPr>
          <w:rFonts w:ascii="Times New Roman" w:hAnsi="Times New Roman" w:eastAsia="Calibri" w:cs="Times New Roman"/>
          <w:sz w:val="24"/>
          <w:szCs w:val="24"/>
        </w:rPr>
        <w:t>Parte del acuerdo con el cliente se busca la ejecución del sistema en la nube de Azure ya que la facturación es por uso</w:t>
      </w:r>
      <w:r w:rsidRPr="76F86216" w:rsidR="1E23C977">
        <w:rPr>
          <w:rFonts w:ascii="Times New Roman" w:hAnsi="Times New Roman" w:eastAsia="Calibri" w:cs="Times New Roman"/>
          <w:sz w:val="24"/>
          <w:szCs w:val="24"/>
        </w:rPr>
        <w:t>,</w:t>
      </w:r>
      <w:r w:rsidRPr="76F86216" w:rsidR="6E0112C4">
        <w:rPr>
          <w:rFonts w:ascii="Times New Roman" w:hAnsi="Times New Roman" w:eastAsia="Calibri" w:cs="Times New Roman"/>
          <w:sz w:val="24"/>
          <w:szCs w:val="24"/>
        </w:rPr>
        <w:t xml:space="preserve"> se </w:t>
      </w:r>
      <w:r w:rsidRPr="76F86216" w:rsidR="7B3D0836">
        <w:rPr>
          <w:rFonts w:ascii="Times New Roman" w:hAnsi="Times New Roman" w:eastAsia="Calibri" w:cs="Times New Roman"/>
          <w:sz w:val="24"/>
          <w:szCs w:val="24"/>
        </w:rPr>
        <w:t>podría</w:t>
      </w:r>
      <w:r w:rsidRPr="76F86216" w:rsidR="6E0112C4">
        <w:rPr>
          <w:rFonts w:ascii="Times New Roman" w:hAnsi="Times New Roman" w:eastAsia="Calibri" w:cs="Times New Roman"/>
          <w:sz w:val="24"/>
          <w:szCs w:val="24"/>
        </w:rPr>
        <w:t xml:space="preserve"> implementar la </w:t>
      </w:r>
      <w:r w:rsidRPr="76F86216" w:rsidR="22CB1291">
        <w:rPr>
          <w:rFonts w:ascii="Times New Roman" w:hAnsi="Times New Roman" w:eastAsia="Calibri" w:cs="Times New Roman"/>
          <w:sz w:val="24"/>
          <w:szCs w:val="24"/>
        </w:rPr>
        <w:t>infraestructura de una manera óptima y sin preocuparnos de mantener dicha infrae</w:t>
      </w:r>
      <w:r w:rsidRPr="76F86216" w:rsidR="1EA7FB99">
        <w:rPr>
          <w:rFonts w:ascii="Times New Roman" w:hAnsi="Times New Roman" w:eastAsia="Calibri" w:cs="Times New Roman"/>
          <w:sz w:val="24"/>
          <w:szCs w:val="24"/>
        </w:rPr>
        <w:t>s</w:t>
      </w:r>
      <w:r w:rsidRPr="76F86216" w:rsidR="22CB1291">
        <w:rPr>
          <w:rFonts w:ascii="Times New Roman" w:hAnsi="Times New Roman" w:eastAsia="Calibri" w:cs="Times New Roman"/>
          <w:sz w:val="24"/>
          <w:szCs w:val="24"/>
        </w:rPr>
        <w:t>tructura</w:t>
      </w:r>
      <w:r w:rsidRPr="76F86216" w:rsidR="486288C2">
        <w:rPr>
          <w:rFonts w:ascii="Times New Roman" w:hAnsi="Times New Roman" w:eastAsia="Calibri" w:cs="Times New Roman"/>
          <w:sz w:val="24"/>
          <w:szCs w:val="24"/>
        </w:rPr>
        <w:t xml:space="preserve">. </w:t>
      </w:r>
    </w:p>
    <w:p w:rsidR="486288C2" w:rsidP="76F86216" w:rsidRDefault="486288C2" w14:paraId="3315F3DF" w14:textId="38A198A2">
      <w:pPr>
        <w:pStyle w:val="ParrafoORT"/>
        <w:rPr>
          <w:rFonts w:ascii="Times New Roman" w:hAnsi="Times New Roman" w:eastAsia="Calibri" w:cs="Times New Roman"/>
          <w:sz w:val="24"/>
          <w:szCs w:val="24"/>
        </w:rPr>
      </w:pPr>
      <w:proofErr w:type="spellStart"/>
      <w:r w:rsidRPr="76F86216" w:rsidR="486288C2">
        <w:rPr>
          <w:rFonts w:ascii="Times New Roman" w:hAnsi="Times New Roman" w:eastAsia="Calibri" w:cs="Times New Roman"/>
          <w:sz w:val="24"/>
          <w:szCs w:val="24"/>
        </w:rPr>
        <w:t>Sql</w:t>
      </w:r>
      <w:proofErr w:type="spellEnd"/>
      <w:r w:rsidRPr="76F86216" w:rsidR="486288C2">
        <w:rPr>
          <w:rFonts w:ascii="Times New Roman" w:hAnsi="Times New Roman" w:eastAsia="Calibri" w:cs="Times New Roman"/>
          <w:sz w:val="24"/>
          <w:szCs w:val="24"/>
        </w:rPr>
        <w:t xml:space="preserve"> Server en Azure será el motor de base de datos </w:t>
      </w:r>
      <w:proofErr w:type="gramStart"/>
      <w:r w:rsidRPr="76F86216" w:rsidR="486288C2">
        <w:rPr>
          <w:rFonts w:ascii="Times New Roman" w:hAnsi="Times New Roman" w:eastAsia="Calibri" w:cs="Times New Roman"/>
          <w:sz w:val="24"/>
          <w:szCs w:val="24"/>
        </w:rPr>
        <w:t>optado ,</w:t>
      </w:r>
      <w:proofErr w:type="gramEnd"/>
      <w:r w:rsidRPr="76F86216" w:rsidR="486288C2">
        <w:rPr>
          <w:rFonts w:ascii="Times New Roman" w:hAnsi="Times New Roman" w:eastAsia="Calibri" w:cs="Times New Roman"/>
          <w:sz w:val="24"/>
          <w:szCs w:val="24"/>
        </w:rPr>
        <w:t xml:space="preserve"> ya que es la base de datos </w:t>
      </w:r>
      <w:r w:rsidRPr="76F86216" w:rsidR="7AC00672">
        <w:rPr>
          <w:rFonts w:ascii="Times New Roman" w:hAnsi="Times New Roman" w:eastAsia="Calibri" w:cs="Times New Roman"/>
          <w:sz w:val="24"/>
          <w:szCs w:val="24"/>
        </w:rPr>
        <w:t xml:space="preserve">que vimos en el transcurso </w:t>
      </w:r>
      <w:r w:rsidRPr="76F86216" w:rsidR="7AC00672">
        <w:rPr>
          <w:rFonts w:ascii="Times New Roman" w:hAnsi="Times New Roman" w:eastAsia="Calibri" w:cs="Times New Roman"/>
          <w:sz w:val="24"/>
          <w:szCs w:val="24"/>
        </w:rPr>
        <w:t>académico</w:t>
      </w:r>
      <w:r w:rsidRPr="76F86216" w:rsidR="7AC00672">
        <w:rPr>
          <w:rFonts w:ascii="Times New Roman" w:hAnsi="Times New Roman" w:eastAsia="Calibri" w:cs="Times New Roman"/>
          <w:sz w:val="24"/>
          <w:szCs w:val="24"/>
        </w:rPr>
        <w:t>.</w:t>
      </w:r>
    </w:p>
    <w:p w:rsidR="23F31E95" w:rsidP="341E98EB" w:rsidRDefault="23F31E95" w14:paraId="6B53F80D" w14:textId="1434B679">
      <w:pPr>
        <w:pStyle w:val="ParrafoORT"/>
        <w:ind/>
        <w:rPr>
          <w:rFonts w:ascii="Times New Roman" w:hAnsi="Times New Roman" w:eastAsia="Calibri" w:cs="Times New Roman"/>
          <w:sz w:val="24"/>
          <w:szCs w:val="24"/>
        </w:rPr>
      </w:pPr>
      <w:r w:rsidRPr="341E98EB" w:rsidR="7AC00672">
        <w:rPr>
          <w:rFonts w:ascii="Times New Roman" w:hAnsi="Times New Roman" w:eastAsia="Calibri" w:cs="Times New Roman"/>
          <w:sz w:val="24"/>
          <w:szCs w:val="24"/>
        </w:rPr>
        <w:t xml:space="preserve">El </w:t>
      </w:r>
      <w:proofErr w:type="spellStart"/>
      <w:r w:rsidRPr="341E98EB" w:rsidR="7AC00672">
        <w:rPr>
          <w:rFonts w:ascii="Times New Roman" w:hAnsi="Times New Roman" w:eastAsia="Calibri" w:cs="Times New Roman"/>
          <w:sz w:val="24"/>
          <w:szCs w:val="24"/>
        </w:rPr>
        <w:t>backend</w:t>
      </w:r>
      <w:proofErr w:type="spellEnd"/>
      <w:r w:rsidRPr="341E98EB" w:rsidR="7AC00672">
        <w:rPr>
          <w:rFonts w:ascii="Times New Roman" w:hAnsi="Times New Roman" w:eastAsia="Calibri" w:cs="Times New Roman"/>
          <w:sz w:val="24"/>
          <w:szCs w:val="24"/>
        </w:rPr>
        <w:t xml:space="preserve"> será </w:t>
      </w:r>
      <w:proofErr w:type="gramStart"/>
      <w:r w:rsidRPr="341E98EB" w:rsidR="7AC00672">
        <w:rPr>
          <w:rFonts w:ascii="Times New Roman" w:hAnsi="Times New Roman" w:eastAsia="Calibri" w:cs="Times New Roman"/>
          <w:sz w:val="24"/>
          <w:szCs w:val="24"/>
        </w:rPr>
        <w:t>una api</w:t>
      </w:r>
      <w:proofErr w:type="gramEnd"/>
      <w:r w:rsidRPr="341E98EB" w:rsidR="7AC00672">
        <w:rPr>
          <w:rFonts w:ascii="Times New Roman" w:hAnsi="Times New Roman" w:eastAsia="Calibri" w:cs="Times New Roman"/>
          <w:sz w:val="24"/>
          <w:szCs w:val="24"/>
        </w:rPr>
        <w:t xml:space="preserve"> que se puede acceder desde </w:t>
      </w:r>
      <w:proofErr w:type="spellStart"/>
      <w:r w:rsidRPr="341E98EB" w:rsidR="7AC00672">
        <w:rPr>
          <w:rFonts w:ascii="Times New Roman" w:hAnsi="Times New Roman" w:eastAsia="Calibri" w:cs="Times New Roman"/>
          <w:sz w:val="24"/>
          <w:szCs w:val="24"/>
        </w:rPr>
        <w:t>Blazor</w:t>
      </w:r>
      <w:proofErr w:type="spellEnd"/>
      <w:r w:rsidRPr="341E98EB" w:rsidR="7AC00672">
        <w:rPr>
          <w:rFonts w:ascii="Times New Roman" w:hAnsi="Times New Roman" w:eastAsia="Calibri" w:cs="Times New Roman"/>
          <w:sz w:val="24"/>
          <w:szCs w:val="24"/>
        </w:rPr>
        <w:t xml:space="preserve"> Web </w:t>
      </w:r>
      <w:proofErr w:type="spellStart"/>
      <w:r w:rsidRPr="341E98EB" w:rsidR="7AC00672">
        <w:rPr>
          <w:rFonts w:ascii="Times New Roman" w:hAnsi="Times New Roman" w:eastAsia="Calibri" w:cs="Times New Roman"/>
          <w:sz w:val="24"/>
          <w:szCs w:val="24"/>
        </w:rPr>
        <w:t>Assembly</w:t>
      </w:r>
      <w:proofErr w:type="spellEnd"/>
      <w:r w:rsidRPr="341E98EB" w:rsidR="7AC00672">
        <w:rPr>
          <w:rFonts w:ascii="Times New Roman" w:hAnsi="Times New Roman" w:eastAsia="Calibri" w:cs="Times New Roman"/>
          <w:sz w:val="24"/>
          <w:szCs w:val="24"/>
        </w:rPr>
        <w:t>.</w:t>
      </w:r>
      <w:r w:rsidRPr="341E98EB" w:rsidR="543014C9">
        <w:rPr>
          <w:rFonts w:ascii="Times New Roman" w:hAnsi="Times New Roman" w:eastAsia="Calibri" w:cs="Times New Roman"/>
          <w:sz w:val="24"/>
          <w:szCs w:val="24"/>
        </w:rPr>
        <w:t xml:space="preserve"> </w:t>
      </w:r>
      <w:r>
        <w:tab/>
      </w:r>
    </w:p>
    <w:p w:rsidR="23F31E95" w:rsidP="341E98EB" w:rsidRDefault="23F31E95" w14:paraId="65F470D0" w14:textId="200CB1DD">
      <w:pPr>
        <w:pStyle w:val="ParrafoORT"/>
        <w:ind/>
        <w:rPr>
          <w:rFonts w:ascii="Times New Roman" w:hAnsi="Times New Roman" w:eastAsia="Calibri" w:cs="Times New Roman"/>
          <w:sz w:val="24"/>
          <w:szCs w:val="24"/>
        </w:rPr>
      </w:pPr>
    </w:p>
    <w:p w:rsidR="23F31E95" w:rsidP="341E98EB" w:rsidRDefault="23F31E95" w14:paraId="5EB5E362" w14:textId="7DAAC5DC">
      <w:pPr>
        <w:pStyle w:val="SubNivelORT"/>
        <w:numPr>
          <w:numId w:val="0"/>
        </w:numPr>
        <w:ind w:left="0"/>
        <w:rPr>
          <w:rFonts w:ascii="Times New Roman" w:hAnsi="Times New Roman" w:eastAsia="Times New Roman" w:cs="Times New Roman"/>
          <w:b w:val="1"/>
          <w:bCs w:val="1"/>
          <w:sz w:val="28"/>
          <w:szCs w:val="28"/>
        </w:rPr>
      </w:pPr>
      <w:r w:rsidR="6F171DF7">
        <w:rPr/>
        <w:t>2.</w:t>
      </w:r>
      <w:r w:rsidR="68969778">
        <w:rPr/>
        <w:t>9</w:t>
      </w:r>
      <w:r w:rsidR="6F171DF7">
        <w:rPr/>
        <w:t>.</w:t>
      </w:r>
      <w:r w:rsidR="73DD4819">
        <w:rPr/>
        <w:t>3</w:t>
      </w:r>
      <w:r w:rsidR="6F171DF7">
        <w:rPr/>
        <w:t>. Análisis de riesgos.</w:t>
      </w:r>
    </w:p>
    <w:p w:rsidR="23F31E95" w:rsidP="341E98EB" w:rsidRDefault="23F31E95" w14:paraId="164E83FD" w14:textId="4FB80580">
      <w:pPr>
        <w:pStyle w:val="ParrafoORT"/>
        <w:ind/>
        <w:rPr>
          <w:rFonts w:ascii="Times New Roman" w:hAnsi="Times New Roman" w:eastAsia="Calibri" w:cs="Times New Roman"/>
          <w:sz w:val="24"/>
          <w:szCs w:val="24"/>
        </w:rPr>
      </w:pPr>
      <w:r w:rsidRPr="341E98EB" w:rsidR="6F171DF7">
        <w:rPr>
          <w:rFonts w:ascii="Times New Roman" w:hAnsi="Times New Roman" w:eastAsia="Calibri" w:cs="Times New Roman"/>
          <w:sz w:val="24"/>
          <w:szCs w:val="24"/>
        </w:rPr>
        <w:t>Para comenzar se ha definido las siguientes categorizaciones que midan la probabilidad e impacto de riesgos que se utilizaran en este análisis,</w:t>
      </w:r>
    </w:p>
    <w:p w:rsidR="23F31E95" w:rsidP="1658626F" w:rsidRDefault="23F31E95" w14:paraId="328EDA2B" w14:textId="4A91071B">
      <w:pPr>
        <w:pStyle w:val="ParrafoORT"/>
        <w:ind/>
      </w:pPr>
    </w:p>
    <w:tbl>
      <w:tblPr>
        <w:tblStyle w:val="Tablaconcuadrcula"/>
        <w:tblW w:w="0" w:type="auto"/>
        <w:tblLook w:val="06A0" w:firstRow="1" w:lastRow="0" w:firstColumn="1" w:lastColumn="0" w:noHBand="1" w:noVBand="1"/>
      </w:tblPr>
      <w:tblGrid>
        <w:gridCol w:w="1500"/>
        <w:gridCol w:w="2130"/>
      </w:tblGrid>
      <w:tr w:rsidR="341E98EB" w:rsidTr="341E98EB" w14:paraId="77683E4A">
        <w:tc>
          <w:tcPr>
            <w:tcW w:w="3630" w:type="dxa"/>
            <w:gridSpan w:val="2"/>
            <w:tcMar/>
          </w:tcPr>
          <w:p w:rsidR="341E98EB" w:rsidP="341E98EB" w:rsidRDefault="341E98EB" w14:paraId="22F21271" w14:textId="50EA3A78">
            <w:pPr>
              <w:pStyle w:val="ParrafoORT"/>
              <w:jc w:val="center"/>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w:t>
            </w:r>
          </w:p>
        </w:tc>
      </w:tr>
      <w:tr w:rsidR="341E98EB" w:rsidTr="341E98EB" w14:paraId="02363BCC">
        <w:tc>
          <w:tcPr>
            <w:tcW w:w="1500" w:type="dxa"/>
            <w:tcMar/>
          </w:tcPr>
          <w:p w:rsidR="341E98EB" w:rsidP="341E98EB" w:rsidRDefault="341E98EB" w14:paraId="0E42854D" w14:textId="1F57C96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Baja</w:t>
            </w:r>
          </w:p>
        </w:tc>
        <w:tc>
          <w:tcPr>
            <w:tcW w:w="2130" w:type="dxa"/>
            <w:tcMar/>
          </w:tcPr>
          <w:p w:rsidR="341E98EB" w:rsidP="341E98EB" w:rsidRDefault="341E98EB" w14:paraId="6F92D449" w14:textId="784E7E0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Menor a15%</w:t>
            </w:r>
          </w:p>
        </w:tc>
      </w:tr>
      <w:tr w:rsidR="341E98EB" w:rsidTr="341E98EB" w14:paraId="0772F60D">
        <w:tc>
          <w:tcPr>
            <w:tcW w:w="1500" w:type="dxa"/>
            <w:tcMar/>
          </w:tcPr>
          <w:p w:rsidR="341E98EB" w:rsidP="341E98EB" w:rsidRDefault="341E98EB" w14:paraId="65D9BF52" w14:textId="58F2DBD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w:t>
            </w:r>
          </w:p>
        </w:tc>
        <w:tc>
          <w:tcPr>
            <w:tcW w:w="2130" w:type="dxa"/>
            <w:tcMar/>
          </w:tcPr>
          <w:p w:rsidR="341E98EB" w:rsidP="341E98EB" w:rsidRDefault="341E98EB" w14:paraId="73942B92" w14:textId="2AEDE01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 15% a 50%</w:t>
            </w:r>
          </w:p>
        </w:tc>
      </w:tr>
      <w:tr w:rsidR="341E98EB" w:rsidTr="341E98EB" w14:paraId="5424960D">
        <w:tc>
          <w:tcPr>
            <w:tcW w:w="1500" w:type="dxa"/>
            <w:tcMar/>
          </w:tcPr>
          <w:p w:rsidR="341E98EB" w:rsidP="341E98EB" w:rsidRDefault="341E98EB" w14:paraId="2B958125" w14:textId="34455B8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Alto</w:t>
            </w:r>
          </w:p>
        </w:tc>
        <w:tc>
          <w:tcPr>
            <w:tcW w:w="2130" w:type="dxa"/>
            <w:tcMar/>
          </w:tcPr>
          <w:p w:rsidR="341E98EB" w:rsidP="341E98EB" w:rsidRDefault="341E98EB" w14:paraId="6581123C" w14:textId="7C1442C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 51% a 75%</w:t>
            </w:r>
          </w:p>
        </w:tc>
      </w:tr>
      <w:tr w:rsidR="341E98EB" w:rsidTr="341E98EB" w14:paraId="7EB7CA20">
        <w:tc>
          <w:tcPr>
            <w:tcW w:w="1500" w:type="dxa"/>
            <w:tcMar/>
          </w:tcPr>
          <w:p w:rsidR="341E98EB" w:rsidP="341E98EB" w:rsidRDefault="341E98EB" w14:paraId="1C8FD3C7" w14:textId="2654A27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Muy alto</w:t>
            </w:r>
          </w:p>
        </w:tc>
        <w:tc>
          <w:tcPr>
            <w:tcW w:w="2130" w:type="dxa"/>
            <w:tcMar/>
          </w:tcPr>
          <w:p w:rsidR="341E98EB" w:rsidP="341E98EB" w:rsidRDefault="341E98EB" w14:paraId="5068690A" w14:textId="63F5CA1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Mayor a 75%</w:t>
            </w:r>
          </w:p>
        </w:tc>
      </w:tr>
    </w:tbl>
    <w:p w:rsidR="23F31E95" w:rsidP="341E98EB" w:rsidRDefault="23F31E95" w14:paraId="72007AEB" w14:textId="338B8CA1">
      <w:pPr>
        <w:ind/>
      </w:pPr>
    </w:p>
    <w:tbl>
      <w:tblPr>
        <w:tblStyle w:val="Tablaconcuadrcula"/>
        <w:tblW w:w="0" w:type="auto"/>
        <w:tblLook w:val="06A0" w:firstRow="1" w:lastRow="0" w:firstColumn="1" w:lastColumn="0" w:noHBand="1" w:noVBand="1"/>
      </w:tblPr>
      <w:tblGrid>
        <w:gridCol w:w="1500"/>
        <w:gridCol w:w="2130"/>
      </w:tblGrid>
      <w:tr w:rsidR="341E98EB" w:rsidTr="341E98EB" w14:paraId="505A2AB4">
        <w:tc>
          <w:tcPr>
            <w:tcW w:w="3630" w:type="dxa"/>
            <w:gridSpan w:val="2"/>
            <w:tcMar/>
          </w:tcPr>
          <w:p w:rsidR="341E98EB" w:rsidP="341E98EB" w:rsidRDefault="341E98EB" w14:paraId="0E5CA4FF" w14:textId="0FC6CED8">
            <w:pPr>
              <w:pStyle w:val="ParrafoORT"/>
              <w:jc w:val="center"/>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Impacto</w:t>
            </w:r>
          </w:p>
        </w:tc>
      </w:tr>
      <w:tr w:rsidR="341E98EB" w:rsidTr="341E98EB" w14:paraId="56A1F572">
        <w:tc>
          <w:tcPr>
            <w:tcW w:w="1500" w:type="dxa"/>
            <w:tcMar/>
          </w:tcPr>
          <w:p w:rsidR="341E98EB" w:rsidP="341E98EB" w:rsidRDefault="341E98EB" w14:paraId="03045206" w14:textId="1F57C96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Baja</w:t>
            </w:r>
          </w:p>
        </w:tc>
        <w:tc>
          <w:tcPr>
            <w:tcW w:w="2130" w:type="dxa"/>
            <w:tcMar/>
          </w:tcPr>
          <w:p w:rsidR="341E98EB" w:rsidP="341E98EB" w:rsidRDefault="341E98EB" w14:paraId="1B08A187" w14:textId="784E7E0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Menor a15%</w:t>
            </w:r>
          </w:p>
        </w:tc>
      </w:tr>
      <w:tr w:rsidR="341E98EB" w:rsidTr="341E98EB" w14:paraId="5B91B3FA">
        <w:tc>
          <w:tcPr>
            <w:tcW w:w="1500" w:type="dxa"/>
            <w:tcMar/>
          </w:tcPr>
          <w:p w:rsidR="341E98EB" w:rsidP="341E98EB" w:rsidRDefault="341E98EB" w14:paraId="51AF88A4" w14:textId="58F2DBD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w:t>
            </w:r>
          </w:p>
        </w:tc>
        <w:tc>
          <w:tcPr>
            <w:tcW w:w="2130" w:type="dxa"/>
            <w:tcMar/>
          </w:tcPr>
          <w:p w:rsidR="341E98EB" w:rsidP="341E98EB" w:rsidRDefault="341E98EB" w14:paraId="69DA0F64" w14:textId="2AEDE01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 15% a 50%</w:t>
            </w:r>
          </w:p>
        </w:tc>
      </w:tr>
      <w:tr w:rsidR="341E98EB" w:rsidTr="341E98EB" w14:paraId="0F3F138A">
        <w:tc>
          <w:tcPr>
            <w:tcW w:w="1500" w:type="dxa"/>
            <w:tcMar/>
          </w:tcPr>
          <w:p w:rsidR="341E98EB" w:rsidP="341E98EB" w:rsidRDefault="341E98EB" w14:paraId="66559373" w14:textId="34455B8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Alto</w:t>
            </w:r>
          </w:p>
        </w:tc>
        <w:tc>
          <w:tcPr>
            <w:tcW w:w="2130" w:type="dxa"/>
            <w:tcMar/>
          </w:tcPr>
          <w:p w:rsidR="341E98EB" w:rsidP="341E98EB" w:rsidRDefault="341E98EB" w14:paraId="2AEFCA86" w14:textId="16D6F39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Mayor a </w:t>
            </w:r>
            <w:r w:rsidRPr="341E98EB" w:rsidR="341E98EB">
              <w:rPr>
                <w:rFonts w:ascii="Times New Roman" w:hAnsi="Times New Roman" w:eastAsia="Calibri" w:cs="Times New Roman"/>
                <w:sz w:val="24"/>
                <w:szCs w:val="24"/>
              </w:rPr>
              <w:t>5</w:t>
            </w:r>
            <w:r w:rsidRPr="341E98EB" w:rsidR="341E98EB">
              <w:rPr>
                <w:rFonts w:ascii="Times New Roman" w:hAnsi="Times New Roman" w:eastAsia="Calibri" w:cs="Times New Roman"/>
                <w:sz w:val="24"/>
                <w:szCs w:val="24"/>
              </w:rPr>
              <w:t>0</w:t>
            </w:r>
            <w:r w:rsidRPr="341E98EB" w:rsidR="341E98EB">
              <w:rPr>
                <w:rFonts w:ascii="Times New Roman" w:hAnsi="Times New Roman" w:eastAsia="Calibri" w:cs="Times New Roman"/>
                <w:sz w:val="24"/>
                <w:szCs w:val="24"/>
              </w:rPr>
              <w:t>%</w:t>
            </w:r>
          </w:p>
        </w:tc>
      </w:tr>
    </w:tbl>
    <w:p w:rsidR="23F31E95" w:rsidP="341E98EB" w:rsidRDefault="23F31E95" w14:paraId="32034F6F" w14:textId="07D71DDD">
      <w:pPr>
        <w:pStyle w:val="ParrafoORT"/>
        <w:ind/>
        <w:rPr>
          <w:rFonts w:ascii="Times New Roman" w:hAnsi="Times New Roman" w:eastAsia="Calibri" w:cs="Times New Roman"/>
          <w:sz w:val="24"/>
          <w:szCs w:val="24"/>
        </w:rPr>
      </w:pPr>
    </w:p>
    <w:p w:rsidR="23F31E95" w:rsidP="341E98EB" w:rsidRDefault="23F31E95" w14:paraId="5EB874D0" w14:textId="0AFBCA5B">
      <w:pPr>
        <w:pStyle w:val="ParrafoORT"/>
        <w:ind/>
        <w:rPr>
          <w:rFonts w:ascii="Times New Roman" w:hAnsi="Times New Roman" w:eastAsia="Calibri" w:cs="Times New Roman"/>
          <w:sz w:val="24"/>
          <w:szCs w:val="24"/>
        </w:rPr>
      </w:pPr>
      <w:r w:rsidRPr="341E98EB" w:rsidR="6F171DF7">
        <w:rPr>
          <w:rFonts w:ascii="Times New Roman" w:hAnsi="Times New Roman" w:eastAsia="Calibri" w:cs="Times New Roman"/>
          <w:sz w:val="24"/>
          <w:szCs w:val="24"/>
        </w:rPr>
        <w:t>Se presentan los riesgos detectados en el análisis global del proyecto que arrojan los siguientes riesgos a analizar:</w:t>
      </w:r>
    </w:p>
    <w:tbl>
      <w:tblPr>
        <w:tblStyle w:val="Tablaconcuadrcula"/>
        <w:tblW w:w="0" w:type="auto"/>
        <w:tblLook w:val="06A0" w:firstRow="1" w:lastRow="0" w:firstColumn="1" w:lastColumn="0" w:noHBand="1" w:noVBand="1"/>
      </w:tblPr>
      <w:tblGrid>
        <w:gridCol w:w="4245"/>
        <w:gridCol w:w="4245"/>
      </w:tblGrid>
      <w:tr w:rsidR="341E98EB" w:rsidTr="341E98EB" w14:paraId="0BDC5471">
        <w:tc>
          <w:tcPr>
            <w:tcW w:w="4245" w:type="dxa"/>
            <w:tcMar/>
          </w:tcPr>
          <w:p w:rsidR="341E98EB" w:rsidP="341E98EB" w:rsidRDefault="341E98EB" w14:paraId="5AEE6ACE"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55688719" w14:textId="688AEA6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R01</w:t>
            </w:r>
          </w:p>
        </w:tc>
      </w:tr>
      <w:tr w:rsidR="341E98EB" w:rsidTr="341E98EB" w14:paraId="5875D66A">
        <w:tc>
          <w:tcPr>
            <w:tcW w:w="4245" w:type="dxa"/>
            <w:tcMar/>
          </w:tcPr>
          <w:p w:rsidR="341E98EB" w:rsidP="341E98EB" w:rsidRDefault="341E98EB" w14:paraId="6D038977"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503B0918" w14:textId="7AA99FCC">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Plazos de entrega de producto pocos realistas</w:t>
            </w:r>
            <w:r w:rsidRPr="341E98EB" w:rsidR="341E98EB">
              <w:rPr>
                <w:rFonts w:ascii="Times New Roman" w:hAnsi="Times New Roman" w:eastAsia="Calibri" w:cs="Times New Roman"/>
                <w:sz w:val="24"/>
                <w:szCs w:val="24"/>
              </w:rPr>
              <w:t xml:space="preserve">, mala </w:t>
            </w:r>
            <w:r w:rsidRPr="341E98EB" w:rsidR="341E98EB">
              <w:rPr>
                <w:rFonts w:ascii="Times New Roman" w:hAnsi="Times New Roman" w:eastAsia="Calibri" w:cs="Times New Roman"/>
                <w:sz w:val="24"/>
                <w:szCs w:val="24"/>
              </w:rPr>
              <w:t>estimación de</w:t>
            </w:r>
            <w:r w:rsidRPr="341E98EB" w:rsidR="341E98EB">
              <w:rPr>
                <w:rFonts w:ascii="Times New Roman" w:hAnsi="Times New Roman" w:eastAsia="Calibri" w:cs="Times New Roman"/>
                <w:sz w:val="24"/>
                <w:szCs w:val="24"/>
              </w:rPr>
              <w:t xml:space="preserve"> tiempo-esfue</w:t>
            </w:r>
            <w:r w:rsidRPr="341E98EB" w:rsidR="341E98EB">
              <w:rPr>
                <w:rFonts w:ascii="Times New Roman" w:hAnsi="Times New Roman" w:eastAsia="Calibri" w:cs="Times New Roman"/>
                <w:sz w:val="24"/>
                <w:szCs w:val="24"/>
              </w:rPr>
              <w:t>r</w:t>
            </w:r>
            <w:r w:rsidRPr="341E98EB" w:rsidR="341E98EB">
              <w:rPr>
                <w:rFonts w:ascii="Times New Roman" w:hAnsi="Times New Roman" w:eastAsia="Calibri" w:cs="Times New Roman"/>
                <w:sz w:val="24"/>
                <w:szCs w:val="24"/>
              </w:rPr>
              <w:t>zo</w:t>
            </w:r>
          </w:p>
        </w:tc>
      </w:tr>
      <w:tr w:rsidR="341E98EB" w:rsidTr="341E98EB" w14:paraId="749B78E0">
        <w:tc>
          <w:tcPr>
            <w:tcW w:w="4245" w:type="dxa"/>
            <w:tcMar/>
          </w:tcPr>
          <w:p w:rsidR="341E98EB" w:rsidP="341E98EB" w:rsidRDefault="341E98EB" w14:paraId="1252B213"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78F1EDEA" w14:textId="534AD296">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Luego de cada sprint se analizará </w:t>
            </w:r>
            <w:r w:rsidRPr="341E98EB" w:rsidR="341E98EB">
              <w:rPr>
                <w:rFonts w:ascii="Times New Roman" w:hAnsi="Times New Roman" w:eastAsia="Calibri" w:cs="Times New Roman"/>
                <w:sz w:val="24"/>
                <w:szCs w:val="24"/>
              </w:rPr>
              <w:t xml:space="preserve">la experiencia previa de desarrollo </w:t>
            </w:r>
            <w:r w:rsidRPr="341E98EB" w:rsidR="341E98EB">
              <w:rPr>
                <w:rFonts w:ascii="Times New Roman" w:hAnsi="Times New Roman" w:eastAsia="Calibri" w:cs="Times New Roman"/>
                <w:sz w:val="24"/>
                <w:szCs w:val="24"/>
              </w:rPr>
              <w:t>y se ajustará el cronograma</w:t>
            </w:r>
          </w:p>
        </w:tc>
      </w:tr>
      <w:tr w:rsidR="341E98EB" w:rsidTr="341E98EB" w14:paraId="07E9E54D">
        <w:tc>
          <w:tcPr>
            <w:tcW w:w="4245" w:type="dxa"/>
            <w:tcMar/>
          </w:tcPr>
          <w:p w:rsidR="341E98EB" w:rsidP="341E98EB" w:rsidRDefault="341E98EB" w14:paraId="216EBD68"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5023D726" w14:textId="4D57A80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Se desestimarán </w:t>
            </w:r>
            <w:r w:rsidRPr="341E98EB" w:rsidR="341E98EB">
              <w:rPr>
                <w:rFonts w:ascii="Times New Roman" w:hAnsi="Times New Roman" w:eastAsia="Calibri" w:cs="Times New Roman"/>
                <w:sz w:val="24"/>
                <w:szCs w:val="24"/>
              </w:rPr>
              <w:t>los</w:t>
            </w:r>
            <w:r w:rsidRPr="341E98EB" w:rsidR="341E98EB">
              <w:rPr>
                <w:rFonts w:ascii="Times New Roman" w:hAnsi="Times New Roman" w:eastAsia="Calibri" w:cs="Times New Roman"/>
                <w:sz w:val="24"/>
                <w:szCs w:val="24"/>
              </w:rPr>
              <w:t xml:space="preserve"> requerimientos de prioridad baja y se negociará con el cliente los requerimientos de prioridad me</w:t>
            </w:r>
            <w:r w:rsidRPr="341E98EB" w:rsidR="341E98EB">
              <w:rPr>
                <w:rFonts w:ascii="Times New Roman" w:hAnsi="Times New Roman" w:eastAsia="Calibri" w:cs="Times New Roman"/>
                <w:sz w:val="24"/>
                <w:szCs w:val="24"/>
              </w:rPr>
              <w:t>dia.</w:t>
            </w:r>
          </w:p>
        </w:tc>
      </w:tr>
      <w:tr w:rsidR="341E98EB" w:rsidTr="341E98EB" w14:paraId="5C1653C1">
        <w:tc>
          <w:tcPr>
            <w:tcW w:w="4245" w:type="dxa"/>
            <w:tcMar/>
          </w:tcPr>
          <w:p w:rsidR="341E98EB" w:rsidP="341E98EB" w:rsidRDefault="341E98EB" w14:paraId="66DAB192"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7B98B319" w14:textId="36838C71">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 / Alto</w:t>
            </w:r>
          </w:p>
        </w:tc>
      </w:tr>
    </w:tbl>
    <w:p w:rsidR="23F31E95" w:rsidP="341E98EB" w:rsidRDefault="23F31E95" w14:paraId="5A8BD0B9" w14:textId="43521D9A">
      <w:pPr>
        <w:pStyle w:val="SubNivelORT"/>
        <w:numPr>
          <w:numId w:val="0"/>
        </w:numPr>
        <w:ind w:left="0"/>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46E6F130">
        <w:tc>
          <w:tcPr>
            <w:tcW w:w="4245" w:type="dxa"/>
            <w:tcMar/>
          </w:tcPr>
          <w:p w:rsidR="341E98EB" w:rsidP="341E98EB" w:rsidRDefault="341E98EB" w14:paraId="6848E4BC"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45C5628B" w14:textId="585C7C0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2</w:t>
            </w:r>
          </w:p>
        </w:tc>
      </w:tr>
      <w:tr w:rsidR="341E98EB" w:rsidTr="341E98EB" w14:paraId="7D5D317B">
        <w:tc>
          <w:tcPr>
            <w:tcW w:w="4245" w:type="dxa"/>
            <w:tcMar/>
          </w:tcPr>
          <w:p w:rsidR="341E98EB" w:rsidP="341E98EB" w:rsidRDefault="341E98EB" w14:paraId="6D32D4CB"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6B09C734" w14:textId="4EE6D1FA">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Dificultades de productividad al desconocer en profundidad las herramientas de desarrollo como </w:t>
            </w:r>
            <w:r w:rsidRPr="341E98EB" w:rsidR="341E98EB">
              <w:rPr>
                <w:rFonts w:ascii="Times New Roman" w:hAnsi="Times New Roman" w:eastAsia="Calibri" w:cs="Times New Roman"/>
                <w:sz w:val="24"/>
                <w:szCs w:val="24"/>
              </w:rPr>
              <w:t>c#</w:t>
            </w:r>
            <w:r w:rsidRPr="341E98EB" w:rsidR="341E98EB">
              <w:rPr>
                <w:rFonts w:ascii="Times New Roman" w:hAnsi="Times New Roman" w:eastAsia="Calibri" w:cs="Times New Roman"/>
                <w:sz w:val="24"/>
                <w:szCs w:val="24"/>
              </w:rPr>
              <w:t xml:space="preserve"> </w:t>
            </w:r>
            <w:r w:rsidRPr="341E98EB" w:rsidR="341E98EB">
              <w:rPr>
                <w:rFonts w:ascii="Times New Roman" w:hAnsi="Times New Roman" w:eastAsia="Calibri" w:cs="Times New Roman"/>
                <w:sz w:val="24"/>
                <w:szCs w:val="24"/>
              </w:rPr>
              <w:t>core</w:t>
            </w:r>
            <w:r w:rsidRPr="341E98EB" w:rsidR="341E98EB">
              <w:rPr>
                <w:rFonts w:ascii="Times New Roman" w:hAnsi="Times New Roman" w:eastAsia="Calibri" w:cs="Times New Roman"/>
                <w:sz w:val="24"/>
                <w:szCs w:val="24"/>
              </w:rPr>
              <w:t xml:space="preserve"> y </w:t>
            </w:r>
            <w:r w:rsidRPr="341E98EB" w:rsidR="341E98EB">
              <w:rPr>
                <w:rFonts w:ascii="Times New Roman" w:hAnsi="Times New Roman" w:eastAsia="Calibri" w:cs="Times New Roman"/>
                <w:sz w:val="24"/>
                <w:szCs w:val="24"/>
              </w:rPr>
              <w:t>blazor</w:t>
            </w:r>
            <w:r w:rsidRPr="341E98EB" w:rsidR="341E98EB">
              <w:rPr>
                <w:rFonts w:ascii="Times New Roman" w:hAnsi="Times New Roman" w:eastAsia="Calibri" w:cs="Times New Roman"/>
                <w:sz w:val="24"/>
                <w:szCs w:val="24"/>
              </w:rPr>
              <w:t xml:space="preserve"> o la puesta a punto en Azure</w:t>
            </w:r>
          </w:p>
        </w:tc>
      </w:tr>
      <w:tr w:rsidR="341E98EB" w:rsidTr="341E98EB" w14:paraId="1195B4EB">
        <w:tc>
          <w:tcPr>
            <w:tcW w:w="4245" w:type="dxa"/>
            <w:tcMar/>
          </w:tcPr>
          <w:p w:rsidR="341E98EB" w:rsidP="341E98EB" w:rsidRDefault="341E98EB" w14:paraId="11BA852D"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11B7118E" w14:textId="2872CC5E">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Capacitación autodidacta con un curso rápido de las </w:t>
            </w:r>
            <w:r w:rsidRPr="341E98EB" w:rsidR="341E98EB">
              <w:rPr>
                <w:rFonts w:ascii="Times New Roman" w:hAnsi="Times New Roman" w:eastAsia="Calibri" w:cs="Times New Roman"/>
                <w:sz w:val="24"/>
                <w:szCs w:val="24"/>
              </w:rPr>
              <w:t>tecnologías</w:t>
            </w:r>
            <w:r w:rsidRPr="341E98EB" w:rsidR="341E98EB">
              <w:rPr>
                <w:rFonts w:ascii="Times New Roman" w:hAnsi="Times New Roman" w:eastAsia="Calibri" w:cs="Times New Roman"/>
                <w:sz w:val="24"/>
                <w:szCs w:val="24"/>
              </w:rPr>
              <w:t xml:space="preserve"> que se quiere implementar</w:t>
            </w:r>
          </w:p>
        </w:tc>
      </w:tr>
      <w:tr w:rsidR="341E98EB" w:rsidTr="341E98EB" w14:paraId="2C242477">
        <w:tc>
          <w:tcPr>
            <w:tcW w:w="4245" w:type="dxa"/>
            <w:tcMar/>
          </w:tcPr>
          <w:p w:rsidR="341E98EB" w:rsidP="341E98EB" w:rsidRDefault="341E98EB" w14:paraId="0FB8EE3E"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2EA48BC5" w14:textId="6A0BE70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Aprovechar fines de semana para </w:t>
            </w:r>
            <w:r w:rsidRPr="341E98EB" w:rsidR="341E98EB">
              <w:rPr>
                <w:rFonts w:ascii="Times New Roman" w:hAnsi="Times New Roman" w:eastAsia="Calibri" w:cs="Times New Roman"/>
                <w:sz w:val="24"/>
                <w:szCs w:val="24"/>
              </w:rPr>
              <w:t>capacitación</w:t>
            </w:r>
            <w:r w:rsidRPr="341E98EB" w:rsidR="341E98EB">
              <w:rPr>
                <w:rFonts w:ascii="Times New Roman" w:hAnsi="Times New Roman" w:eastAsia="Calibri" w:cs="Times New Roman"/>
                <w:sz w:val="24"/>
                <w:szCs w:val="24"/>
              </w:rPr>
              <w:t xml:space="preserve"> fuera de las horas de desarrollo</w:t>
            </w:r>
          </w:p>
        </w:tc>
      </w:tr>
      <w:tr w:rsidR="341E98EB" w:rsidTr="341E98EB" w14:paraId="4316F0ED">
        <w:tc>
          <w:tcPr>
            <w:tcW w:w="4245" w:type="dxa"/>
            <w:tcMar/>
          </w:tcPr>
          <w:p w:rsidR="341E98EB" w:rsidP="341E98EB" w:rsidRDefault="341E98EB" w14:paraId="588ABB8D"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3F2F5079" w14:textId="5EDDC44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Bajo / Alto</w:t>
            </w:r>
          </w:p>
        </w:tc>
      </w:tr>
    </w:tbl>
    <w:p w:rsidR="23F31E95" w:rsidP="341E98EB" w:rsidRDefault="23F31E95" w14:paraId="7787CD1C" w14:textId="64EAD533">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096F37D4">
        <w:tc>
          <w:tcPr>
            <w:tcW w:w="4245" w:type="dxa"/>
            <w:tcMar/>
          </w:tcPr>
          <w:p w:rsidR="341E98EB" w:rsidP="341E98EB" w:rsidRDefault="341E98EB" w14:paraId="1496956A"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1128C27B" w14:textId="5151B46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3</w:t>
            </w:r>
          </w:p>
        </w:tc>
      </w:tr>
      <w:tr w:rsidR="341E98EB" w:rsidTr="341E98EB" w14:paraId="0420FFD1">
        <w:tc>
          <w:tcPr>
            <w:tcW w:w="4245" w:type="dxa"/>
            <w:tcMar/>
          </w:tcPr>
          <w:p w:rsidR="341E98EB" w:rsidP="341E98EB" w:rsidRDefault="341E98EB" w14:paraId="500E1451"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0F1BE8DD" w14:textId="2D2A08A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La capacitación lleva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de lo esperado</w:t>
            </w:r>
          </w:p>
        </w:tc>
      </w:tr>
      <w:tr w:rsidR="341E98EB" w:rsidTr="341E98EB" w14:paraId="28035ADA">
        <w:tc>
          <w:tcPr>
            <w:tcW w:w="4245" w:type="dxa"/>
            <w:tcMar/>
          </w:tcPr>
          <w:p w:rsidR="341E98EB" w:rsidP="341E98EB" w:rsidRDefault="341E98EB" w14:paraId="09E3FFD0"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622752FF" w14:textId="0616218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Capacitación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intensa</w:t>
            </w:r>
          </w:p>
        </w:tc>
      </w:tr>
      <w:tr w:rsidR="341E98EB" w:rsidTr="341E98EB" w14:paraId="7439A267">
        <w:tc>
          <w:tcPr>
            <w:tcW w:w="4245" w:type="dxa"/>
            <w:tcMar/>
          </w:tcPr>
          <w:p w:rsidR="341E98EB" w:rsidP="341E98EB" w:rsidRDefault="341E98EB" w14:paraId="6DAABBD2"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196964A9" w14:textId="33A4966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Apoyo con instructivo de rápida lectura</w:t>
            </w:r>
          </w:p>
        </w:tc>
      </w:tr>
      <w:tr w:rsidR="341E98EB" w:rsidTr="341E98EB" w14:paraId="7F51E921">
        <w:tc>
          <w:tcPr>
            <w:tcW w:w="4245" w:type="dxa"/>
            <w:tcMar/>
          </w:tcPr>
          <w:p w:rsidR="341E98EB" w:rsidP="341E98EB" w:rsidRDefault="341E98EB" w14:paraId="537F2F07"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2DF08B4E" w14:textId="7CE39C2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Moderado / Moderado</w:t>
            </w:r>
          </w:p>
        </w:tc>
      </w:tr>
    </w:tbl>
    <w:p w:rsidR="23F31E95" w:rsidP="341E98EB" w:rsidRDefault="23F31E95" w14:paraId="2A683F95" w14:textId="34333924">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034C69C9">
        <w:tc>
          <w:tcPr>
            <w:tcW w:w="4245" w:type="dxa"/>
            <w:tcMar/>
          </w:tcPr>
          <w:p w:rsidR="341E98EB" w:rsidP="341E98EB" w:rsidRDefault="341E98EB" w14:paraId="78E9228B"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74F61E61" w14:textId="4640D64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4</w:t>
            </w:r>
          </w:p>
        </w:tc>
      </w:tr>
      <w:tr w:rsidR="341E98EB" w:rsidTr="341E98EB" w14:paraId="66388122">
        <w:tc>
          <w:tcPr>
            <w:tcW w:w="4245" w:type="dxa"/>
            <w:tcMar/>
          </w:tcPr>
          <w:p w:rsidR="341E98EB" w:rsidP="341E98EB" w:rsidRDefault="341E98EB" w14:paraId="1FA4B219"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548D540B" w14:textId="3AEE02C3">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La configuración de Azure no es suficiente para el correcto funcionamiento del sistema</w:t>
            </w:r>
          </w:p>
        </w:tc>
      </w:tr>
      <w:tr w:rsidR="341E98EB" w:rsidTr="341E98EB" w14:paraId="59EBADA8">
        <w:tc>
          <w:tcPr>
            <w:tcW w:w="4245" w:type="dxa"/>
            <w:tcMar/>
          </w:tcPr>
          <w:p w:rsidR="341E98EB" w:rsidP="341E98EB" w:rsidRDefault="341E98EB" w14:paraId="5F3AE14D"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0FC6668A" w14:textId="6C335B8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Desarrollar el sistema tal que la performance sea aceptable con los recursos en la nube que se dispone según el presupuesto del cliente</w:t>
            </w:r>
          </w:p>
        </w:tc>
      </w:tr>
      <w:tr w:rsidR="341E98EB" w:rsidTr="341E98EB" w14:paraId="5ECD4098">
        <w:tc>
          <w:tcPr>
            <w:tcW w:w="4245" w:type="dxa"/>
            <w:tcMar/>
          </w:tcPr>
          <w:p w:rsidR="341E98EB" w:rsidP="341E98EB" w:rsidRDefault="341E98EB" w14:paraId="12C70012"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0EA49D9B" w14:textId="3AC42E2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Negociar con el cliente el aumento de las especificaciones de la infraestructura contratada</w:t>
            </w:r>
          </w:p>
        </w:tc>
      </w:tr>
      <w:tr w:rsidR="341E98EB" w:rsidTr="341E98EB" w14:paraId="324623F5">
        <w:tc>
          <w:tcPr>
            <w:tcW w:w="4245" w:type="dxa"/>
            <w:tcMar/>
          </w:tcPr>
          <w:p w:rsidR="341E98EB" w:rsidP="341E98EB" w:rsidRDefault="341E98EB" w14:paraId="2686107C"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4813AF4D" w14:textId="5DE3535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Moderada / Muy Alto</w:t>
            </w:r>
          </w:p>
        </w:tc>
      </w:tr>
    </w:tbl>
    <w:p w:rsidR="23F31E95" w:rsidP="341E98EB" w:rsidRDefault="23F31E95" w14:paraId="41F448D4" w14:textId="07033027">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48A14DEA">
        <w:tc>
          <w:tcPr>
            <w:tcW w:w="4245" w:type="dxa"/>
            <w:tcMar/>
          </w:tcPr>
          <w:p w:rsidR="341E98EB" w:rsidP="341E98EB" w:rsidRDefault="341E98EB" w14:paraId="237B2C5E"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05984176" w14:textId="080EF96C">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5</w:t>
            </w:r>
          </w:p>
        </w:tc>
      </w:tr>
      <w:tr w:rsidR="341E98EB" w:rsidTr="341E98EB" w14:paraId="69976ABA">
        <w:tc>
          <w:tcPr>
            <w:tcW w:w="4245" w:type="dxa"/>
            <w:tcMar/>
          </w:tcPr>
          <w:p w:rsidR="341E98EB" w:rsidP="341E98EB" w:rsidRDefault="341E98EB" w14:paraId="49A1B74C"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27629700" w14:textId="35FFD765">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Fallo de la conexión a internet</w:t>
            </w:r>
          </w:p>
        </w:tc>
      </w:tr>
      <w:tr w:rsidR="341E98EB" w:rsidTr="341E98EB" w14:paraId="00D38589">
        <w:tc>
          <w:tcPr>
            <w:tcW w:w="4245" w:type="dxa"/>
            <w:tcMar/>
          </w:tcPr>
          <w:p w:rsidR="341E98EB" w:rsidP="341E98EB" w:rsidRDefault="341E98EB" w14:paraId="6CA7FC20"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68401BA2" w14:textId="6A37B22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w:t>
            </w:r>
          </w:p>
        </w:tc>
      </w:tr>
      <w:tr w:rsidR="341E98EB" w:rsidTr="341E98EB" w14:paraId="673C05C4">
        <w:tc>
          <w:tcPr>
            <w:tcW w:w="4245" w:type="dxa"/>
            <w:tcMar/>
          </w:tcPr>
          <w:p w:rsidR="341E98EB" w:rsidP="341E98EB" w:rsidRDefault="341E98EB" w14:paraId="4C37EF3E"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70D1DAEA" w14:textId="70B05403">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Conectarse a las redes 4g que ofrecen los celulares de la mesa operativa</w:t>
            </w:r>
          </w:p>
        </w:tc>
      </w:tr>
      <w:tr w:rsidR="341E98EB" w:rsidTr="341E98EB" w14:paraId="5BEBF689">
        <w:tc>
          <w:tcPr>
            <w:tcW w:w="4245" w:type="dxa"/>
            <w:tcMar/>
          </w:tcPr>
          <w:p w:rsidR="341E98EB" w:rsidP="341E98EB" w:rsidRDefault="341E98EB" w14:paraId="1A780FB1"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18B2B1B8" w14:textId="1376B031">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Baja / Muy Alto</w:t>
            </w:r>
          </w:p>
        </w:tc>
      </w:tr>
    </w:tbl>
    <w:p w:rsidR="23F31E95" w:rsidP="341E98EB" w:rsidRDefault="23F31E95" w14:paraId="5A0C4B31" w14:textId="41D0A3C6">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18B35D1A">
        <w:tc>
          <w:tcPr>
            <w:tcW w:w="4245" w:type="dxa"/>
            <w:tcMar/>
          </w:tcPr>
          <w:p w:rsidR="341E98EB" w:rsidP="341E98EB" w:rsidRDefault="341E98EB" w14:paraId="641CBC97"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2A03C8AD" w14:textId="0D8B31C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6</w:t>
            </w:r>
          </w:p>
        </w:tc>
      </w:tr>
      <w:tr w:rsidR="341E98EB" w:rsidTr="341E98EB" w14:paraId="12EF85A8">
        <w:tc>
          <w:tcPr>
            <w:tcW w:w="4245" w:type="dxa"/>
            <w:tcMar/>
          </w:tcPr>
          <w:p w:rsidR="341E98EB" w:rsidP="341E98EB" w:rsidRDefault="341E98EB" w14:paraId="078E889F"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0C2C2522" w14:textId="069F07AA">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El cliente no tiene </w:t>
            </w:r>
            <w:r w:rsidRPr="341E98EB" w:rsidR="341E98EB">
              <w:rPr>
                <w:rFonts w:ascii="Times New Roman" w:hAnsi="Times New Roman" w:eastAsia="Calibri" w:cs="Times New Roman"/>
                <w:sz w:val="24"/>
                <w:szCs w:val="24"/>
              </w:rPr>
              <w:t>disponibilidad para</w:t>
            </w:r>
            <w:r w:rsidRPr="341E98EB" w:rsidR="341E98EB">
              <w:rPr>
                <w:rFonts w:ascii="Times New Roman" w:hAnsi="Times New Roman" w:eastAsia="Calibri" w:cs="Times New Roman"/>
                <w:sz w:val="24"/>
                <w:szCs w:val="24"/>
              </w:rPr>
              <w:t xml:space="preserve"> validar los avances</w:t>
            </w:r>
          </w:p>
        </w:tc>
      </w:tr>
      <w:tr w:rsidR="341E98EB" w:rsidTr="341E98EB" w14:paraId="67EFE602">
        <w:tc>
          <w:tcPr>
            <w:tcW w:w="4245" w:type="dxa"/>
            <w:tcMar/>
          </w:tcPr>
          <w:p w:rsidR="341E98EB" w:rsidP="341E98EB" w:rsidRDefault="341E98EB" w14:paraId="31A5A0D6"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3E646627" w14:textId="4D1DCC4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Se coordinará con el cliente fechas de reunión con antelación</w:t>
            </w:r>
          </w:p>
        </w:tc>
      </w:tr>
      <w:tr w:rsidR="341E98EB" w:rsidTr="341E98EB" w14:paraId="1B1C70C3">
        <w:tc>
          <w:tcPr>
            <w:tcW w:w="4245" w:type="dxa"/>
            <w:tcMar/>
          </w:tcPr>
          <w:p w:rsidR="341E98EB" w:rsidP="341E98EB" w:rsidRDefault="341E98EB" w14:paraId="5CF38009"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76429BD8" w14:textId="6D30F48B">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Se hará una validación mediante reuniones online no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de 15 min</w:t>
            </w:r>
          </w:p>
        </w:tc>
      </w:tr>
      <w:tr w:rsidR="341E98EB" w:rsidTr="341E98EB" w14:paraId="5E98587D">
        <w:tc>
          <w:tcPr>
            <w:tcW w:w="4245" w:type="dxa"/>
            <w:tcMar/>
          </w:tcPr>
          <w:p w:rsidR="341E98EB" w:rsidP="341E98EB" w:rsidRDefault="341E98EB" w14:paraId="12D7D7BC"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51D7147D" w14:textId="06563002">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Bajo / Alto</w:t>
            </w:r>
          </w:p>
        </w:tc>
      </w:tr>
    </w:tbl>
    <w:p w:rsidR="23F31E95" w:rsidP="341E98EB" w:rsidRDefault="23F31E95" w14:paraId="0A188DF8" w14:textId="683FD003">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48174AE8">
        <w:tc>
          <w:tcPr>
            <w:tcW w:w="4245" w:type="dxa"/>
            <w:tcMar/>
          </w:tcPr>
          <w:p w:rsidR="341E98EB" w:rsidP="341E98EB" w:rsidRDefault="341E98EB" w14:paraId="27A678AB"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0C49604E" w14:textId="3302668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7</w:t>
            </w:r>
          </w:p>
        </w:tc>
      </w:tr>
      <w:tr w:rsidR="341E98EB" w:rsidTr="341E98EB" w14:paraId="3A5A8A14">
        <w:tc>
          <w:tcPr>
            <w:tcW w:w="4245" w:type="dxa"/>
            <w:tcMar/>
          </w:tcPr>
          <w:p w:rsidR="341E98EB" w:rsidP="341E98EB" w:rsidRDefault="341E98EB" w14:paraId="66EE7DC7"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636E528D" w14:textId="0D456C07">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Ambigüedad de requerimientos que no se pudieron detectar al principio del proyecto </w:t>
            </w:r>
          </w:p>
        </w:tc>
      </w:tr>
      <w:tr w:rsidR="341E98EB" w:rsidTr="341E98EB" w14:paraId="1FC5A6F8">
        <w:tc>
          <w:tcPr>
            <w:tcW w:w="4245" w:type="dxa"/>
            <w:tcMar/>
          </w:tcPr>
          <w:p w:rsidR="341E98EB" w:rsidP="341E98EB" w:rsidRDefault="341E98EB" w14:paraId="61F7C5A4"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70B42564" w14:textId="13B38744">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Se mantiene la comunicación con el cliente ante la duda, y se confirma si lo que se entendió es realmente lo que el cliente necesita</w:t>
            </w:r>
          </w:p>
        </w:tc>
      </w:tr>
      <w:tr w:rsidR="341E98EB" w:rsidTr="341E98EB" w14:paraId="536D6CE6">
        <w:tc>
          <w:tcPr>
            <w:tcW w:w="4245" w:type="dxa"/>
            <w:tcMar/>
          </w:tcPr>
          <w:p w:rsidR="341E98EB" w:rsidP="341E98EB" w:rsidRDefault="341E98EB" w14:paraId="17DB9B31"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12500BB6" w14:textId="2006F71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Recabar nuevamente los requerimientos ambiguos y validarlos por el cliente. </w:t>
            </w:r>
          </w:p>
          <w:p w:rsidR="341E98EB" w:rsidP="341E98EB" w:rsidRDefault="341E98EB" w14:paraId="7D2AB973" w14:textId="0AD456A1">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Aprovechar los fines de semana para realizar más horas de desarrollo y negociar con el cliente desestimar los requerimientos funcionales con baja prioridad</w:t>
            </w:r>
          </w:p>
        </w:tc>
      </w:tr>
      <w:tr w:rsidR="341E98EB" w:rsidTr="341E98EB" w14:paraId="1AD86446">
        <w:tc>
          <w:tcPr>
            <w:tcW w:w="4245" w:type="dxa"/>
            <w:tcMar/>
          </w:tcPr>
          <w:p w:rsidR="341E98EB" w:rsidP="341E98EB" w:rsidRDefault="341E98EB" w14:paraId="6DCD784A"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1906DEB0" w14:textId="772D27A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Bajo / Alto</w:t>
            </w:r>
          </w:p>
        </w:tc>
      </w:tr>
    </w:tbl>
    <w:p w:rsidR="23F31E95" w:rsidP="341E98EB" w:rsidRDefault="23F31E95" w14:paraId="71A0DCE1" w14:textId="6D12E39A">
      <w:pPr>
        <w:pStyle w:val="SubNivelORT"/>
        <w:numPr>
          <w:numId w:val="0"/>
        </w:numPr>
        <w:ind/>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09D0961A">
        <w:tc>
          <w:tcPr>
            <w:tcW w:w="4245" w:type="dxa"/>
            <w:tcMar/>
          </w:tcPr>
          <w:p w:rsidR="341E98EB" w:rsidP="341E98EB" w:rsidRDefault="341E98EB" w14:paraId="6989A6D4"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4F164D75" w14:textId="6C14DEF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8</w:t>
            </w:r>
          </w:p>
        </w:tc>
      </w:tr>
      <w:tr w:rsidR="341E98EB" w:rsidTr="341E98EB" w14:paraId="2EA4A5C4">
        <w:tc>
          <w:tcPr>
            <w:tcW w:w="4245" w:type="dxa"/>
            <w:tcMar/>
          </w:tcPr>
          <w:p w:rsidR="341E98EB" w:rsidP="341E98EB" w:rsidRDefault="341E98EB" w14:paraId="35D922A6"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29259E82" w14:textId="5AE257CB">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No se puede cumplir con las horas previstas en la planificación</w:t>
            </w:r>
          </w:p>
        </w:tc>
      </w:tr>
      <w:tr w:rsidR="341E98EB" w:rsidTr="341E98EB" w14:paraId="7C5DD006">
        <w:tc>
          <w:tcPr>
            <w:tcW w:w="4245" w:type="dxa"/>
            <w:tcMar/>
          </w:tcPr>
          <w:p w:rsidR="341E98EB" w:rsidP="341E98EB" w:rsidRDefault="341E98EB" w14:paraId="5E47AC49"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4732233F" w14:textId="5AA5D03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Analizar los resultados de cada sprint y volver a realizar las estimaciones en base a la experiencia obtenida. Comprometerse a obtener resultados productivo</w:t>
            </w:r>
            <w:r w:rsidRPr="341E98EB" w:rsidR="341E98EB">
              <w:rPr>
                <w:rFonts w:ascii="Times New Roman" w:hAnsi="Times New Roman" w:eastAsia="Calibri" w:cs="Times New Roman"/>
                <w:sz w:val="24"/>
                <w:szCs w:val="24"/>
              </w:rPr>
              <w:t>s en los próximos sprint</w:t>
            </w:r>
          </w:p>
        </w:tc>
      </w:tr>
      <w:tr w:rsidR="341E98EB" w:rsidTr="341E98EB" w14:paraId="7D8AA850">
        <w:tc>
          <w:tcPr>
            <w:tcW w:w="4245" w:type="dxa"/>
            <w:tcMar/>
          </w:tcPr>
          <w:p w:rsidR="341E98EB" w:rsidP="341E98EB" w:rsidRDefault="341E98EB" w14:paraId="1737E16F"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39B36750" w14:textId="2AF61F30">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Está estipulado con el cliente la autorización de horario reducido o en su defecto la toma de licencia </w:t>
            </w:r>
            <w:r w:rsidRPr="341E98EB" w:rsidR="341E98EB">
              <w:rPr>
                <w:rFonts w:ascii="Times New Roman" w:hAnsi="Times New Roman" w:eastAsia="Calibri" w:cs="Times New Roman"/>
                <w:sz w:val="24"/>
                <w:szCs w:val="24"/>
              </w:rPr>
              <w:t xml:space="preserve"> en cualquier momento necesario para avanzar rápidamente en el proyecto</w:t>
            </w:r>
          </w:p>
        </w:tc>
      </w:tr>
      <w:tr w:rsidR="341E98EB" w:rsidTr="341E98EB" w14:paraId="22220F8F">
        <w:tc>
          <w:tcPr>
            <w:tcW w:w="4245" w:type="dxa"/>
            <w:tcMar/>
          </w:tcPr>
          <w:p w:rsidR="341E98EB" w:rsidP="341E98EB" w:rsidRDefault="341E98EB" w14:paraId="5D9B3888"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07C98B11" w14:textId="036AF775">
            <w:pPr>
              <w:pStyle w:val="ParrafoORT"/>
              <w:rPr>
                <w:rFonts w:ascii="Times New Roman" w:hAnsi="Times New Roman" w:eastAsia="Calibri" w:cs="Times New Roman"/>
                <w:sz w:val="24"/>
                <w:szCs w:val="24"/>
              </w:rPr>
            </w:pPr>
          </w:p>
        </w:tc>
      </w:tr>
    </w:tbl>
    <w:p w:rsidR="23F31E95" w:rsidP="341E98EB" w:rsidRDefault="23F31E95" w14:paraId="2F857BF6" w14:textId="26CDE05D">
      <w:pPr>
        <w:pStyle w:val="SubNivelORT"/>
        <w:numPr>
          <w:numId w:val="0"/>
        </w:numPr>
        <w:ind w:left="357"/>
        <w:rPr>
          <w:rStyle w:val="SubNivelORTCar"/>
          <w:rFonts w:ascii="Times New Roman" w:hAnsi="Times New Roman" w:eastAsia="Times New Roman" w:cs="Times New Roman"/>
          <w:b w:val="1"/>
          <w:bCs w:val="1"/>
          <w:sz w:val="28"/>
          <w:szCs w:val="28"/>
        </w:rPr>
      </w:pPr>
    </w:p>
    <w:tbl>
      <w:tblPr>
        <w:tblStyle w:val="Tablaconcuadrcula"/>
        <w:tblW w:w="0" w:type="auto"/>
        <w:tblLook w:val="06A0" w:firstRow="1" w:lastRow="0" w:firstColumn="1" w:lastColumn="0" w:noHBand="1" w:noVBand="1"/>
      </w:tblPr>
      <w:tblGrid>
        <w:gridCol w:w="4245"/>
        <w:gridCol w:w="4245"/>
      </w:tblGrid>
      <w:tr w:rsidR="341E98EB" w:rsidTr="341E98EB" w14:paraId="7B08F231">
        <w:tc>
          <w:tcPr>
            <w:tcW w:w="4245" w:type="dxa"/>
            <w:tcMar/>
          </w:tcPr>
          <w:p w:rsidR="341E98EB" w:rsidP="341E98EB" w:rsidRDefault="341E98EB" w14:paraId="1817E74C" w14:textId="04538258">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Id</w:t>
            </w:r>
          </w:p>
        </w:tc>
        <w:tc>
          <w:tcPr>
            <w:tcW w:w="4245" w:type="dxa"/>
            <w:tcMar/>
          </w:tcPr>
          <w:p w:rsidR="341E98EB" w:rsidP="341E98EB" w:rsidRDefault="341E98EB" w14:paraId="065D65CC" w14:textId="79EB0505">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R0</w:t>
            </w:r>
            <w:r w:rsidRPr="341E98EB" w:rsidR="341E98EB">
              <w:rPr>
                <w:rFonts w:ascii="Times New Roman" w:hAnsi="Times New Roman" w:eastAsia="Calibri" w:cs="Times New Roman"/>
                <w:sz w:val="24"/>
                <w:szCs w:val="24"/>
              </w:rPr>
              <w:t>9</w:t>
            </w:r>
          </w:p>
        </w:tc>
      </w:tr>
      <w:tr w:rsidR="341E98EB" w:rsidTr="341E98EB" w14:paraId="559ED7EC">
        <w:tc>
          <w:tcPr>
            <w:tcW w:w="4245" w:type="dxa"/>
            <w:tcMar/>
          </w:tcPr>
          <w:p w:rsidR="341E98EB" w:rsidP="341E98EB" w:rsidRDefault="341E98EB" w14:paraId="0917D737" w14:textId="2D16DC8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Descripción del riesgo</w:t>
            </w:r>
          </w:p>
        </w:tc>
        <w:tc>
          <w:tcPr>
            <w:tcW w:w="4245" w:type="dxa"/>
            <w:tcMar/>
          </w:tcPr>
          <w:p w:rsidR="341E98EB" w:rsidP="341E98EB" w:rsidRDefault="341E98EB" w14:paraId="5375D5DF" w14:textId="7C5008FF">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El sistema no se acota a los tiempos de respuesta del sistema (rendimiento)</w:t>
            </w:r>
          </w:p>
        </w:tc>
      </w:tr>
      <w:tr w:rsidR="341E98EB" w:rsidTr="341E98EB" w14:paraId="01C442E6">
        <w:tc>
          <w:tcPr>
            <w:tcW w:w="4245" w:type="dxa"/>
            <w:tcMar/>
          </w:tcPr>
          <w:p w:rsidR="341E98EB" w:rsidP="341E98EB" w:rsidRDefault="341E98EB" w14:paraId="032A8BC8" w14:textId="41E8365D">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mitigación</w:t>
            </w:r>
          </w:p>
        </w:tc>
        <w:tc>
          <w:tcPr>
            <w:tcW w:w="4245" w:type="dxa"/>
            <w:tcMar/>
          </w:tcPr>
          <w:p w:rsidR="341E98EB" w:rsidP="341E98EB" w:rsidRDefault="341E98EB" w14:paraId="12D63552" w14:textId="39CA963A">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 xml:space="preserve">Si sugiere que sea por falta de rendimiento en la </w:t>
            </w:r>
            <w:r w:rsidRPr="341E98EB" w:rsidR="341E98EB">
              <w:rPr>
                <w:rFonts w:ascii="Times New Roman" w:hAnsi="Times New Roman" w:eastAsia="Calibri" w:cs="Times New Roman"/>
                <w:sz w:val="24"/>
                <w:szCs w:val="24"/>
              </w:rPr>
              <w:t>máquina</w:t>
            </w:r>
            <w:r w:rsidRPr="341E98EB" w:rsidR="341E98EB">
              <w:rPr>
                <w:rFonts w:ascii="Times New Roman" w:hAnsi="Times New Roman" w:eastAsia="Calibri" w:cs="Times New Roman"/>
                <w:sz w:val="24"/>
                <w:szCs w:val="24"/>
              </w:rPr>
              <w:t xml:space="preserve"> virtual contratada, se propone al cliente probar dos </w:t>
            </w:r>
            <w:r w:rsidRPr="341E98EB" w:rsidR="341E98EB">
              <w:rPr>
                <w:rFonts w:ascii="Times New Roman" w:hAnsi="Times New Roman" w:eastAsia="Calibri" w:cs="Times New Roman"/>
                <w:sz w:val="24"/>
                <w:szCs w:val="24"/>
              </w:rPr>
              <w:t>dias</w:t>
            </w:r>
            <w:r w:rsidRPr="341E98EB" w:rsidR="341E98EB">
              <w:rPr>
                <w:rFonts w:ascii="Times New Roman" w:hAnsi="Times New Roman" w:eastAsia="Calibri" w:cs="Times New Roman"/>
                <w:sz w:val="24"/>
                <w:szCs w:val="24"/>
              </w:rPr>
              <w:t xml:space="preserve"> con una </w:t>
            </w:r>
            <w:r w:rsidRPr="341E98EB" w:rsidR="341E98EB">
              <w:rPr>
                <w:rFonts w:ascii="Times New Roman" w:hAnsi="Times New Roman" w:eastAsia="Calibri" w:cs="Times New Roman"/>
                <w:sz w:val="24"/>
                <w:szCs w:val="24"/>
              </w:rPr>
              <w:t>máquina</w:t>
            </w:r>
            <w:r w:rsidRPr="341E98EB" w:rsidR="341E98EB">
              <w:rPr>
                <w:rFonts w:ascii="Times New Roman" w:hAnsi="Times New Roman" w:eastAsia="Calibri" w:cs="Times New Roman"/>
                <w:sz w:val="24"/>
                <w:szCs w:val="24"/>
              </w:rPr>
              <w:t xml:space="preserve"> vir</w:t>
            </w:r>
            <w:r w:rsidRPr="341E98EB" w:rsidR="341E98EB">
              <w:rPr>
                <w:rFonts w:ascii="Times New Roman" w:hAnsi="Times New Roman" w:eastAsia="Calibri" w:cs="Times New Roman"/>
                <w:sz w:val="24"/>
                <w:szCs w:val="24"/>
              </w:rPr>
              <w:t xml:space="preserve">tual </w:t>
            </w:r>
            <w:r w:rsidRPr="341E98EB" w:rsidR="341E98EB">
              <w:rPr>
                <w:rFonts w:ascii="Times New Roman" w:hAnsi="Times New Roman" w:eastAsia="Calibri" w:cs="Times New Roman"/>
                <w:sz w:val="24"/>
                <w:szCs w:val="24"/>
              </w:rPr>
              <w:t>más</w:t>
            </w:r>
            <w:r w:rsidRPr="341E98EB" w:rsidR="341E98EB">
              <w:rPr>
                <w:rFonts w:ascii="Times New Roman" w:hAnsi="Times New Roman" w:eastAsia="Calibri" w:cs="Times New Roman"/>
                <w:sz w:val="24"/>
                <w:szCs w:val="24"/>
              </w:rPr>
              <w:t xml:space="preserve"> potente ya que la facturación es de uso por hora.</w:t>
            </w:r>
          </w:p>
        </w:tc>
      </w:tr>
      <w:tr w:rsidR="341E98EB" w:rsidTr="341E98EB" w14:paraId="165F19E0">
        <w:tc>
          <w:tcPr>
            <w:tcW w:w="4245" w:type="dxa"/>
            <w:tcMar/>
          </w:tcPr>
          <w:p w:rsidR="341E98EB" w:rsidP="341E98EB" w:rsidRDefault="341E98EB" w14:paraId="7BEA8355" w14:textId="4883BBFA">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Plan de contingencia</w:t>
            </w:r>
          </w:p>
        </w:tc>
        <w:tc>
          <w:tcPr>
            <w:tcW w:w="4245" w:type="dxa"/>
            <w:tcMar/>
          </w:tcPr>
          <w:p w:rsidR="341E98EB" w:rsidP="341E98EB" w:rsidRDefault="341E98EB" w14:paraId="696A39A7" w14:textId="3505774E">
            <w:pPr>
              <w:pStyle w:val="ParrafoORT"/>
              <w:bidi w:val="0"/>
              <w:spacing w:before="0" w:beforeAutospacing="off" w:after="240" w:afterAutospacing="off" w:line="240" w:lineRule="auto"/>
              <w:ind w:left="0" w:right="0"/>
              <w:jc w:val="both"/>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Reanalizar</w:t>
            </w:r>
            <w:r w:rsidRPr="341E98EB" w:rsidR="341E98EB">
              <w:rPr>
                <w:rFonts w:ascii="Times New Roman" w:hAnsi="Times New Roman" w:eastAsia="Calibri" w:cs="Times New Roman"/>
                <w:sz w:val="24"/>
                <w:szCs w:val="24"/>
              </w:rPr>
              <w:t xml:space="preserve"> las técnicas que se </w:t>
            </w:r>
            <w:r w:rsidRPr="341E98EB" w:rsidR="341E98EB">
              <w:rPr>
                <w:rFonts w:ascii="Times New Roman" w:hAnsi="Times New Roman" w:eastAsia="Calibri" w:cs="Times New Roman"/>
                <w:sz w:val="24"/>
                <w:szCs w:val="24"/>
              </w:rPr>
              <w:t>implementaron,</w:t>
            </w:r>
            <w:r w:rsidRPr="341E98EB" w:rsidR="341E98EB">
              <w:rPr>
                <w:rFonts w:ascii="Times New Roman" w:hAnsi="Times New Roman" w:eastAsia="Calibri" w:cs="Times New Roman"/>
                <w:sz w:val="24"/>
                <w:szCs w:val="24"/>
              </w:rPr>
              <w:t xml:space="preserve"> y </w:t>
            </w:r>
            <w:r w:rsidRPr="341E98EB" w:rsidR="341E98EB">
              <w:rPr>
                <w:rFonts w:ascii="Times New Roman" w:hAnsi="Times New Roman" w:eastAsia="Calibri" w:cs="Times New Roman"/>
                <w:sz w:val="24"/>
                <w:szCs w:val="24"/>
              </w:rPr>
              <w:t>renegociar</w:t>
            </w:r>
            <w:r w:rsidRPr="341E98EB" w:rsidR="341E98EB">
              <w:rPr>
                <w:rFonts w:ascii="Times New Roman" w:hAnsi="Times New Roman" w:eastAsia="Calibri" w:cs="Times New Roman"/>
                <w:sz w:val="24"/>
                <w:szCs w:val="24"/>
              </w:rPr>
              <w:t xml:space="preserve"> el alcance con el cliente para corregir y optimizar los tiempos de respuesta </w:t>
            </w:r>
          </w:p>
        </w:tc>
      </w:tr>
      <w:tr w:rsidR="341E98EB" w:rsidTr="341E98EB" w14:paraId="2002BC8D">
        <w:tc>
          <w:tcPr>
            <w:tcW w:w="4245" w:type="dxa"/>
            <w:tcMar/>
          </w:tcPr>
          <w:p w:rsidR="341E98EB" w:rsidP="341E98EB" w:rsidRDefault="341E98EB" w14:paraId="502D9379" w14:textId="3BDD51E9">
            <w:pPr>
              <w:pStyle w:val="ParrafoORT"/>
              <w:rPr>
                <w:rFonts w:ascii="Times New Roman" w:hAnsi="Times New Roman" w:eastAsia="Calibri" w:cs="Times New Roman"/>
                <w:sz w:val="24"/>
                <w:szCs w:val="24"/>
              </w:rPr>
            </w:pPr>
            <w:r w:rsidRPr="341E98EB" w:rsidR="341E98EB">
              <w:rPr>
                <w:rFonts w:ascii="Times New Roman" w:hAnsi="Times New Roman" w:eastAsia="Calibri" w:cs="Times New Roman"/>
                <w:sz w:val="24"/>
                <w:szCs w:val="24"/>
              </w:rPr>
              <w:t>Probabilidad / Impacto</w:t>
            </w:r>
          </w:p>
        </w:tc>
        <w:tc>
          <w:tcPr>
            <w:tcW w:w="4245" w:type="dxa"/>
            <w:tcMar/>
          </w:tcPr>
          <w:p w:rsidR="341E98EB" w:rsidP="341E98EB" w:rsidRDefault="341E98EB" w14:paraId="02552876" w14:textId="036AF775">
            <w:pPr>
              <w:pStyle w:val="ParrafoORT"/>
              <w:rPr>
                <w:rFonts w:ascii="Times New Roman" w:hAnsi="Times New Roman" w:eastAsia="Calibri" w:cs="Times New Roman"/>
                <w:sz w:val="24"/>
                <w:szCs w:val="24"/>
              </w:rPr>
            </w:pPr>
          </w:p>
        </w:tc>
      </w:tr>
    </w:tbl>
    <w:p w:rsidR="23F31E95" w:rsidP="341E98EB" w:rsidRDefault="23F31E95" w14:paraId="603F9608" w14:textId="450473A1">
      <w:pPr>
        <w:pStyle w:val="SubNivelORT"/>
        <w:numPr>
          <w:numId w:val="0"/>
        </w:numPr>
        <w:ind w:left="357"/>
        <w:rPr>
          <w:rStyle w:val="SubNivelORTCar"/>
          <w:rFonts w:ascii="Times New Roman" w:hAnsi="Times New Roman" w:eastAsia="Times New Roman" w:cs="Times New Roman"/>
          <w:b w:val="1"/>
          <w:bCs w:val="1"/>
          <w:sz w:val="28"/>
          <w:szCs w:val="28"/>
        </w:rPr>
      </w:pPr>
    </w:p>
    <w:p w:rsidR="23F31E95" w:rsidP="1658626F" w:rsidRDefault="23F31E95" w14:paraId="301F82A4" w14:textId="0E045679">
      <w:pPr>
        <w:pStyle w:val="ParrafoORT"/>
        <w:ind/>
        <w:rPr>
          <w:rStyle w:val="SubNivelORTCar"/>
          <w:rFonts w:ascii="Times New Roman" w:hAnsi="Times New Roman" w:eastAsia="Times New Roman" w:cs="Times New Roman"/>
          <w:b w:val="1"/>
          <w:bCs w:val="1"/>
          <w:sz w:val="28"/>
          <w:szCs w:val="28"/>
        </w:rPr>
      </w:pPr>
      <w:r w:rsidRPr="341E98EB" w:rsidR="543014C9">
        <w:rPr>
          <w:rFonts w:ascii="Times New Roman" w:hAnsi="Times New Roman" w:eastAsia="Calibri" w:cs="Times New Roman"/>
          <w:sz w:val="24"/>
          <w:szCs w:val="24"/>
        </w:rPr>
        <w:t xml:space="preserve"> </w:t>
      </w:r>
    </w:p>
    <w:p w:rsidR="23F31E95" w:rsidP="1658626F" w:rsidRDefault="23F31E95" w14:paraId="66C11934" w14:textId="6FD75AAF">
      <w:pPr>
        <w:pStyle w:val="ParrafoORT"/>
        <w:ind/>
        <w:rPr>
          <w:rStyle w:val="SubNivelORTCar"/>
          <w:rFonts w:ascii="Times New Roman" w:hAnsi="Times New Roman" w:eastAsia="Times New Roman" w:cs="Times New Roman"/>
          <w:b w:val="1"/>
          <w:bCs w:val="1"/>
          <w:sz w:val="28"/>
          <w:szCs w:val="28"/>
        </w:rPr>
      </w:pPr>
      <w:r w:rsidRPr="1658626F" w:rsidR="23F31E95">
        <w:rPr>
          <w:rStyle w:val="SubNivelORTCar"/>
          <w:rFonts w:ascii="Times New Roman" w:hAnsi="Times New Roman" w:eastAsia="Times New Roman" w:cs="Times New Roman"/>
          <w:b w:val="1"/>
          <w:bCs w:val="1"/>
          <w:sz w:val="28"/>
          <w:szCs w:val="28"/>
        </w:rPr>
        <w:t>2.9.3.2. Plan de calidad.</w:t>
      </w:r>
    </w:p>
    <w:p w:rsidR="23F31E95" w:rsidP="042EA76E" w:rsidRDefault="23F31E95" w14:paraId="78EBCF61" w14:textId="47E47B27">
      <w:pPr>
        <w:pStyle w:val="SubNivelORT"/>
        <w:numPr>
          <w:numId w:val="0"/>
        </w:numPr>
        <w:ind w:left="0"/>
        <w:rPr>
          <w:rStyle w:val="SubNivelORTCar"/>
          <w:rFonts w:ascii="Times New Roman" w:hAnsi="Times New Roman" w:eastAsia="Times New Roman" w:cs="Times New Roman"/>
          <w:b w:val="1"/>
          <w:bCs w:val="1"/>
          <w:sz w:val="28"/>
          <w:szCs w:val="28"/>
        </w:rPr>
      </w:pPr>
      <w:r w:rsidRPr="042EA76E" w:rsidR="23F31E95">
        <w:rPr>
          <w:rStyle w:val="SubNivelORTCar"/>
          <w:rFonts w:ascii="Times New Roman" w:hAnsi="Times New Roman" w:eastAsia="Times New Roman" w:cs="Times New Roman"/>
          <w:b w:val="1"/>
          <w:bCs w:val="1"/>
          <w:sz w:val="28"/>
          <w:szCs w:val="28"/>
        </w:rPr>
        <w:t>2.9.3.3. Plan de configuración del software.</w:t>
      </w:r>
    </w:p>
    <w:p w:rsidR="23F31E95" w:rsidP="1658626F" w:rsidRDefault="23F31E95" w14:paraId="7A2246A0" w14:textId="0D43C16D">
      <w:pPr>
        <w:pStyle w:val="SubNivelORT"/>
        <w:numPr>
          <w:numId w:val="0"/>
        </w:numPr>
        <w:ind w:left="0"/>
        <w:rPr>
          <w:rStyle w:val="SubNivelORTCar"/>
          <w:rFonts w:ascii="Times New Roman" w:hAnsi="Times New Roman" w:eastAsia="Times New Roman" w:cs="Times New Roman"/>
          <w:b w:val="1"/>
          <w:bCs w:val="1"/>
          <w:sz w:val="28"/>
          <w:szCs w:val="28"/>
        </w:rPr>
      </w:pPr>
      <w:r w:rsidRPr="1658626F" w:rsidR="23F31E95">
        <w:rPr>
          <w:rStyle w:val="SubNivelORTCar"/>
          <w:rFonts w:ascii="Times New Roman" w:hAnsi="Times New Roman" w:eastAsia="Times New Roman" w:cs="Times New Roman"/>
          <w:b w:val="1"/>
          <w:bCs w:val="1"/>
          <w:sz w:val="28"/>
          <w:szCs w:val="28"/>
        </w:rPr>
        <w:t>2.9.3.4. Plan de capacitación.</w:t>
      </w:r>
    </w:p>
    <w:p w:rsidR="23F31E95" w:rsidP="042EA76E" w:rsidRDefault="23F31E95" w14:paraId="5D309C31" w14:textId="41480D7F">
      <w:pPr>
        <w:pStyle w:val="SubNivelORT"/>
        <w:numPr>
          <w:numId w:val="0"/>
        </w:numPr>
        <w:ind w:left="0"/>
        <w:rPr>
          <w:rStyle w:val="SubNivelORTCar"/>
          <w:rFonts w:ascii="Times New Roman" w:hAnsi="Times New Roman" w:eastAsia="Times New Roman" w:cs="Times New Roman"/>
          <w:b w:val="1"/>
          <w:bCs w:val="1"/>
          <w:sz w:val="28"/>
          <w:szCs w:val="28"/>
        </w:rPr>
      </w:pPr>
      <w:r w:rsidRPr="1658626F" w:rsidR="23F31E95">
        <w:rPr>
          <w:rStyle w:val="SubNivelORTCar"/>
          <w:rFonts w:ascii="Times New Roman" w:hAnsi="Times New Roman" w:eastAsia="Times New Roman" w:cs="Times New Roman"/>
          <w:b w:val="1"/>
          <w:bCs w:val="1"/>
          <w:sz w:val="28"/>
          <w:szCs w:val="28"/>
        </w:rPr>
        <w:t>2.9.4.1. Cronograma de trabajo.</w:t>
      </w:r>
    </w:p>
    <w:p w:rsidR="23F31E95" w:rsidP="042EA76E" w:rsidRDefault="23F31E95" w14:paraId="77C2BFE5" w14:textId="685B51C6">
      <w:pPr>
        <w:pStyle w:val="SubNivelORT"/>
        <w:numPr>
          <w:numId w:val="0"/>
        </w:numPr>
        <w:ind w:left="0"/>
        <w:rPr>
          <w:rStyle w:val="SubNivelORTCar"/>
          <w:rFonts w:ascii="Times New Roman" w:hAnsi="Times New Roman" w:eastAsia="Times New Roman" w:cs="Times New Roman"/>
          <w:b w:val="1"/>
          <w:bCs w:val="1"/>
          <w:sz w:val="28"/>
          <w:szCs w:val="28"/>
        </w:rPr>
      </w:pPr>
      <w:r w:rsidRPr="042EA76E" w:rsidR="23F31E95">
        <w:rPr>
          <w:rStyle w:val="SubNivelORTCar"/>
          <w:rFonts w:ascii="Times New Roman" w:hAnsi="Times New Roman" w:eastAsia="Times New Roman" w:cs="Times New Roman"/>
          <w:b w:val="1"/>
          <w:bCs w:val="1"/>
          <w:sz w:val="28"/>
          <w:szCs w:val="28"/>
        </w:rPr>
        <w:t>2.10. Compromiso de trabajo.</w:t>
      </w:r>
    </w:p>
    <w:p w:rsidR="00C35D26" w:rsidP="00C35D26" w:rsidRDefault="00C35D26" w14:paraId="7B2F92E4" w14:textId="4F4C5E88">
      <w:pPr>
        <w:spacing w:line="240" w:lineRule="auto"/>
      </w:pPr>
    </w:p>
    <w:p w:rsidR="00C35D26" w:rsidP="00C35D26" w:rsidRDefault="00C35D26" w14:paraId="3FD373C1" w14:textId="02D5BBEB">
      <w:pPr>
        <w:spacing w:line="240" w:lineRule="auto"/>
      </w:pPr>
    </w:p>
    <w:p w:rsidR="00C35D26" w:rsidP="00C35D26" w:rsidRDefault="00C35D26" w14:paraId="5C96D846" w14:textId="775BE8E0">
      <w:pPr>
        <w:spacing w:line="240" w:lineRule="auto"/>
      </w:pPr>
    </w:p>
    <w:p w:rsidR="00C35D26" w:rsidP="00C35D26" w:rsidRDefault="00C35D26" w14:paraId="1C01C98C" w14:textId="45A979FD">
      <w:pPr>
        <w:spacing w:line="240" w:lineRule="auto"/>
      </w:pPr>
    </w:p>
    <w:p w:rsidR="00C35D26" w:rsidP="00C35D26" w:rsidRDefault="00C35D26" w14:paraId="11B9C3C4" w14:textId="7235E527">
      <w:pPr>
        <w:spacing w:line="240" w:lineRule="auto"/>
      </w:pPr>
    </w:p>
    <w:p w:rsidR="00C35D26" w:rsidP="00C35D26" w:rsidRDefault="00C35D26" w14:paraId="18A50EB1" w14:textId="34BCB4A2">
      <w:pPr>
        <w:spacing w:line="240" w:lineRule="auto"/>
      </w:pPr>
    </w:p>
    <w:p w:rsidRPr="00C7460D" w:rsidR="00C35D26" w:rsidP="43ADACC6" w:rsidRDefault="00C35D26" w14:paraId="0BEED46E" w14:textId="274A9E6A">
      <w:pPr>
        <w:pStyle w:val="Normal"/>
        <w:spacing w:line="240" w:lineRule="auto"/>
      </w:pPr>
    </w:p>
    <w:p w:rsidR="00505622" w:rsidRDefault="00505622" w14:paraId="48AE0787" w14:textId="77777777">
      <w:pPr>
        <w:spacing w:line="276" w:lineRule="auto"/>
        <w:rPr>
          <w:b/>
        </w:rPr>
      </w:pPr>
      <w:r>
        <w:rPr>
          <w:b/>
        </w:rPr>
        <w:br w:type="page"/>
      </w:r>
    </w:p>
    <w:p w:rsidRPr="000F1E36" w:rsidR="00505622" w:rsidP="0046418C" w:rsidRDefault="0046418C" w14:paraId="57639E88" w14:textId="77777777">
      <w:pPr>
        <w:pStyle w:val="Titulo1Numerado"/>
        <w:numPr>
          <w:ilvl w:val="0"/>
          <w:numId w:val="0"/>
        </w:numPr>
        <w:spacing w:line="240" w:lineRule="auto"/>
        <w:ind w:left="360" w:hanging="360"/>
      </w:pPr>
      <w:bookmarkStart w:name="_Toc54939680" w:id="12"/>
      <w:r>
        <w:t>Bibliografía</w:t>
      </w:r>
      <w:bookmarkEnd w:id="12"/>
    </w:p>
    <w:p w:rsidR="005A248B" w:rsidP="0046418C" w:rsidRDefault="005A248B" w14:paraId="23C5B51A" w14:textId="77777777">
      <w:pPr>
        <w:pStyle w:val="EndNoteBibliography"/>
        <w:ind w:hanging="11"/>
      </w:pPr>
      <w:bookmarkStart w:name="_ENREF_2" w:id="13"/>
      <w:r w:rsidRPr="005A248B">
        <w:t xml:space="preserve">S. Brown, Ed., </w:t>
      </w:r>
      <w:r w:rsidRPr="005A248B">
        <w:rPr>
          <w:i/>
        </w:rPr>
        <w:t>The Value Matrix Approach, Creating</w:t>
      </w:r>
      <w:r w:rsidR="0046418C">
        <w:rPr>
          <w:i/>
        </w:rPr>
        <w:t xml:space="preserve"> Wealth And Success By Reaching </w:t>
      </w:r>
      <w:r w:rsidRPr="005A248B">
        <w:rPr>
          <w:i/>
        </w:rPr>
        <w:t>Your Personal And Business Goals</w:t>
      </w:r>
      <w:r w:rsidRPr="005A248B">
        <w:t xml:space="preserve">. USA: Lulu Press 2004, </w:t>
      </w:r>
      <w:r w:rsidR="00E4527F">
        <w:t>pp. 128-136</w:t>
      </w:r>
      <w:r w:rsidRPr="005A248B">
        <w:t>.</w:t>
      </w:r>
      <w:bookmarkEnd w:id="13"/>
    </w:p>
    <w:p w:rsidR="0046418C" w:rsidP="0046418C" w:rsidRDefault="0046418C" w14:paraId="72C17D49" w14:textId="4B20A4E8">
      <w:pPr>
        <w:pStyle w:val="EndNoteBibliography"/>
        <w:spacing w:after="0"/>
        <w:ind w:hanging="11"/>
      </w:pPr>
      <w:r>
        <w:fldChar w:fldCharType="begin"/>
      </w:r>
      <w:r>
        <w:instrText xml:space="preserve"> ADDIN EN.REFLIST </w:instrText>
      </w:r>
      <w:r>
        <w:fldChar w:fldCharType="end"/>
      </w:r>
      <w:bookmarkStart w:name="_ENREF_1" w:id="14"/>
      <w:r w:rsidRPr="005A248B">
        <w:t xml:space="preserve">R. Yin, </w:t>
      </w:r>
      <w:r w:rsidRPr="005A248B">
        <w:rPr>
          <w:i/>
        </w:rPr>
        <w:t>Case study research: design and methods</w:t>
      </w:r>
      <w:r w:rsidRPr="005A248B">
        <w:t>, 4</w:t>
      </w:r>
      <w:r>
        <w:t>th ed. Beverly Hills, CA</w:t>
      </w:r>
      <w:r w:rsidRPr="005A248B">
        <w:t xml:space="preserve">: </w:t>
      </w:r>
      <w:r>
        <w:t xml:space="preserve">Sage </w:t>
      </w:r>
      <w:r w:rsidRPr="005A248B">
        <w:t>Publications, 2009.</w:t>
      </w:r>
      <w:bookmarkEnd w:id="14"/>
    </w:p>
    <w:p w:rsidR="00FE2F81" w:rsidP="0046418C" w:rsidRDefault="00FE2F81" w14:paraId="3E6327EE" w14:textId="7CFFB285">
      <w:pPr>
        <w:pStyle w:val="EndNoteBibliography"/>
        <w:spacing w:after="0"/>
        <w:ind w:hanging="11"/>
      </w:pPr>
    </w:p>
    <w:p w:rsidR="00FE2F81" w:rsidP="0046418C" w:rsidRDefault="00FE2F81" w14:paraId="78708915" w14:textId="1047D2B5">
      <w:pPr>
        <w:pStyle w:val="EndNoteBibliography"/>
        <w:spacing w:after="0"/>
        <w:ind w:hanging="11"/>
      </w:pPr>
    </w:p>
    <w:p w:rsidR="0003056D" w:rsidRDefault="0003056D" w14:paraId="03F0475E" w14:textId="77777777">
      <w:pPr>
        <w:spacing w:after="200" w:line="276" w:lineRule="auto"/>
        <w:jc w:val="left"/>
        <w:rPr>
          <w:noProof/>
          <w:lang w:val="en-US"/>
        </w:rPr>
      </w:pPr>
      <w:r w:rsidRPr="0046418C">
        <w:rPr>
          <w:lang w:val="en-US"/>
        </w:rPr>
        <w:br w:type="page"/>
      </w:r>
    </w:p>
    <w:p w:rsidRPr="0046418C" w:rsidR="00450F51" w:rsidP="00C10EFE" w:rsidRDefault="00450F51" w14:paraId="33EE9FB7" w14:textId="77777777">
      <w:pPr>
        <w:pStyle w:val="Ttulo1"/>
        <w:spacing w:line="240" w:lineRule="auto"/>
        <w:rPr>
          <w:lang w:val="en-US"/>
        </w:rPr>
      </w:pPr>
      <w:bookmarkStart w:name="_Toc447566485" w:id="15"/>
      <w:bookmarkStart w:name="_Toc54939681" w:id="16"/>
      <w:r w:rsidRPr="0046418C">
        <w:rPr>
          <w:lang w:val="en-US"/>
        </w:rPr>
        <w:t>A</w:t>
      </w:r>
      <w:r w:rsidRPr="0046418C" w:rsidR="00396FFA">
        <w:rPr>
          <w:lang w:val="en-US"/>
        </w:rPr>
        <w:t xml:space="preserve">NEXO </w:t>
      </w:r>
      <w:r w:rsidRPr="0046418C" w:rsidR="000F1E36">
        <w:rPr>
          <w:lang w:val="en-US"/>
        </w:rPr>
        <w:t>1</w:t>
      </w:r>
      <w:bookmarkEnd w:id="15"/>
      <w:bookmarkEnd w:id="16"/>
    </w:p>
    <w:p w:rsidRPr="0046418C" w:rsidR="00E811F2" w:rsidP="00E811F2" w:rsidRDefault="00E811F2" w14:paraId="6471FCA8" w14:textId="77777777">
      <w:pPr>
        <w:rPr>
          <w:lang w:val="en-US"/>
        </w:rPr>
      </w:pPr>
    </w:p>
    <w:p w:rsidRPr="0046418C" w:rsidR="0003056D" w:rsidRDefault="0003056D" w14:paraId="03F69652" w14:textId="77777777">
      <w:pPr>
        <w:spacing w:after="200" w:line="276" w:lineRule="auto"/>
        <w:jc w:val="left"/>
        <w:rPr>
          <w:lang w:val="en-US"/>
        </w:rPr>
      </w:pPr>
      <w:r w:rsidRPr="0046418C">
        <w:rPr>
          <w:lang w:val="en-US"/>
        </w:rPr>
        <w:br w:type="page"/>
      </w:r>
    </w:p>
    <w:p w:rsidRPr="0046418C" w:rsidR="00896DB6" w:rsidP="00C10EFE" w:rsidRDefault="00396FFA" w14:paraId="25F180BD" w14:textId="77777777">
      <w:pPr>
        <w:pStyle w:val="Ttulo1"/>
        <w:spacing w:line="240" w:lineRule="auto"/>
        <w:rPr>
          <w:lang w:val="en-US"/>
        </w:rPr>
      </w:pPr>
      <w:bookmarkStart w:name="_Toc447566486" w:id="17"/>
      <w:bookmarkStart w:name="_Toc54939682" w:id="18"/>
      <w:r w:rsidRPr="0046418C">
        <w:rPr>
          <w:lang w:val="en-US"/>
        </w:rPr>
        <w:t>ANEXO</w:t>
      </w:r>
      <w:r w:rsidRPr="0046418C" w:rsidR="00896DB6">
        <w:rPr>
          <w:lang w:val="en-US"/>
        </w:rPr>
        <w:t xml:space="preserve"> 2</w:t>
      </w:r>
      <w:bookmarkEnd w:id="17"/>
      <w:bookmarkEnd w:id="18"/>
    </w:p>
    <w:p w:rsidRPr="0046418C" w:rsidR="00896DB6" w:rsidP="000F1E36" w:rsidRDefault="00896DB6" w14:paraId="3CE487EF" w14:textId="77777777">
      <w:pPr>
        <w:rPr>
          <w:lang w:val="en-US"/>
        </w:rPr>
      </w:pPr>
    </w:p>
    <w:p w:rsidRPr="0046418C" w:rsidR="00450F51" w:rsidP="000F1E36" w:rsidRDefault="00450F51" w14:paraId="263FBB49" w14:textId="77777777">
      <w:pPr>
        <w:rPr>
          <w:lang w:val="en-US"/>
        </w:rPr>
      </w:pPr>
    </w:p>
    <w:p w:rsidRPr="0046418C" w:rsidR="003F42C3" w:rsidP="000F1E36" w:rsidRDefault="003F42C3" w14:paraId="7600A2BA" w14:textId="77777777">
      <w:pPr>
        <w:rPr>
          <w:lang w:val="en-US"/>
        </w:rPr>
      </w:pPr>
    </w:p>
    <w:p w:rsidRPr="0046418C" w:rsidR="003F42C3" w:rsidP="00450F51" w:rsidRDefault="003F42C3" w14:paraId="116FB727" w14:textId="77777777">
      <w:pPr>
        <w:rPr>
          <w:lang w:val="en-US"/>
        </w:rPr>
      </w:pPr>
    </w:p>
    <w:p w:rsidRPr="0046418C" w:rsidR="00450F51" w:rsidP="00450F51" w:rsidRDefault="00450F51" w14:paraId="05D21722" w14:textId="77777777">
      <w:pPr>
        <w:rPr>
          <w:lang w:val="en-US"/>
        </w:rPr>
      </w:pPr>
    </w:p>
    <w:sectPr w:rsidRPr="0046418C" w:rsidR="00450F51" w:rsidSect="00C10EFE">
      <w:footerReference w:type="default" r:id="rId8"/>
      <w:pgSz w:w="11906" w:h="16838" w:orient="portrait" w:code="9"/>
      <w:pgMar w:top="1560"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2EF4" w:rsidP="00505622" w:rsidRDefault="00942EF4" w14:paraId="2AEC0197" w14:textId="77777777">
      <w:pPr>
        <w:spacing w:after="0" w:line="240" w:lineRule="auto"/>
      </w:pPr>
      <w:r>
        <w:separator/>
      </w:r>
    </w:p>
  </w:endnote>
  <w:endnote w:type="continuationSeparator" w:id="0">
    <w:p w:rsidR="00942EF4" w:rsidP="00505622" w:rsidRDefault="00942EF4" w14:paraId="6911264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05622" w:rsidRDefault="002C528C" w14:paraId="780C99FF" w14:textId="77777777">
    <w:pPr>
      <w:pStyle w:val="Piedepgina"/>
      <w:jc w:val="right"/>
    </w:pPr>
    <w:r>
      <w:fldChar w:fldCharType="begin"/>
    </w:r>
    <w:r>
      <w:instrText xml:space="preserve"> PAGE   \* MERGEFORMAT </w:instrText>
    </w:r>
    <w:r>
      <w:fldChar w:fldCharType="separate"/>
    </w:r>
    <w:r w:rsidR="0046418C">
      <w:rPr>
        <w:noProof/>
      </w:rPr>
      <w:t>2</w:t>
    </w:r>
    <w:r>
      <w:fldChar w:fldCharType="end"/>
    </w:r>
  </w:p>
  <w:p w:rsidR="00505622" w:rsidRDefault="00505622" w14:paraId="167CB211"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2EF4" w:rsidP="00505622" w:rsidRDefault="00942EF4" w14:paraId="09FA6E9F" w14:textId="77777777">
      <w:pPr>
        <w:spacing w:after="0" w:line="240" w:lineRule="auto"/>
      </w:pPr>
      <w:r>
        <w:separator/>
      </w:r>
    </w:p>
  </w:footnote>
  <w:footnote w:type="continuationSeparator" w:id="0">
    <w:p w:rsidR="00942EF4" w:rsidP="00505622" w:rsidRDefault="00942EF4" w14:paraId="30A842E6"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DA5DEC"/>
    <w:multiLevelType w:val="multilevel"/>
    <w:tmpl w:val="FAE48C2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4A86B8A"/>
    <w:multiLevelType w:val="hybridMultilevel"/>
    <w:tmpl w:val="C1B86666"/>
    <w:lvl w:ilvl="0">
      <w:start w:val="1"/>
      <w:numFmt w:val="bullet"/>
      <w:lvlText w:val=""/>
      <w:lvlJc w:val="left"/>
      <w:pPr>
        <w:ind w:left="720" w:hanging="360"/>
      </w:pPr>
      <w:rPr>
        <w:rFonts w:hint="default" w:ascii="Symbol" w:hAnsi="Symbol"/>
      </w:rPr>
    </w:lvl>
    <w:lvl w:ilvl="1" w:tplc="380A0003" w:tentative="1">
      <w:start w:val="1"/>
      <w:numFmt w:val="bullet"/>
      <w:lvlText w:val="o"/>
      <w:lvlJc w:val="left"/>
      <w:pPr>
        <w:ind w:left="1440" w:hanging="360"/>
      </w:pPr>
      <w:rPr>
        <w:rFonts w:hint="default" w:ascii="Courier New" w:hAnsi="Courier New" w:cs="Courier New"/>
      </w:rPr>
    </w:lvl>
    <w:lvl w:ilvl="2" w:tplc="380A0005" w:tentative="1">
      <w:start w:val="1"/>
      <w:numFmt w:val="bullet"/>
      <w:lvlText w:val=""/>
      <w:lvlJc w:val="left"/>
      <w:pPr>
        <w:ind w:left="2160" w:hanging="360"/>
      </w:pPr>
      <w:rPr>
        <w:rFonts w:hint="default" w:ascii="Wingdings" w:hAnsi="Wingdings"/>
      </w:rPr>
    </w:lvl>
    <w:lvl w:ilvl="3" w:tplc="380A0001" w:tentative="1">
      <w:start w:val="1"/>
      <w:numFmt w:val="bullet"/>
      <w:lvlText w:val=""/>
      <w:lvlJc w:val="left"/>
      <w:pPr>
        <w:ind w:left="2880" w:hanging="360"/>
      </w:pPr>
      <w:rPr>
        <w:rFonts w:hint="default" w:ascii="Symbol" w:hAnsi="Symbol"/>
      </w:rPr>
    </w:lvl>
    <w:lvl w:ilvl="4" w:tplc="380A0003" w:tentative="1">
      <w:start w:val="1"/>
      <w:numFmt w:val="bullet"/>
      <w:lvlText w:val="o"/>
      <w:lvlJc w:val="left"/>
      <w:pPr>
        <w:ind w:left="3600" w:hanging="360"/>
      </w:pPr>
      <w:rPr>
        <w:rFonts w:hint="default" w:ascii="Courier New" w:hAnsi="Courier New" w:cs="Courier New"/>
      </w:rPr>
    </w:lvl>
    <w:lvl w:ilvl="5" w:tplc="380A0005" w:tentative="1">
      <w:start w:val="1"/>
      <w:numFmt w:val="bullet"/>
      <w:lvlText w:val=""/>
      <w:lvlJc w:val="left"/>
      <w:pPr>
        <w:ind w:left="4320" w:hanging="360"/>
      </w:pPr>
      <w:rPr>
        <w:rFonts w:hint="default" w:ascii="Wingdings" w:hAnsi="Wingdings"/>
      </w:rPr>
    </w:lvl>
    <w:lvl w:ilvl="6" w:tplc="380A0001" w:tentative="1">
      <w:start w:val="1"/>
      <w:numFmt w:val="bullet"/>
      <w:lvlText w:val=""/>
      <w:lvlJc w:val="left"/>
      <w:pPr>
        <w:ind w:left="5040" w:hanging="360"/>
      </w:pPr>
      <w:rPr>
        <w:rFonts w:hint="default" w:ascii="Symbol" w:hAnsi="Symbol"/>
      </w:rPr>
    </w:lvl>
    <w:lvl w:ilvl="7" w:tplc="380A0003" w:tentative="1">
      <w:start w:val="1"/>
      <w:numFmt w:val="bullet"/>
      <w:lvlText w:val="o"/>
      <w:lvlJc w:val="left"/>
      <w:pPr>
        <w:ind w:left="5760" w:hanging="360"/>
      </w:pPr>
      <w:rPr>
        <w:rFonts w:hint="default" w:ascii="Courier New" w:hAnsi="Courier New" w:cs="Courier New"/>
      </w:rPr>
    </w:lvl>
    <w:lvl w:ilvl="8" w:tplc="380A0005" w:tentative="1">
      <w:start w:val="1"/>
      <w:numFmt w:val="bullet"/>
      <w:lvlText w:val=""/>
      <w:lvlJc w:val="left"/>
      <w:pPr>
        <w:ind w:left="6480" w:hanging="360"/>
      </w:pPr>
      <w:rPr>
        <w:rFonts w:hint="default" w:ascii="Wingdings" w:hAnsi="Wingdings"/>
      </w:rPr>
    </w:lvl>
  </w:abstractNum>
  <w:abstractNum w:abstractNumId="2" w15:restartNumberingAfterBreak="0">
    <w:nsid w:val="29D50196"/>
    <w:multiLevelType w:val="hybridMultilevel"/>
    <w:tmpl w:val="BE206E7A"/>
    <w:lvl w:ilvl="0" w:tplc="07A80E60">
      <w:start w:val="1"/>
      <w:numFmt w:val="bullet"/>
      <w:lvlText w:val="-"/>
      <w:lvlJc w:val="left"/>
      <w:pPr>
        <w:ind w:left="786" w:hanging="360"/>
      </w:pPr>
      <w:rPr>
        <w:rFonts w:hint="default" w:ascii="Calibri" w:hAnsi="Calibri" w:eastAsia="Calibri" w:cs="Calibri"/>
      </w:rPr>
    </w:lvl>
    <w:lvl w:ilvl="1" w:tplc="380A0003" w:tentative="1">
      <w:start w:val="1"/>
      <w:numFmt w:val="bullet"/>
      <w:lvlText w:val="o"/>
      <w:lvlJc w:val="left"/>
      <w:pPr>
        <w:ind w:left="1506" w:hanging="360"/>
      </w:pPr>
      <w:rPr>
        <w:rFonts w:hint="default" w:ascii="Courier New" w:hAnsi="Courier New" w:cs="Courier New"/>
      </w:rPr>
    </w:lvl>
    <w:lvl w:ilvl="2" w:tplc="380A0005" w:tentative="1">
      <w:start w:val="1"/>
      <w:numFmt w:val="bullet"/>
      <w:lvlText w:val=""/>
      <w:lvlJc w:val="left"/>
      <w:pPr>
        <w:ind w:left="2226" w:hanging="360"/>
      </w:pPr>
      <w:rPr>
        <w:rFonts w:hint="default" w:ascii="Wingdings" w:hAnsi="Wingdings"/>
      </w:rPr>
    </w:lvl>
    <w:lvl w:ilvl="3" w:tplc="380A0001" w:tentative="1">
      <w:start w:val="1"/>
      <w:numFmt w:val="bullet"/>
      <w:lvlText w:val=""/>
      <w:lvlJc w:val="left"/>
      <w:pPr>
        <w:ind w:left="2946" w:hanging="360"/>
      </w:pPr>
      <w:rPr>
        <w:rFonts w:hint="default" w:ascii="Symbol" w:hAnsi="Symbol"/>
      </w:rPr>
    </w:lvl>
    <w:lvl w:ilvl="4" w:tplc="380A0003" w:tentative="1">
      <w:start w:val="1"/>
      <w:numFmt w:val="bullet"/>
      <w:lvlText w:val="o"/>
      <w:lvlJc w:val="left"/>
      <w:pPr>
        <w:ind w:left="3666" w:hanging="360"/>
      </w:pPr>
      <w:rPr>
        <w:rFonts w:hint="default" w:ascii="Courier New" w:hAnsi="Courier New" w:cs="Courier New"/>
      </w:rPr>
    </w:lvl>
    <w:lvl w:ilvl="5" w:tplc="380A0005" w:tentative="1">
      <w:start w:val="1"/>
      <w:numFmt w:val="bullet"/>
      <w:lvlText w:val=""/>
      <w:lvlJc w:val="left"/>
      <w:pPr>
        <w:ind w:left="4386" w:hanging="360"/>
      </w:pPr>
      <w:rPr>
        <w:rFonts w:hint="default" w:ascii="Wingdings" w:hAnsi="Wingdings"/>
      </w:rPr>
    </w:lvl>
    <w:lvl w:ilvl="6" w:tplc="380A0001" w:tentative="1">
      <w:start w:val="1"/>
      <w:numFmt w:val="bullet"/>
      <w:lvlText w:val=""/>
      <w:lvlJc w:val="left"/>
      <w:pPr>
        <w:ind w:left="5106" w:hanging="360"/>
      </w:pPr>
      <w:rPr>
        <w:rFonts w:hint="default" w:ascii="Symbol" w:hAnsi="Symbol"/>
      </w:rPr>
    </w:lvl>
    <w:lvl w:ilvl="7" w:tplc="380A0003" w:tentative="1">
      <w:start w:val="1"/>
      <w:numFmt w:val="bullet"/>
      <w:lvlText w:val="o"/>
      <w:lvlJc w:val="left"/>
      <w:pPr>
        <w:ind w:left="5826" w:hanging="360"/>
      </w:pPr>
      <w:rPr>
        <w:rFonts w:hint="default" w:ascii="Courier New" w:hAnsi="Courier New" w:cs="Courier New"/>
      </w:rPr>
    </w:lvl>
    <w:lvl w:ilvl="8" w:tplc="380A0005" w:tentative="1">
      <w:start w:val="1"/>
      <w:numFmt w:val="bullet"/>
      <w:lvlText w:val=""/>
      <w:lvlJc w:val="left"/>
      <w:pPr>
        <w:ind w:left="6546" w:hanging="360"/>
      </w:pPr>
      <w:rPr>
        <w:rFonts w:hint="default" w:ascii="Wingdings" w:hAnsi="Wingdings"/>
      </w:rPr>
    </w:lvl>
  </w:abstractNum>
  <w:abstractNum w:abstractNumId="3" w15:restartNumberingAfterBreak="0">
    <w:nsid w:val="2EBF0BAD"/>
    <w:multiLevelType w:val="hybridMultilevel"/>
    <w:tmpl w:val="424265F4"/>
    <w:lvl w:ilvl="0" w:tplc="380A0001">
      <w:start w:val="1"/>
      <w:numFmt w:val="bullet"/>
      <w:lvlText w:val=""/>
      <w:lvlJc w:val="left"/>
      <w:pPr>
        <w:ind w:left="360" w:hanging="360"/>
      </w:pPr>
      <w:rPr>
        <w:rFonts w:hint="default" w:ascii="Symbol" w:hAnsi="Symbol"/>
      </w:rPr>
    </w:lvl>
    <w:lvl w:ilvl="1" w:tplc="380A0003" w:tentative="1">
      <w:start w:val="1"/>
      <w:numFmt w:val="bullet"/>
      <w:lvlText w:val="o"/>
      <w:lvlJc w:val="left"/>
      <w:pPr>
        <w:ind w:left="1080" w:hanging="360"/>
      </w:pPr>
      <w:rPr>
        <w:rFonts w:hint="default" w:ascii="Courier New" w:hAnsi="Courier New" w:cs="Courier New"/>
      </w:rPr>
    </w:lvl>
    <w:lvl w:ilvl="2" w:tplc="380A0005" w:tentative="1">
      <w:start w:val="1"/>
      <w:numFmt w:val="bullet"/>
      <w:lvlText w:val=""/>
      <w:lvlJc w:val="left"/>
      <w:pPr>
        <w:ind w:left="1800" w:hanging="360"/>
      </w:pPr>
      <w:rPr>
        <w:rFonts w:hint="default" w:ascii="Wingdings" w:hAnsi="Wingdings"/>
      </w:rPr>
    </w:lvl>
    <w:lvl w:ilvl="3" w:tplc="380A0001" w:tentative="1">
      <w:start w:val="1"/>
      <w:numFmt w:val="bullet"/>
      <w:lvlText w:val=""/>
      <w:lvlJc w:val="left"/>
      <w:pPr>
        <w:ind w:left="2520" w:hanging="360"/>
      </w:pPr>
      <w:rPr>
        <w:rFonts w:hint="default" w:ascii="Symbol" w:hAnsi="Symbol"/>
      </w:rPr>
    </w:lvl>
    <w:lvl w:ilvl="4" w:tplc="380A0003" w:tentative="1">
      <w:start w:val="1"/>
      <w:numFmt w:val="bullet"/>
      <w:lvlText w:val="o"/>
      <w:lvlJc w:val="left"/>
      <w:pPr>
        <w:ind w:left="3240" w:hanging="360"/>
      </w:pPr>
      <w:rPr>
        <w:rFonts w:hint="default" w:ascii="Courier New" w:hAnsi="Courier New" w:cs="Courier New"/>
      </w:rPr>
    </w:lvl>
    <w:lvl w:ilvl="5" w:tplc="380A0005" w:tentative="1">
      <w:start w:val="1"/>
      <w:numFmt w:val="bullet"/>
      <w:lvlText w:val=""/>
      <w:lvlJc w:val="left"/>
      <w:pPr>
        <w:ind w:left="3960" w:hanging="360"/>
      </w:pPr>
      <w:rPr>
        <w:rFonts w:hint="default" w:ascii="Wingdings" w:hAnsi="Wingdings"/>
      </w:rPr>
    </w:lvl>
    <w:lvl w:ilvl="6" w:tplc="380A0001" w:tentative="1">
      <w:start w:val="1"/>
      <w:numFmt w:val="bullet"/>
      <w:lvlText w:val=""/>
      <w:lvlJc w:val="left"/>
      <w:pPr>
        <w:ind w:left="4680" w:hanging="360"/>
      </w:pPr>
      <w:rPr>
        <w:rFonts w:hint="default" w:ascii="Symbol" w:hAnsi="Symbol"/>
      </w:rPr>
    </w:lvl>
    <w:lvl w:ilvl="7" w:tplc="380A0003" w:tentative="1">
      <w:start w:val="1"/>
      <w:numFmt w:val="bullet"/>
      <w:lvlText w:val="o"/>
      <w:lvlJc w:val="left"/>
      <w:pPr>
        <w:ind w:left="5400" w:hanging="360"/>
      </w:pPr>
      <w:rPr>
        <w:rFonts w:hint="default" w:ascii="Courier New" w:hAnsi="Courier New" w:cs="Courier New"/>
      </w:rPr>
    </w:lvl>
    <w:lvl w:ilvl="8" w:tplc="380A0005" w:tentative="1">
      <w:start w:val="1"/>
      <w:numFmt w:val="bullet"/>
      <w:lvlText w:val=""/>
      <w:lvlJc w:val="left"/>
      <w:pPr>
        <w:ind w:left="6120" w:hanging="360"/>
      </w:pPr>
      <w:rPr>
        <w:rFonts w:hint="default" w:ascii="Wingdings" w:hAnsi="Wingdings"/>
      </w:rPr>
    </w:lvl>
  </w:abstractNum>
  <w:abstractNum w:abstractNumId="4" w15:restartNumberingAfterBreak="0">
    <w:nsid w:val="31FB3285"/>
    <w:multiLevelType w:val="multilevel"/>
    <w:tmpl w:val="05E6BA46"/>
    <w:lvl w:ilvl="0">
      <w:start w:val="1"/>
      <w:numFmt w:val="decimal"/>
      <w:pStyle w:val="Titulo1Numerado"/>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3B5688"/>
    <w:multiLevelType w:val="multilevel"/>
    <w:tmpl w:val="05A255FC"/>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F27394"/>
    <w:multiLevelType w:val="multilevel"/>
    <w:tmpl w:val="72328A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377563A"/>
    <w:multiLevelType w:val="hybridMultilevel"/>
    <w:tmpl w:val="79948A52"/>
    <w:lvl w:ilvl="0" w:tplc="9E3CEC24">
      <w:start w:val="1"/>
      <w:numFmt w:val="decimal"/>
      <w:pStyle w:val="SubNivelORT"/>
      <w:lvlText w:val="%1."/>
      <w:lvlJc w:val="left"/>
      <w:pPr>
        <w:ind w:left="1077" w:hanging="360"/>
      </w:pPr>
    </w:lvl>
    <w:lvl w:ilvl="1" w:tplc="380A0019" w:tentative="1">
      <w:start w:val="1"/>
      <w:numFmt w:val="lowerLetter"/>
      <w:lvlText w:val="%2."/>
      <w:lvlJc w:val="left"/>
      <w:pPr>
        <w:ind w:left="1797" w:hanging="360"/>
      </w:pPr>
    </w:lvl>
    <w:lvl w:ilvl="2" w:tplc="380A001B" w:tentative="1">
      <w:start w:val="1"/>
      <w:numFmt w:val="lowerRoman"/>
      <w:lvlText w:val="%3."/>
      <w:lvlJc w:val="right"/>
      <w:pPr>
        <w:ind w:left="2517" w:hanging="180"/>
      </w:pPr>
    </w:lvl>
    <w:lvl w:ilvl="3" w:tplc="380A000F" w:tentative="1">
      <w:start w:val="1"/>
      <w:numFmt w:val="decimal"/>
      <w:lvlText w:val="%4."/>
      <w:lvlJc w:val="left"/>
      <w:pPr>
        <w:ind w:left="3237" w:hanging="360"/>
      </w:pPr>
    </w:lvl>
    <w:lvl w:ilvl="4" w:tplc="380A0019" w:tentative="1">
      <w:start w:val="1"/>
      <w:numFmt w:val="lowerLetter"/>
      <w:lvlText w:val="%5."/>
      <w:lvlJc w:val="left"/>
      <w:pPr>
        <w:ind w:left="3957" w:hanging="360"/>
      </w:pPr>
    </w:lvl>
    <w:lvl w:ilvl="5" w:tplc="380A001B" w:tentative="1">
      <w:start w:val="1"/>
      <w:numFmt w:val="lowerRoman"/>
      <w:lvlText w:val="%6."/>
      <w:lvlJc w:val="right"/>
      <w:pPr>
        <w:ind w:left="4677" w:hanging="180"/>
      </w:pPr>
    </w:lvl>
    <w:lvl w:ilvl="6" w:tplc="380A000F" w:tentative="1">
      <w:start w:val="1"/>
      <w:numFmt w:val="decimal"/>
      <w:lvlText w:val="%7."/>
      <w:lvlJc w:val="left"/>
      <w:pPr>
        <w:ind w:left="5397" w:hanging="360"/>
      </w:pPr>
    </w:lvl>
    <w:lvl w:ilvl="7" w:tplc="380A0019" w:tentative="1">
      <w:start w:val="1"/>
      <w:numFmt w:val="lowerLetter"/>
      <w:lvlText w:val="%8."/>
      <w:lvlJc w:val="left"/>
      <w:pPr>
        <w:ind w:left="6117" w:hanging="360"/>
      </w:pPr>
    </w:lvl>
    <w:lvl w:ilvl="8" w:tplc="380A001B" w:tentative="1">
      <w:start w:val="1"/>
      <w:numFmt w:val="lowerRoman"/>
      <w:lvlText w:val="%9."/>
      <w:lvlJc w:val="right"/>
      <w:pPr>
        <w:ind w:left="6837" w:hanging="180"/>
      </w:pPr>
    </w:lvl>
  </w:abstractNum>
  <w:num w:numId="38">
    <w:abstractNumId w:val="22"/>
  </w:num>
  <w:num w:numId="37">
    <w:abstractNumId w:val="21"/>
  </w:num>
  <w:num w:numId="36">
    <w:abstractNumId w:val="20"/>
  </w:num>
  <w:num w:numId="35">
    <w:abstractNumId w:val="19"/>
  </w:num>
  <w:num w:numId="34">
    <w:abstractNumId w:val="18"/>
  </w:num>
  <w:num w:numId="33">
    <w:abstractNumId w:val="17"/>
  </w:num>
  <w:num w:numId="32">
    <w:abstractNumId w:val="16"/>
  </w:num>
  <w:num w:numId="31">
    <w:abstractNumId w:val="15"/>
  </w:num>
  <w:num w:numId="30">
    <w:abstractNumId w:val="14"/>
  </w:num>
  <w:num w:numId="29">
    <w:abstractNumId w:val="13"/>
  </w:num>
  <w:num w:numId="28">
    <w:abstractNumId w:val="12"/>
  </w:num>
  <w:num w:numId="27">
    <w:abstractNumId w:val="11"/>
  </w:num>
  <w:num w:numId="26">
    <w:abstractNumId w:val="10"/>
  </w:num>
  <w:num w:numId="25">
    <w:abstractNumId w:val="9"/>
  </w:num>
  <w:num w:numId="24">
    <w:abstractNumId w:val="8"/>
  </w:num>
  <w:num w:numId="1">
    <w:abstractNumId w:val="3"/>
  </w:num>
  <w:num w:numId="2">
    <w:abstractNumId w:val="4"/>
  </w:num>
  <w:num w:numId="3">
    <w:abstractNumId w:val="4"/>
  </w:num>
  <w:num w:numId="4">
    <w:abstractNumId w:val="4"/>
  </w:num>
  <w:num w:numId="5">
    <w:abstractNumId w:val="4"/>
  </w:num>
  <w:num w:numId="6">
    <w:abstractNumId w:val="4"/>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5"/>
  </w:num>
  <w:num w:numId="16">
    <w:abstractNumId w:val="5"/>
  </w:num>
  <w:num w:numId="17">
    <w:abstractNumId w:val="4"/>
  </w:num>
  <w:num w:numId="18">
    <w:abstractNumId w:val="4"/>
  </w:num>
  <w:num w:numId="19">
    <w:abstractNumId w:val="0"/>
  </w:num>
  <w:num w:numId="20">
    <w:abstractNumId w:val="6"/>
  </w:num>
  <w:num w:numId="21">
    <w:abstractNumId w:val="2"/>
  </w:num>
  <w:num w:numId="22">
    <w:abstractNumId w:val="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trackRevisions w:val="false"/>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AD6F61"/>
    <w:rsid w:val="00003278"/>
    <w:rsid w:val="00007094"/>
    <w:rsid w:val="0002364A"/>
    <w:rsid w:val="0003056D"/>
    <w:rsid w:val="0004EBC8"/>
    <w:rsid w:val="0005423B"/>
    <w:rsid w:val="00066724"/>
    <w:rsid w:val="000ABFB4"/>
    <w:rsid w:val="000D61F9"/>
    <w:rsid w:val="000F1E36"/>
    <w:rsid w:val="00140D46"/>
    <w:rsid w:val="00144FFD"/>
    <w:rsid w:val="001D05E4"/>
    <w:rsid w:val="001F4DF5"/>
    <w:rsid w:val="0020539F"/>
    <w:rsid w:val="00213568"/>
    <w:rsid w:val="0024EFDC"/>
    <w:rsid w:val="00277F4C"/>
    <w:rsid w:val="002C528C"/>
    <w:rsid w:val="002D0AE0"/>
    <w:rsid w:val="002F66DB"/>
    <w:rsid w:val="00376B37"/>
    <w:rsid w:val="00381702"/>
    <w:rsid w:val="00396FFA"/>
    <w:rsid w:val="003A6D72"/>
    <w:rsid w:val="003B2E1C"/>
    <w:rsid w:val="003B3136"/>
    <w:rsid w:val="003C23B4"/>
    <w:rsid w:val="003E6817"/>
    <w:rsid w:val="003ECCD7"/>
    <w:rsid w:val="003F42C3"/>
    <w:rsid w:val="003FEDF9"/>
    <w:rsid w:val="00450F51"/>
    <w:rsid w:val="0046418C"/>
    <w:rsid w:val="00464362"/>
    <w:rsid w:val="004A4B2C"/>
    <w:rsid w:val="00505622"/>
    <w:rsid w:val="005340B9"/>
    <w:rsid w:val="00541B20"/>
    <w:rsid w:val="0057BDA1"/>
    <w:rsid w:val="005A248B"/>
    <w:rsid w:val="005A57B2"/>
    <w:rsid w:val="005C03C0"/>
    <w:rsid w:val="005F7F03"/>
    <w:rsid w:val="006076CA"/>
    <w:rsid w:val="006461AA"/>
    <w:rsid w:val="00680256"/>
    <w:rsid w:val="0074373B"/>
    <w:rsid w:val="00777A59"/>
    <w:rsid w:val="00791CA2"/>
    <w:rsid w:val="007A3EEC"/>
    <w:rsid w:val="008000A0"/>
    <w:rsid w:val="0085080E"/>
    <w:rsid w:val="00850FDB"/>
    <w:rsid w:val="00865DC0"/>
    <w:rsid w:val="008834BF"/>
    <w:rsid w:val="00896DB6"/>
    <w:rsid w:val="008E1B24"/>
    <w:rsid w:val="009374A7"/>
    <w:rsid w:val="00942EF4"/>
    <w:rsid w:val="009607B2"/>
    <w:rsid w:val="00973427"/>
    <w:rsid w:val="009F5F09"/>
    <w:rsid w:val="009F723F"/>
    <w:rsid w:val="00A05B82"/>
    <w:rsid w:val="00A06661"/>
    <w:rsid w:val="00A162F3"/>
    <w:rsid w:val="00A25E1F"/>
    <w:rsid w:val="00A39F4B"/>
    <w:rsid w:val="00A417C3"/>
    <w:rsid w:val="00A558F9"/>
    <w:rsid w:val="00A804B6"/>
    <w:rsid w:val="00AB4566"/>
    <w:rsid w:val="00AD6F61"/>
    <w:rsid w:val="00B20DF4"/>
    <w:rsid w:val="00B33E0E"/>
    <w:rsid w:val="00BB2482"/>
    <w:rsid w:val="00BD63F4"/>
    <w:rsid w:val="00BE42A4"/>
    <w:rsid w:val="00BF376F"/>
    <w:rsid w:val="00C10EFE"/>
    <w:rsid w:val="00C35D26"/>
    <w:rsid w:val="00C5437B"/>
    <w:rsid w:val="00C6312A"/>
    <w:rsid w:val="00C7460D"/>
    <w:rsid w:val="00D268F4"/>
    <w:rsid w:val="00D80711"/>
    <w:rsid w:val="00D95BFA"/>
    <w:rsid w:val="00DB0F1F"/>
    <w:rsid w:val="00DB4167"/>
    <w:rsid w:val="00DC4D30"/>
    <w:rsid w:val="00E3307C"/>
    <w:rsid w:val="00E4527F"/>
    <w:rsid w:val="00E8090A"/>
    <w:rsid w:val="00E811F2"/>
    <w:rsid w:val="00EC6F9F"/>
    <w:rsid w:val="00EE3347"/>
    <w:rsid w:val="00F21820"/>
    <w:rsid w:val="00F42884"/>
    <w:rsid w:val="00F667A5"/>
    <w:rsid w:val="00F75BCF"/>
    <w:rsid w:val="00F95C9C"/>
    <w:rsid w:val="00FDB88F"/>
    <w:rsid w:val="00FE2F81"/>
    <w:rsid w:val="0102D44E"/>
    <w:rsid w:val="010AC32A"/>
    <w:rsid w:val="010CB6BC"/>
    <w:rsid w:val="0126E878"/>
    <w:rsid w:val="012B82A3"/>
    <w:rsid w:val="012CFA2A"/>
    <w:rsid w:val="0138FE31"/>
    <w:rsid w:val="013D48D1"/>
    <w:rsid w:val="013DDA29"/>
    <w:rsid w:val="01487FF3"/>
    <w:rsid w:val="014E879F"/>
    <w:rsid w:val="01546C0B"/>
    <w:rsid w:val="0157E41A"/>
    <w:rsid w:val="01609754"/>
    <w:rsid w:val="0161B8D3"/>
    <w:rsid w:val="016377BD"/>
    <w:rsid w:val="016377BD"/>
    <w:rsid w:val="016760C5"/>
    <w:rsid w:val="016760C5"/>
    <w:rsid w:val="016AFFA1"/>
    <w:rsid w:val="017105A0"/>
    <w:rsid w:val="0176C1CA"/>
    <w:rsid w:val="0196E650"/>
    <w:rsid w:val="01B346FE"/>
    <w:rsid w:val="01B7769C"/>
    <w:rsid w:val="01CD3BE9"/>
    <w:rsid w:val="01E8BB54"/>
    <w:rsid w:val="01F9C17D"/>
    <w:rsid w:val="020060C7"/>
    <w:rsid w:val="0201AEC4"/>
    <w:rsid w:val="0208EFE9"/>
    <w:rsid w:val="0227680D"/>
    <w:rsid w:val="022E4D45"/>
    <w:rsid w:val="02318610"/>
    <w:rsid w:val="023445C8"/>
    <w:rsid w:val="023CA80A"/>
    <w:rsid w:val="024D6B22"/>
    <w:rsid w:val="0260E0BB"/>
    <w:rsid w:val="02627B29"/>
    <w:rsid w:val="0266A880"/>
    <w:rsid w:val="026D6EF9"/>
    <w:rsid w:val="027A1F14"/>
    <w:rsid w:val="029699D0"/>
    <w:rsid w:val="02A1A11E"/>
    <w:rsid w:val="02A2D509"/>
    <w:rsid w:val="02CC6B73"/>
    <w:rsid w:val="02CE6493"/>
    <w:rsid w:val="02D932B5"/>
    <w:rsid w:val="02EC4762"/>
    <w:rsid w:val="02F5736B"/>
    <w:rsid w:val="02FBF539"/>
    <w:rsid w:val="030254A3"/>
    <w:rsid w:val="030C6203"/>
    <w:rsid w:val="0315AF54"/>
    <w:rsid w:val="031A62D9"/>
    <w:rsid w:val="031E63CD"/>
    <w:rsid w:val="032F314B"/>
    <w:rsid w:val="033E58B6"/>
    <w:rsid w:val="03403276"/>
    <w:rsid w:val="03478736"/>
    <w:rsid w:val="03490D2B"/>
    <w:rsid w:val="034956F1"/>
    <w:rsid w:val="03508B12"/>
    <w:rsid w:val="0363D452"/>
    <w:rsid w:val="036599A3"/>
    <w:rsid w:val="0367574E"/>
    <w:rsid w:val="036CD162"/>
    <w:rsid w:val="037E6810"/>
    <w:rsid w:val="038687D9"/>
    <w:rsid w:val="03927553"/>
    <w:rsid w:val="03A4E6C3"/>
    <w:rsid w:val="03B6F288"/>
    <w:rsid w:val="03D1DD09"/>
    <w:rsid w:val="03E17942"/>
    <w:rsid w:val="03E8AEC2"/>
    <w:rsid w:val="03F2E953"/>
    <w:rsid w:val="040CA8CC"/>
    <w:rsid w:val="0413BDF3"/>
    <w:rsid w:val="0413E578"/>
    <w:rsid w:val="041D7620"/>
    <w:rsid w:val="04257C85"/>
    <w:rsid w:val="042A6762"/>
    <w:rsid w:val="042EA76E"/>
    <w:rsid w:val="043150B7"/>
    <w:rsid w:val="043A0EA2"/>
    <w:rsid w:val="044B67A3"/>
    <w:rsid w:val="04605213"/>
    <w:rsid w:val="047E3ADB"/>
    <w:rsid w:val="04822DCE"/>
    <w:rsid w:val="049201A7"/>
    <w:rsid w:val="04955F64"/>
    <w:rsid w:val="049F0187"/>
    <w:rsid w:val="04AA14F6"/>
    <w:rsid w:val="04B05838"/>
    <w:rsid w:val="04B84FE4"/>
    <w:rsid w:val="04BFB4D9"/>
    <w:rsid w:val="04C12E58"/>
    <w:rsid w:val="04C2D7B8"/>
    <w:rsid w:val="04D5C2CC"/>
    <w:rsid w:val="04DC30E8"/>
    <w:rsid w:val="04F9EE7F"/>
    <w:rsid w:val="0511B81B"/>
    <w:rsid w:val="0513AF07"/>
    <w:rsid w:val="052F8B74"/>
    <w:rsid w:val="052F8B74"/>
    <w:rsid w:val="054C4672"/>
    <w:rsid w:val="055B8444"/>
    <w:rsid w:val="0562D1FE"/>
    <w:rsid w:val="05630570"/>
    <w:rsid w:val="05683C29"/>
    <w:rsid w:val="057F0C4F"/>
    <w:rsid w:val="0580BA74"/>
    <w:rsid w:val="0586866B"/>
    <w:rsid w:val="05923BCF"/>
    <w:rsid w:val="05936828"/>
    <w:rsid w:val="05998CC9"/>
    <w:rsid w:val="05B8E19C"/>
    <w:rsid w:val="05C637C3"/>
    <w:rsid w:val="05C71533"/>
    <w:rsid w:val="05E143CC"/>
    <w:rsid w:val="05E6820B"/>
    <w:rsid w:val="060304A5"/>
    <w:rsid w:val="0604540C"/>
    <w:rsid w:val="0633E29C"/>
    <w:rsid w:val="064EE1C4"/>
    <w:rsid w:val="065B550A"/>
    <w:rsid w:val="0665D9A5"/>
    <w:rsid w:val="066AC13A"/>
    <w:rsid w:val="066B3B75"/>
    <w:rsid w:val="066C302B"/>
    <w:rsid w:val="066F2D2F"/>
    <w:rsid w:val="0674B29D"/>
    <w:rsid w:val="0678E93B"/>
    <w:rsid w:val="06805254"/>
    <w:rsid w:val="06875131"/>
    <w:rsid w:val="06882BD4"/>
    <w:rsid w:val="069159B8"/>
    <w:rsid w:val="0697C142"/>
    <w:rsid w:val="069B4352"/>
    <w:rsid w:val="069EF810"/>
    <w:rsid w:val="069F179C"/>
    <w:rsid w:val="06AE86A1"/>
    <w:rsid w:val="06B66EE1"/>
    <w:rsid w:val="06C07361"/>
    <w:rsid w:val="06CFD10E"/>
    <w:rsid w:val="06D4E4D3"/>
    <w:rsid w:val="06DCAF29"/>
    <w:rsid w:val="06E3B7E5"/>
    <w:rsid w:val="06E4750B"/>
    <w:rsid w:val="06E58051"/>
    <w:rsid w:val="06EB9848"/>
    <w:rsid w:val="0707B6EB"/>
    <w:rsid w:val="07152B95"/>
    <w:rsid w:val="07458CB5"/>
    <w:rsid w:val="07591377"/>
    <w:rsid w:val="0798B4EC"/>
    <w:rsid w:val="0799473B"/>
    <w:rsid w:val="07A69028"/>
    <w:rsid w:val="07AD6EFE"/>
    <w:rsid w:val="07B58F1C"/>
    <w:rsid w:val="07B9C776"/>
    <w:rsid w:val="07C3F488"/>
    <w:rsid w:val="07D638AF"/>
    <w:rsid w:val="07DC66C4"/>
    <w:rsid w:val="07E40977"/>
    <w:rsid w:val="07F587A9"/>
    <w:rsid w:val="08078272"/>
    <w:rsid w:val="08120318"/>
    <w:rsid w:val="081749C5"/>
    <w:rsid w:val="08273D15"/>
    <w:rsid w:val="08280C1C"/>
    <w:rsid w:val="082A5FDA"/>
    <w:rsid w:val="082C8AB9"/>
    <w:rsid w:val="0845F919"/>
    <w:rsid w:val="085654B5"/>
    <w:rsid w:val="085C43C2"/>
    <w:rsid w:val="08638CE5"/>
    <w:rsid w:val="0864AF28"/>
    <w:rsid w:val="086A4742"/>
    <w:rsid w:val="08764797"/>
    <w:rsid w:val="087719BB"/>
    <w:rsid w:val="087A476D"/>
    <w:rsid w:val="087A7B1E"/>
    <w:rsid w:val="087CFB1A"/>
    <w:rsid w:val="08926C2C"/>
    <w:rsid w:val="08A1CFE4"/>
    <w:rsid w:val="08B140AB"/>
    <w:rsid w:val="08B42A1C"/>
    <w:rsid w:val="08B85B36"/>
    <w:rsid w:val="08B87898"/>
    <w:rsid w:val="08BCA8C3"/>
    <w:rsid w:val="08D0223F"/>
    <w:rsid w:val="08D80FC5"/>
    <w:rsid w:val="08E8F034"/>
    <w:rsid w:val="08F1480D"/>
    <w:rsid w:val="090A1CEF"/>
    <w:rsid w:val="091DF241"/>
    <w:rsid w:val="092714AF"/>
    <w:rsid w:val="093F259B"/>
    <w:rsid w:val="093F8A40"/>
    <w:rsid w:val="094235D5"/>
    <w:rsid w:val="095A6E62"/>
    <w:rsid w:val="095BDF8B"/>
    <w:rsid w:val="095E4CA5"/>
    <w:rsid w:val="096B0EC4"/>
    <w:rsid w:val="098015F7"/>
    <w:rsid w:val="099BA693"/>
    <w:rsid w:val="099BCDE9"/>
    <w:rsid w:val="09A38A96"/>
    <w:rsid w:val="09AE3820"/>
    <w:rsid w:val="09B089FD"/>
    <w:rsid w:val="09C6303B"/>
    <w:rsid w:val="09C682CA"/>
    <w:rsid w:val="09D84DCE"/>
    <w:rsid w:val="09EDBAC8"/>
    <w:rsid w:val="09F5DCE6"/>
    <w:rsid w:val="0A12EA1C"/>
    <w:rsid w:val="0A2A47B1"/>
    <w:rsid w:val="0A2DCBE5"/>
    <w:rsid w:val="0A34D643"/>
    <w:rsid w:val="0A371FAC"/>
    <w:rsid w:val="0A37FD58"/>
    <w:rsid w:val="0A70A875"/>
    <w:rsid w:val="0A76FCF0"/>
    <w:rsid w:val="0A84C095"/>
    <w:rsid w:val="0A8CB7A4"/>
    <w:rsid w:val="0A9819D0"/>
    <w:rsid w:val="0AA8DF7C"/>
    <w:rsid w:val="0AAA038A"/>
    <w:rsid w:val="0AAACFF7"/>
    <w:rsid w:val="0AC2E510"/>
    <w:rsid w:val="0AC575E0"/>
    <w:rsid w:val="0AD9D58D"/>
    <w:rsid w:val="0ADCE08F"/>
    <w:rsid w:val="0AE6371A"/>
    <w:rsid w:val="0AEE513D"/>
    <w:rsid w:val="0AF41C5D"/>
    <w:rsid w:val="0B02C537"/>
    <w:rsid w:val="0B06DF25"/>
    <w:rsid w:val="0B0938EF"/>
    <w:rsid w:val="0B0E7531"/>
    <w:rsid w:val="0B1BCEF8"/>
    <w:rsid w:val="0B1C89EA"/>
    <w:rsid w:val="0B3010C0"/>
    <w:rsid w:val="0B352BED"/>
    <w:rsid w:val="0B352BED"/>
    <w:rsid w:val="0B3931E4"/>
    <w:rsid w:val="0B565948"/>
    <w:rsid w:val="0B57913B"/>
    <w:rsid w:val="0B57C5FF"/>
    <w:rsid w:val="0B644788"/>
    <w:rsid w:val="0B688B6C"/>
    <w:rsid w:val="0B83F704"/>
    <w:rsid w:val="0B916B12"/>
    <w:rsid w:val="0B935CF0"/>
    <w:rsid w:val="0B969407"/>
    <w:rsid w:val="0BA855F6"/>
    <w:rsid w:val="0BAA9C09"/>
    <w:rsid w:val="0BADD9EA"/>
    <w:rsid w:val="0BB39853"/>
    <w:rsid w:val="0BCF5B67"/>
    <w:rsid w:val="0BE8959B"/>
    <w:rsid w:val="0C3128DE"/>
    <w:rsid w:val="0C346627"/>
    <w:rsid w:val="0C44AFDD"/>
    <w:rsid w:val="0C44EFE3"/>
    <w:rsid w:val="0C452087"/>
    <w:rsid w:val="0C487683"/>
    <w:rsid w:val="0C56B133"/>
    <w:rsid w:val="0C6710C1"/>
    <w:rsid w:val="0C89342B"/>
    <w:rsid w:val="0C8F2068"/>
    <w:rsid w:val="0C99A401"/>
    <w:rsid w:val="0CA14900"/>
    <w:rsid w:val="0CAA7EC9"/>
    <w:rsid w:val="0CC88230"/>
    <w:rsid w:val="0CCEDCE3"/>
    <w:rsid w:val="0CD0B097"/>
    <w:rsid w:val="0CDE1E8B"/>
    <w:rsid w:val="0CE67C13"/>
    <w:rsid w:val="0D03BB3A"/>
    <w:rsid w:val="0D05674B"/>
    <w:rsid w:val="0D0E393C"/>
    <w:rsid w:val="0D12B90F"/>
    <w:rsid w:val="0D17DC51"/>
    <w:rsid w:val="0D3A38C2"/>
    <w:rsid w:val="0D4478FB"/>
    <w:rsid w:val="0D5D4EB4"/>
    <w:rsid w:val="0D6EE4FA"/>
    <w:rsid w:val="0D751577"/>
    <w:rsid w:val="0D7F1B38"/>
    <w:rsid w:val="0D8D66F4"/>
    <w:rsid w:val="0D8FA3FB"/>
    <w:rsid w:val="0D8FCA2A"/>
    <w:rsid w:val="0D96EB31"/>
    <w:rsid w:val="0DA1ECB1"/>
    <w:rsid w:val="0DA7E20E"/>
    <w:rsid w:val="0DA92ED1"/>
    <w:rsid w:val="0DAE9458"/>
    <w:rsid w:val="0DCFF392"/>
    <w:rsid w:val="0DD0ADA3"/>
    <w:rsid w:val="0DDE9E57"/>
    <w:rsid w:val="0DEBA8D8"/>
    <w:rsid w:val="0DF42874"/>
    <w:rsid w:val="0E18AB94"/>
    <w:rsid w:val="0E3B7D85"/>
    <w:rsid w:val="0E478970"/>
    <w:rsid w:val="0E4982A9"/>
    <w:rsid w:val="0E601404"/>
    <w:rsid w:val="0E622999"/>
    <w:rsid w:val="0E968E5E"/>
    <w:rsid w:val="0E9B72BE"/>
    <w:rsid w:val="0EA445C6"/>
    <w:rsid w:val="0EAD461F"/>
    <w:rsid w:val="0EB2E21F"/>
    <w:rsid w:val="0EBFC3E5"/>
    <w:rsid w:val="0EC81B83"/>
    <w:rsid w:val="0ED3F0AC"/>
    <w:rsid w:val="0EFED5FE"/>
    <w:rsid w:val="0EFFB7B7"/>
    <w:rsid w:val="0F0611A3"/>
    <w:rsid w:val="0F1CB35C"/>
    <w:rsid w:val="0F2B9A8B"/>
    <w:rsid w:val="0F3194D3"/>
    <w:rsid w:val="0F3413F6"/>
    <w:rsid w:val="0F38C9CF"/>
    <w:rsid w:val="0F5238C5"/>
    <w:rsid w:val="0F6277AA"/>
    <w:rsid w:val="0F6C7E04"/>
    <w:rsid w:val="0F6E6388"/>
    <w:rsid w:val="0F7D3CD5"/>
    <w:rsid w:val="0FA3984C"/>
    <w:rsid w:val="0FAD2812"/>
    <w:rsid w:val="0FB000CD"/>
    <w:rsid w:val="0FB3730D"/>
    <w:rsid w:val="0FBF001C"/>
    <w:rsid w:val="0FDAF3EA"/>
    <w:rsid w:val="0FDF6051"/>
    <w:rsid w:val="0FF1E710"/>
    <w:rsid w:val="1006A324"/>
    <w:rsid w:val="1015C5B9"/>
    <w:rsid w:val="101E6941"/>
    <w:rsid w:val="10478F52"/>
    <w:rsid w:val="1047D013"/>
    <w:rsid w:val="104E0E8E"/>
    <w:rsid w:val="104E28FB"/>
    <w:rsid w:val="1075A429"/>
    <w:rsid w:val="1076EEB5"/>
    <w:rsid w:val="107EB751"/>
    <w:rsid w:val="1088E96A"/>
    <w:rsid w:val="108F0866"/>
    <w:rsid w:val="108F311B"/>
    <w:rsid w:val="109B1086"/>
    <w:rsid w:val="10A3D5BE"/>
    <w:rsid w:val="10A65849"/>
    <w:rsid w:val="10AA98D8"/>
    <w:rsid w:val="10B01071"/>
    <w:rsid w:val="10B44E72"/>
    <w:rsid w:val="10BCE682"/>
    <w:rsid w:val="10EE0CBD"/>
    <w:rsid w:val="11281F28"/>
    <w:rsid w:val="112C5FCB"/>
    <w:rsid w:val="112EDBD2"/>
    <w:rsid w:val="112FA1D7"/>
    <w:rsid w:val="115DCD22"/>
    <w:rsid w:val="11645C32"/>
    <w:rsid w:val="116566E1"/>
    <w:rsid w:val="116EF50F"/>
    <w:rsid w:val="11713801"/>
    <w:rsid w:val="1171A4E2"/>
    <w:rsid w:val="11743A71"/>
    <w:rsid w:val="11786B5B"/>
    <w:rsid w:val="118853BC"/>
    <w:rsid w:val="118B2F18"/>
    <w:rsid w:val="118D9610"/>
    <w:rsid w:val="119962FE"/>
    <w:rsid w:val="11AE9ECD"/>
    <w:rsid w:val="11B0DD23"/>
    <w:rsid w:val="11B1F1AF"/>
    <w:rsid w:val="11B4BDFB"/>
    <w:rsid w:val="11C114C8"/>
    <w:rsid w:val="11D2F906"/>
    <w:rsid w:val="11E37FFE"/>
    <w:rsid w:val="11EE96A9"/>
    <w:rsid w:val="11F629BE"/>
    <w:rsid w:val="11F77809"/>
    <w:rsid w:val="1204D3A4"/>
    <w:rsid w:val="120A3E51"/>
    <w:rsid w:val="1216CA69"/>
    <w:rsid w:val="12278B12"/>
    <w:rsid w:val="12430661"/>
    <w:rsid w:val="124578F2"/>
    <w:rsid w:val="124A477B"/>
    <w:rsid w:val="12597395"/>
    <w:rsid w:val="126CA2E9"/>
    <w:rsid w:val="12830BF9"/>
    <w:rsid w:val="1294E740"/>
    <w:rsid w:val="129D3D22"/>
    <w:rsid w:val="129E89F7"/>
    <w:rsid w:val="12A177AD"/>
    <w:rsid w:val="12C50513"/>
    <w:rsid w:val="12CAFE8C"/>
    <w:rsid w:val="12D68B2B"/>
    <w:rsid w:val="12E8284B"/>
    <w:rsid w:val="12FC4842"/>
    <w:rsid w:val="13002C93"/>
    <w:rsid w:val="13096F88"/>
    <w:rsid w:val="131E9B57"/>
    <w:rsid w:val="132FDD32"/>
    <w:rsid w:val="13519F1B"/>
    <w:rsid w:val="135536BE"/>
    <w:rsid w:val="1360C6E6"/>
    <w:rsid w:val="13660572"/>
    <w:rsid w:val="136F1867"/>
    <w:rsid w:val="13733D17"/>
    <w:rsid w:val="137438F2"/>
    <w:rsid w:val="139E50EC"/>
    <w:rsid w:val="13B42FD6"/>
    <w:rsid w:val="13BD640A"/>
    <w:rsid w:val="13CB85E4"/>
    <w:rsid w:val="13CD715B"/>
    <w:rsid w:val="13CDD2DF"/>
    <w:rsid w:val="13D3FDB8"/>
    <w:rsid w:val="13D537C9"/>
    <w:rsid w:val="13D79E5A"/>
    <w:rsid w:val="13EF299E"/>
    <w:rsid w:val="1411ECF2"/>
    <w:rsid w:val="141610AD"/>
    <w:rsid w:val="141E1D15"/>
    <w:rsid w:val="14348FD1"/>
    <w:rsid w:val="144673C9"/>
    <w:rsid w:val="144B879A"/>
    <w:rsid w:val="14583AE9"/>
    <w:rsid w:val="1460D574"/>
    <w:rsid w:val="146FA598"/>
    <w:rsid w:val="1492A8BC"/>
    <w:rsid w:val="1496B069"/>
    <w:rsid w:val="149E5B1A"/>
    <w:rsid w:val="149F1AEB"/>
    <w:rsid w:val="149F9BD0"/>
    <w:rsid w:val="14A2632E"/>
    <w:rsid w:val="14A52DD1"/>
    <w:rsid w:val="14B783E5"/>
    <w:rsid w:val="14BABC18"/>
    <w:rsid w:val="14BD10BA"/>
    <w:rsid w:val="14CEE573"/>
    <w:rsid w:val="14D0E2B0"/>
    <w:rsid w:val="14D5A873"/>
    <w:rsid w:val="14DE2054"/>
    <w:rsid w:val="14E70503"/>
    <w:rsid w:val="150D4C04"/>
    <w:rsid w:val="151FD632"/>
    <w:rsid w:val="15227C06"/>
    <w:rsid w:val="15230F9B"/>
    <w:rsid w:val="15360F42"/>
    <w:rsid w:val="154ECCBE"/>
    <w:rsid w:val="1555594C"/>
    <w:rsid w:val="155B2218"/>
    <w:rsid w:val="155D6553"/>
    <w:rsid w:val="156E81A9"/>
    <w:rsid w:val="156EF93B"/>
    <w:rsid w:val="15700BE1"/>
    <w:rsid w:val="15912F91"/>
    <w:rsid w:val="1598B62F"/>
    <w:rsid w:val="159C47B0"/>
    <w:rsid w:val="15CCB3DD"/>
    <w:rsid w:val="15CD44B7"/>
    <w:rsid w:val="15E25170"/>
    <w:rsid w:val="15EB9F0F"/>
    <w:rsid w:val="15FF3330"/>
    <w:rsid w:val="163280CA"/>
    <w:rsid w:val="163E3E11"/>
    <w:rsid w:val="164BDC7E"/>
    <w:rsid w:val="165141BC"/>
    <w:rsid w:val="16528193"/>
    <w:rsid w:val="1658626F"/>
    <w:rsid w:val="165AF6DE"/>
    <w:rsid w:val="165C5AA1"/>
    <w:rsid w:val="165EA03B"/>
    <w:rsid w:val="166F6476"/>
    <w:rsid w:val="16AE8C38"/>
    <w:rsid w:val="16B5FF17"/>
    <w:rsid w:val="16C8EF40"/>
    <w:rsid w:val="16CA407C"/>
    <w:rsid w:val="16D725E3"/>
    <w:rsid w:val="16F28DBA"/>
    <w:rsid w:val="1719FDBA"/>
    <w:rsid w:val="171A9AD1"/>
    <w:rsid w:val="1725B861"/>
    <w:rsid w:val="1736CCB6"/>
    <w:rsid w:val="1754820D"/>
    <w:rsid w:val="17664DD7"/>
    <w:rsid w:val="1789AD2A"/>
    <w:rsid w:val="17957236"/>
    <w:rsid w:val="17A35360"/>
    <w:rsid w:val="17A42523"/>
    <w:rsid w:val="17C3E173"/>
    <w:rsid w:val="17C6825F"/>
    <w:rsid w:val="17CB7E00"/>
    <w:rsid w:val="17CE91D3"/>
    <w:rsid w:val="17E5CF5D"/>
    <w:rsid w:val="17E67BA7"/>
    <w:rsid w:val="1816E25A"/>
    <w:rsid w:val="181A110B"/>
    <w:rsid w:val="181D0729"/>
    <w:rsid w:val="18208130"/>
    <w:rsid w:val="1835E796"/>
    <w:rsid w:val="183BFCA6"/>
    <w:rsid w:val="185B0FA4"/>
    <w:rsid w:val="18B12B93"/>
    <w:rsid w:val="18B247E5"/>
    <w:rsid w:val="18BA59EF"/>
    <w:rsid w:val="18BCB8A0"/>
    <w:rsid w:val="18CCCCCE"/>
    <w:rsid w:val="18D3E66D"/>
    <w:rsid w:val="18DA0D44"/>
    <w:rsid w:val="18DB8A61"/>
    <w:rsid w:val="18EB29C2"/>
    <w:rsid w:val="18EFF30A"/>
    <w:rsid w:val="18FB2435"/>
    <w:rsid w:val="1900978D"/>
    <w:rsid w:val="1903261F"/>
    <w:rsid w:val="1903AEB4"/>
    <w:rsid w:val="1926142F"/>
    <w:rsid w:val="192D6C80"/>
    <w:rsid w:val="1952969D"/>
    <w:rsid w:val="195EFEAC"/>
    <w:rsid w:val="195F61E3"/>
    <w:rsid w:val="197593DE"/>
    <w:rsid w:val="197AFA79"/>
    <w:rsid w:val="198BA97B"/>
    <w:rsid w:val="198C6940"/>
    <w:rsid w:val="198EC262"/>
    <w:rsid w:val="19A8C357"/>
    <w:rsid w:val="19A97118"/>
    <w:rsid w:val="19B7D115"/>
    <w:rsid w:val="19D2DF3D"/>
    <w:rsid w:val="19E89790"/>
    <w:rsid w:val="19F891F2"/>
    <w:rsid w:val="19FACE00"/>
    <w:rsid w:val="1A14531C"/>
    <w:rsid w:val="1A461BED"/>
    <w:rsid w:val="1A48FB9B"/>
    <w:rsid w:val="1A4DA789"/>
    <w:rsid w:val="1A504E91"/>
    <w:rsid w:val="1A53F5AF"/>
    <w:rsid w:val="1A57EA83"/>
    <w:rsid w:val="1A69ABA6"/>
    <w:rsid w:val="1A9F17A5"/>
    <w:rsid w:val="1AC0F09A"/>
    <w:rsid w:val="1AC7BBC7"/>
    <w:rsid w:val="1AC860C2"/>
    <w:rsid w:val="1AFE133A"/>
    <w:rsid w:val="1B02BC93"/>
    <w:rsid w:val="1B0CBCF8"/>
    <w:rsid w:val="1B16CADA"/>
    <w:rsid w:val="1B2594A3"/>
    <w:rsid w:val="1B3793E4"/>
    <w:rsid w:val="1B39A36D"/>
    <w:rsid w:val="1B3C873D"/>
    <w:rsid w:val="1B49B6FD"/>
    <w:rsid w:val="1B4FD6E2"/>
    <w:rsid w:val="1B65A86E"/>
    <w:rsid w:val="1B84DE5F"/>
    <w:rsid w:val="1B96C29E"/>
    <w:rsid w:val="1BA7DB3D"/>
    <w:rsid w:val="1BA88E7F"/>
    <w:rsid w:val="1BBB5B8E"/>
    <w:rsid w:val="1BBE43AE"/>
    <w:rsid w:val="1BC4D99B"/>
    <w:rsid w:val="1BCDD4C6"/>
    <w:rsid w:val="1BD0AF83"/>
    <w:rsid w:val="1BE62845"/>
    <w:rsid w:val="1BE90976"/>
    <w:rsid w:val="1BE977EA"/>
    <w:rsid w:val="1BEA14C3"/>
    <w:rsid w:val="1BF96EA1"/>
    <w:rsid w:val="1BFB1863"/>
    <w:rsid w:val="1C009548"/>
    <w:rsid w:val="1C057C07"/>
    <w:rsid w:val="1C07B246"/>
    <w:rsid w:val="1C18725F"/>
    <w:rsid w:val="1C1F848D"/>
    <w:rsid w:val="1C2C43E0"/>
    <w:rsid w:val="1C2EF57F"/>
    <w:rsid w:val="1C2FA701"/>
    <w:rsid w:val="1C45EF41"/>
    <w:rsid w:val="1C4E0978"/>
    <w:rsid w:val="1C58B875"/>
    <w:rsid w:val="1C5C6EF7"/>
    <w:rsid w:val="1C64DCBA"/>
    <w:rsid w:val="1C841848"/>
    <w:rsid w:val="1C84FDEE"/>
    <w:rsid w:val="1C8AB927"/>
    <w:rsid w:val="1C8BE468"/>
    <w:rsid w:val="1C904D0E"/>
    <w:rsid w:val="1C9805E4"/>
    <w:rsid w:val="1C9E06E8"/>
    <w:rsid w:val="1CA06B24"/>
    <w:rsid w:val="1CA75E10"/>
    <w:rsid w:val="1CAAADB5"/>
    <w:rsid w:val="1CB9BC41"/>
    <w:rsid w:val="1CC9ADE3"/>
    <w:rsid w:val="1CE2EB56"/>
    <w:rsid w:val="1CF88E49"/>
    <w:rsid w:val="1D10C67F"/>
    <w:rsid w:val="1D1229C2"/>
    <w:rsid w:val="1D1BB874"/>
    <w:rsid w:val="1D223411"/>
    <w:rsid w:val="1D22464D"/>
    <w:rsid w:val="1D422D6B"/>
    <w:rsid w:val="1D63D7C4"/>
    <w:rsid w:val="1D6F5337"/>
    <w:rsid w:val="1D77F815"/>
    <w:rsid w:val="1D7ADFFE"/>
    <w:rsid w:val="1D80E7C7"/>
    <w:rsid w:val="1D9123F0"/>
    <w:rsid w:val="1DA01833"/>
    <w:rsid w:val="1DB85C30"/>
    <w:rsid w:val="1DB9B72C"/>
    <w:rsid w:val="1DBC7CCC"/>
    <w:rsid w:val="1DC8A350"/>
    <w:rsid w:val="1DCF650E"/>
    <w:rsid w:val="1DE0305F"/>
    <w:rsid w:val="1DE705D2"/>
    <w:rsid w:val="1DEB0AF9"/>
    <w:rsid w:val="1DFC3E1D"/>
    <w:rsid w:val="1E181C76"/>
    <w:rsid w:val="1E23C977"/>
    <w:rsid w:val="1E2731DB"/>
    <w:rsid w:val="1E27EA7E"/>
    <w:rsid w:val="1E29DD25"/>
    <w:rsid w:val="1E42DD43"/>
    <w:rsid w:val="1E44034F"/>
    <w:rsid w:val="1E458035"/>
    <w:rsid w:val="1E467E16"/>
    <w:rsid w:val="1E4FBBA3"/>
    <w:rsid w:val="1E59125B"/>
    <w:rsid w:val="1E60D910"/>
    <w:rsid w:val="1E69E374"/>
    <w:rsid w:val="1E70CE2C"/>
    <w:rsid w:val="1E7717C2"/>
    <w:rsid w:val="1E884DD7"/>
    <w:rsid w:val="1E8EBB07"/>
    <w:rsid w:val="1EA74916"/>
    <w:rsid w:val="1EA7FB99"/>
    <w:rsid w:val="1EBB51D8"/>
    <w:rsid w:val="1EDD72BF"/>
    <w:rsid w:val="1EE57BDF"/>
    <w:rsid w:val="1EFA8C7B"/>
    <w:rsid w:val="1F06F446"/>
    <w:rsid w:val="1F088C75"/>
    <w:rsid w:val="1F0D33D7"/>
    <w:rsid w:val="1F10C743"/>
    <w:rsid w:val="1F10F997"/>
    <w:rsid w:val="1F140A7E"/>
    <w:rsid w:val="1F22074C"/>
    <w:rsid w:val="1F237135"/>
    <w:rsid w:val="1F25ACB6"/>
    <w:rsid w:val="1F2C0F43"/>
    <w:rsid w:val="1F2D5FE8"/>
    <w:rsid w:val="1F3ACF5A"/>
    <w:rsid w:val="1F400391"/>
    <w:rsid w:val="1F5510F1"/>
    <w:rsid w:val="1F86DB5A"/>
    <w:rsid w:val="1F9A8DB5"/>
    <w:rsid w:val="1FD72076"/>
    <w:rsid w:val="1FE889C5"/>
    <w:rsid w:val="1FEA5D6A"/>
    <w:rsid w:val="1FEEE1DB"/>
    <w:rsid w:val="1FF9068E"/>
    <w:rsid w:val="20012E46"/>
    <w:rsid w:val="200708FD"/>
    <w:rsid w:val="200D9E73"/>
    <w:rsid w:val="201F9658"/>
    <w:rsid w:val="202386D6"/>
    <w:rsid w:val="202D4C7B"/>
    <w:rsid w:val="20302223"/>
    <w:rsid w:val="2045DC4A"/>
    <w:rsid w:val="20466253"/>
    <w:rsid w:val="205BF426"/>
    <w:rsid w:val="20641DC6"/>
    <w:rsid w:val="206A9F46"/>
    <w:rsid w:val="207235F6"/>
    <w:rsid w:val="2072FD30"/>
    <w:rsid w:val="20787BE0"/>
    <w:rsid w:val="207D9194"/>
    <w:rsid w:val="208A68A3"/>
    <w:rsid w:val="209CDB92"/>
    <w:rsid w:val="20A145E9"/>
    <w:rsid w:val="20AD71D8"/>
    <w:rsid w:val="20AD89A1"/>
    <w:rsid w:val="20B3724A"/>
    <w:rsid w:val="20B6AB61"/>
    <w:rsid w:val="20BDD7AD"/>
    <w:rsid w:val="20C9ACD6"/>
    <w:rsid w:val="20E48AD5"/>
    <w:rsid w:val="210CA0C0"/>
    <w:rsid w:val="21121369"/>
    <w:rsid w:val="211FCC7A"/>
    <w:rsid w:val="21370DFA"/>
    <w:rsid w:val="213AE5CF"/>
    <w:rsid w:val="21444B1B"/>
    <w:rsid w:val="216D1613"/>
    <w:rsid w:val="216DD2A1"/>
    <w:rsid w:val="216F0BE8"/>
    <w:rsid w:val="2178944F"/>
    <w:rsid w:val="21988E0F"/>
    <w:rsid w:val="21A73DDD"/>
    <w:rsid w:val="21C5A599"/>
    <w:rsid w:val="21C5CD09"/>
    <w:rsid w:val="21CFC76E"/>
    <w:rsid w:val="21DDBC14"/>
    <w:rsid w:val="21E3D3D1"/>
    <w:rsid w:val="21FF2C20"/>
    <w:rsid w:val="2205DE43"/>
    <w:rsid w:val="220C74CF"/>
    <w:rsid w:val="2228C653"/>
    <w:rsid w:val="222B1C21"/>
    <w:rsid w:val="222C9A2C"/>
    <w:rsid w:val="222ECB81"/>
    <w:rsid w:val="223A687D"/>
    <w:rsid w:val="22450FA4"/>
    <w:rsid w:val="224B0284"/>
    <w:rsid w:val="225EFC6C"/>
    <w:rsid w:val="226E42EF"/>
    <w:rsid w:val="227AD284"/>
    <w:rsid w:val="22803D48"/>
    <w:rsid w:val="228EC611"/>
    <w:rsid w:val="229515D5"/>
    <w:rsid w:val="229726C5"/>
    <w:rsid w:val="22B8B875"/>
    <w:rsid w:val="22B91148"/>
    <w:rsid w:val="22C04034"/>
    <w:rsid w:val="22CB1291"/>
    <w:rsid w:val="22E17224"/>
    <w:rsid w:val="22E74860"/>
    <w:rsid w:val="22F61166"/>
    <w:rsid w:val="22FE4C15"/>
    <w:rsid w:val="22FE82AC"/>
    <w:rsid w:val="22FF8E92"/>
    <w:rsid w:val="23016A2A"/>
    <w:rsid w:val="2318F158"/>
    <w:rsid w:val="232217CA"/>
    <w:rsid w:val="2323844A"/>
    <w:rsid w:val="23253533"/>
    <w:rsid w:val="23469B47"/>
    <w:rsid w:val="2346FC62"/>
    <w:rsid w:val="23479922"/>
    <w:rsid w:val="234FFBDC"/>
    <w:rsid w:val="23591E75"/>
    <w:rsid w:val="23671F32"/>
    <w:rsid w:val="236873D4"/>
    <w:rsid w:val="237E5690"/>
    <w:rsid w:val="2388A599"/>
    <w:rsid w:val="238E2418"/>
    <w:rsid w:val="23A242CF"/>
    <w:rsid w:val="23A4CA7E"/>
    <w:rsid w:val="23A8437A"/>
    <w:rsid w:val="23AD2552"/>
    <w:rsid w:val="23D022D0"/>
    <w:rsid w:val="23E52CC3"/>
    <w:rsid w:val="23E94CA4"/>
    <w:rsid w:val="23EE45CA"/>
    <w:rsid w:val="23F31E95"/>
    <w:rsid w:val="2410F6B2"/>
    <w:rsid w:val="2411D444"/>
    <w:rsid w:val="2416EFB9"/>
    <w:rsid w:val="242A9672"/>
    <w:rsid w:val="243E6E97"/>
    <w:rsid w:val="2443F312"/>
    <w:rsid w:val="245DD0E1"/>
    <w:rsid w:val="2471C258"/>
    <w:rsid w:val="2472C289"/>
    <w:rsid w:val="247412FA"/>
    <w:rsid w:val="247B8C11"/>
    <w:rsid w:val="247C7673"/>
    <w:rsid w:val="248E4FDB"/>
    <w:rsid w:val="249B995C"/>
    <w:rsid w:val="24A57363"/>
    <w:rsid w:val="24A65142"/>
    <w:rsid w:val="24B48A5C"/>
    <w:rsid w:val="24BDAD20"/>
    <w:rsid w:val="24C0BAB6"/>
    <w:rsid w:val="24C840E0"/>
    <w:rsid w:val="24CA150B"/>
    <w:rsid w:val="24CCA99E"/>
    <w:rsid w:val="24D6DF80"/>
    <w:rsid w:val="24DF1B1C"/>
    <w:rsid w:val="24DF426A"/>
    <w:rsid w:val="24E261D4"/>
    <w:rsid w:val="24E2D3D0"/>
    <w:rsid w:val="2506F8EF"/>
    <w:rsid w:val="2511894B"/>
    <w:rsid w:val="251D053C"/>
    <w:rsid w:val="252164F2"/>
    <w:rsid w:val="2525ABA4"/>
    <w:rsid w:val="25428D92"/>
    <w:rsid w:val="25606715"/>
    <w:rsid w:val="2560BB02"/>
    <w:rsid w:val="2569A6A7"/>
    <w:rsid w:val="256B54E2"/>
    <w:rsid w:val="25893A99"/>
    <w:rsid w:val="258D0A8B"/>
    <w:rsid w:val="25943498"/>
    <w:rsid w:val="2598B873"/>
    <w:rsid w:val="25A8FE8D"/>
    <w:rsid w:val="25A9DC0A"/>
    <w:rsid w:val="25CC5C2F"/>
    <w:rsid w:val="25EF3146"/>
    <w:rsid w:val="25F77C7C"/>
    <w:rsid w:val="26072B6F"/>
    <w:rsid w:val="261EDDF0"/>
    <w:rsid w:val="2624B200"/>
    <w:rsid w:val="26419CB7"/>
    <w:rsid w:val="26597D81"/>
    <w:rsid w:val="265B250C"/>
    <w:rsid w:val="267E3235"/>
    <w:rsid w:val="267F7108"/>
    <w:rsid w:val="26803F4F"/>
    <w:rsid w:val="2686586D"/>
    <w:rsid w:val="268F93D1"/>
    <w:rsid w:val="269341DD"/>
    <w:rsid w:val="26C653E6"/>
    <w:rsid w:val="26D83C63"/>
    <w:rsid w:val="26E24AAA"/>
    <w:rsid w:val="26FFB032"/>
    <w:rsid w:val="27207E2C"/>
    <w:rsid w:val="2722D65D"/>
    <w:rsid w:val="2728DAEC"/>
    <w:rsid w:val="273C9ADE"/>
    <w:rsid w:val="273CCF2E"/>
    <w:rsid w:val="273FFF75"/>
    <w:rsid w:val="2746FA79"/>
    <w:rsid w:val="27609A2D"/>
    <w:rsid w:val="276886F8"/>
    <w:rsid w:val="2768D091"/>
    <w:rsid w:val="276C7C72"/>
    <w:rsid w:val="276DB3EB"/>
    <w:rsid w:val="277E767D"/>
    <w:rsid w:val="278D89D2"/>
    <w:rsid w:val="279F62F6"/>
    <w:rsid w:val="27A5DC12"/>
    <w:rsid w:val="27AF615B"/>
    <w:rsid w:val="27B56858"/>
    <w:rsid w:val="27B5DF72"/>
    <w:rsid w:val="27BB8F8B"/>
    <w:rsid w:val="27C51525"/>
    <w:rsid w:val="27D3AB28"/>
    <w:rsid w:val="27E620A8"/>
    <w:rsid w:val="27F54DE2"/>
    <w:rsid w:val="27FA1F80"/>
    <w:rsid w:val="282F123E"/>
    <w:rsid w:val="28358A1D"/>
    <w:rsid w:val="283C59A0"/>
    <w:rsid w:val="284194A9"/>
    <w:rsid w:val="2857E622"/>
    <w:rsid w:val="286189CD"/>
    <w:rsid w:val="286BBAF0"/>
    <w:rsid w:val="2878FE1B"/>
    <w:rsid w:val="2879CEC9"/>
    <w:rsid w:val="2882595D"/>
    <w:rsid w:val="288F2E0F"/>
    <w:rsid w:val="2890FCE7"/>
    <w:rsid w:val="2896B50B"/>
    <w:rsid w:val="28A2F5A4"/>
    <w:rsid w:val="28AA2485"/>
    <w:rsid w:val="28AB0B5E"/>
    <w:rsid w:val="28AC69DC"/>
    <w:rsid w:val="28AD91DF"/>
    <w:rsid w:val="28D234E4"/>
    <w:rsid w:val="28D83395"/>
    <w:rsid w:val="28D837E8"/>
    <w:rsid w:val="28D89F8F"/>
    <w:rsid w:val="28E7C0C6"/>
    <w:rsid w:val="28ED743F"/>
    <w:rsid w:val="2935CADA"/>
    <w:rsid w:val="2942B315"/>
    <w:rsid w:val="2958B2D8"/>
    <w:rsid w:val="295FE336"/>
    <w:rsid w:val="2960ED4D"/>
    <w:rsid w:val="297131DF"/>
    <w:rsid w:val="29872EC0"/>
    <w:rsid w:val="299547E1"/>
    <w:rsid w:val="29A2E4D2"/>
    <w:rsid w:val="29C0D7FB"/>
    <w:rsid w:val="29C33B31"/>
    <w:rsid w:val="29D86C19"/>
    <w:rsid w:val="29DCE4FA"/>
    <w:rsid w:val="29E383E4"/>
    <w:rsid w:val="29E6242B"/>
    <w:rsid w:val="29F91B19"/>
    <w:rsid w:val="29FF3238"/>
    <w:rsid w:val="2A0EB149"/>
    <w:rsid w:val="2A0FDD25"/>
    <w:rsid w:val="2A1E29BE"/>
    <w:rsid w:val="2A2504F7"/>
    <w:rsid w:val="2A43EB9E"/>
    <w:rsid w:val="2A73C706"/>
    <w:rsid w:val="2A78ACE3"/>
    <w:rsid w:val="2A839127"/>
    <w:rsid w:val="2A8588F8"/>
    <w:rsid w:val="2A96EE9E"/>
    <w:rsid w:val="2A97DC4E"/>
    <w:rsid w:val="2A97DC4E"/>
    <w:rsid w:val="2A99D7F6"/>
    <w:rsid w:val="2AA00B6E"/>
    <w:rsid w:val="2AA7767F"/>
    <w:rsid w:val="2AA9564D"/>
    <w:rsid w:val="2AB7C0D9"/>
    <w:rsid w:val="2ABCDD39"/>
    <w:rsid w:val="2ABD1CD3"/>
    <w:rsid w:val="2ADD7CD4"/>
    <w:rsid w:val="2AE3547E"/>
    <w:rsid w:val="2AE4E47B"/>
    <w:rsid w:val="2AEDC04B"/>
    <w:rsid w:val="2AFFFE4E"/>
    <w:rsid w:val="2B24C3A9"/>
    <w:rsid w:val="2B25B675"/>
    <w:rsid w:val="2B369EDA"/>
    <w:rsid w:val="2B470AF7"/>
    <w:rsid w:val="2B47B0A2"/>
    <w:rsid w:val="2B483C00"/>
    <w:rsid w:val="2B51733E"/>
    <w:rsid w:val="2B53BE8D"/>
    <w:rsid w:val="2B7D1D88"/>
    <w:rsid w:val="2B9AEADC"/>
    <w:rsid w:val="2BA923F6"/>
    <w:rsid w:val="2BAF61CB"/>
    <w:rsid w:val="2BB5E97D"/>
    <w:rsid w:val="2BCE14D7"/>
    <w:rsid w:val="2BDEEBBB"/>
    <w:rsid w:val="2BE2AC20"/>
    <w:rsid w:val="2BE4C4F0"/>
    <w:rsid w:val="2BFC4C0F"/>
    <w:rsid w:val="2C033048"/>
    <w:rsid w:val="2C04B5CA"/>
    <w:rsid w:val="2C0628F7"/>
    <w:rsid w:val="2C1D218F"/>
    <w:rsid w:val="2C2568EF"/>
    <w:rsid w:val="2C25E6DB"/>
    <w:rsid w:val="2C3393F9"/>
    <w:rsid w:val="2C33C81A"/>
    <w:rsid w:val="2C35A857"/>
    <w:rsid w:val="2C3EFFA2"/>
    <w:rsid w:val="2C4B1E68"/>
    <w:rsid w:val="2C507C7B"/>
    <w:rsid w:val="2C586E44"/>
    <w:rsid w:val="2C5F73E0"/>
    <w:rsid w:val="2C604A60"/>
    <w:rsid w:val="2C645BC8"/>
    <w:rsid w:val="2C67DCE1"/>
    <w:rsid w:val="2C8A83DC"/>
    <w:rsid w:val="2C8F2413"/>
    <w:rsid w:val="2C90641C"/>
    <w:rsid w:val="2C931A97"/>
    <w:rsid w:val="2C98F437"/>
    <w:rsid w:val="2CA0696E"/>
    <w:rsid w:val="2CC8BF05"/>
    <w:rsid w:val="2CCADD2C"/>
    <w:rsid w:val="2CD95489"/>
    <w:rsid w:val="2CE3D8FB"/>
    <w:rsid w:val="2CE5621D"/>
    <w:rsid w:val="2D009859"/>
    <w:rsid w:val="2D0A2281"/>
    <w:rsid w:val="2D1453AB"/>
    <w:rsid w:val="2D1AE281"/>
    <w:rsid w:val="2D1B6656"/>
    <w:rsid w:val="2D2C9AA0"/>
    <w:rsid w:val="2D2CB3C1"/>
    <w:rsid w:val="2D2ED7CF"/>
    <w:rsid w:val="2D31ECA7"/>
    <w:rsid w:val="2D3A787C"/>
    <w:rsid w:val="2D3C81B9"/>
    <w:rsid w:val="2D7A4334"/>
    <w:rsid w:val="2D8006B9"/>
    <w:rsid w:val="2D801151"/>
    <w:rsid w:val="2D82B4AE"/>
    <w:rsid w:val="2D8A13EC"/>
    <w:rsid w:val="2D8BA4C1"/>
    <w:rsid w:val="2D905355"/>
    <w:rsid w:val="2DA66731"/>
    <w:rsid w:val="2DC2B2CD"/>
    <w:rsid w:val="2DCEBA9F"/>
    <w:rsid w:val="2DF3114E"/>
    <w:rsid w:val="2E160659"/>
    <w:rsid w:val="2E1AAD3C"/>
    <w:rsid w:val="2E1AF540"/>
    <w:rsid w:val="2E299AC5"/>
    <w:rsid w:val="2E3987C1"/>
    <w:rsid w:val="2E53AF9F"/>
    <w:rsid w:val="2E753E30"/>
    <w:rsid w:val="2E8F0929"/>
    <w:rsid w:val="2E99D5C7"/>
    <w:rsid w:val="2EB03A94"/>
    <w:rsid w:val="2EB4A8F4"/>
    <w:rsid w:val="2ED8521A"/>
    <w:rsid w:val="2EF9E25D"/>
    <w:rsid w:val="2F2386D8"/>
    <w:rsid w:val="2F35F856"/>
    <w:rsid w:val="2F3B171A"/>
    <w:rsid w:val="2F3B2192"/>
    <w:rsid w:val="2F491125"/>
    <w:rsid w:val="2F59D839"/>
    <w:rsid w:val="2F6677F4"/>
    <w:rsid w:val="2F8697D3"/>
    <w:rsid w:val="2F90E025"/>
    <w:rsid w:val="2F9C800B"/>
    <w:rsid w:val="2FA8710E"/>
    <w:rsid w:val="2FA99600"/>
    <w:rsid w:val="2FB41C37"/>
    <w:rsid w:val="2FC47372"/>
    <w:rsid w:val="2FCA701A"/>
    <w:rsid w:val="2FD7D40E"/>
    <w:rsid w:val="2FE1138C"/>
    <w:rsid w:val="2FE77A44"/>
    <w:rsid w:val="2FFAC461"/>
    <w:rsid w:val="3001DD2D"/>
    <w:rsid w:val="30099D54"/>
    <w:rsid w:val="300AB50D"/>
    <w:rsid w:val="3016F122"/>
    <w:rsid w:val="30203557"/>
    <w:rsid w:val="302679B2"/>
    <w:rsid w:val="30350B16"/>
    <w:rsid w:val="305D8E34"/>
    <w:rsid w:val="30632EC4"/>
    <w:rsid w:val="3065BA8E"/>
    <w:rsid w:val="30667891"/>
    <w:rsid w:val="3092FBE0"/>
    <w:rsid w:val="3096C516"/>
    <w:rsid w:val="309F691D"/>
    <w:rsid w:val="30B36851"/>
    <w:rsid w:val="30BDBD8E"/>
    <w:rsid w:val="30C6660A"/>
    <w:rsid w:val="30CAF8D7"/>
    <w:rsid w:val="30F048F0"/>
    <w:rsid w:val="30F597B4"/>
    <w:rsid w:val="31024855"/>
    <w:rsid w:val="3103E955"/>
    <w:rsid w:val="3109EF7C"/>
    <w:rsid w:val="311450DD"/>
    <w:rsid w:val="311AE297"/>
    <w:rsid w:val="313480C4"/>
    <w:rsid w:val="3134AF3F"/>
    <w:rsid w:val="313984BD"/>
    <w:rsid w:val="313B8BED"/>
    <w:rsid w:val="31413030"/>
    <w:rsid w:val="3142BD86"/>
    <w:rsid w:val="3158FD1C"/>
    <w:rsid w:val="31629536"/>
    <w:rsid w:val="3176A337"/>
    <w:rsid w:val="31841A0B"/>
    <w:rsid w:val="319694C2"/>
    <w:rsid w:val="31A73B16"/>
    <w:rsid w:val="31AF73A5"/>
    <w:rsid w:val="31B37194"/>
    <w:rsid w:val="31B7806B"/>
    <w:rsid w:val="31BD68E1"/>
    <w:rsid w:val="31D5CD0E"/>
    <w:rsid w:val="31FB8D1A"/>
    <w:rsid w:val="322AA98D"/>
    <w:rsid w:val="32400641"/>
    <w:rsid w:val="32470B32"/>
    <w:rsid w:val="324A84E2"/>
    <w:rsid w:val="324FD127"/>
    <w:rsid w:val="32501735"/>
    <w:rsid w:val="325B1431"/>
    <w:rsid w:val="325D3567"/>
    <w:rsid w:val="3262BC77"/>
    <w:rsid w:val="326E761D"/>
    <w:rsid w:val="32767E06"/>
    <w:rsid w:val="328A9605"/>
    <w:rsid w:val="329661D7"/>
    <w:rsid w:val="329C2410"/>
    <w:rsid w:val="329DBFC6"/>
    <w:rsid w:val="329ED26D"/>
    <w:rsid w:val="32A13D2C"/>
    <w:rsid w:val="32A773BD"/>
    <w:rsid w:val="32B4A98B"/>
    <w:rsid w:val="32CCE2EC"/>
    <w:rsid w:val="32CFB4E0"/>
    <w:rsid w:val="32D00384"/>
    <w:rsid w:val="32F56398"/>
    <w:rsid w:val="32FA78DD"/>
    <w:rsid w:val="32FD0BE8"/>
    <w:rsid w:val="32FDDC2B"/>
    <w:rsid w:val="32FF55EF"/>
    <w:rsid w:val="33056FCF"/>
    <w:rsid w:val="33129890"/>
    <w:rsid w:val="332727DA"/>
    <w:rsid w:val="33399463"/>
    <w:rsid w:val="333F32FD"/>
    <w:rsid w:val="333F4466"/>
    <w:rsid w:val="3349BDDD"/>
    <w:rsid w:val="3368A147"/>
    <w:rsid w:val="336A8DB1"/>
    <w:rsid w:val="336A8DB1"/>
    <w:rsid w:val="337BC866"/>
    <w:rsid w:val="338A2405"/>
    <w:rsid w:val="33970F0C"/>
    <w:rsid w:val="339F8C3A"/>
    <w:rsid w:val="33B61196"/>
    <w:rsid w:val="33C0DFCA"/>
    <w:rsid w:val="33C215FC"/>
    <w:rsid w:val="33D2FF43"/>
    <w:rsid w:val="33ED8582"/>
    <w:rsid w:val="33F6B9B0"/>
    <w:rsid w:val="33F972C2"/>
    <w:rsid w:val="33FF8926"/>
    <w:rsid w:val="3416D656"/>
    <w:rsid w:val="341BEC03"/>
    <w:rsid w:val="341E98EB"/>
    <w:rsid w:val="34257D81"/>
    <w:rsid w:val="3427EBDA"/>
    <w:rsid w:val="3438B9AA"/>
    <w:rsid w:val="34498279"/>
    <w:rsid w:val="344D5672"/>
    <w:rsid w:val="344DE390"/>
    <w:rsid w:val="344ED314"/>
    <w:rsid w:val="3458735D"/>
    <w:rsid w:val="34693B80"/>
    <w:rsid w:val="3469589D"/>
    <w:rsid w:val="348F5EC7"/>
    <w:rsid w:val="34969AB7"/>
    <w:rsid w:val="34D5E742"/>
    <w:rsid w:val="34E2DF76"/>
    <w:rsid w:val="34F46415"/>
    <w:rsid w:val="350FDE49"/>
    <w:rsid w:val="3511A2BD"/>
    <w:rsid w:val="3517DCCD"/>
    <w:rsid w:val="352DB719"/>
    <w:rsid w:val="353EE8E6"/>
    <w:rsid w:val="3541F345"/>
    <w:rsid w:val="35520E21"/>
    <w:rsid w:val="355A04C5"/>
    <w:rsid w:val="355A10D9"/>
    <w:rsid w:val="3563B496"/>
    <w:rsid w:val="358BDC30"/>
    <w:rsid w:val="35964D69"/>
    <w:rsid w:val="35B956AE"/>
    <w:rsid w:val="35D1A8D4"/>
    <w:rsid w:val="35E2E2B7"/>
    <w:rsid w:val="35E35E2A"/>
    <w:rsid w:val="35EC4A4D"/>
    <w:rsid w:val="35ED9C8B"/>
    <w:rsid w:val="3638489F"/>
    <w:rsid w:val="363F1B87"/>
    <w:rsid w:val="364C74B0"/>
    <w:rsid w:val="365BCD66"/>
    <w:rsid w:val="3676A1CB"/>
    <w:rsid w:val="36776B3B"/>
    <w:rsid w:val="3692DC5A"/>
    <w:rsid w:val="36AAB13A"/>
    <w:rsid w:val="36BA6DAA"/>
    <w:rsid w:val="36BC91B8"/>
    <w:rsid w:val="36D57F5D"/>
    <w:rsid w:val="36ED91A6"/>
    <w:rsid w:val="36F02C4B"/>
    <w:rsid w:val="36F99244"/>
    <w:rsid w:val="3711591A"/>
    <w:rsid w:val="37168625"/>
    <w:rsid w:val="3721D805"/>
    <w:rsid w:val="3723AFFC"/>
    <w:rsid w:val="37311384"/>
    <w:rsid w:val="37366E97"/>
    <w:rsid w:val="373EFEB6"/>
    <w:rsid w:val="37591B33"/>
    <w:rsid w:val="37650BC9"/>
    <w:rsid w:val="376A59AE"/>
    <w:rsid w:val="3771AA0B"/>
    <w:rsid w:val="379A4CFA"/>
    <w:rsid w:val="37A993FD"/>
    <w:rsid w:val="37BBA574"/>
    <w:rsid w:val="37C3EB8A"/>
    <w:rsid w:val="37CD0695"/>
    <w:rsid w:val="37E41C0E"/>
    <w:rsid w:val="37F4A81F"/>
    <w:rsid w:val="37F7D921"/>
    <w:rsid w:val="380E5396"/>
    <w:rsid w:val="3813DB3E"/>
    <w:rsid w:val="38173964"/>
    <w:rsid w:val="381BA83B"/>
    <w:rsid w:val="3820F195"/>
    <w:rsid w:val="382AFC59"/>
    <w:rsid w:val="3834CD2E"/>
    <w:rsid w:val="383DFED4"/>
    <w:rsid w:val="384211CD"/>
    <w:rsid w:val="384436E9"/>
    <w:rsid w:val="385B04D3"/>
    <w:rsid w:val="386817A4"/>
    <w:rsid w:val="386DA1FD"/>
    <w:rsid w:val="3883E305"/>
    <w:rsid w:val="38874481"/>
    <w:rsid w:val="38A10F47"/>
    <w:rsid w:val="38A17A3D"/>
    <w:rsid w:val="38B140C1"/>
    <w:rsid w:val="38BF58B9"/>
    <w:rsid w:val="38C66368"/>
    <w:rsid w:val="38D9A7AE"/>
    <w:rsid w:val="38DCDA9C"/>
    <w:rsid w:val="38DD146A"/>
    <w:rsid w:val="38E287ED"/>
    <w:rsid w:val="38E60C42"/>
    <w:rsid w:val="38F2D00B"/>
    <w:rsid w:val="39014DC6"/>
    <w:rsid w:val="39089B03"/>
    <w:rsid w:val="390B1DDC"/>
    <w:rsid w:val="391D5723"/>
    <w:rsid w:val="39210F68"/>
    <w:rsid w:val="392DDB6E"/>
    <w:rsid w:val="3948FC9F"/>
    <w:rsid w:val="394B51C5"/>
    <w:rsid w:val="3959C1ED"/>
    <w:rsid w:val="3971FE96"/>
    <w:rsid w:val="397AA436"/>
    <w:rsid w:val="397E8EFA"/>
    <w:rsid w:val="3982E4D8"/>
    <w:rsid w:val="3999BA1C"/>
    <w:rsid w:val="399BCF2C"/>
    <w:rsid w:val="399C0D35"/>
    <w:rsid w:val="39B00756"/>
    <w:rsid w:val="39B2B358"/>
    <w:rsid w:val="39BCA434"/>
    <w:rsid w:val="39BE9A88"/>
    <w:rsid w:val="39D773B0"/>
    <w:rsid w:val="39E03D2C"/>
    <w:rsid w:val="39E25ECA"/>
    <w:rsid w:val="39E4FF78"/>
    <w:rsid w:val="3A10C0B5"/>
    <w:rsid w:val="3A263337"/>
    <w:rsid w:val="3A3C9504"/>
    <w:rsid w:val="3A3E7F6E"/>
    <w:rsid w:val="3A3F15F2"/>
    <w:rsid w:val="3A422F18"/>
    <w:rsid w:val="3A61368A"/>
    <w:rsid w:val="3A66397F"/>
    <w:rsid w:val="3A692503"/>
    <w:rsid w:val="3A6E2F26"/>
    <w:rsid w:val="3A782C0B"/>
    <w:rsid w:val="3A78E866"/>
    <w:rsid w:val="3A9231D8"/>
    <w:rsid w:val="3A9856DD"/>
    <w:rsid w:val="3AA3FC88"/>
    <w:rsid w:val="3AA9E452"/>
    <w:rsid w:val="3AAA3A26"/>
    <w:rsid w:val="3AB86BF9"/>
    <w:rsid w:val="3ACE76F4"/>
    <w:rsid w:val="3AD93ADE"/>
    <w:rsid w:val="3ADC35D9"/>
    <w:rsid w:val="3AE0EB26"/>
    <w:rsid w:val="3AE26E33"/>
    <w:rsid w:val="3AE6EB4F"/>
    <w:rsid w:val="3AEED65E"/>
    <w:rsid w:val="3AF11D2E"/>
    <w:rsid w:val="3B024689"/>
    <w:rsid w:val="3B080A75"/>
    <w:rsid w:val="3B116553"/>
    <w:rsid w:val="3B11C1B5"/>
    <w:rsid w:val="3B1A5F5B"/>
    <w:rsid w:val="3B257303"/>
    <w:rsid w:val="3B30EA61"/>
    <w:rsid w:val="3B4C194B"/>
    <w:rsid w:val="3B5F7510"/>
    <w:rsid w:val="3B60E90C"/>
    <w:rsid w:val="3B7255BF"/>
    <w:rsid w:val="3B76E69A"/>
    <w:rsid w:val="3B887BBA"/>
    <w:rsid w:val="3B8E7FE4"/>
    <w:rsid w:val="3BA1C30B"/>
    <w:rsid w:val="3BA8C030"/>
    <w:rsid w:val="3BB021C3"/>
    <w:rsid w:val="3BB78363"/>
    <w:rsid w:val="3BD86565"/>
    <w:rsid w:val="3BDDE5FA"/>
    <w:rsid w:val="3BF3E862"/>
    <w:rsid w:val="3BF7F899"/>
    <w:rsid w:val="3C15BF7E"/>
    <w:rsid w:val="3C23B303"/>
    <w:rsid w:val="3C302EB5"/>
    <w:rsid w:val="3C3BEC1B"/>
    <w:rsid w:val="3C577160"/>
    <w:rsid w:val="3C67CEFD"/>
    <w:rsid w:val="3C7A7F92"/>
    <w:rsid w:val="3C83B2B4"/>
    <w:rsid w:val="3C8EBBA8"/>
    <w:rsid w:val="3C90AD6B"/>
    <w:rsid w:val="3C912CB9"/>
    <w:rsid w:val="3CD3ADF7"/>
    <w:rsid w:val="3CDC82E6"/>
    <w:rsid w:val="3CDEE1FD"/>
    <w:rsid w:val="3CEB0796"/>
    <w:rsid w:val="3CEBB414"/>
    <w:rsid w:val="3CEE76E9"/>
    <w:rsid w:val="3CF0A051"/>
    <w:rsid w:val="3CF9B21A"/>
    <w:rsid w:val="3D0E02F1"/>
    <w:rsid w:val="3D13EBEC"/>
    <w:rsid w:val="3D225ED0"/>
    <w:rsid w:val="3D24C8F5"/>
    <w:rsid w:val="3D294845"/>
    <w:rsid w:val="3D295EB4"/>
    <w:rsid w:val="3D393C29"/>
    <w:rsid w:val="3D3971CF"/>
    <w:rsid w:val="3D3AD6DE"/>
    <w:rsid w:val="3D4418CA"/>
    <w:rsid w:val="3D485080"/>
    <w:rsid w:val="3D49E406"/>
    <w:rsid w:val="3D4A9130"/>
    <w:rsid w:val="3D6E4285"/>
    <w:rsid w:val="3D7D0226"/>
    <w:rsid w:val="3D9480AE"/>
    <w:rsid w:val="3DAE2E38"/>
    <w:rsid w:val="3DB0167C"/>
    <w:rsid w:val="3DB18FDF"/>
    <w:rsid w:val="3DC9F491"/>
    <w:rsid w:val="3DD9F282"/>
    <w:rsid w:val="3DE1B534"/>
    <w:rsid w:val="3DE5691E"/>
    <w:rsid w:val="3DF1D85E"/>
    <w:rsid w:val="3DF3C6A1"/>
    <w:rsid w:val="3DF6A2F0"/>
    <w:rsid w:val="3E09DB4F"/>
    <w:rsid w:val="3E164FF3"/>
    <w:rsid w:val="3E1E3D79"/>
    <w:rsid w:val="3E1FB33D"/>
    <w:rsid w:val="3E21BF13"/>
    <w:rsid w:val="3E28635E"/>
    <w:rsid w:val="3E34447F"/>
    <w:rsid w:val="3E35D038"/>
    <w:rsid w:val="3E42C691"/>
    <w:rsid w:val="3E44D0F3"/>
    <w:rsid w:val="3E5655FB"/>
    <w:rsid w:val="3E59AF7D"/>
    <w:rsid w:val="3E60771A"/>
    <w:rsid w:val="3E6F18F5"/>
    <w:rsid w:val="3E715CC1"/>
    <w:rsid w:val="3E774F3D"/>
    <w:rsid w:val="3E837389"/>
    <w:rsid w:val="3E87F356"/>
    <w:rsid w:val="3EA67B51"/>
    <w:rsid w:val="3EA6DFEE"/>
    <w:rsid w:val="3EBE04D8"/>
    <w:rsid w:val="3EC11561"/>
    <w:rsid w:val="3EC4DD7F"/>
    <w:rsid w:val="3EC518A6"/>
    <w:rsid w:val="3ED47D55"/>
    <w:rsid w:val="3EDC0545"/>
    <w:rsid w:val="3EDFB3E8"/>
    <w:rsid w:val="3EF45A2D"/>
    <w:rsid w:val="3F02631F"/>
    <w:rsid w:val="3F0650EF"/>
    <w:rsid w:val="3F0B2BDF"/>
    <w:rsid w:val="3F1A3643"/>
    <w:rsid w:val="3F205FE5"/>
    <w:rsid w:val="3F218CB0"/>
    <w:rsid w:val="3F3E50BB"/>
    <w:rsid w:val="3F4D6040"/>
    <w:rsid w:val="3F55047F"/>
    <w:rsid w:val="3F653293"/>
    <w:rsid w:val="3F78A330"/>
    <w:rsid w:val="3F8BDD1C"/>
    <w:rsid w:val="3F9471D2"/>
    <w:rsid w:val="3FA8B541"/>
    <w:rsid w:val="3FAE13F6"/>
    <w:rsid w:val="3FB0EE13"/>
    <w:rsid w:val="3FB7E606"/>
    <w:rsid w:val="3FBA0DDA"/>
    <w:rsid w:val="3FBC49CF"/>
    <w:rsid w:val="3FBF3F81"/>
    <w:rsid w:val="3FC49EAD"/>
    <w:rsid w:val="3FC79478"/>
    <w:rsid w:val="3FCA5BE0"/>
    <w:rsid w:val="3FD0D7B8"/>
    <w:rsid w:val="3FD66B38"/>
    <w:rsid w:val="3FD9FFE6"/>
    <w:rsid w:val="3FE6F41A"/>
    <w:rsid w:val="3FEE7C2B"/>
    <w:rsid w:val="3FF4764B"/>
    <w:rsid w:val="3FF807BB"/>
    <w:rsid w:val="3FFDD5D9"/>
    <w:rsid w:val="40102482"/>
    <w:rsid w:val="40144538"/>
    <w:rsid w:val="401BC414"/>
    <w:rsid w:val="401CDC85"/>
    <w:rsid w:val="402B051D"/>
    <w:rsid w:val="402D2F4A"/>
    <w:rsid w:val="4033625E"/>
    <w:rsid w:val="40463D49"/>
    <w:rsid w:val="405E0779"/>
    <w:rsid w:val="4078445D"/>
    <w:rsid w:val="40877F3D"/>
    <w:rsid w:val="4088F8F3"/>
    <w:rsid w:val="4088F8F3"/>
    <w:rsid w:val="409A163D"/>
    <w:rsid w:val="409D09F1"/>
    <w:rsid w:val="40A35F7B"/>
    <w:rsid w:val="40A8DFE1"/>
    <w:rsid w:val="40B2BED4"/>
    <w:rsid w:val="40B8FC2D"/>
    <w:rsid w:val="40D114FA"/>
    <w:rsid w:val="40D616C0"/>
    <w:rsid w:val="40D635E4"/>
    <w:rsid w:val="40D7F5CA"/>
    <w:rsid w:val="40DC89D4"/>
    <w:rsid w:val="40E4C781"/>
    <w:rsid w:val="40E7F726"/>
    <w:rsid w:val="40E832C0"/>
    <w:rsid w:val="40F7AD58"/>
    <w:rsid w:val="40FF43C2"/>
    <w:rsid w:val="40FFFD79"/>
    <w:rsid w:val="410E026D"/>
    <w:rsid w:val="410E9237"/>
    <w:rsid w:val="412941AD"/>
    <w:rsid w:val="413E8C8D"/>
    <w:rsid w:val="41443610"/>
    <w:rsid w:val="41466919"/>
    <w:rsid w:val="41574C10"/>
    <w:rsid w:val="4164485F"/>
    <w:rsid w:val="4185DE22"/>
    <w:rsid w:val="41A30B0B"/>
    <w:rsid w:val="41B03CA5"/>
    <w:rsid w:val="41DDE996"/>
    <w:rsid w:val="41E19CF3"/>
    <w:rsid w:val="421814A1"/>
    <w:rsid w:val="421C994F"/>
    <w:rsid w:val="42245CC7"/>
    <w:rsid w:val="4224C954"/>
    <w:rsid w:val="423197B9"/>
    <w:rsid w:val="42620C65"/>
    <w:rsid w:val="427BB3B1"/>
    <w:rsid w:val="428ACDA1"/>
    <w:rsid w:val="428F5276"/>
    <w:rsid w:val="429125C9"/>
    <w:rsid w:val="42A8350C"/>
    <w:rsid w:val="42B22DF2"/>
    <w:rsid w:val="42B52C3A"/>
    <w:rsid w:val="42BDF56B"/>
    <w:rsid w:val="42C9950E"/>
    <w:rsid w:val="42D28C6C"/>
    <w:rsid w:val="42E02478"/>
    <w:rsid w:val="42F010B9"/>
    <w:rsid w:val="4316FFC6"/>
    <w:rsid w:val="431D4E93"/>
    <w:rsid w:val="432E45A8"/>
    <w:rsid w:val="432E61BF"/>
    <w:rsid w:val="433D0B8E"/>
    <w:rsid w:val="433D2E0B"/>
    <w:rsid w:val="434CC3FE"/>
    <w:rsid w:val="435132A6"/>
    <w:rsid w:val="4357A293"/>
    <w:rsid w:val="43623633"/>
    <w:rsid w:val="43817314"/>
    <w:rsid w:val="438F90CD"/>
    <w:rsid w:val="43AC7208"/>
    <w:rsid w:val="43ADACC6"/>
    <w:rsid w:val="43AEF082"/>
    <w:rsid w:val="43B5EE68"/>
    <w:rsid w:val="43BF8959"/>
    <w:rsid w:val="43E30F63"/>
    <w:rsid w:val="43FD0CE1"/>
    <w:rsid w:val="43FDDCC6"/>
    <w:rsid w:val="44003720"/>
    <w:rsid w:val="440097C3"/>
    <w:rsid w:val="44159C8B"/>
    <w:rsid w:val="44306211"/>
    <w:rsid w:val="4434974B"/>
    <w:rsid w:val="44371A66"/>
    <w:rsid w:val="44438ED1"/>
    <w:rsid w:val="4448BBA2"/>
    <w:rsid w:val="44491486"/>
    <w:rsid w:val="4468E589"/>
    <w:rsid w:val="447094A9"/>
    <w:rsid w:val="447F2CDC"/>
    <w:rsid w:val="44856358"/>
    <w:rsid w:val="4492BA2A"/>
    <w:rsid w:val="44A448DB"/>
    <w:rsid w:val="44A90DCB"/>
    <w:rsid w:val="44BCDB6C"/>
    <w:rsid w:val="44C03589"/>
    <w:rsid w:val="44CD0E34"/>
    <w:rsid w:val="44D2CEEC"/>
    <w:rsid w:val="44D85B55"/>
    <w:rsid w:val="44F04DA8"/>
    <w:rsid w:val="44F0A628"/>
    <w:rsid w:val="44F2DC80"/>
    <w:rsid w:val="44FA2B43"/>
    <w:rsid w:val="44FEDF29"/>
    <w:rsid w:val="450B049A"/>
    <w:rsid w:val="4546E02F"/>
    <w:rsid w:val="454C3B74"/>
    <w:rsid w:val="45588775"/>
    <w:rsid w:val="456876BE"/>
    <w:rsid w:val="4569CD50"/>
    <w:rsid w:val="456CA091"/>
    <w:rsid w:val="457C8521"/>
    <w:rsid w:val="458513D8"/>
    <w:rsid w:val="45883E74"/>
    <w:rsid w:val="458BC267"/>
    <w:rsid w:val="45982117"/>
    <w:rsid w:val="45A9F9AA"/>
    <w:rsid w:val="45B09B61"/>
    <w:rsid w:val="45BAA075"/>
    <w:rsid w:val="45C0183C"/>
    <w:rsid w:val="45E7D950"/>
    <w:rsid w:val="45F44902"/>
    <w:rsid w:val="4600CF65"/>
    <w:rsid w:val="4604D1ED"/>
    <w:rsid w:val="460805A5"/>
    <w:rsid w:val="460A3E9E"/>
    <w:rsid w:val="46102701"/>
    <w:rsid w:val="4620AD34"/>
    <w:rsid w:val="4641C1FF"/>
    <w:rsid w:val="4648806C"/>
    <w:rsid w:val="46494239"/>
    <w:rsid w:val="46581141"/>
    <w:rsid w:val="465C675C"/>
    <w:rsid w:val="465E2A60"/>
    <w:rsid w:val="467D966B"/>
    <w:rsid w:val="468589CA"/>
    <w:rsid w:val="4692DD44"/>
    <w:rsid w:val="4694C193"/>
    <w:rsid w:val="46A77950"/>
    <w:rsid w:val="46AF3C5F"/>
    <w:rsid w:val="46B3F632"/>
    <w:rsid w:val="46C7318F"/>
    <w:rsid w:val="46E1F5D6"/>
    <w:rsid w:val="47056B4B"/>
    <w:rsid w:val="47058D00"/>
    <w:rsid w:val="47088D82"/>
    <w:rsid w:val="471524CB"/>
    <w:rsid w:val="4715A7B3"/>
    <w:rsid w:val="47172F45"/>
    <w:rsid w:val="472CCD3B"/>
    <w:rsid w:val="473D01A5"/>
    <w:rsid w:val="474B5DE5"/>
    <w:rsid w:val="475A32FE"/>
    <w:rsid w:val="476D8217"/>
    <w:rsid w:val="4777E10D"/>
    <w:rsid w:val="477B3434"/>
    <w:rsid w:val="4792C401"/>
    <w:rsid w:val="479C9FC6"/>
    <w:rsid w:val="47A53A1E"/>
    <w:rsid w:val="47A60EFF"/>
    <w:rsid w:val="47A7B616"/>
    <w:rsid w:val="47B10E16"/>
    <w:rsid w:val="47C51FBF"/>
    <w:rsid w:val="47C67875"/>
    <w:rsid w:val="47C6A727"/>
    <w:rsid w:val="47C94A17"/>
    <w:rsid w:val="47CDCB43"/>
    <w:rsid w:val="47CE0B93"/>
    <w:rsid w:val="47DBFE07"/>
    <w:rsid w:val="47DFF1FA"/>
    <w:rsid w:val="47EE34B2"/>
    <w:rsid w:val="47EEB591"/>
    <w:rsid w:val="47F04CB6"/>
    <w:rsid w:val="47F244EF"/>
    <w:rsid w:val="47F65F20"/>
    <w:rsid w:val="47FA3FD8"/>
    <w:rsid w:val="48136835"/>
    <w:rsid w:val="4824FB28"/>
    <w:rsid w:val="48268551"/>
    <w:rsid w:val="4827384F"/>
    <w:rsid w:val="482DC198"/>
    <w:rsid w:val="482FBD16"/>
    <w:rsid w:val="48309675"/>
    <w:rsid w:val="483826D1"/>
    <w:rsid w:val="483A0920"/>
    <w:rsid w:val="484D10CE"/>
    <w:rsid w:val="48585DD5"/>
    <w:rsid w:val="48601346"/>
    <w:rsid w:val="486288C2"/>
    <w:rsid w:val="48A592DA"/>
    <w:rsid w:val="48B451B9"/>
    <w:rsid w:val="48B6E861"/>
    <w:rsid w:val="48BB6561"/>
    <w:rsid w:val="48BDE813"/>
    <w:rsid w:val="48C7648B"/>
    <w:rsid w:val="48CD5CA4"/>
    <w:rsid w:val="48E61266"/>
    <w:rsid w:val="490B42CE"/>
    <w:rsid w:val="491FADAF"/>
    <w:rsid w:val="493136C7"/>
    <w:rsid w:val="49369201"/>
    <w:rsid w:val="493E8A4E"/>
    <w:rsid w:val="494574AA"/>
    <w:rsid w:val="495143A7"/>
    <w:rsid w:val="4995E0A8"/>
    <w:rsid w:val="49984E8F"/>
    <w:rsid w:val="499EB901"/>
    <w:rsid w:val="49ADC532"/>
    <w:rsid w:val="49C8A4DA"/>
    <w:rsid w:val="49DCD778"/>
    <w:rsid w:val="49E58AB2"/>
    <w:rsid w:val="49EC5423"/>
    <w:rsid w:val="49ED1336"/>
    <w:rsid w:val="49EECAA0"/>
    <w:rsid w:val="49F08776"/>
    <w:rsid w:val="49F21126"/>
    <w:rsid w:val="4A112676"/>
    <w:rsid w:val="4A17FAAE"/>
    <w:rsid w:val="4A23C30B"/>
    <w:rsid w:val="4A305C26"/>
    <w:rsid w:val="4A3C8D50"/>
    <w:rsid w:val="4A43EC37"/>
    <w:rsid w:val="4A52F29F"/>
    <w:rsid w:val="4A58FBE0"/>
    <w:rsid w:val="4A5F1247"/>
    <w:rsid w:val="4A748FED"/>
    <w:rsid w:val="4A7A52AD"/>
    <w:rsid w:val="4A83F226"/>
    <w:rsid w:val="4A8FEEC8"/>
    <w:rsid w:val="4A9842C2"/>
    <w:rsid w:val="4A98C682"/>
    <w:rsid w:val="4AA255B3"/>
    <w:rsid w:val="4AA378F7"/>
    <w:rsid w:val="4ABFD70C"/>
    <w:rsid w:val="4AD1AD46"/>
    <w:rsid w:val="4B152A3B"/>
    <w:rsid w:val="4B33165F"/>
    <w:rsid w:val="4B34958C"/>
    <w:rsid w:val="4B3D53B1"/>
    <w:rsid w:val="4B5E2613"/>
    <w:rsid w:val="4B5E9DE8"/>
    <w:rsid w:val="4B69695D"/>
    <w:rsid w:val="4B85B11B"/>
    <w:rsid w:val="4B9A1EDD"/>
    <w:rsid w:val="4BAEDE2D"/>
    <w:rsid w:val="4BB0B6E5"/>
    <w:rsid w:val="4BBB4C6E"/>
    <w:rsid w:val="4BDC60A4"/>
    <w:rsid w:val="4BDFB1A3"/>
    <w:rsid w:val="4BE763AD"/>
    <w:rsid w:val="4BEAD1E3"/>
    <w:rsid w:val="4BF4BFEB"/>
    <w:rsid w:val="4BFA527D"/>
    <w:rsid w:val="4C095930"/>
    <w:rsid w:val="4C0EAA0C"/>
    <w:rsid w:val="4C1B50B5"/>
    <w:rsid w:val="4C3B5FCC"/>
    <w:rsid w:val="4C4CC73F"/>
    <w:rsid w:val="4C538695"/>
    <w:rsid w:val="4C56F368"/>
    <w:rsid w:val="4C58F629"/>
    <w:rsid w:val="4C5FFAAD"/>
    <w:rsid w:val="4C68E75B"/>
    <w:rsid w:val="4C69B6E8"/>
    <w:rsid w:val="4C6EE0BD"/>
    <w:rsid w:val="4C8311DD"/>
    <w:rsid w:val="4C9890E2"/>
    <w:rsid w:val="4CA7925E"/>
    <w:rsid w:val="4CC48B54"/>
    <w:rsid w:val="4CCA44DD"/>
    <w:rsid w:val="4CD64B32"/>
    <w:rsid w:val="4CF80BF5"/>
    <w:rsid w:val="4CFAC19A"/>
    <w:rsid w:val="4D032E39"/>
    <w:rsid w:val="4D09283C"/>
    <w:rsid w:val="4D164A16"/>
    <w:rsid w:val="4D1A1499"/>
    <w:rsid w:val="4D3C8A81"/>
    <w:rsid w:val="4D3D4342"/>
    <w:rsid w:val="4D4B48CB"/>
    <w:rsid w:val="4D4CC5CF"/>
    <w:rsid w:val="4D4FB89C"/>
    <w:rsid w:val="4D51375A"/>
    <w:rsid w:val="4D65E087"/>
    <w:rsid w:val="4D67CFFC"/>
    <w:rsid w:val="4D8BE55F"/>
    <w:rsid w:val="4D9440D9"/>
    <w:rsid w:val="4D991BA2"/>
    <w:rsid w:val="4DA7D874"/>
    <w:rsid w:val="4DBE6658"/>
    <w:rsid w:val="4DD08721"/>
    <w:rsid w:val="4DD53B83"/>
    <w:rsid w:val="4DF31ED2"/>
    <w:rsid w:val="4E0E4F14"/>
    <w:rsid w:val="4E1583AB"/>
    <w:rsid w:val="4E160BD1"/>
    <w:rsid w:val="4E1719E7"/>
    <w:rsid w:val="4E1C919C"/>
    <w:rsid w:val="4E2925FA"/>
    <w:rsid w:val="4E4B2D83"/>
    <w:rsid w:val="4E4DFC28"/>
    <w:rsid w:val="4E54C802"/>
    <w:rsid w:val="4E57468C"/>
    <w:rsid w:val="4E588036"/>
    <w:rsid w:val="4E59FD06"/>
    <w:rsid w:val="4E5C7D19"/>
    <w:rsid w:val="4E6CFFA0"/>
    <w:rsid w:val="4E90A66E"/>
    <w:rsid w:val="4E9DC9A3"/>
    <w:rsid w:val="4EAF1069"/>
    <w:rsid w:val="4ED0BC81"/>
    <w:rsid w:val="4EEE34D3"/>
    <w:rsid w:val="4EF43ED6"/>
    <w:rsid w:val="4EFFE620"/>
    <w:rsid w:val="4F00F943"/>
    <w:rsid w:val="4F014746"/>
    <w:rsid w:val="4F0CA8C0"/>
    <w:rsid w:val="4F11D85A"/>
    <w:rsid w:val="4F131E1A"/>
    <w:rsid w:val="4F17CCBA"/>
    <w:rsid w:val="4F1C9609"/>
    <w:rsid w:val="4F23EB6E"/>
    <w:rsid w:val="4F44E1F1"/>
    <w:rsid w:val="4F519735"/>
    <w:rsid w:val="4F5ECAC3"/>
    <w:rsid w:val="4F729510"/>
    <w:rsid w:val="4F823E68"/>
    <w:rsid w:val="4F82E002"/>
    <w:rsid w:val="4F854FF4"/>
    <w:rsid w:val="4F897ABB"/>
    <w:rsid w:val="4F8EEF33"/>
    <w:rsid w:val="4FA7D4FE"/>
    <w:rsid w:val="4FB0F13B"/>
    <w:rsid w:val="4FBA6A14"/>
    <w:rsid w:val="4FCEDD7F"/>
    <w:rsid w:val="4FD031A4"/>
    <w:rsid w:val="4FD0F175"/>
    <w:rsid w:val="4FD55779"/>
    <w:rsid w:val="4FEE3BEB"/>
    <w:rsid w:val="4FF53962"/>
    <w:rsid w:val="4FF7053D"/>
    <w:rsid w:val="5004ECA6"/>
    <w:rsid w:val="50110DF0"/>
    <w:rsid w:val="5013C311"/>
    <w:rsid w:val="50168133"/>
    <w:rsid w:val="5019F0C6"/>
    <w:rsid w:val="501F1293"/>
    <w:rsid w:val="504B948C"/>
    <w:rsid w:val="5057A618"/>
    <w:rsid w:val="506E13D5"/>
    <w:rsid w:val="507F6140"/>
    <w:rsid w:val="50846691"/>
    <w:rsid w:val="508A67BF"/>
    <w:rsid w:val="508BFF34"/>
    <w:rsid w:val="50AE6E8B"/>
    <w:rsid w:val="50B09576"/>
    <w:rsid w:val="50B5B327"/>
    <w:rsid w:val="50C87FA5"/>
    <w:rsid w:val="50D2B438"/>
    <w:rsid w:val="50DE9CF0"/>
    <w:rsid w:val="50ED9E20"/>
    <w:rsid w:val="50F857A5"/>
    <w:rsid w:val="510B069A"/>
    <w:rsid w:val="517E7FCC"/>
    <w:rsid w:val="51941DDB"/>
    <w:rsid w:val="5199AE58"/>
    <w:rsid w:val="51A90FA4"/>
    <w:rsid w:val="51AB28AD"/>
    <w:rsid w:val="51AD6960"/>
    <w:rsid w:val="51CD4834"/>
    <w:rsid w:val="51E0FC4D"/>
    <w:rsid w:val="51E76E88"/>
    <w:rsid w:val="51F72C91"/>
    <w:rsid w:val="51FBD094"/>
    <w:rsid w:val="52068A83"/>
    <w:rsid w:val="520D8D37"/>
    <w:rsid w:val="52102BF4"/>
    <w:rsid w:val="521FF869"/>
    <w:rsid w:val="52244443"/>
    <w:rsid w:val="52389A05"/>
    <w:rsid w:val="525B564F"/>
    <w:rsid w:val="525B8C30"/>
    <w:rsid w:val="525F47EE"/>
    <w:rsid w:val="5269733F"/>
    <w:rsid w:val="526B4446"/>
    <w:rsid w:val="52942630"/>
    <w:rsid w:val="529E9B44"/>
    <w:rsid w:val="52A014A7"/>
    <w:rsid w:val="52A0A144"/>
    <w:rsid w:val="52A8B12B"/>
    <w:rsid w:val="52B4C6E0"/>
    <w:rsid w:val="52C94D8D"/>
    <w:rsid w:val="52CB41FC"/>
    <w:rsid w:val="52D0CF02"/>
    <w:rsid w:val="52F7B8FA"/>
    <w:rsid w:val="52F90060"/>
    <w:rsid w:val="52FE6E2E"/>
    <w:rsid w:val="5301CA29"/>
    <w:rsid w:val="53120A26"/>
    <w:rsid w:val="531A8864"/>
    <w:rsid w:val="5327D567"/>
    <w:rsid w:val="534D3B1F"/>
    <w:rsid w:val="534E077D"/>
    <w:rsid w:val="535EC679"/>
    <w:rsid w:val="536C126F"/>
    <w:rsid w:val="538A3CB6"/>
    <w:rsid w:val="538A9C4F"/>
    <w:rsid w:val="538E1159"/>
    <w:rsid w:val="53933669"/>
    <w:rsid w:val="53987CD0"/>
    <w:rsid w:val="53A30514"/>
    <w:rsid w:val="53B8F567"/>
    <w:rsid w:val="53D5BA4A"/>
    <w:rsid w:val="53D6BD40"/>
    <w:rsid w:val="53FEDFCA"/>
    <w:rsid w:val="543014C9"/>
    <w:rsid w:val="54328A80"/>
    <w:rsid w:val="543CD7A5"/>
    <w:rsid w:val="5456DDF4"/>
    <w:rsid w:val="545B16AB"/>
    <w:rsid w:val="546ACF46"/>
    <w:rsid w:val="547102E1"/>
    <w:rsid w:val="54AD7B63"/>
    <w:rsid w:val="54CDF8C8"/>
    <w:rsid w:val="54D49B49"/>
    <w:rsid w:val="54DD04A8"/>
    <w:rsid w:val="54E689A3"/>
    <w:rsid w:val="54E8221D"/>
    <w:rsid w:val="54EF4721"/>
    <w:rsid w:val="54FDDA25"/>
    <w:rsid w:val="54FF1436"/>
    <w:rsid w:val="5500C5A9"/>
    <w:rsid w:val="5539431D"/>
    <w:rsid w:val="555413A2"/>
    <w:rsid w:val="55557F48"/>
    <w:rsid w:val="55662A43"/>
    <w:rsid w:val="558B7E61"/>
    <w:rsid w:val="559772EB"/>
    <w:rsid w:val="55990674"/>
    <w:rsid w:val="559C2A08"/>
    <w:rsid w:val="55BF0FF0"/>
    <w:rsid w:val="55BF8190"/>
    <w:rsid w:val="55CF72BD"/>
    <w:rsid w:val="55D84206"/>
    <w:rsid w:val="55EF552E"/>
    <w:rsid w:val="56284FEE"/>
    <w:rsid w:val="56331617"/>
    <w:rsid w:val="563F7328"/>
    <w:rsid w:val="565171F0"/>
    <w:rsid w:val="56703191"/>
    <w:rsid w:val="567100EA"/>
    <w:rsid w:val="567914A9"/>
    <w:rsid w:val="567CD969"/>
    <w:rsid w:val="5686EFE5"/>
    <w:rsid w:val="568D6055"/>
    <w:rsid w:val="568FA225"/>
    <w:rsid w:val="56AC6243"/>
    <w:rsid w:val="56B4440C"/>
    <w:rsid w:val="56C29058"/>
    <w:rsid w:val="56CB9187"/>
    <w:rsid w:val="56D36D07"/>
    <w:rsid w:val="56E95EA5"/>
    <w:rsid w:val="56F64722"/>
    <w:rsid w:val="57172DC9"/>
    <w:rsid w:val="5728CD5F"/>
    <w:rsid w:val="5742FA71"/>
    <w:rsid w:val="5749FFF9"/>
    <w:rsid w:val="575C5461"/>
    <w:rsid w:val="57695660"/>
    <w:rsid w:val="576983D5"/>
    <w:rsid w:val="576EE645"/>
    <w:rsid w:val="5772F5BD"/>
    <w:rsid w:val="577FCC63"/>
    <w:rsid w:val="5788AB14"/>
    <w:rsid w:val="579958DF"/>
    <w:rsid w:val="57998180"/>
    <w:rsid w:val="579C4927"/>
    <w:rsid w:val="57ABE444"/>
    <w:rsid w:val="5817C6F6"/>
    <w:rsid w:val="5819D75B"/>
    <w:rsid w:val="582F51C7"/>
    <w:rsid w:val="5834A609"/>
    <w:rsid w:val="5836B1D5"/>
    <w:rsid w:val="583FBA8F"/>
    <w:rsid w:val="5845A055"/>
    <w:rsid w:val="584832A4"/>
    <w:rsid w:val="585D0EA4"/>
    <w:rsid w:val="5862E49A"/>
    <w:rsid w:val="5863ADAB"/>
    <w:rsid w:val="58643BD4"/>
    <w:rsid w:val="586C648F"/>
    <w:rsid w:val="586E800C"/>
    <w:rsid w:val="5873F7AD"/>
    <w:rsid w:val="587BCA23"/>
    <w:rsid w:val="58B1AF9B"/>
    <w:rsid w:val="58C15652"/>
    <w:rsid w:val="58C3E978"/>
    <w:rsid w:val="58DF845C"/>
    <w:rsid w:val="58E2C776"/>
    <w:rsid w:val="58F2BCB1"/>
    <w:rsid w:val="58F45FCB"/>
    <w:rsid w:val="58FBE213"/>
    <w:rsid w:val="591BE8E7"/>
    <w:rsid w:val="59257AC7"/>
    <w:rsid w:val="59304CAB"/>
    <w:rsid w:val="59423D1F"/>
    <w:rsid w:val="594AF284"/>
    <w:rsid w:val="5951EF5E"/>
    <w:rsid w:val="5957C360"/>
    <w:rsid w:val="5967C429"/>
    <w:rsid w:val="59833B69"/>
    <w:rsid w:val="598F1A34"/>
    <w:rsid w:val="5998D73C"/>
    <w:rsid w:val="59A7A6CD"/>
    <w:rsid w:val="59A9C579"/>
    <w:rsid w:val="59B6074A"/>
    <w:rsid w:val="59D436CC"/>
    <w:rsid w:val="59DD63B6"/>
    <w:rsid w:val="5A01D436"/>
    <w:rsid w:val="5A228B0A"/>
    <w:rsid w:val="5A22A5C9"/>
    <w:rsid w:val="5A34579F"/>
    <w:rsid w:val="5A375EB9"/>
    <w:rsid w:val="5A4A22AC"/>
    <w:rsid w:val="5A56C9FC"/>
    <w:rsid w:val="5A6C9866"/>
    <w:rsid w:val="5A6ED24D"/>
    <w:rsid w:val="5A70CB41"/>
    <w:rsid w:val="5A8C56B8"/>
    <w:rsid w:val="5A9084CC"/>
    <w:rsid w:val="5A927E16"/>
    <w:rsid w:val="5AB7E086"/>
    <w:rsid w:val="5ABFC1F3"/>
    <w:rsid w:val="5AC4395D"/>
    <w:rsid w:val="5AD56AFA"/>
    <w:rsid w:val="5ADC288B"/>
    <w:rsid w:val="5ADE0D80"/>
    <w:rsid w:val="5AEAD472"/>
    <w:rsid w:val="5AECB54A"/>
    <w:rsid w:val="5B04B683"/>
    <w:rsid w:val="5B0FF329"/>
    <w:rsid w:val="5B1C7341"/>
    <w:rsid w:val="5B2567E5"/>
    <w:rsid w:val="5B2AD210"/>
    <w:rsid w:val="5B36C98D"/>
    <w:rsid w:val="5B5C53A2"/>
    <w:rsid w:val="5B69F829"/>
    <w:rsid w:val="5B6A8E7E"/>
    <w:rsid w:val="5B74B086"/>
    <w:rsid w:val="5B77D429"/>
    <w:rsid w:val="5BA3F313"/>
    <w:rsid w:val="5BAB986F"/>
    <w:rsid w:val="5BD45684"/>
    <w:rsid w:val="5C055584"/>
    <w:rsid w:val="5C23444A"/>
    <w:rsid w:val="5C2B39E8"/>
    <w:rsid w:val="5C2C552D"/>
    <w:rsid w:val="5C2EF3C7"/>
    <w:rsid w:val="5C2F1C83"/>
    <w:rsid w:val="5C36668F"/>
    <w:rsid w:val="5C4269F7"/>
    <w:rsid w:val="5C49CE9E"/>
    <w:rsid w:val="5C4BACF9"/>
    <w:rsid w:val="5C5DAF2A"/>
    <w:rsid w:val="5C61008D"/>
    <w:rsid w:val="5C6E1D4B"/>
    <w:rsid w:val="5C85E9BD"/>
    <w:rsid w:val="5C8F6422"/>
    <w:rsid w:val="5C9BD13E"/>
    <w:rsid w:val="5C9FE430"/>
    <w:rsid w:val="5CA78435"/>
    <w:rsid w:val="5CAAA0DD"/>
    <w:rsid w:val="5CD65A9F"/>
    <w:rsid w:val="5CECEFEC"/>
    <w:rsid w:val="5D0444D2"/>
    <w:rsid w:val="5D12E75D"/>
    <w:rsid w:val="5D17E861"/>
    <w:rsid w:val="5D32C052"/>
    <w:rsid w:val="5D36215F"/>
    <w:rsid w:val="5D3BB7F5"/>
    <w:rsid w:val="5D3CD969"/>
    <w:rsid w:val="5D43D191"/>
    <w:rsid w:val="5D48F8F5"/>
    <w:rsid w:val="5D4A4B91"/>
    <w:rsid w:val="5D5BC563"/>
    <w:rsid w:val="5D78A2CB"/>
    <w:rsid w:val="5D7AB4AF"/>
    <w:rsid w:val="5D8294E2"/>
    <w:rsid w:val="5D8A104D"/>
    <w:rsid w:val="5D8C6F64"/>
    <w:rsid w:val="5DA10829"/>
    <w:rsid w:val="5DBFFC1E"/>
    <w:rsid w:val="5DC9D230"/>
    <w:rsid w:val="5DD27F23"/>
    <w:rsid w:val="5DDD7AC4"/>
    <w:rsid w:val="5DE2FD28"/>
    <w:rsid w:val="5DE464DA"/>
    <w:rsid w:val="5DE8C52C"/>
    <w:rsid w:val="5DEF4CB5"/>
    <w:rsid w:val="5DFCAEFD"/>
    <w:rsid w:val="5DFF684F"/>
    <w:rsid w:val="5E0F207B"/>
    <w:rsid w:val="5E1B2DE1"/>
    <w:rsid w:val="5E1BA1E7"/>
    <w:rsid w:val="5E2A36BE"/>
    <w:rsid w:val="5E461705"/>
    <w:rsid w:val="5E478A89"/>
    <w:rsid w:val="5E583A5B"/>
    <w:rsid w:val="5E593C42"/>
    <w:rsid w:val="5E5C0A6E"/>
    <w:rsid w:val="5E74995A"/>
    <w:rsid w:val="5E7ABF1C"/>
    <w:rsid w:val="5E7B17F0"/>
    <w:rsid w:val="5E813476"/>
    <w:rsid w:val="5E86ECD6"/>
    <w:rsid w:val="5E9AFF50"/>
    <w:rsid w:val="5E9B6936"/>
    <w:rsid w:val="5E9C6755"/>
    <w:rsid w:val="5E9D4839"/>
    <w:rsid w:val="5EA51C1D"/>
    <w:rsid w:val="5EACC933"/>
    <w:rsid w:val="5EB2F6EA"/>
    <w:rsid w:val="5EB77428"/>
    <w:rsid w:val="5EBD851A"/>
    <w:rsid w:val="5EC27EB1"/>
    <w:rsid w:val="5EC5F190"/>
    <w:rsid w:val="5EDCA2B7"/>
    <w:rsid w:val="5EFC5849"/>
    <w:rsid w:val="5F0416D2"/>
    <w:rsid w:val="5F06A780"/>
    <w:rsid w:val="5F6BD963"/>
    <w:rsid w:val="5F9616E6"/>
    <w:rsid w:val="5F97AA80"/>
    <w:rsid w:val="5FADC8D6"/>
    <w:rsid w:val="5FB2D273"/>
    <w:rsid w:val="5FBD483D"/>
    <w:rsid w:val="5FBE9EAC"/>
    <w:rsid w:val="5FC704E4"/>
    <w:rsid w:val="5FD903A0"/>
    <w:rsid w:val="5FF1CE11"/>
    <w:rsid w:val="60081BBA"/>
    <w:rsid w:val="6013F119"/>
    <w:rsid w:val="602319E2"/>
    <w:rsid w:val="60237EEA"/>
    <w:rsid w:val="6036CFB1"/>
    <w:rsid w:val="603B4C9D"/>
    <w:rsid w:val="6041FDF5"/>
    <w:rsid w:val="60483946"/>
    <w:rsid w:val="60534489"/>
    <w:rsid w:val="606A8B6D"/>
    <w:rsid w:val="6077188E"/>
    <w:rsid w:val="607E7A21"/>
    <w:rsid w:val="609A25AB"/>
    <w:rsid w:val="60A7C7A7"/>
    <w:rsid w:val="60A9CAAC"/>
    <w:rsid w:val="60BA9187"/>
    <w:rsid w:val="60DD3C71"/>
    <w:rsid w:val="60EF319F"/>
    <w:rsid w:val="611BC165"/>
    <w:rsid w:val="6120CE6F"/>
    <w:rsid w:val="612CA001"/>
    <w:rsid w:val="61499937"/>
    <w:rsid w:val="616485B0"/>
    <w:rsid w:val="6164A662"/>
    <w:rsid w:val="616C620F"/>
    <w:rsid w:val="617F4694"/>
    <w:rsid w:val="6183A7A5"/>
    <w:rsid w:val="61871C0C"/>
    <w:rsid w:val="618D5C0E"/>
    <w:rsid w:val="61A3B199"/>
    <w:rsid w:val="61A53ABF"/>
    <w:rsid w:val="61ADF6BC"/>
    <w:rsid w:val="61B939F5"/>
    <w:rsid w:val="61BD0BB0"/>
    <w:rsid w:val="61C5D60E"/>
    <w:rsid w:val="61CF7C0E"/>
    <w:rsid w:val="61D23A00"/>
    <w:rsid w:val="61E89C69"/>
    <w:rsid w:val="61E8A046"/>
    <w:rsid w:val="61EB5984"/>
    <w:rsid w:val="6211675E"/>
    <w:rsid w:val="622586BB"/>
    <w:rsid w:val="62326167"/>
    <w:rsid w:val="6235319C"/>
    <w:rsid w:val="623DCCA4"/>
    <w:rsid w:val="62500C8C"/>
    <w:rsid w:val="6253FE88"/>
    <w:rsid w:val="625E611F"/>
    <w:rsid w:val="6263F5E9"/>
    <w:rsid w:val="626EEEE3"/>
    <w:rsid w:val="6299FE61"/>
    <w:rsid w:val="629D9CB1"/>
    <w:rsid w:val="62A13376"/>
    <w:rsid w:val="62B94C04"/>
    <w:rsid w:val="62C6B173"/>
    <w:rsid w:val="62C87062"/>
    <w:rsid w:val="62DB8937"/>
    <w:rsid w:val="62DE8245"/>
    <w:rsid w:val="62E1BFA1"/>
    <w:rsid w:val="62E5C957"/>
    <w:rsid w:val="62E96DA4"/>
    <w:rsid w:val="630B2965"/>
    <w:rsid w:val="63282C68"/>
    <w:rsid w:val="632CAD65"/>
    <w:rsid w:val="632EFF46"/>
    <w:rsid w:val="63364963"/>
    <w:rsid w:val="63365F9B"/>
    <w:rsid w:val="633FAA75"/>
    <w:rsid w:val="634B9797"/>
    <w:rsid w:val="63515F45"/>
    <w:rsid w:val="6356651A"/>
    <w:rsid w:val="6365DA07"/>
    <w:rsid w:val="636E5333"/>
    <w:rsid w:val="63748477"/>
    <w:rsid w:val="6378556C"/>
    <w:rsid w:val="637E2CB6"/>
    <w:rsid w:val="63830698"/>
    <w:rsid w:val="638AE54B"/>
    <w:rsid w:val="6392C9FB"/>
    <w:rsid w:val="6398EAC8"/>
    <w:rsid w:val="639E4A50"/>
    <w:rsid w:val="63A12E11"/>
    <w:rsid w:val="63A7F4DF"/>
    <w:rsid w:val="63A9E3D3"/>
    <w:rsid w:val="63BE96CB"/>
    <w:rsid w:val="63C1E194"/>
    <w:rsid w:val="63DD2AB2"/>
    <w:rsid w:val="63E0F6F9"/>
    <w:rsid w:val="64024308"/>
    <w:rsid w:val="6423EC51"/>
    <w:rsid w:val="643440F0"/>
    <w:rsid w:val="644A673F"/>
    <w:rsid w:val="644B3AF0"/>
    <w:rsid w:val="644F7418"/>
    <w:rsid w:val="64660C69"/>
    <w:rsid w:val="646D1671"/>
    <w:rsid w:val="647EDC9D"/>
    <w:rsid w:val="648D25A6"/>
    <w:rsid w:val="64949071"/>
    <w:rsid w:val="64AB7D3E"/>
    <w:rsid w:val="64B321E7"/>
    <w:rsid w:val="64CAAC2D"/>
    <w:rsid w:val="64CCF083"/>
    <w:rsid w:val="64E09DFC"/>
    <w:rsid w:val="64E17230"/>
    <w:rsid w:val="64EE3437"/>
    <w:rsid w:val="64FD76D0"/>
    <w:rsid w:val="64FF2BB3"/>
    <w:rsid w:val="64FFC553"/>
    <w:rsid w:val="650E8759"/>
    <w:rsid w:val="651ED6F9"/>
    <w:rsid w:val="65220394"/>
    <w:rsid w:val="65252480"/>
    <w:rsid w:val="652CE7E2"/>
    <w:rsid w:val="652E562B"/>
    <w:rsid w:val="654D05B7"/>
    <w:rsid w:val="6551B560"/>
    <w:rsid w:val="65601C65"/>
    <w:rsid w:val="65902A37"/>
    <w:rsid w:val="65DA6D9B"/>
    <w:rsid w:val="65E67B14"/>
    <w:rsid w:val="65E6E8C7"/>
    <w:rsid w:val="65F5C6B9"/>
    <w:rsid w:val="65F6555B"/>
    <w:rsid w:val="66010A03"/>
    <w:rsid w:val="6605586A"/>
    <w:rsid w:val="66057F5E"/>
    <w:rsid w:val="66078928"/>
    <w:rsid w:val="6607C0E2"/>
    <w:rsid w:val="660C8997"/>
    <w:rsid w:val="660D1769"/>
    <w:rsid w:val="662D6FB3"/>
    <w:rsid w:val="6632FA87"/>
    <w:rsid w:val="663CC423"/>
    <w:rsid w:val="663FDA47"/>
    <w:rsid w:val="6646A0FC"/>
    <w:rsid w:val="666C77F1"/>
    <w:rsid w:val="6677123A"/>
    <w:rsid w:val="669C3CBE"/>
    <w:rsid w:val="66B2B972"/>
    <w:rsid w:val="66B602CE"/>
    <w:rsid w:val="66B7632D"/>
    <w:rsid w:val="66B8D65A"/>
    <w:rsid w:val="66C19DED"/>
    <w:rsid w:val="66CB7174"/>
    <w:rsid w:val="66D9495A"/>
    <w:rsid w:val="66E48975"/>
    <w:rsid w:val="66E6DB4A"/>
    <w:rsid w:val="66FAB2A8"/>
    <w:rsid w:val="66FE4C64"/>
    <w:rsid w:val="66FFA94E"/>
    <w:rsid w:val="6704280C"/>
    <w:rsid w:val="67066EFE"/>
    <w:rsid w:val="671BFB18"/>
    <w:rsid w:val="6748251F"/>
    <w:rsid w:val="67517C72"/>
    <w:rsid w:val="67534FBE"/>
    <w:rsid w:val="675D7B7C"/>
    <w:rsid w:val="676DAD39"/>
    <w:rsid w:val="6784A9F5"/>
    <w:rsid w:val="6788282A"/>
    <w:rsid w:val="67899408"/>
    <w:rsid w:val="67A61983"/>
    <w:rsid w:val="67AB5ACB"/>
    <w:rsid w:val="67AC7EA6"/>
    <w:rsid w:val="67C0DBF2"/>
    <w:rsid w:val="67C94014"/>
    <w:rsid w:val="67CA3D67"/>
    <w:rsid w:val="67E07109"/>
    <w:rsid w:val="67E27E6D"/>
    <w:rsid w:val="67E873C6"/>
    <w:rsid w:val="67E8B48B"/>
    <w:rsid w:val="67E9BF77"/>
    <w:rsid w:val="67F11A72"/>
    <w:rsid w:val="67F5E45E"/>
    <w:rsid w:val="67F9957D"/>
    <w:rsid w:val="680C7521"/>
    <w:rsid w:val="681E7F21"/>
    <w:rsid w:val="682277AE"/>
    <w:rsid w:val="682C13F1"/>
    <w:rsid w:val="682F4316"/>
    <w:rsid w:val="683CDEA1"/>
    <w:rsid w:val="6843E687"/>
    <w:rsid w:val="684B9EB1"/>
    <w:rsid w:val="684F24CF"/>
    <w:rsid w:val="685B2114"/>
    <w:rsid w:val="687F6B56"/>
    <w:rsid w:val="6884261B"/>
    <w:rsid w:val="68969778"/>
    <w:rsid w:val="68B0992B"/>
    <w:rsid w:val="68B174A9"/>
    <w:rsid w:val="68D18D43"/>
    <w:rsid w:val="68D5DA85"/>
    <w:rsid w:val="68FB93FF"/>
    <w:rsid w:val="68FF2453"/>
    <w:rsid w:val="690953C8"/>
    <w:rsid w:val="690E5A52"/>
    <w:rsid w:val="69256469"/>
    <w:rsid w:val="69264B55"/>
    <w:rsid w:val="693A5487"/>
    <w:rsid w:val="69514E50"/>
    <w:rsid w:val="6955B9A5"/>
    <w:rsid w:val="695B48AC"/>
    <w:rsid w:val="69625922"/>
    <w:rsid w:val="6972D860"/>
    <w:rsid w:val="69804F50"/>
    <w:rsid w:val="6984A861"/>
    <w:rsid w:val="6985D579"/>
    <w:rsid w:val="69A418B3"/>
    <w:rsid w:val="69A454E3"/>
    <w:rsid w:val="69A5298F"/>
    <w:rsid w:val="69B82E14"/>
    <w:rsid w:val="69CE46B5"/>
    <w:rsid w:val="69CFDDF9"/>
    <w:rsid w:val="69DB53AA"/>
    <w:rsid w:val="69DCB5A7"/>
    <w:rsid w:val="69E7CF44"/>
    <w:rsid w:val="69F66B69"/>
    <w:rsid w:val="69F97501"/>
    <w:rsid w:val="6A07BFB5"/>
    <w:rsid w:val="6A153E49"/>
    <w:rsid w:val="6A16133F"/>
    <w:rsid w:val="6A17A823"/>
    <w:rsid w:val="6A17E878"/>
    <w:rsid w:val="6A19902D"/>
    <w:rsid w:val="6A2286C7"/>
    <w:rsid w:val="6A264640"/>
    <w:rsid w:val="6A2B2C79"/>
    <w:rsid w:val="6A2F5327"/>
    <w:rsid w:val="6A303224"/>
    <w:rsid w:val="6A3A110D"/>
    <w:rsid w:val="6A4CDA3C"/>
    <w:rsid w:val="6A50B7A6"/>
    <w:rsid w:val="6A534612"/>
    <w:rsid w:val="6A564E54"/>
    <w:rsid w:val="6A6F33A0"/>
    <w:rsid w:val="6AA51734"/>
    <w:rsid w:val="6AA6AC97"/>
    <w:rsid w:val="6ACD1D1E"/>
    <w:rsid w:val="6ADDF8A6"/>
    <w:rsid w:val="6AE61A97"/>
    <w:rsid w:val="6AECD8F7"/>
    <w:rsid w:val="6AF68D0C"/>
    <w:rsid w:val="6B05B47B"/>
    <w:rsid w:val="6B1F0E6E"/>
    <w:rsid w:val="6B1F1483"/>
    <w:rsid w:val="6B2519F1"/>
    <w:rsid w:val="6B2593F3"/>
    <w:rsid w:val="6B28D138"/>
    <w:rsid w:val="6B2ADF69"/>
    <w:rsid w:val="6B32E171"/>
    <w:rsid w:val="6B51FD9D"/>
    <w:rsid w:val="6B52EF7C"/>
    <w:rsid w:val="6B61887E"/>
    <w:rsid w:val="6B6A1716"/>
    <w:rsid w:val="6B6B24B9"/>
    <w:rsid w:val="6B708ACA"/>
    <w:rsid w:val="6B72049C"/>
    <w:rsid w:val="6B91E2F7"/>
    <w:rsid w:val="6B923BCA"/>
    <w:rsid w:val="6B9D281B"/>
    <w:rsid w:val="6BA09D95"/>
    <w:rsid w:val="6BBBC6DD"/>
    <w:rsid w:val="6BC01B50"/>
    <w:rsid w:val="6BD4B72E"/>
    <w:rsid w:val="6BD6D1D8"/>
    <w:rsid w:val="6BD7C2F0"/>
    <w:rsid w:val="6BDD5F73"/>
    <w:rsid w:val="6BE4653E"/>
    <w:rsid w:val="6BE51249"/>
    <w:rsid w:val="6BE6F940"/>
    <w:rsid w:val="6C02FE20"/>
    <w:rsid w:val="6C0FCA2A"/>
    <w:rsid w:val="6C116373"/>
    <w:rsid w:val="6C23E0F1"/>
    <w:rsid w:val="6C2843AB"/>
    <w:rsid w:val="6C40B04A"/>
    <w:rsid w:val="6C57A300"/>
    <w:rsid w:val="6C58250D"/>
    <w:rsid w:val="6C5DEC17"/>
    <w:rsid w:val="6C608AFC"/>
    <w:rsid w:val="6C632B47"/>
    <w:rsid w:val="6C68F9DE"/>
    <w:rsid w:val="6C783C77"/>
    <w:rsid w:val="6C8D5A67"/>
    <w:rsid w:val="6C9E70B2"/>
    <w:rsid w:val="6CB3A16A"/>
    <w:rsid w:val="6CB45A29"/>
    <w:rsid w:val="6CBD763B"/>
    <w:rsid w:val="6CD17399"/>
    <w:rsid w:val="6CDA237E"/>
    <w:rsid w:val="6CDF26BD"/>
    <w:rsid w:val="6CF4ACA0"/>
    <w:rsid w:val="6CFD58DF"/>
    <w:rsid w:val="6D011445"/>
    <w:rsid w:val="6D1F0FD4"/>
    <w:rsid w:val="6D208CBA"/>
    <w:rsid w:val="6D250CD5"/>
    <w:rsid w:val="6D29E8DE"/>
    <w:rsid w:val="6D2C85B7"/>
    <w:rsid w:val="6D43B2F2"/>
    <w:rsid w:val="6D449732"/>
    <w:rsid w:val="6D5431F5"/>
    <w:rsid w:val="6D598E25"/>
    <w:rsid w:val="6D92584C"/>
    <w:rsid w:val="6D9BF46E"/>
    <w:rsid w:val="6DAB9A8B"/>
    <w:rsid w:val="6DB9BD46"/>
    <w:rsid w:val="6DC25855"/>
    <w:rsid w:val="6DC8493F"/>
    <w:rsid w:val="6E0112C4"/>
    <w:rsid w:val="6E111524"/>
    <w:rsid w:val="6E3A4113"/>
    <w:rsid w:val="6E3E32B2"/>
    <w:rsid w:val="6E47892E"/>
    <w:rsid w:val="6E514896"/>
    <w:rsid w:val="6E61B731"/>
    <w:rsid w:val="6E64FC58"/>
    <w:rsid w:val="6E672CF9"/>
    <w:rsid w:val="6E6D43FA"/>
    <w:rsid w:val="6E6D67F8"/>
    <w:rsid w:val="6E753D85"/>
    <w:rsid w:val="6E848E19"/>
    <w:rsid w:val="6EB80783"/>
    <w:rsid w:val="6EBC5D1B"/>
    <w:rsid w:val="6EC189F2"/>
    <w:rsid w:val="6ED30C9A"/>
    <w:rsid w:val="6EF7FE88"/>
    <w:rsid w:val="6F014A81"/>
    <w:rsid w:val="6F036943"/>
    <w:rsid w:val="6F060D9D"/>
    <w:rsid w:val="6F171DF7"/>
    <w:rsid w:val="6F1CC902"/>
    <w:rsid w:val="6F2D07C2"/>
    <w:rsid w:val="6F2D39F3"/>
    <w:rsid w:val="6F3E86A4"/>
    <w:rsid w:val="6F40BB4C"/>
    <w:rsid w:val="6F517A33"/>
    <w:rsid w:val="6F5245E2"/>
    <w:rsid w:val="6F56FF71"/>
    <w:rsid w:val="6F5A5F78"/>
    <w:rsid w:val="6F5C240A"/>
    <w:rsid w:val="6F70CC8F"/>
    <w:rsid w:val="6F7E49E8"/>
    <w:rsid w:val="6F87E945"/>
    <w:rsid w:val="6F8DCB0D"/>
    <w:rsid w:val="6F9F738B"/>
    <w:rsid w:val="6F9F9366"/>
    <w:rsid w:val="6FA9960B"/>
    <w:rsid w:val="6FADCE4A"/>
    <w:rsid w:val="6FC30729"/>
    <w:rsid w:val="6FC3B57C"/>
    <w:rsid w:val="6FCA464C"/>
    <w:rsid w:val="6FCE0235"/>
    <w:rsid w:val="6FCE966B"/>
    <w:rsid w:val="6FD129E9"/>
    <w:rsid w:val="6FD98090"/>
    <w:rsid w:val="6FDFA483"/>
    <w:rsid w:val="6FE8F1F4"/>
    <w:rsid w:val="6FF6A8E9"/>
    <w:rsid w:val="6FFB0747"/>
    <w:rsid w:val="700C286C"/>
    <w:rsid w:val="70135A37"/>
    <w:rsid w:val="70179730"/>
    <w:rsid w:val="7019ACFF"/>
    <w:rsid w:val="7037A2A6"/>
    <w:rsid w:val="7047E79E"/>
    <w:rsid w:val="704CA1C7"/>
    <w:rsid w:val="705458D6"/>
    <w:rsid w:val="705CCDE9"/>
    <w:rsid w:val="705E4573"/>
    <w:rsid w:val="706118E3"/>
    <w:rsid w:val="706189A0"/>
    <w:rsid w:val="7066DB6B"/>
    <w:rsid w:val="70671EE2"/>
    <w:rsid w:val="706CEB40"/>
    <w:rsid w:val="7074CCE4"/>
    <w:rsid w:val="7086D546"/>
    <w:rsid w:val="7086F8BA"/>
    <w:rsid w:val="709EC5DA"/>
    <w:rsid w:val="70AF6A5E"/>
    <w:rsid w:val="70B03FBA"/>
    <w:rsid w:val="70BAA183"/>
    <w:rsid w:val="70BACFF8"/>
    <w:rsid w:val="70BFF094"/>
    <w:rsid w:val="70C77E2D"/>
    <w:rsid w:val="70CF8EBE"/>
    <w:rsid w:val="7103C508"/>
    <w:rsid w:val="7105808C"/>
    <w:rsid w:val="7110B54F"/>
    <w:rsid w:val="71172562"/>
    <w:rsid w:val="712A5028"/>
    <w:rsid w:val="713164BD"/>
    <w:rsid w:val="7140B66E"/>
    <w:rsid w:val="7148267D"/>
    <w:rsid w:val="714A7389"/>
    <w:rsid w:val="715AA967"/>
    <w:rsid w:val="715B7F38"/>
    <w:rsid w:val="71629784"/>
    <w:rsid w:val="718E70BD"/>
    <w:rsid w:val="71A239EE"/>
    <w:rsid w:val="71ADEC6D"/>
    <w:rsid w:val="71B89401"/>
    <w:rsid w:val="71C0B043"/>
    <w:rsid w:val="71D0CA02"/>
    <w:rsid w:val="71D483F2"/>
    <w:rsid w:val="71DB872F"/>
    <w:rsid w:val="71F3F507"/>
    <w:rsid w:val="71FB6B36"/>
    <w:rsid w:val="71FBDFA6"/>
    <w:rsid w:val="7201247B"/>
    <w:rsid w:val="72017D4E"/>
    <w:rsid w:val="7204E215"/>
    <w:rsid w:val="72219DF8"/>
    <w:rsid w:val="722B0861"/>
    <w:rsid w:val="722F00B1"/>
    <w:rsid w:val="722F7F09"/>
    <w:rsid w:val="7235D566"/>
    <w:rsid w:val="72444220"/>
    <w:rsid w:val="7248798A"/>
    <w:rsid w:val="724AAC66"/>
    <w:rsid w:val="724FD5FD"/>
    <w:rsid w:val="72526E75"/>
    <w:rsid w:val="725A6CF2"/>
    <w:rsid w:val="7265EF57"/>
    <w:rsid w:val="7267D67F"/>
    <w:rsid w:val="7274A11E"/>
    <w:rsid w:val="727DDCAD"/>
    <w:rsid w:val="7290CFF8"/>
    <w:rsid w:val="72A2A010"/>
    <w:rsid w:val="72A31D1C"/>
    <w:rsid w:val="72AB1C62"/>
    <w:rsid w:val="72ADE9B3"/>
    <w:rsid w:val="72C62089"/>
    <w:rsid w:val="72CE559E"/>
    <w:rsid w:val="72D4B06A"/>
    <w:rsid w:val="72DAF697"/>
    <w:rsid w:val="72E3738E"/>
    <w:rsid w:val="72F40780"/>
    <w:rsid w:val="72F51E2B"/>
    <w:rsid w:val="72F8FBA7"/>
    <w:rsid w:val="73088485"/>
    <w:rsid w:val="73347F11"/>
    <w:rsid w:val="73378407"/>
    <w:rsid w:val="73398390"/>
    <w:rsid w:val="733B2452"/>
    <w:rsid w:val="733C601C"/>
    <w:rsid w:val="733DE093"/>
    <w:rsid w:val="733DE60E"/>
    <w:rsid w:val="733E6758"/>
    <w:rsid w:val="73405A16"/>
    <w:rsid w:val="734AFAF9"/>
    <w:rsid w:val="7355358A"/>
    <w:rsid w:val="735C80A4"/>
    <w:rsid w:val="736A7CC2"/>
    <w:rsid w:val="737B3806"/>
    <w:rsid w:val="737F8C1C"/>
    <w:rsid w:val="738C91CA"/>
    <w:rsid w:val="738FCE3E"/>
    <w:rsid w:val="7398373A"/>
    <w:rsid w:val="73B7A48A"/>
    <w:rsid w:val="73BA5FA1"/>
    <w:rsid w:val="73BCE060"/>
    <w:rsid w:val="73BE7608"/>
    <w:rsid w:val="73C22BB2"/>
    <w:rsid w:val="73C2EC4D"/>
    <w:rsid w:val="73CBFE55"/>
    <w:rsid w:val="73CEC648"/>
    <w:rsid w:val="73CF9373"/>
    <w:rsid w:val="73DD4819"/>
    <w:rsid w:val="73F18D83"/>
    <w:rsid w:val="73F275F2"/>
    <w:rsid w:val="73F6F4F3"/>
    <w:rsid w:val="740F7ED8"/>
    <w:rsid w:val="7412694E"/>
    <w:rsid w:val="74126B26"/>
    <w:rsid w:val="743389B2"/>
    <w:rsid w:val="744EBA98"/>
    <w:rsid w:val="74574307"/>
    <w:rsid w:val="7461F0EA"/>
    <w:rsid w:val="74681710"/>
    <w:rsid w:val="74813F6D"/>
    <w:rsid w:val="7487B091"/>
    <w:rsid w:val="748E5764"/>
    <w:rsid w:val="74951FE9"/>
    <w:rsid w:val="749A4DCB"/>
    <w:rsid w:val="749F5EFA"/>
    <w:rsid w:val="74B5E0F0"/>
    <w:rsid w:val="74B6907F"/>
    <w:rsid w:val="74B795D3"/>
    <w:rsid w:val="74BAD752"/>
    <w:rsid w:val="74BD3FAC"/>
    <w:rsid w:val="74CAC2A2"/>
    <w:rsid w:val="74D5409A"/>
    <w:rsid w:val="74D8EAF1"/>
    <w:rsid w:val="74E4C2A6"/>
    <w:rsid w:val="74E53D9E"/>
    <w:rsid w:val="74E58D2F"/>
    <w:rsid w:val="74E94F26"/>
    <w:rsid w:val="74EC1CB4"/>
    <w:rsid w:val="74EEC760"/>
    <w:rsid w:val="74EF939A"/>
    <w:rsid w:val="74F1EF57"/>
    <w:rsid w:val="750DA394"/>
    <w:rsid w:val="751D30CA"/>
    <w:rsid w:val="75342B7E"/>
    <w:rsid w:val="75348A06"/>
    <w:rsid w:val="753D4BC5"/>
    <w:rsid w:val="753E5258"/>
    <w:rsid w:val="756B195C"/>
    <w:rsid w:val="75ACD601"/>
    <w:rsid w:val="75AECD39"/>
    <w:rsid w:val="75B66DE7"/>
    <w:rsid w:val="75E40A8A"/>
    <w:rsid w:val="75FDC053"/>
    <w:rsid w:val="75FFCB7E"/>
    <w:rsid w:val="761E48AA"/>
    <w:rsid w:val="7626E34B"/>
    <w:rsid w:val="762948AA"/>
    <w:rsid w:val="762DBA5A"/>
    <w:rsid w:val="763987D0"/>
    <w:rsid w:val="76433915"/>
    <w:rsid w:val="764CD790"/>
    <w:rsid w:val="7654706E"/>
    <w:rsid w:val="766428EE"/>
    <w:rsid w:val="76662A0A"/>
    <w:rsid w:val="766E0009"/>
    <w:rsid w:val="76760E1F"/>
    <w:rsid w:val="767D93B3"/>
    <w:rsid w:val="76C7EA72"/>
    <w:rsid w:val="76D61D3E"/>
    <w:rsid w:val="76EE0C77"/>
    <w:rsid w:val="76F01727"/>
    <w:rsid w:val="76F86216"/>
    <w:rsid w:val="77007E9F"/>
    <w:rsid w:val="7700F37C"/>
    <w:rsid w:val="7706670A"/>
    <w:rsid w:val="770A1EC3"/>
    <w:rsid w:val="770AF1D3"/>
    <w:rsid w:val="771370FF"/>
    <w:rsid w:val="7718B670"/>
    <w:rsid w:val="7723D369"/>
    <w:rsid w:val="77508ABF"/>
    <w:rsid w:val="775B0E48"/>
    <w:rsid w:val="775E2577"/>
    <w:rsid w:val="777A4C2C"/>
    <w:rsid w:val="778CBF29"/>
    <w:rsid w:val="778E2738"/>
    <w:rsid w:val="779DFF85"/>
    <w:rsid w:val="77A65593"/>
    <w:rsid w:val="77AF565D"/>
    <w:rsid w:val="77C149EA"/>
    <w:rsid w:val="77CA6CC8"/>
    <w:rsid w:val="77D10750"/>
    <w:rsid w:val="77D2E5F4"/>
    <w:rsid w:val="77D9B9F3"/>
    <w:rsid w:val="77F088CA"/>
    <w:rsid w:val="7801FC27"/>
    <w:rsid w:val="781B9AB7"/>
    <w:rsid w:val="781E6C1C"/>
    <w:rsid w:val="781F3FF5"/>
    <w:rsid w:val="7824FE5F"/>
    <w:rsid w:val="783D5B09"/>
    <w:rsid w:val="7843A288"/>
    <w:rsid w:val="7854AD12"/>
    <w:rsid w:val="7855EAF4"/>
    <w:rsid w:val="785F6821"/>
    <w:rsid w:val="786E4634"/>
    <w:rsid w:val="787AF491"/>
    <w:rsid w:val="7882557A"/>
    <w:rsid w:val="789881FE"/>
    <w:rsid w:val="78A3F962"/>
    <w:rsid w:val="78B0FD1A"/>
    <w:rsid w:val="78C91B24"/>
    <w:rsid w:val="78D3F81E"/>
    <w:rsid w:val="78E773DD"/>
    <w:rsid w:val="78F4CD0B"/>
    <w:rsid w:val="790614A4"/>
    <w:rsid w:val="7911BA72"/>
    <w:rsid w:val="79163B49"/>
    <w:rsid w:val="791BC734"/>
    <w:rsid w:val="7935620D"/>
    <w:rsid w:val="793D9722"/>
    <w:rsid w:val="79434F4C"/>
    <w:rsid w:val="7946C55E"/>
    <w:rsid w:val="7956066A"/>
    <w:rsid w:val="795D9236"/>
    <w:rsid w:val="798D1C2B"/>
    <w:rsid w:val="79AF3726"/>
    <w:rsid w:val="79AF6423"/>
    <w:rsid w:val="79B5654F"/>
    <w:rsid w:val="79C8D010"/>
    <w:rsid w:val="79D26609"/>
    <w:rsid w:val="79D54F3D"/>
    <w:rsid w:val="79F0CADE"/>
    <w:rsid w:val="79F0FE1E"/>
    <w:rsid w:val="7A05E10C"/>
    <w:rsid w:val="7A0F47E9"/>
    <w:rsid w:val="7A1FF6DB"/>
    <w:rsid w:val="7A23E852"/>
    <w:rsid w:val="7A253CEB"/>
    <w:rsid w:val="7A4273A0"/>
    <w:rsid w:val="7A5DD542"/>
    <w:rsid w:val="7A62FEC5"/>
    <w:rsid w:val="7A646D2F"/>
    <w:rsid w:val="7A65FED1"/>
    <w:rsid w:val="7A6EF732"/>
    <w:rsid w:val="7A6FD626"/>
    <w:rsid w:val="7A708CE1"/>
    <w:rsid w:val="7A744282"/>
    <w:rsid w:val="7A79BC2D"/>
    <w:rsid w:val="7A86BA0B"/>
    <w:rsid w:val="7A8B6EF4"/>
    <w:rsid w:val="7A95A7F0"/>
    <w:rsid w:val="7A95C639"/>
    <w:rsid w:val="7AA28F93"/>
    <w:rsid w:val="7AA4A1BA"/>
    <w:rsid w:val="7AC00672"/>
    <w:rsid w:val="7AC89A87"/>
    <w:rsid w:val="7ACE20CF"/>
    <w:rsid w:val="7AF09EEA"/>
    <w:rsid w:val="7AF8EAAC"/>
    <w:rsid w:val="7AFFDDE1"/>
    <w:rsid w:val="7B0882B0"/>
    <w:rsid w:val="7B151D16"/>
    <w:rsid w:val="7B194213"/>
    <w:rsid w:val="7B1D93BC"/>
    <w:rsid w:val="7B22A940"/>
    <w:rsid w:val="7B2A5279"/>
    <w:rsid w:val="7B373A69"/>
    <w:rsid w:val="7B3D0836"/>
    <w:rsid w:val="7B5483FF"/>
    <w:rsid w:val="7B554050"/>
    <w:rsid w:val="7B5CEE0D"/>
    <w:rsid w:val="7B609B71"/>
    <w:rsid w:val="7B679289"/>
    <w:rsid w:val="7B68D6E9"/>
    <w:rsid w:val="7B781982"/>
    <w:rsid w:val="7B973E32"/>
    <w:rsid w:val="7BB60F33"/>
    <w:rsid w:val="7BC20E3D"/>
    <w:rsid w:val="7BC27CF3"/>
    <w:rsid w:val="7BDD9622"/>
    <w:rsid w:val="7C05FA67"/>
    <w:rsid w:val="7C17E6A8"/>
    <w:rsid w:val="7C33690C"/>
    <w:rsid w:val="7C3ED958"/>
    <w:rsid w:val="7C3ED958"/>
    <w:rsid w:val="7C48A4F7"/>
    <w:rsid w:val="7C4D474C"/>
    <w:rsid w:val="7C6734A0"/>
    <w:rsid w:val="7C6DC85B"/>
    <w:rsid w:val="7CA19A2A"/>
    <w:rsid w:val="7CBC8202"/>
    <w:rsid w:val="7CC85B25"/>
    <w:rsid w:val="7CCF2B8D"/>
    <w:rsid w:val="7CEF963F"/>
    <w:rsid w:val="7CF4610B"/>
    <w:rsid w:val="7CFC332D"/>
    <w:rsid w:val="7D23F8C7"/>
    <w:rsid w:val="7D63198E"/>
    <w:rsid w:val="7D6E6025"/>
    <w:rsid w:val="7D757BD2"/>
    <w:rsid w:val="7D8BAAA0"/>
    <w:rsid w:val="7D9E33D2"/>
    <w:rsid w:val="7DC2AC58"/>
    <w:rsid w:val="7DE15FA1"/>
    <w:rsid w:val="7DFC4EB6"/>
    <w:rsid w:val="7E00297F"/>
    <w:rsid w:val="7E061119"/>
    <w:rsid w:val="7E0D8DF5"/>
    <w:rsid w:val="7E26FA4A"/>
    <w:rsid w:val="7E2B826A"/>
    <w:rsid w:val="7E31CB42"/>
    <w:rsid w:val="7E357D05"/>
    <w:rsid w:val="7E384F36"/>
    <w:rsid w:val="7E4E8D12"/>
    <w:rsid w:val="7E585263"/>
    <w:rsid w:val="7E5C1DBC"/>
    <w:rsid w:val="7E5D0277"/>
    <w:rsid w:val="7E62B030"/>
    <w:rsid w:val="7E728AF8"/>
    <w:rsid w:val="7E81FBB6"/>
    <w:rsid w:val="7E8A1C5C"/>
    <w:rsid w:val="7EA077AB"/>
    <w:rsid w:val="7EA615BB"/>
    <w:rsid w:val="7EA938A4"/>
    <w:rsid w:val="7EBBEAFA"/>
    <w:rsid w:val="7ECF07B8"/>
    <w:rsid w:val="7EE727BA"/>
    <w:rsid w:val="7EFA37C1"/>
    <w:rsid w:val="7EFD1290"/>
    <w:rsid w:val="7F00F21E"/>
    <w:rsid w:val="7F187660"/>
    <w:rsid w:val="7F1C9AA5"/>
    <w:rsid w:val="7F282689"/>
    <w:rsid w:val="7F2FDFB7"/>
    <w:rsid w:val="7F366E71"/>
    <w:rsid w:val="7F39F082"/>
    <w:rsid w:val="7F3E1F30"/>
    <w:rsid w:val="7F4694B4"/>
    <w:rsid w:val="7F49CDC8"/>
    <w:rsid w:val="7F502BAB"/>
    <w:rsid w:val="7F83A9E7"/>
    <w:rsid w:val="7F856968"/>
    <w:rsid w:val="7F8E74D6"/>
    <w:rsid w:val="7FA6E57D"/>
    <w:rsid w:val="7FB468F6"/>
    <w:rsid w:val="7FB6905E"/>
    <w:rsid w:val="7FC1CF98"/>
    <w:rsid w:val="7FCF1171"/>
    <w:rsid w:val="7FEE1A24"/>
    <w:rsid w:val="7FFF829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237E"/>
  <w15:chartTrackingRefBased/>
  <w15:docId w15:val="{D394D6F4-1D22-4A56-A449-2132A9E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Times New Roman"/>
        <w:lang w:val="es-UY" w:eastAsia="es-U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D0AE0"/>
    <w:pPr>
      <w:spacing w:after="240" w:line="360" w:lineRule="auto"/>
      <w:jc w:val="both"/>
    </w:pPr>
    <w:rPr>
      <w:rFonts w:ascii="Times New Roman" w:hAnsi="Times New Roman"/>
      <w:sz w:val="24"/>
      <w:szCs w:val="22"/>
      <w:lang w:eastAsia="en-US"/>
    </w:rPr>
  </w:style>
  <w:style w:type="paragraph" w:styleId="Ttulo1">
    <w:name w:val="heading 1"/>
    <w:aliases w:val="Título 1_SN"/>
    <w:basedOn w:val="Normal"/>
    <w:next w:val="Normal"/>
    <w:link w:val="Ttulo1Car"/>
    <w:uiPriority w:val="9"/>
    <w:qFormat/>
    <w:rsid w:val="00E811F2"/>
    <w:pPr>
      <w:keepNext/>
      <w:keepLines/>
      <w:spacing w:before="240"/>
      <w:outlineLvl w:val="0"/>
    </w:pPr>
    <w:rPr>
      <w:rFonts w:eastAsia="Times New Roman"/>
      <w:b/>
      <w:bCs/>
      <w:sz w:val="32"/>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uiPriority w:val="1"/>
    <w:qFormat/>
    <w:rsid w:val="002D0AE0"/>
    <w:rPr>
      <w:rFonts w:ascii="Times New Roman" w:hAnsi="Times New Roman"/>
      <w:sz w:val="24"/>
      <w:szCs w:val="22"/>
      <w:lang w:eastAsia="en-US"/>
    </w:rPr>
  </w:style>
  <w:style w:type="table" w:styleId="Tablaconcuadrcula">
    <w:name w:val="Table Grid"/>
    <w:basedOn w:val="Tablanormal"/>
    <w:uiPriority w:val="59"/>
    <w:rsid w:val="005056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styleId="EncabezadoCar" w:customStyle="1">
    <w:name w:val="Encabezado Ca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styleId="PiedepginaCar" w:customStyle="1">
    <w:name w:val="Pie de página Car"/>
    <w:link w:val="Piedepgina"/>
    <w:uiPriority w:val="99"/>
    <w:rsid w:val="00505622"/>
    <w:rPr>
      <w:rFonts w:ascii="Times New Roman" w:hAnsi="Times New Roman"/>
      <w:sz w:val="24"/>
    </w:rPr>
  </w:style>
  <w:style w:type="character" w:styleId="Ttulo1Car" w:customStyle="1">
    <w:name w:val="Título 1 Car"/>
    <w:aliases w:val="Título 1_SN Car"/>
    <w:link w:val="Ttulo1"/>
    <w:uiPriority w:val="9"/>
    <w:rsid w:val="00E811F2"/>
    <w:rPr>
      <w:rFonts w:ascii="Times New Roman" w:hAnsi="Times New Roman" w:eastAsia="Times New Roman" w:cs="Times New Roman"/>
      <w:b/>
      <w:bCs/>
      <w:sz w:val="32"/>
      <w:szCs w:val="28"/>
    </w:rPr>
  </w:style>
  <w:style w:type="paragraph" w:styleId="TtulodeTDC" w:customStyle="1">
    <w:name w:val="Título de TDC"/>
    <w:basedOn w:val="Ttulo1"/>
    <w:next w:val="Normal"/>
    <w:uiPriority w:val="39"/>
    <w:unhideWhenUsed/>
    <w:rsid w:val="00450F51"/>
    <w:pPr>
      <w:spacing w:line="276" w:lineRule="auto"/>
      <w:jc w:val="left"/>
      <w:outlineLvl w:val="9"/>
    </w:pPr>
    <w:rPr>
      <w:rFonts w:ascii="Cambria" w:hAnsi="Cambria"/>
      <w:color w:val="365F91"/>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styleId="TextodegloboCar" w:customStyle="1">
    <w:name w:val="Texto de globo Car"/>
    <w:link w:val="Textodeglobo"/>
    <w:uiPriority w:val="99"/>
    <w:semiHidden/>
    <w:rsid w:val="00450F51"/>
    <w:rPr>
      <w:rFonts w:ascii="Tahoma" w:hAnsi="Tahoma" w:cs="Tahoma"/>
      <w:sz w:val="16"/>
      <w:szCs w:val="16"/>
    </w:rPr>
  </w:style>
  <w:style w:type="paragraph" w:styleId="TituloNoIndice" w:customStyle="1">
    <w:name w:val="Titulo_NoIndice"/>
    <w:basedOn w:val="Normal"/>
    <w:next w:val="Normal"/>
    <w:link w:val="TituloNoIndiceCar"/>
    <w:qFormat/>
    <w:rsid w:val="00E811F2"/>
    <w:pPr>
      <w:spacing w:before="240"/>
    </w:pPr>
    <w:rPr>
      <w:b/>
      <w:sz w:val="32"/>
      <w:szCs w:val="32"/>
    </w:rPr>
  </w:style>
  <w:style w:type="paragraph" w:styleId="Titulo1Numerado" w:customStyle="1">
    <w:name w:val="Titulo1_Numerado"/>
    <w:basedOn w:val="Ttulo1"/>
    <w:next w:val="Normal"/>
    <w:link w:val="Titulo1NumeradoCar"/>
    <w:qFormat/>
    <w:rsid w:val="002D0AE0"/>
    <w:pPr>
      <w:numPr>
        <w:numId w:val="14"/>
      </w:numPr>
    </w:pPr>
  </w:style>
  <w:style w:type="character" w:styleId="TituloNoIndiceCar" w:customStyle="1">
    <w:name w:val="Titulo_NoIndice Car"/>
    <w:link w:val="TituloNoIndice"/>
    <w:rsid w:val="00E811F2"/>
    <w:rPr>
      <w:rFonts w:ascii="Times New Roman" w:hAnsi="Times New Roman"/>
      <w:b/>
      <w:sz w:val="32"/>
      <w:szCs w:val="32"/>
    </w:rPr>
  </w:style>
  <w:style w:type="paragraph" w:styleId="Titulo2Numerado" w:customStyle="1">
    <w:name w:val="Titulo2_Numerado"/>
    <w:basedOn w:val="Titulo1Numerado"/>
    <w:next w:val="Normal"/>
    <w:link w:val="Titulo2NumeradoCar"/>
    <w:qFormat/>
    <w:rsid w:val="000F1E36"/>
    <w:pPr>
      <w:numPr>
        <w:ilvl w:val="1"/>
        <w:numId w:val="16"/>
      </w:numPr>
      <w:ind w:left="788" w:hanging="431"/>
      <w:outlineLvl w:val="1"/>
    </w:pPr>
    <w:rPr>
      <w:sz w:val="28"/>
    </w:rPr>
  </w:style>
  <w:style w:type="character" w:styleId="Titulo1NumeradoCar" w:customStyle="1">
    <w:name w:val="Titulo1_Numerado Car"/>
    <w:link w:val="Titulo1Numerado"/>
    <w:rsid w:val="002D0AE0"/>
    <w:rPr>
      <w:rFonts w:ascii="Times New Roman" w:hAnsi="Times New Roman" w:eastAsia="Times New Roman" w:cs="Times New Roman"/>
      <w:b w:val="0"/>
      <w:bCs w:val="0"/>
      <w:sz w:val="32"/>
      <w:szCs w:val="28"/>
    </w:rPr>
  </w:style>
  <w:style w:type="paragraph" w:styleId="Titulo3Numerado" w:customStyle="1">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styleId="Titulo2NumeradoCar" w:customStyle="1">
    <w:name w:val="Titulo2_Numerado Car"/>
    <w:link w:val="Titulo2Numerado"/>
    <w:rsid w:val="000F1E36"/>
    <w:rPr>
      <w:rFonts w:ascii="Times New Roman" w:hAnsi="Times New Roman" w:eastAsia="Times New Roman" w:cs="Times New Roman"/>
      <w:b w:val="0"/>
      <w:bCs w:val="0"/>
      <w:sz w:val="28"/>
      <w:szCs w:val="28"/>
    </w:rPr>
  </w:style>
  <w:style w:type="character" w:styleId="Titulo3NumeradoCar" w:customStyle="1">
    <w:name w:val="Titulo3_Numerado Car"/>
    <w:link w:val="Titulo3Numerado"/>
    <w:rsid w:val="000F1E36"/>
    <w:rPr>
      <w:rFonts w:ascii="Times New Roman" w:hAnsi="Times New Roman" w:eastAsia="Times New Roman" w:cs="Times New Roman"/>
      <w:b w:val="0"/>
      <w:bCs w:val="0"/>
      <w:sz w:val="28"/>
      <w:szCs w:val="28"/>
    </w:rPr>
  </w:style>
  <w:style w:type="paragraph" w:styleId="EndNoteBibliographyTitle" w:customStyle="1">
    <w:name w:val="EndNote Bibliography Title"/>
    <w:basedOn w:val="Normal"/>
    <w:link w:val="EndNoteBibliographyTitleCar"/>
    <w:rsid w:val="003F42C3"/>
    <w:pPr>
      <w:spacing w:after="0"/>
      <w:jc w:val="center"/>
    </w:pPr>
    <w:rPr>
      <w:noProof/>
      <w:lang w:val="en-US"/>
    </w:rPr>
  </w:style>
  <w:style w:type="character" w:styleId="EndNoteBibliographyTitleCar" w:customStyle="1">
    <w:name w:val="EndNote Bibliography Title Car"/>
    <w:link w:val="EndNoteBibliographyTitle"/>
    <w:rsid w:val="003F42C3"/>
    <w:rPr>
      <w:rFonts w:ascii="Times New Roman" w:hAnsi="Times New Roman" w:cs="Times New Roman"/>
      <w:noProof/>
      <w:sz w:val="24"/>
      <w:lang w:val="en-US"/>
    </w:rPr>
  </w:style>
  <w:style w:type="paragraph" w:styleId="EndNoteBibliography" w:customStyle="1">
    <w:name w:val="EndNote Bibliography"/>
    <w:basedOn w:val="Normal"/>
    <w:link w:val="EndNoteBibliographyCar"/>
    <w:rsid w:val="003F42C3"/>
    <w:pPr>
      <w:spacing w:line="240" w:lineRule="auto"/>
    </w:pPr>
    <w:rPr>
      <w:noProof/>
      <w:lang w:val="en-US"/>
    </w:rPr>
  </w:style>
  <w:style w:type="character" w:styleId="EndNoteBibliographyCar" w:customStyle="1">
    <w:name w:val="EndNote Bibliography Car"/>
    <w:link w:val="EndNoteBibliography"/>
    <w:rsid w:val="003F42C3"/>
    <w:rPr>
      <w:rFonts w:ascii="Times New Roman" w:hAnsi="Times New Roman" w:cs="Times New Roman"/>
      <w:noProof/>
      <w:sz w:val="24"/>
      <w:lang w:val="en-US"/>
    </w:rPr>
  </w:style>
  <w:style w:type="paragraph" w:styleId="Epgrafe" w:customStyle="1">
    <w:name w:val="Epígrafe"/>
    <w:aliases w:val="INDEPEND"/>
    <w:basedOn w:val="Normal"/>
    <w:next w:val="Normal"/>
    <w:link w:val="EpgrafeCar"/>
    <w:rsid w:val="0003056D"/>
    <w:pPr>
      <w:spacing w:before="120" w:after="120"/>
      <w:ind w:left="113" w:right="113"/>
    </w:pPr>
    <w:rPr>
      <w:rFonts w:eastAsia="Times New Roman"/>
      <w:bCs/>
      <w:lang w:val="es-ES_tradnl" w:eastAsia="es-UY"/>
    </w:rPr>
  </w:style>
  <w:style w:type="paragraph" w:styleId="TituloIlustracinTabla" w:customStyle="1">
    <w:name w:val="Titulo_Ilustración_Tabla"/>
    <w:basedOn w:val="Epgrafe"/>
    <w:next w:val="Normal"/>
    <w:link w:val="TituloIlustracinTablaCar"/>
    <w:qFormat/>
    <w:rsid w:val="0003056D"/>
    <w:pPr>
      <w:spacing w:before="0" w:after="0" w:line="240" w:lineRule="auto"/>
      <w:jc w:val="center"/>
    </w:pPr>
    <w:rPr>
      <w:sz w:val="20"/>
    </w:rPr>
  </w:style>
  <w:style w:type="character" w:styleId="EpgrafeCar" w:customStyle="1">
    <w:name w:val="Epígrafe Car"/>
    <w:aliases w:val="INDEPEND Car"/>
    <w:link w:val="Epgrafe"/>
    <w:rsid w:val="0003056D"/>
    <w:rPr>
      <w:rFonts w:ascii="Times New Roman" w:hAnsi="Times New Roman" w:eastAsia="Times New Roman" w:cs="Times New Roman"/>
      <w:bCs/>
      <w:sz w:val="24"/>
      <w:lang w:val="es-ES_tradnl" w:eastAsia="es-UY"/>
    </w:rPr>
  </w:style>
  <w:style w:type="character" w:styleId="TituloIlustracinTablaCar" w:customStyle="1">
    <w:name w:val="Titulo_Ilustración_Tabla Car"/>
    <w:link w:val="TituloIlustracinTabla"/>
    <w:rsid w:val="0003056D"/>
    <w:rPr>
      <w:rFonts w:ascii="Times New Roman" w:hAnsi="Times New Roman" w:eastAsia="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paragraph" w:styleId="ParrafoORT" w:customStyle="1">
    <w:name w:val="ParrafoORT"/>
    <w:basedOn w:val="Normal"/>
    <w:link w:val="ParrafoORTCar"/>
    <w:qFormat/>
    <w:rsid w:val="00973427"/>
    <w:pPr>
      <w:spacing w:line="240" w:lineRule="auto"/>
    </w:pPr>
  </w:style>
  <w:style w:type="paragraph" w:styleId="TituloORT" w:customStyle="1">
    <w:name w:val="TituloORT"/>
    <w:basedOn w:val="Titulo1Numerado"/>
    <w:link w:val="TituloORTCar"/>
    <w:qFormat/>
    <w:rsid w:val="00FE2F81"/>
    <w:pPr>
      <w:spacing w:line="240" w:lineRule="auto"/>
    </w:pPr>
  </w:style>
  <w:style w:type="character" w:styleId="ParrafoORTCar" w:customStyle="1">
    <w:name w:val="ParrafoORT Car"/>
    <w:link w:val="ParrafoORT"/>
    <w:rsid w:val="00973427"/>
    <w:rPr>
      <w:rFonts w:ascii="Times New Roman" w:hAnsi="Times New Roman"/>
      <w:sz w:val="24"/>
      <w:szCs w:val="22"/>
      <w:lang w:eastAsia="en-US"/>
    </w:rPr>
  </w:style>
  <w:style w:type="paragraph" w:styleId="PieTabla" w:customStyle="1">
    <w:name w:val="PieTabla"/>
    <w:basedOn w:val="TituloIlustracinTabla"/>
    <w:link w:val="PieTablaCar"/>
    <w:qFormat/>
    <w:rsid w:val="00541B20"/>
  </w:style>
  <w:style w:type="character" w:styleId="TituloORTCar" w:customStyle="1">
    <w:name w:val="TituloORT Car"/>
    <w:link w:val="TituloORT"/>
    <w:rsid w:val="00FE2F81"/>
    <w:rPr>
      <w:rFonts w:ascii="Times New Roman" w:hAnsi="Times New Roman" w:eastAsia="Times New Roman" w:cs="Times New Roman"/>
      <w:b/>
      <w:bCs/>
      <w:sz w:val="32"/>
      <w:szCs w:val="28"/>
      <w:lang w:eastAsia="en-US"/>
    </w:rPr>
  </w:style>
  <w:style w:type="character" w:styleId="PieTablaCar" w:customStyle="1">
    <w:name w:val="PieTabla Car"/>
    <w:link w:val="PieTabla"/>
    <w:rsid w:val="00541B20"/>
    <w:rPr>
      <w:rFonts w:ascii="Times New Roman" w:hAnsi="Times New Roman" w:eastAsia="Times New Roman" w:cs="Times New Roman"/>
      <w:bCs/>
      <w:sz w:val="20"/>
      <w:szCs w:val="22"/>
      <w:lang w:val="es-ES_tradnl" w:eastAsia="es-UY"/>
    </w:rPr>
  </w:style>
  <w:style w:type="paragraph" w:styleId="ORTContenido" w:customStyle="1">
    <w:name w:val="ORT_Contenido"/>
    <w:basedOn w:val="Prrafodelista"/>
    <w:link w:val="ORTContenidoCar"/>
    <w:qFormat/>
    <w:rsid w:val="003A6D72"/>
    <w:pPr>
      <w:spacing w:after="160" w:line="259" w:lineRule="auto"/>
      <w:ind w:left="426"/>
      <w:jc w:val="left"/>
    </w:pPr>
    <w:rPr>
      <w:rFonts w:ascii="Calibri" w:hAnsi="Calibri"/>
      <w:sz w:val="22"/>
    </w:rPr>
  </w:style>
  <w:style w:type="character" w:styleId="ORTContenidoCar" w:customStyle="1">
    <w:name w:val="ORT_Contenido Car"/>
    <w:link w:val="ORTContenido"/>
    <w:rsid w:val="003A6D72"/>
    <w:rPr>
      <w:sz w:val="22"/>
      <w:szCs w:val="22"/>
      <w:lang w:eastAsia="en-US"/>
    </w:rPr>
  </w:style>
  <w:style w:type="paragraph" w:styleId="SubNivelORT" w:customStyle="1">
    <w:name w:val="SubNivelORT"/>
    <w:basedOn w:val="Titulo2Numerado"/>
    <w:link w:val="SubNivelORTCar"/>
    <w:qFormat/>
    <w:rsid w:val="00F75BCF"/>
    <w:pPr>
      <w:numPr>
        <w:ilvl w:val="0"/>
        <w:numId w:val="23"/>
      </w:numPr>
    </w:pPr>
  </w:style>
  <w:style w:type="character" w:styleId="SubNivelORTCar" w:customStyle="1">
    <w:name w:val="SubNivelORT Car"/>
    <w:link w:val="SubNivelORT"/>
    <w:rsid w:val="00F75BCF"/>
    <w:rPr>
      <w:rFonts w:ascii="Times New Roman" w:hAnsi="Times New Roman" w:eastAsia="Times New Roman" w:cs="Times New Roman"/>
      <w:b/>
      <w:bCs/>
      <w:sz w:val="28"/>
      <w:szCs w:val="28"/>
      <w:lang w:eastAsia="en-US"/>
    </w:rPr>
  </w:style>
  <w:style w:type="paragraph" w:styleId="Enfasis:ORT" w:customStyle="true">
    <w:name w:val="Enfasis:ORT"/>
    <w:basedOn w:val="Normal"/>
    <w:link w:val="Enfasis:ORTChar"/>
    <w:qFormat/>
    <w:rsid w:val="50F857A5"/>
    <w:rPr>
      <w:b w:val="1"/>
      <w:bCs w:val="1"/>
    </w:rPr>
  </w:style>
  <w:style w:type="character" w:styleId="Enfasis:ORTChar" w:customStyle="true">
    <w:name w:val="Enfasis:ORT Char"/>
    <w:basedOn w:val="Fuentedeprrafopredeter"/>
    <w:link w:val="Enfasis:ORT"/>
    <w:rsid w:val="50F857A5"/>
    <w:rPr>
      <w:rFonts w:ascii="Times New Roman" w:hAnsi="Times New Roman" w:eastAsia="Calibri" w:cs="Times New Roman"/>
      <w:b w:val="1"/>
      <w:bCs w:val="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https://azure.microsoft.com/pricing/calculator/" TargetMode="External" Id="Rf5273ea0728548b1" /><Relationship Type="http://schemas.openxmlformats.org/officeDocument/2006/relationships/image" Target="/media/image3.png" Id="Ra6047069079b4779" /><Relationship Type="http://schemas.openxmlformats.org/officeDocument/2006/relationships/image" Target="/media/image4.png" Id="Rf11334fe25074783"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Plantillaproyecto_AP202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B06FACC19A8E194FA07CC89BFB370E88" ma:contentTypeVersion="2" ma:contentTypeDescription="Crear nuevo documento." ma:contentTypeScope="" ma:versionID="4c0113595a8bde5921b2a245066bdb76">
  <xsd:schema xmlns:xsd="http://www.w3.org/2001/XMLSchema" xmlns:xs="http://www.w3.org/2001/XMLSchema" xmlns:p="http://schemas.microsoft.com/office/2006/metadata/properties" xmlns:ns2="0734f653-b21b-4dd3-9963-8491810ac4ba" targetNamespace="http://schemas.microsoft.com/office/2006/metadata/properties" ma:root="true" ma:fieldsID="8de10184fb79e09ba8631a773ec8c168" ns2:_="">
    <xsd:import namespace="0734f653-b21b-4dd3-9963-8491810ac4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4f653-b21b-4dd3-9963-8491810ac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978C50-5069-4215-8328-290650C1C505}">
  <ds:schemaRefs>
    <ds:schemaRef ds:uri="http://schemas.openxmlformats.org/officeDocument/2006/bibliography"/>
  </ds:schemaRefs>
</ds:datastoreItem>
</file>

<file path=customXml/itemProps2.xml><?xml version="1.0" encoding="utf-8"?>
<ds:datastoreItem xmlns:ds="http://schemas.openxmlformats.org/officeDocument/2006/customXml" ds:itemID="{4F0976E7-04ED-4FBE-8C08-F8BC8D493BCF}"/>
</file>

<file path=customXml/itemProps3.xml><?xml version="1.0" encoding="utf-8"?>
<ds:datastoreItem xmlns:ds="http://schemas.openxmlformats.org/officeDocument/2006/customXml" ds:itemID="{6F35B17F-6C18-4EEB-A171-385F42D8A265}"/>
</file>

<file path=customXml/itemProps4.xml><?xml version="1.0" encoding="utf-8"?>
<ds:datastoreItem xmlns:ds="http://schemas.openxmlformats.org/officeDocument/2006/customXml" ds:itemID="{9AD7BCC3-7FA3-4430-9A45-322A0395865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Plantillaproyecto_AP2020</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dc:creator>
  <keywords/>
  <lastModifiedBy>Alexis Abel Franca Sequeira</lastModifiedBy>
  <revision>71</revision>
  <dcterms:created xsi:type="dcterms:W3CDTF">2021-04-24T15:40:00.0000000Z</dcterms:created>
  <dcterms:modified xsi:type="dcterms:W3CDTF">2021-05-05T02:56:20.1140132Z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0x010100B06FACC19A8E194FA07CC89BFB370E88</vt:lpwstr>
  </property>
</Properties>
</file>